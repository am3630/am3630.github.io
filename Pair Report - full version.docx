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59317A" w:rsidR="00EE68B4" w:rsidP="00E43CFD" w:rsidRDefault="005B2724" w14:paraId="4702415E" w14:textId="5C47FC4D">
      <w:pPr>
        <w:ind w:left="6379"/>
        <w:jc w:val="right"/>
        <w:rPr>
          <w:rStyle w:val="Heading1Char"/>
          <w:rFonts w:ascii="Arial" w:hAnsi="Arial" w:cs="Arial"/>
          <w:color w:val="000000" w:themeColor="text1"/>
        </w:rPr>
      </w:pPr>
      <w:r w:rsidRPr="0059317A">
        <w:rPr>
          <w:rStyle w:val="Heading1Char"/>
          <w:rFonts w:ascii="Arial" w:hAnsi="Arial" w:cs="Arial"/>
          <w:noProof/>
          <w:color w:val="000000" w:themeColor="text1"/>
          <w:lang w:eastAsia="en-GB"/>
        </w:rPr>
        <w:drawing>
          <wp:anchor distT="0" distB="0" distL="114300" distR="114300" simplePos="0" relativeHeight="251659264" behindDoc="0" locked="0" layoutInCell="1" allowOverlap="1" wp14:anchorId="7ADDA37F" wp14:editId="48FF0E06">
            <wp:simplePos x="0" y="0"/>
            <wp:positionH relativeFrom="page">
              <wp:posOffset>190500</wp:posOffset>
            </wp:positionH>
            <wp:positionV relativeFrom="paragraph">
              <wp:posOffset>0</wp:posOffset>
            </wp:positionV>
            <wp:extent cx="2638425" cy="12065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2638425" cy="1206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45A">
        <w:rPr>
          <w:rFonts w:cstheme="minorHAnsi"/>
          <w:noProof/>
          <w:szCs w:val="24"/>
        </w:rPr>
        <w:drawing>
          <wp:anchor distT="0" distB="0" distL="114300" distR="114300" simplePos="0" relativeHeight="251661312" behindDoc="1" locked="0" layoutInCell="1" allowOverlap="1" wp14:anchorId="2E13FC31" wp14:editId="20BBD5B0">
            <wp:simplePos x="0" y="0"/>
            <wp:positionH relativeFrom="column">
              <wp:posOffset>5118100</wp:posOffset>
            </wp:positionH>
            <wp:positionV relativeFrom="paragraph">
              <wp:posOffset>0</wp:posOffset>
            </wp:positionV>
            <wp:extent cx="1219200" cy="1219200"/>
            <wp:effectExtent l="0" t="0" r="0" b="0"/>
            <wp:wrapTight wrapText="bothSides">
              <wp:wrapPolygon edited="0">
                <wp:start x="0" y="0"/>
                <wp:lineTo x="0" y="21263"/>
                <wp:lineTo x="21263" y="21263"/>
                <wp:lineTo x="21263" y="0"/>
                <wp:lineTo x="0" y="0"/>
              </wp:wrapPolygon>
            </wp:wrapTight>
            <wp:docPr id="1103062099" name="Picture 1" descr="A white circle with a white letter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2099" name="Picture 1" descr="A white circle with a white letter in 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317A" w:rsidR="00E43CFD">
        <w:rPr>
          <w:rStyle w:val="Style3"/>
          <w:rFonts w:ascii="Arial" w:hAnsi="Arial" w:cs="Arial"/>
          <w:b w:val="0"/>
          <w:color w:val="D52B1E"/>
          <w:sz w:val="32"/>
          <w:szCs w:val="32"/>
        </w:rPr>
        <w:t xml:space="preserve">  </w:t>
      </w:r>
    </w:p>
    <w:p w:rsidRPr="0059317A" w:rsidR="00A7211F" w:rsidP="00E43CFD" w:rsidRDefault="00A7211F" w14:paraId="6B5CAB65" w14:textId="77777777">
      <w:pPr>
        <w:jc w:val="right"/>
        <w:rPr>
          <w:rStyle w:val="Heading1Char"/>
          <w:rFonts w:ascii="Arial" w:hAnsi="Arial" w:cs="Arial"/>
          <w:color w:val="000000" w:themeColor="text1"/>
        </w:rPr>
      </w:pPr>
    </w:p>
    <w:p w:rsidRPr="0059317A" w:rsidR="002F6E39" w:rsidP="00473DAF" w:rsidRDefault="002F6E39" w14:paraId="7DCDE08D" w14:textId="6E7D88EB">
      <w:pPr>
        <w:rPr>
          <w:rFonts w:ascii="Arial" w:hAnsi="Arial" w:cs="Arial"/>
          <w:b/>
          <w:bCs/>
          <w:color w:val="D52B1E"/>
          <w:sz w:val="52"/>
          <w:szCs w:val="52"/>
        </w:rPr>
      </w:pPr>
    </w:p>
    <w:p w:rsidR="00CD42AD" w:rsidP="006D4B94" w:rsidRDefault="00CD42AD" w14:paraId="7B7150F0" w14:textId="77777777">
      <w:pPr>
        <w:jc w:val="center"/>
        <w:rPr>
          <w:rFonts w:ascii="Arial" w:hAnsi="Arial" w:eastAsia="MS PGothic" w:cs="Arial"/>
          <w:b/>
          <w:bCs/>
          <w:color w:val="000000"/>
          <w:kern w:val="24"/>
          <w:sz w:val="40"/>
          <w:szCs w:val="52"/>
        </w:rPr>
      </w:pPr>
    </w:p>
    <w:p w:rsidRPr="006D4B94" w:rsidR="006D4B94" w:rsidP="006D4B94" w:rsidRDefault="006D4B94" w14:paraId="78E06331" w14:textId="3B565E6D">
      <w:pPr>
        <w:jc w:val="center"/>
        <w:rPr>
          <w:rFonts w:ascii="Arial" w:hAnsi="Arial" w:eastAsia="MS PGothic" w:cs="Arial"/>
          <w:b/>
          <w:bCs/>
          <w:color w:val="000000"/>
          <w:kern w:val="24"/>
          <w:sz w:val="40"/>
          <w:szCs w:val="52"/>
        </w:rPr>
      </w:pPr>
      <w:r>
        <w:rPr>
          <w:rFonts w:ascii="Arial" w:hAnsi="Arial" w:eastAsia="MS PGothic" w:cs="Arial"/>
          <w:b/>
          <w:bCs/>
          <w:color w:val="000000"/>
          <w:kern w:val="24"/>
          <w:sz w:val="40"/>
          <w:szCs w:val="52"/>
        </w:rPr>
        <w:t>CST3310</w:t>
      </w:r>
      <w:r w:rsidRPr="00807C78" w:rsidR="00807C78">
        <w:rPr>
          <w:rFonts w:ascii="Arial" w:hAnsi="Arial" w:eastAsia="MS PGothic" w:cs="Arial"/>
          <w:b/>
          <w:bCs/>
          <w:color w:val="000000"/>
          <w:kern w:val="24"/>
          <w:sz w:val="40"/>
          <w:szCs w:val="52"/>
        </w:rPr>
        <w:t xml:space="preserve"> – </w:t>
      </w:r>
      <w:r w:rsidRPr="006D4B94">
        <w:rPr>
          <w:rFonts w:ascii="Arial" w:hAnsi="Arial" w:eastAsia="MS PGothic" w:cs="Arial"/>
          <w:b/>
          <w:bCs/>
          <w:color w:val="000000"/>
          <w:kern w:val="24"/>
          <w:sz w:val="40"/>
          <w:szCs w:val="52"/>
        </w:rPr>
        <w:t xml:space="preserve">Strategic Information Systems </w:t>
      </w:r>
    </w:p>
    <w:p w:rsidRPr="005B2724" w:rsidR="002F6E39" w:rsidP="006D4B94" w:rsidRDefault="006D4B94" w14:paraId="61AD3E3C" w14:textId="01D5EAD8">
      <w:pPr>
        <w:jc w:val="center"/>
        <w:rPr>
          <w:rFonts w:ascii="Arial" w:hAnsi="Arial" w:cs="Arial"/>
          <w:bCs/>
          <w:sz w:val="32"/>
          <w:szCs w:val="32"/>
        </w:rPr>
      </w:pPr>
      <w:r w:rsidRPr="006D4B94">
        <w:rPr>
          <w:rFonts w:ascii="Arial" w:hAnsi="Arial" w:eastAsia="MS PGothic" w:cs="Arial"/>
          <w:b/>
          <w:bCs/>
          <w:color w:val="000000"/>
          <w:kern w:val="24"/>
          <w:sz w:val="40"/>
          <w:szCs w:val="52"/>
        </w:rPr>
        <w:t>(Enterprise Project) Management</w:t>
      </w:r>
      <w:r w:rsidR="00807C78">
        <w:rPr>
          <w:rFonts w:ascii="Arial" w:hAnsi="Arial" w:eastAsia="MS PGothic" w:cs="Arial"/>
          <w:b/>
          <w:bCs/>
          <w:color w:val="000000"/>
          <w:kern w:val="24"/>
          <w:sz w:val="52"/>
          <w:szCs w:val="52"/>
        </w:rPr>
        <w:br/>
      </w:r>
      <w:r w:rsidR="00807C78">
        <w:rPr>
          <w:rFonts w:ascii="Arial" w:hAnsi="Arial" w:eastAsia="MS PGothic" w:cs="Arial"/>
          <w:b/>
          <w:bCs/>
          <w:color w:val="000000"/>
          <w:kern w:val="24"/>
          <w:sz w:val="52"/>
          <w:szCs w:val="52"/>
        </w:rPr>
        <w:br/>
      </w:r>
      <w:r w:rsidRPr="00807C78" w:rsidR="00807C78">
        <w:rPr>
          <w:rFonts w:ascii="Arial" w:hAnsi="Arial" w:eastAsia="MS PGothic" w:cs="Arial"/>
          <w:color w:val="000000"/>
          <w:kern w:val="24"/>
          <w:sz w:val="32"/>
          <w:szCs w:val="44"/>
        </w:rPr>
        <w:t xml:space="preserve">Case Study: </w:t>
      </w:r>
      <w:r w:rsidRPr="005B2724" w:rsidR="005B2724">
        <w:rPr>
          <w:rFonts w:ascii="Arial" w:hAnsi="Arial" w:eastAsia="MS PGothic" w:cs="Arial"/>
          <w:kern w:val="24"/>
          <w:sz w:val="32"/>
          <w:szCs w:val="44"/>
        </w:rPr>
        <w:t>BT Group</w:t>
      </w:r>
      <w:r w:rsidRPr="005B2724" w:rsidR="005B2724">
        <w:rPr>
          <w:rFonts w:ascii="Arial" w:hAnsi="Arial" w:eastAsia="MS PGothic" w:cs="Arial"/>
          <w:kern w:val="24"/>
          <w:sz w:val="44"/>
          <w:szCs w:val="44"/>
        </w:rPr>
        <w:t xml:space="preserve"> </w:t>
      </w:r>
      <w:r w:rsidR="00807C78">
        <w:rPr>
          <w:rFonts w:ascii="Arial" w:hAnsi="Arial" w:eastAsia="MS PGothic" w:cs="Arial"/>
          <w:color w:val="FF0000"/>
          <w:kern w:val="24"/>
          <w:sz w:val="44"/>
          <w:szCs w:val="44"/>
        </w:rPr>
        <w:br/>
      </w:r>
      <w:r w:rsidR="00807C78">
        <w:rPr>
          <w:rFonts w:ascii="Arial" w:hAnsi="Arial" w:eastAsia="MS PGothic" w:cs="Arial"/>
          <w:color w:val="FF0000"/>
          <w:kern w:val="24"/>
          <w:sz w:val="44"/>
          <w:szCs w:val="44"/>
        </w:rPr>
        <w:br/>
      </w:r>
      <w:r w:rsidR="004B4E4C">
        <w:rPr>
          <w:rFonts w:ascii="Arial" w:hAnsi="Arial" w:eastAsia="MS PGothic" w:cs="Arial"/>
          <w:color w:val="000000"/>
          <w:kern w:val="24"/>
          <w:sz w:val="32"/>
          <w:szCs w:val="32"/>
        </w:rPr>
        <w:t>Pair</w:t>
      </w:r>
      <w:r w:rsidRPr="00807C78" w:rsidR="00807C78">
        <w:rPr>
          <w:rFonts w:ascii="Arial" w:hAnsi="Arial" w:eastAsia="MS PGothic" w:cs="Arial"/>
          <w:color w:val="FF0000"/>
          <w:kern w:val="24"/>
          <w:sz w:val="32"/>
          <w:szCs w:val="32"/>
        </w:rPr>
        <w:t xml:space="preserve"> </w:t>
      </w:r>
      <w:r w:rsidR="005B2724">
        <w:rPr>
          <w:rFonts w:ascii="Arial" w:hAnsi="Arial" w:eastAsia="MS PGothic" w:cs="Arial"/>
          <w:kern w:val="24"/>
          <w:sz w:val="32"/>
          <w:szCs w:val="32"/>
        </w:rPr>
        <w:t>25</w:t>
      </w:r>
    </w:p>
    <w:tbl>
      <w:tblPr>
        <w:tblW w:w="6966" w:type="dxa"/>
        <w:jc w:val="center"/>
        <w:tblCellMar>
          <w:left w:w="0" w:type="dxa"/>
          <w:right w:w="0" w:type="dxa"/>
        </w:tblCellMar>
        <w:tblLook w:val="0420" w:firstRow="1" w:lastRow="0" w:firstColumn="0" w:lastColumn="0" w:noHBand="0" w:noVBand="1"/>
      </w:tblPr>
      <w:tblGrid>
        <w:gridCol w:w="3483"/>
        <w:gridCol w:w="3483"/>
      </w:tblGrid>
      <w:tr w:rsidRPr="00807C78" w:rsidR="00473DAF" w:rsidTr="00473DAF" w14:paraId="7114BFFB" w14:textId="77777777">
        <w:trPr>
          <w:trHeight w:val="257"/>
          <w:jc w:val="center"/>
        </w:trPr>
        <w:tc>
          <w:tcPr>
            <w:tcW w:w="3483"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hideMark/>
          </w:tcPr>
          <w:p w:rsidRPr="003F55B4" w:rsidR="00473DAF" w:rsidP="00473DAF" w:rsidRDefault="00473DAF" w14:paraId="127CDE55" w14:textId="77777777">
            <w:pPr>
              <w:spacing w:after="0" w:line="240" w:lineRule="auto"/>
              <w:rPr>
                <w:rFonts w:ascii="Arial" w:hAnsi="Arial" w:eastAsia="Times New Roman" w:cs="Arial"/>
                <w:sz w:val="36"/>
                <w:szCs w:val="36"/>
                <w:lang w:eastAsia="en-US"/>
              </w:rPr>
            </w:pPr>
            <w:r w:rsidRPr="003F55B4">
              <w:rPr>
                <w:rFonts w:ascii="Arial" w:hAnsi="Arial" w:eastAsia="Times New Roman" w:cs="Arial"/>
                <w:b/>
                <w:bCs/>
                <w:color w:val="FFFFFF"/>
                <w:kern w:val="24"/>
                <w:sz w:val="22"/>
                <w:lang w:val="en-US" w:eastAsia="en-US"/>
              </w:rPr>
              <w:t>Student Number</w:t>
            </w:r>
          </w:p>
        </w:tc>
        <w:tc>
          <w:tcPr>
            <w:tcW w:w="3483"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hideMark/>
          </w:tcPr>
          <w:p w:rsidRPr="003F55B4" w:rsidR="00473DAF" w:rsidP="00473DAF" w:rsidRDefault="00473DAF" w14:paraId="5B6A1F7F" w14:textId="1A60BE6F">
            <w:pPr>
              <w:spacing w:after="0" w:line="240" w:lineRule="auto"/>
              <w:rPr>
                <w:rFonts w:ascii="Arial" w:hAnsi="Arial" w:eastAsia="Times New Roman" w:cs="Arial"/>
                <w:sz w:val="36"/>
                <w:szCs w:val="36"/>
                <w:lang w:eastAsia="en-US"/>
              </w:rPr>
            </w:pPr>
            <w:r w:rsidRPr="003F55B4">
              <w:rPr>
                <w:rFonts w:ascii="Arial" w:hAnsi="Arial" w:eastAsia="Times New Roman" w:cs="Arial"/>
                <w:b/>
                <w:bCs/>
                <w:color w:val="FFFFFF"/>
                <w:kern w:val="24"/>
                <w:sz w:val="22"/>
                <w:lang w:val="en-US" w:eastAsia="en-US"/>
              </w:rPr>
              <w:t>Student Name</w:t>
            </w:r>
          </w:p>
        </w:tc>
      </w:tr>
      <w:tr w:rsidRPr="00807C78" w:rsidR="00473DAF" w:rsidTr="00473DAF" w14:paraId="1048DE77" w14:textId="77777777">
        <w:trPr>
          <w:trHeight w:val="165"/>
          <w:jc w:val="center"/>
        </w:trPr>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Pr="005B2724" w:rsidR="00473DAF" w:rsidP="00473DAF" w:rsidRDefault="00473DAF" w14:paraId="15092F11" w14:textId="25256AA2">
            <w:pPr>
              <w:spacing w:after="0" w:line="240" w:lineRule="auto"/>
              <w:rPr>
                <w:rFonts w:ascii="Arial" w:hAnsi="Arial" w:eastAsia="Times New Roman" w:cs="Arial"/>
                <w:b/>
                <w:bCs/>
                <w:kern w:val="24"/>
                <w:sz w:val="22"/>
                <w:lang w:val="en-US" w:eastAsia="en-US"/>
              </w:rPr>
            </w:pPr>
            <w:r w:rsidRPr="005B2724">
              <w:rPr>
                <w:rFonts w:ascii="Arial" w:hAnsi="Arial" w:eastAsia="Times New Roman" w:cs="Arial"/>
                <w:b/>
                <w:bCs/>
                <w:kern w:val="24"/>
                <w:sz w:val="22"/>
                <w:lang w:val="en-US" w:eastAsia="en-US"/>
              </w:rPr>
              <w:t>M00</w:t>
            </w:r>
            <w:r w:rsidRPr="005B2724" w:rsidR="005B2724">
              <w:rPr>
                <w:rFonts w:ascii="Arial" w:hAnsi="Arial" w:eastAsia="Times New Roman" w:cs="Arial"/>
                <w:b/>
                <w:bCs/>
                <w:kern w:val="24"/>
                <w:sz w:val="22"/>
                <w:lang w:val="en-US" w:eastAsia="en-US"/>
              </w:rPr>
              <w:t>853031</w:t>
            </w:r>
          </w:p>
        </w:tc>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Pr="005B2724" w:rsidR="00473DAF" w:rsidP="00473DAF" w:rsidRDefault="005B2724" w14:paraId="1C5F54E7" w14:textId="249F7A3F">
            <w:pPr>
              <w:spacing w:after="0" w:line="240" w:lineRule="auto"/>
              <w:rPr>
                <w:rFonts w:ascii="Arial" w:hAnsi="Arial" w:eastAsia="Times New Roman" w:cs="Arial"/>
                <w:kern w:val="24"/>
                <w:sz w:val="22"/>
                <w:lang w:val="en-US" w:eastAsia="en-US"/>
              </w:rPr>
            </w:pPr>
            <w:r>
              <w:rPr>
                <w:rFonts w:ascii="Arial" w:hAnsi="Arial" w:eastAsia="Times New Roman" w:cs="Arial"/>
                <w:kern w:val="24"/>
                <w:sz w:val="22"/>
                <w:lang w:val="en-US" w:eastAsia="en-US"/>
              </w:rPr>
              <w:t>Ali Hassan</w:t>
            </w:r>
          </w:p>
        </w:tc>
      </w:tr>
      <w:tr w:rsidRPr="00807C78" w:rsidR="00473DAF" w:rsidTr="00473DAF" w14:paraId="31E67B69" w14:textId="77777777">
        <w:trPr>
          <w:trHeight w:val="165"/>
          <w:jc w:val="center"/>
        </w:trPr>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Pr="005B2724" w:rsidR="00473DAF" w:rsidP="00473DAF" w:rsidRDefault="005B2724" w14:paraId="5849C652" w14:textId="74327040">
            <w:pPr>
              <w:spacing w:after="0" w:line="240" w:lineRule="auto"/>
              <w:rPr>
                <w:rFonts w:ascii="Arial" w:hAnsi="Arial" w:eastAsia="Times New Roman" w:cs="Arial"/>
                <w:kern w:val="24"/>
                <w:sz w:val="22"/>
                <w:lang w:val="en-US" w:eastAsia="en-US"/>
              </w:rPr>
            </w:pPr>
            <w:r w:rsidRPr="0088745A">
              <w:rPr>
                <w:rFonts w:cstheme="minorHAnsi"/>
                <w:b/>
                <w:szCs w:val="24"/>
              </w:rPr>
              <w:t>M00810926</w:t>
            </w:r>
          </w:p>
        </w:tc>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Pr="005B2724" w:rsidR="00473DAF" w:rsidP="00473DAF" w:rsidRDefault="005B2724" w14:paraId="214A13CE" w14:textId="4EC98CC8">
            <w:pPr>
              <w:spacing w:after="0" w:line="240" w:lineRule="auto"/>
              <w:rPr>
                <w:rFonts w:ascii="Arial" w:hAnsi="Arial" w:eastAsia="Times New Roman" w:cs="Arial"/>
                <w:kern w:val="24"/>
                <w:sz w:val="22"/>
                <w:lang w:val="en-US" w:eastAsia="en-US"/>
              </w:rPr>
            </w:pPr>
            <w:r>
              <w:rPr>
                <w:rFonts w:ascii="Arial" w:hAnsi="Arial" w:eastAsia="Times New Roman" w:cs="Arial"/>
                <w:kern w:val="24"/>
                <w:sz w:val="22"/>
                <w:lang w:val="en-US" w:eastAsia="en-US"/>
              </w:rPr>
              <w:t xml:space="preserve">Abdullahi Mohamed </w:t>
            </w:r>
          </w:p>
        </w:tc>
      </w:tr>
      <w:tr w:rsidRPr="00807C78" w:rsidR="005B2724" w:rsidTr="00473DAF" w14:paraId="12214593" w14:textId="77777777">
        <w:trPr>
          <w:trHeight w:val="165"/>
          <w:jc w:val="center"/>
        </w:trPr>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Pr="005B2724" w:rsidR="005B2724" w:rsidP="005B2724" w:rsidRDefault="005B2724" w14:paraId="174C1FFB" w14:textId="2D1BD2AC">
            <w:pPr>
              <w:spacing w:after="0" w:line="240" w:lineRule="auto"/>
              <w:rPr>
                <w:rFonts w:ascii="Arial" w:hAnsi="Arial" w:eastAsia="Times New Roman" w:cs="Arial"/>
                <w:kern w:val="24"/>
                <w:sz w:val="22"/>
                <w:lang w:val="en-US" w:eastAsia="en-US"/>
              </w:rPr>
            </w:pPr>
            <w:r w:rsidRPr="0088745A">
              <w:rPr>
                <w:rFonts w:cstheme="minorHAnsi"/>
                <w:b/>
                <w:szCs w:val="24"/>
              </w:rPr>
              <w:t>M00811809</w:t>
            </w:r>
          </w:p>
        </w:tc>
        <w:tc>
          <w:tcPr>
            <w:tcW w:w="3483"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rsidR="005B2724" w:rsidP="005B2724" w:rsidRDefault="005B2724" w14:paraId="5E738E27" w14:textId="2D0044AD">
            <w:pPr>
              <w:spacing w:after="0" w:line="240" w:lineRule="auto"/>
              <w:rPr>
                <w:rFonts w:ascii="Arial" w:hAnsi="Arial" w:eastAsia="Times New Roman" w:cs="Arial"/>
                <w:kern w:val="24"/>
                <w:sz w:val="22"/>
                <w:lang w:val="en-US" w:eastAsia="en-US"/>
              </w:rPr>
            </w:pPr>
            <w:r>
              <w:rPr>
                <w:rFonts w:ascii="Arial" w:hAnsi="Arial" w:eastAsia="Times New Roman" w:cs="Arial"/>
                <w:kern w:val="24"/>
                <w:sz w:val="22"/>
                <w:lang w:val="en-US" w:eastAsia="en-US"/>
              </w:rPr>
              <w:t>Shoyful Islam</w:t>
            </w:r>
          </w:p>
        </w:tc>
      </w:tr>
    </w:tbl>
    <w:p w:rsidRPr="0059317A" w:rsidR="00EE68B4" w:rsidP="002F6E39" w:rsidRDefault="00EE68B4" w14:paraId="60B39509" w14:textId="15745A1E">
      <w:pPr>
        <w:jc w:val="center"/>
        <w:rPr>
          <w:rFonts w:ascii="Arial" w:hAnsi="Arial" w:cs="Arial"/>
          <w:bCs/>
          <w:sz w:val="36"/>
          <w:szCs w:val="36"/>
        </w:rPr>
      </w:pPr>
    </w:p>
    <w:p w:rsidRPr="0059317A" w:rsidR="00EE68B4" w:rsidP="002F6E39" w:rsidRDefault="00EE68B4" w14:paraId="4AF0BDDE" w14:textId="52623643">
      <w:pPr>
        <w:jc w:val="center"/>
        <w:rPr>
          <w:rFonts w:ascii="Arial" w:hAnsi="Arial" w:cs="Arial"/>
          <w:bCs/>
          <w:sz w:val="36"/>
          <w:szCs w:val="36"/>
        </w:rPr>
      </w:pPr>
    </w:p>
    <w:p w:rsidRPr="0059317A" w:rsidR="00E43CFD" w:rsidP="7F2A37BA" w:rsidRDefault="00E43CFD" w14:paraId="2A9F7305" w14:textId="34C22C0F">
      <w:pPr>
        <w:jc w:val="center"/>
        <w:rPr>
          <w:rFonts w:ascii="Arial" w:hAnsi="Arial" w:cs="Arial"/>
          <w:sz w:val="36"/>
          <w:szCs w:val="36"/>
        </w:rPr>
      </w:pPr>
    </w:p>
    <w:p w:rsidR="00E43CFD" w:rsidP="7F2A37BA" w:rsidRDefault="00E43CFD" w14:paraId="56AF92E8" w14:textId="2FE5AC18">
      <w:pPr>
        <w:jc w:val="center"/>
        <w:rPr>
          <w:rFonts w:ascii="Arial" w:hAnsi="Arial" w:cs="Arial"/>
          <w:sz w:val="36"/>
          <w:szCs w:val="36"/>
        </w:rPr>
      </w:pPr>
    </w:p>
    <w:p w:rsidRPr="0059317A" w:rsidR="00473DAF" w:rsidP="7F2A37BA" w:rsidRDefault="00473DAF" w14:paraId="0C5E1117" w14:textId="77777777">
      <w:pPr>
        <w:jc w:val="center"/>
        <w:rPr>
          <w:rFonts w:ascii="Arial" w:hAnsi="Arial" w:cs="Arial"/>
          <w:sz w:val="36"/>
          <w:szCs w:val="36"/>
        </w:rPr>
      </w:pPr>
    </w:p>
    <w:p w:rsidR="00473DAF" w:rsidP="00473DAF" w:rsidRDefault="00473DAF" w14:paraId="1B2BAAF3" w14:textId="17A817FA">
      <w:pPr>
        <w:pBdr>
          <w:bottom w:val="double" w:color="auto" w:sz="6" w:space="1"/>
        </w:pBdr>
        <w:jc w:val="right"/>
        <w:rPr>
          <w:rFonts w:ascii="Arial" w:hAnsi="Arial" w:cs="Arial"/>
          <w:sz w:val="28"/>
          <w:szCs w:val="28"/>
        </w:rPr>
      </w:pPr>
      <w:r>
        <w:rPr>
          <w:rFonts w:ascii="Arial" w:hAnsi="Arial" w:cs="Arial"/>
          <w:sz w:val="28"/>
          <w:szCs w:val="28"/>
        </w:rPr>
        <w:t xml:space="preserve">Submitted on: </w:t>
      </w:r>
      <w:r w:rsidRPr="0092302B" w:rsidR="00B62655">
        <w:rPr>
          <w:rFonts w:ascii="Arial" w:hAnsi="Arial" w:cs="Arial"/>
          <w:sz w:val="28"/>
          <w:szCs w:val="28"/>
        </w:rPr>
        <w:t>14</w:t>
      </w:r>
      <w:r w:rsidRPr="0092302B">
        <w:rPr>
          <w:rFonts w:ascii="Arial" w:hAnsi="Arial" w:cs="Arial"/>
          <w:sz w:val="28"/>
          <w:szCs w:val="28"/>
        </w:rPr>
        <w:t>/</w:t>
      </w:r>
      <w:r w:rsidRPr="0092302B" w:rsidR="00B62655">
        <w:rPr>
          <w:rFonts w:ascii="Arial" w:hAnsi="Arial" w:cs="Arial"/>
          <w:sz w:val="28"/>
          <w:szCs w:val="28"/>
        </w:rPr>
        <w:t>04</w:t>
      </w:r>
      <w:r w:rsidRPr="0092302B">
        <w:rPr>
          <w:rFonts w:ascii="Arial" w:hAnsi="Arial" w:cs="Arial"/>
          <w:sz w:val="28"/>
          <w:szCs w:val="28"/>
        </w:rPr>
        <w:t>/</w:t>
      </w:r>
      <w:r w:rsidRPr="0092302B" w:rsidR="0092302B">
        <w:rPr>
          <w:rFonts w:ascii="Arial" w:hAnsi="Arial" w:cs="Arial"/>
          <w:sz w:val="28"/>
          <w:szCs w:val="28"/>
        </w:rPr>
        <w:t>2024</w:t>
      </w:r>
    </w:p>
    <w:p w:rsidR="00473DAF" w:rsidP="00473DAF" w:rsidRDefault="00473DAF" w14:paraId="28D75A30" w14:textId="34CF98F4">
      <w:pPr>
        <w:rPr>
          <w:rFonts w:ascii="Arial" w:hAnsi="Arial" w:cs="Arial"/>
          <w:sz w:val="28"/>
          <w:szCs w:val="28"/>
        </w:rPr>
      </w:pPr>
      <w:r w:rsidRPr="00473DAF">
        <w:rPr>
          <w:rFonts w:ascii="Arial" w:hAnsi="Arial" w:cs="Arial"/>
          <w:sz w:val="28"/>
          <w:szCs w:val="28"/>
        </w:rPr>
        <w:t>Computer Science Department</w:t>
      </w:r>
    </w:p>
    <w:p w:rsidR="00473DAF" w:rsidP="00473DAF" w:rsidRDefault="00473DAF" w14:paraId="1A8EF87E" w14:textId="77777777">
      <w:pPr>
        <w:rPr>
          <w:rFonts w:ascii="Arial" w:hAnsi="Arial" w:cs="Arial"/>
          <w:sz w:val="28"/>
          <w:szCs w:val="28"/>
        </w:rPr>
      </w:pPr>
      <w:r w:rsidRPr="00473DAF">
        <w:rPr>
          <w:rFonts w:ascii="Arial" w:hAnsi="Arial" w:cs="Arial"/>
          <w:sz w:val="28"/>
          <w:szCs w:val="28"/>
        </w:rPr>
        <w:t xml:space="preserve">Faculty of Science &amp; Technology </w:t>
      </w:r>
    </w:p>
    <w:p w:rsidRPr="00473DAF" w:rsidR="00473DAF" w:rsidP="00473DAF" w:rsidRDefault="00473DAF" w14:paraId="221EFD47" w14:textId="610BBE43">
      <w:pPr>
        <w:rPr>
          <w:rFonts w:ascii="Arial" w:hAnsi="Arial" w:cs="Arial"/>
          <w:sz w:val="28"/>
          <w:szCs w:val="28"/>
        </w:rPr>
      </w:pPr>
      <w:r w:rsidRPr="00473DAF">
        <w:rPr>
          <w:rFonts w:ascii="Arial" w:hAnsi="Arial" w:cs="Arial"/>
          <w:sz w:val="28"/>
          <w:szCs w:val="28"/>
        </w:rPr>
        <w:t>Middlesex University</w:t>
      </w:r>
    </w:p>
    <w:p w:rsidR="004B4E4C" w:rsidRDefault="004B4E4C" w14:paraId="5C014703" w14:textId="7BC9CC6D">
      <w:pPr>
        <w:rPr>
          <w:rFonts w:ascii="Arial" w:hAnsi="Arial" w:cs="Arial"/>
          <w:b/>
          <w:bCs/>
          <w:sz w:val="22"/>
        </w:rPr>
      </w:pPr>
    </w:p>
    <w:sdt>
      <w:sdtPr>
        <w:id w:val="-1841697984"/>
        <w:docPartObj>
          <w:docPartGallery w:val="Table of Contents"/>
          <w:docPartUnique/>
        </w:docPartObj>
        <w:rPr>
          <w:rFonts w:ascii="Arial" w:hAnsi="Arial" w:cs="Arial"/>
          <w:b w:val="1"/>
          <w:bCs w:val="1"/>
          <w:sz w:val="22"/>
          <w:szCs w:val="22"/>
        </w:rPr>
      </w:sdtPr>
      <w:sdtEndPr>
        <w:rPr>
          <w:rFonts w:ascii="Arial" w:hAnsi="Arial" w:cs="Arial"/>
          <w:b w:val="0"/>
          <w:bCs w:val="0"/>
          <w:noProof/>
          <w:sz w:val="28"/>
          <w:szCs w:val="28"/>
        </w:rPr>
      </w:sdtEndPr>
      <w:sdtContent>
        <w:p w:rsidRPr="0059317A" w:rsidR="002F6E39" w:rsidP="7F2A37BA" w:rsidRDefault="7F2A37BA" w14:paraId="333D2D23" w14:textId="59B6FC7E">
          <w:pPr>
            <w:rPr>
              <w:rStyle w:val="Heading1Char"/>
              <w:rFonts w:ascii="Arial" w:hAnsi="Arial" w:cs="Arial"/>
              <w:sz w:val="32"/>
              <w:szCs w:val="32"/>
            </w:rPr>
          </w:pPr>
          <w:r w:rsidRPr="0059317A">
            <w:rPr>
              <w:rStyle w:val="Heading1Char"/>
              <w:rFonts w:ascii="Arial" w:hAnsi="Arial" w:cs="Arial"/>
              <w:sz w:val="32"/>
              <w:szCs w:val="32"/>
            </w:rPr>
            <w:t>Table of Contents</w:t>
          </w:r>
        </w:p>
        <w:p w:rsidRPr="0059317A" w:rsidR="00A02C18" w:rsidP="00147B7D" w:rsidRDefault="00A02C18" w14:paraId="4CF95528" w14:textId="77777777">
          <w:pPr>
            <w:ind w:firstLine="720"/>
            <w:rPr>
              <w:rStyle w:val="Heading1Char"/>
              <w:rFonts w:ascii="Arial" w:hAnsi="Arial" w:cs="Arial"/>
              <w:b w:val="0"/>
              <w:bCs w:val="0"/>
            </w:rPr>
          </w:pPr>
        </w:p>
        <w:p w:rsidR="0045477A" w:rsidRDefault="002F6E39" w14:paraId="47B134C3" w14:textId="467B6264">
          <w:pPr>
            <w:pStyle w:val="TOC1"/>
            <w:rPr>
              <w:noProof/>
              <w:szCs w:val="24"/>
              <w:lang w:eastAsia="en-US"/>
            </w:rPr>
          </w:pPr>
          <w:r w:rsidRPr="0059317A">
            <w:rPr>
              <w:rFonts w:ascii="Arial" w:hAnsi="Arial" w:cs="Arial"/>
              <w:sz w:val="28"/>
              <w:szCs w:val="28"/>
            </w:rPr>
            <w:fldChar w:fldCharType="begin"/>
          </w:r>
          <w:r w:rsidRPr="0059317A">
            <w:rPr>
              <w:rFonts w:ascii="Arial" w:hAnsi="Arial" w:cs="Arial"/>
              <w:sz w:val="28"/>
              <w:szCs w:val="28"/>
            </w:rPr>
            <w:instrText xml:space="preserve"> TOC \o "1-3" \h \z \u </w:instrText>
          </w:r>
          <w:r w:rsidRPr="0059317A">
            <w:rPr>
              <w:rFonts w:ascii="Arial" w:hAnsi="Arial" w:cs="Arial"/>
              <w:sz w:val="28"/>
              <w:szCs w:val="28"/>
            </w:rPr>
            <w:fldChar w:fldCharType="separate"/>
          </w:r>
          <w:hyperlink w:history="1" w:anchor="_Toc36644047">
            <w:r w:rsidRPr="000A6857" w:rsidR="0045477A">
              <w:rPr>
                <w:rStyle w:val="Hyperlink"/>
                <w:rFonts w:ascii="Arial" w:hAnsi="Arial" w:cs="Arial"/>
                <w:noProof/>
              </w:rPr>
              <w:t>0.</w:t>
            </w:r>
            <w:r w:rsidR="0045477A">
              <w:rPr>
                <w:noProof/>
                <w:szCs w:val="24"/>
                <w:lang w:eastAsia="en-US"/>
              </w:rPr>
              <w:tab/>
            </w:r>
            <w:r w:rsidRPr="000A6857" w:rsidR="0045477A">
              <w:rPr>
                <w:rStyle w:val="Hyperlink"/>
                <w:rFonts w:ascii="Arial" w:hAnsi="Arial" w:cs="Arial"/>
                <w:noProof/>
              </w:rPr>
              <w:t>Introduction</w:t>
            </w:r>
            <w:r w:rsidR="0045477A">
              <w:rPr>
                <w:noProof/>
                <w:webHidden/>
              </w:rPr>
              <w:tab/>
            </w:r>
            <w:r w:rsidR="0045477A">
              <w:rPr>
                <w:noProof/>
                <w:webHidden/>
              </w:rPr>
              <w:fldChar w:fldCharType="begin"/>
            </w:r>
            <w:r w:rsidR="0045477A">
              <w:rPr>
                <w:noProof/>
                <w:webHidden/>
              </w:rPr>
              <w:instrText xml:space="preserve"> PAGEREF _Toc36644047 \h </w:instrText>
            </w:r>
            <w:r w:rsidR="0045477A">
              <w:rPr>
                <w:noProof/>
                <w:webHidden/>
              </w:rPr>
            </w:r>
            <w:r w:rsidR="0045477A">
              <w:rPr>
                <w:noProof/>
                <w:webHidden/>
              </w:rPr>
              <w:fldChar w:fldCharType="separate"/>
            </w:r>
            <w:r w:rsidR="0045477A">
              <w:rPr>
                <w:noProof/>
                <w:webHidden/>
              </w:rPr>
              <w:t>4</w:t>
            </w:r>
            <w:r w:rsidR="0045477A">
              <w:rPr>
                <w:noProof/>
                <w:webHidden/>
              </w:rPr>
              <w:fldChar w:fldCharType="end"/>
            </w:r>
          </w:hyperlink>
        </w:p>
        <w:p w:rsidR="0045477A" w:rsidRDefault="00464C8C" w14:paraId="744207AF" w14:textId="512CC59B">
          <w:pPr>
            <w:pStyle w:val="TOC2"/>
            <w:tabs>
              <w:tab w:val="right" w:leader="dot" w:pos="9016"/>
            </w:tabs>
            <w:rPr>
              <w:noProof/>
              <w:szCs w:val="24"/>
              <w:lang w:eastAsia="en-US"/>
            </w:rPr>
          </w:pPr>
          <w:hyperlink w:history="1" w:anchor="_Toc36644048">
            <w:r w:rsidRPr="000A6857" w:rsidR="0045477A">
              <w:rPr>
                <w:rStyle w:val="Hyperlink"/>
                <w:rFonts w:ascii="Arial" w:hAnsi="Arial" w:cs="Arial"/>
                <w:noProof/>
              </w:rPr>
              <w:t>0.1 Introduction of your consultancy start-up</w:t>
            </w:r>
            <w:r w:rsidR="0045477A">
              <w:rPr>
                <w:noProof/>
                <w:webHidden/>
              </w:rPr>
              <w:tab/>
            </w:r>
            <w:r w:rsidR="0045477A">
              <w:rPr>
                <w:noProof/>
                <w:webHidden/>
              </w:rPr>
              <w:fldChar w:fldCharType="begin"/>
            </w:r>
            <w:r w:rsidR="0045477A">
              <w:rPr>
                <w:noProof/>
                <w:webHidden/>
              </w:rPr>
              <w:instrText xml:space="preserve"> PAGEREF _Toc36644048 \h </w:instrText>
            </w:r>
            <w:r w:rsidR="0045477A">
              <w:rPr>
                <w:noProof/>
                <w:webHidden/>
              </w:rPr>
            </w:r>
            <w:r w:rsidR="0045477A">
              <w:rPr>
                <w:noProof/>
                <w:webHidden/>
              </w:rPr>
              <w:fldChar w:fldCharType="separate"/>
            </w:r>
            <w:r w:rsidR="0045477A">
              <w:rPr>
                <w:noProof/>
                <w:webHidden/>
              </w:rPr>
              <w:t>4</w:t>
            </w:r>
            <w:r w:rsidR="0045477A">
              <w:rPr>
                <w:noProof/>
                <w:webHidden/>
              </w:rPr>
              <w:fldChar w:fldCharType="end"/>
            </w:r>
          </w:hyperlink>
        </w:p>
        <w:p w:rsidR="0045477A" w:rsidRDefault="00464C8C" w14:paraId="242DC587" w14:textId="4F3248D2">
          <w:pPr>
            <w:pStyle w:val="TOC2"/>
            <w:tabs>
              <w:tab w:val="right" w:leader="dot" w:pos="9016"/>
            </w:tabs>
            <w:rPr>
              <w:noProof/>
              <w:szCs w:val="24"/>
              <w:lang w:eastAsia="en-US"/>
            </w:rPr>
          </w:pPr>
          <w:hyperlink w:history="1" w:anchor="_Toc36644049">
            <w:r w:rsidRPr="000A6857" w:rsidR="0045477A">
              <w:rPr>
                <w:rStyle w:val="Hyperlink"/>
                <w:rFonts w:ascii="Arial" w:hAnsi="Arial" w:cs="Arial"/>
                <w:noProof/>
              </w:rPr>
              <w:t>0.2 Presentation of each group member profile</w:t>
            </w:r>
            <w:r w:rsidR="0045477A">
              <w:rPr>
                <w:noProof/>
                <w:webHidden/>
              </w:rPr>
              <w:tab/>
            </w:r>
            <w:r w:rsidR="0045477A">
              <w:rPr>
                <w:noProof/>
                <w:webHidden/>
              </w:rPr>
              <w:fldChar w:fldCharType="begin"/>
            </w:r>
            <w:r w:rsidR="0045477A">
              <w:rPr>
                <w:noProof/>
                <w:webHidden/>
              </w:rPr>
              <w:instrText xml:space="preserve"> PAGEREF _Toc36644049 \h </w:instrText>
            </w:r>
            <w:r w:rsidR="0045477A">
              <w:rPr>
                <w:noProof/>
                <w:webHidden/>
              </w:rPr>
            </w:r>
            <w:r w:rsidR="0045477A">
              <w:rPr>
                <w:noProof/>
                <w:webHidden/>
              </w:rPr>
              <w:fldChar w:fldCharType="separate"/>
            </w:r>
            <w:r w:rsidR="0045477A">
              <w:rPr>
                <w:noProof/>
                <w:webHidden/>
              </w:rPr>
              <w:t>4</w:t>
            </w:r>
            <w:r w:rsidR="0045477A">
              <w:rPr>
                <w:noProof/>
                <w:webHidden/>
              </w:rPr>
              <w:fldChar w:fldCharType="end"/>
            </w:r>
          </w:hyperlink>
        </w:p>
        <w:p w:rsidR="0045477A" w:rsidRDefault="00464C8C" w14:paraId="0AFF96C0" w14:textId="366CA4A9">
          <w:pPr>
            <w:pStyle w:val="TOC2"/>
            <w:tabs>
              <w:tab w:val="right" w:leader="dot" w:pos="9016"/>
            </w:tabs>
            <w:rPr>
              <w:noProof/>
              <w:szCs w:val="24"/>
              <w:lang w:eastAsia="en-US"/>
            </w:rPr>
          </w:pPr>
          <w:hyperlink w:history="1" w:anchor="_Toc36644050">
            <w:r w:rsidRPr="000A6857" w:rsidR="0045477A">
              <w:rPr>
                <w:rStyle w:val="Hyperlink"/>
                <w:rFonts w:ascii="Arial" w:hAnsi="Arial" w:cs="Arial"/>
                <w:noProof/>
              </w:rPr>
              <w:t>0.3 Description of the selected Case Study organisation</w:t>
            </w:r>
            <w:r w:rsidR="0045477A">
              <w:rPr>
                <w:noProof/>
                <w:webHidden/>
              </w:rPr>
              <w:tab/>
            </w:r>
            <w:r w:rsidR="00157CDB">
              <w:rPr>
                <w:noProof/>
                <w:webHidden/>
              </w:rPr>
              <w:t>5</w:t>
            </w:r>
          </w:hyperlink>
        </w:p>
        <w:p w:rsidR="0045477A" w:rsidRDefault="00464C8C" w14:paraId="0A46FAE7" w14:textId="5B34D056">
          <w:pPr>
            <w:pStyle w:val="TOC1"/>
            <w:rPr>
              <w:noProof/>
              <w:szCs w:val="24"/>
              <w:lang w:eastAsia="en-US"/>
            </w:rPr>
          </w:pPr>
          <w:hyperlink w:history="1" w:anchor="_Toc36644051">
            <w:r w:rsidRPr="000A6857" w:rsidR="0045477A">
              <w:rPr>
                <w:rStyle w:val="Hyperlink"/>
                <w:rFonts w:ascii="Arial" w:hAnsi="Arial" w:cs="Arial"/>
                <w:noProof/>
              </w:rPr>
              <w:t>7.</w:t>
            </w:r>
            <w:r w:rsidR="0045477A">
              <w:rPr>
                <w:noProof/>
                <w:szCs w:val="24"/>
                <w:lang w:eastAsia="en-US"/>
              </w:rPr>
              <w:tab/>
            </w:r>
            <w:r w:rsidRPr="000A6857" w:rsidR="0045477A">
              <w:rPr>
                <w:rStyle w:val="Hyperlink"/>
                <w:rFonts w:ascii="Arial" w:hAnsi="Arial" w:cs="Arial"/>
                <w:noProof/>
              </w:rPr>
              <w:t>Globalisation Issues (marketplaces / infrastructure / workforce)</w:t>
            </w:r>
            <w:r w:rsidR="0045477A">
              <w:rPr>
                <w:noProof/>
                <w:webHidden/>
              </w:rPr>
              <w:tab/>
            </w:r>
            <w:r w:rsidR="00B03A56">
              <w:rPr>
                <w:noProof/>
                <w:webHidden/>
              </w:rPr>
              <w:t>6</w:t>
            </w:r>
          </w:hyperlink>
        </w:p>
        <w:p w:rsidR="0045477A" w:rsidRDefault="00464C8C" w14:paraId="60141767" w14:textId="10EBFFE1">
          <w:pPr>
            <w:pStyle w:val="TOC2"/>
            <w:tabs>
              <w:tab w:val="right" w:leader="dot" w:pos="9016"/>
            </w:tabs>
            <w:rPr>
              <w:noProof/>
              <w:szCs w:val="24"/>
              <w:lang w:eastAsia="en-US"/>
            </w:rPr>
          </w:pPr>
          <w:hyperlink w:history="1" w:anchor="_Toc36644052">
            <w:r w:rsidRPr="000A6857" w:rsidR="0045477A">
              <w:rPr>
                <w:rStyle w:val="Hyperlink"/>
                <w:rFonts w:ascii="Arial" w:hAnsi="Arial" w:cs="Arial"/>
                <w:noProof/>
              </w:rPr>
              <w:t>7.1 Reflection on the organisation’s readiness for enter global markets</w:t>
            </w:r>
            <w:r w:rsidR="0045477A">
              <w:rPr>
                <w:noProof/>
                <w:webHidden/>
              </w:rPr>
              <w:tab/>
            </w:r>
            <w:r w:rsidR="00B03A56">
              <w:rPr>
                <w:noProof/>
                <w:webHidden/>
              </w:rPr>
              <w:t>6</w:t>
            </w:r>
          </w:hyperlink>
        </w:p>
        <w:p w:rsidR="0045477A" w:rsidRDefault="00464C8C" w14:paraId="7DD2C00D" w14:textId="265EEEC3">
          <w:pPr>
            <w:pStyle w:val="TOC2"/>
            <w:tabs>
              <w:tab w:val="right" w:leader="dot" w:pos="9016"/>
            </w:tabs>
            <w:rPr>
              <w:noProof/>
              <w:szCs w:val="24"/>
              <w:lang w:eastAsia="en-US"/>
            </w:rPr>
          </w:pPr>
          <w:hyperlink w:history="1" w:anchor="_Toc36644053">
            <w:r w:rsidRPr="000A6857" w:rsidR="0045477A">
              <w:rPr>
                <w:rStyle w:val="Hyperlink"/>
                <w:rFonts w:ascii="Arial" w:hAnsi="Arial" w:cs="Arial"/>
                <w:noProof/>
              </w:rPr>
              <w:t>7.2 Evaluation of the organisation’s infrastructure maturity for globalisation</w:t>
            </w:r>
            <w:r w:rsidR="0045477A">
              <w:rPr>
                <w:noProof/>
                <w:webHidden/>
              </w:rPr>
              <w:tab/>
            </w:r>
            <w:r w:rsidR="00B03A56">
              <w:rPr>
                <w:noProof/>
                <w:webHidden/>
              </w:rPr>
              <w:t>7</w:t>
            </w:r>
          </w:hyperlink>
        </w:p>
        <w:p w:rsidR="0045477A" w:rsidRDefault="00464C8C" w14:paraId="191EB9AC" w14:textId="0034EE91">
          <w:pPr>
            <w:pStyle w:val="TOC2"/>
            <w:tabs>
              <w:tab w:val="right" w:leader="dot" w:pos="9016"/>
            </w:tabs>
            <w:rPr>
              <w:noProof/>
              <w:szCs w:val="24"/>
              <w:lang w:eastAsia="en-US"/>
            </w:rPr>
          </w:pPr>
          <w:hyperlink w:history="1" w:anchor="_Toc36644054">
            <w:r w:rsidRPr="000A6857" w:rsidR="0045477A">
              <w:rPr>
                <w:rStyle w:val="Hyperlink"/>
                <w:rFonts w:ascii="Arial" w:hAnsi="Arial" w:cs="Arial"/>
                <w:noProof/>
              </w:rPr>
              <w:t>7.3 Review of how the organisation’s workforce would adapt to globalisation</w:t>
            </w:r>
            <w:r w:rsidR="0045477A">
              <w:rPr>
                <w:noProof/>
                <w:webHidden/>
              </w:rPr>
              <w:tab/>
            </w:r>
            <w:r w:rsidR="00B03A56">
              <w:rPr>
                <w:noProof/>
                <w:webHidden/>
              </w:rPr>
              <w:t>8</w:t>
            </w:r>
          </w:hyperlink>
        </w:p>
        <w:p w:rsidR="0045477A" w:rsidRDefault="00464C8C" w14:paraId="4AC5B434" w14:textId="6463C45D">
          <w:pPr>
            <w:pStyle w:val="TOC1"/>
            <w:rPr>
              <w:noProof/>
              <w:szCs w:val="24"/>
              <w:lang w:eastAsia="en-US"/>
            </w:rPr>
          </w:pPr>
          <w:hyperlink w:history="1" w:anchor="_Toc36644055">
            <w:r w:rsidRPr="000A6857" w:rsidR="0045477A">
              <w:rPr>
                <w:rStyle w:val="Hyperlink"/>
                <w:rFonts w:ascii="Arial" w:hAnsi="Arial" w:cs="Arial"/>
                <w:noProof/>
              </w:rPr>
              <w:t>8.</w:t>
            </w:r>
            <w:r w:rsidR="0045477A">
              <w:rPr>
                <w:noProof/>
                <w:szCs w:val="24"/>
                <w:lang w:eastAsia="en-US"/>
              </w:rPr>
              <w:tab/>
            </w:r>
            <w:r w:rsidRPr="000A6857" w:rsidR="0045477A">
              <w:rPr>
                <w:rStyle w:val="Hyperlink"/>
                <w:rFonts w:ascii="Arial" w:hAnsi="Arial" w:cs="Arial"/>
                <w:noProof/>
              </w:rPr>
              <w:t>Networking Issues (Social Networks / Wed 2.0 / IR 4.0)</w:t>
            </w:r>
            <w:r w:rsidR="0045477A">
              <w:rPr>
                <w:noProof/>
                <w:webHidden/>
              </w:rPr>
              <w:tab/>
            </w:r>
            <w:r w:rsidR="00B03A56">
              <w:rPr>
                <w:noProof/>
                <w:webHidden/>
              </w:rPr>
              <w:t>9</w:t>
            </w:r>
          </w:hyperlink>
        </w:p>
        <w:p w:rsidR="0045477A" w:rsidRDefault="00464C8C" w14:paraId="1D9F1BFD" w14:textId="24E66B77">
          <w:pPr>
            <w:pStyle w:val="TOC2"/>
            <w:tabs>
              <w:tab w:val="right" w:leader="dot" w:pos="9016"/>
            </w:tabs>
            <w:rPr>
              <w:noProof/>
              <w:szCs w:val="24"/>
              <w:lang w:eastAsia="en-US"/>
            </w:rPr>
          </w:pPr>
          <w:hyperlink w:history="1" w:anchor="_Toc36644056">
            <w:r w:rsidRPr="000A6857" w:rsidR="0045477A">
              <w:rPr>
                <w:rStyle w:val="Hyperlink"/>
                <w:rFonts w:ascii="Arial" w:hAnsi="Arial" w:cs="Arial"/>
                <w:noProof/>
              </w:rPr>
              <w:t>8.1 Review of the organisation’s presence in social networks and media</w:t>
            </w:r>
            <w:r w:rsidR="0045477A">
              <w:rPr>
                <w:noProof/>
                <w:webHidden/>
              </w:rPr>
              <w:tab/>
            </w:r>
            <w:r w:rsidR="00B03A56">
              <w:rPr>
                <w:noProof/>
                <w:webHidden/>
              </w:rPr>
              <w:t>9</w:t>
            </w:r>
          </w:hyperlink>
        </w:p>
        <w:p w:rsidR="0045477A" w:rsidRDefault="00464C8C" w14:paraId="7C017E5E" w14:textId="5144AC55">
          <w:pPr>
            <w:pStyle w:val="TOC2"/>
            <w:tabs>
              <w:tab w:val="right" w:leader="dot" w:pos="9016"/>
            </w:tabs>
            <w:rPr>
              <w:noProof/>
              <w:szCs w:val="24"/>
              <w:lang w:eastAsia="en-US"/>
            </w:rPr>
          </w:pPr>
          <w:hyperlink w:history="1" w:anchor="_Toc36644057">
            <w:r w:rsidRPr="000A6857" w:rsidR="0045477A">
              <w:rPr>
                <w:rStyle w:val="Hyperlink"/>
                <w:rFonts w:ascii="Arial" w:hAnsi="Arial" w:cs="Arial"/>
                <w:noProof/>
              </w:rPr>
              <w:t>8.2 Review of the organisation’s use of the Internet for business purposes</w:t>
            </w:r>
            <w:r w:rsidR="0045477A">
              <w:rPr>
                <w:noProof/>
                <w:webHidden/>
              </w:rPr>
              <w:tab/>
            </w:r>
            <w:r w:rsidR="00B03A56">
              <w:rPr>
                <w:noProof/>
                <w:webHidden/>
              </w:rPr>
              <w:t>10</w:t>
            </w:r>
          </w:hyperlink>
        </w:p>
        <w:p w:rsidR="0045477A" w:rsidRDefault="00464C8C" w14:paraId="6059C499" w14:textId="63CB04B7">
          <w:pPr>
            <w:pStyle w:val="TOC2"/>
            <w:tabs>
              <w:tab w:val="right" w:leader="dot" w:pos="9016"/>
            </w:tabs>
            <w:rPr>
              <w:noProof/>
              <w:szCs w:val="24"/>
              <w:lang w:eastAsia="en-US"/>
            </w:rPr>
          </w:pPr>
          <w:hyperlink w:history="1" w:anchor="_Toc36644058">
            <w:r w:rsidRPr="000A6857" w:rsidR="0045477A">
              <w:rPr>
                <w:rStyle w:val="Hyperlink"/>
                <w:rFonts w:ascii="Arial" w:hAnsi="Arial" w:cs="Arial"/>
                <w:noProof/>
              </w:rPr>
              <w:t>8.3 Review of the organisation’s practices aligned towards IR 4.0</w:t>
            </w:r>
            <w:r w:rsidR="0045477A">
              <w:rPr>
                <w:noProof/>
                <w:webHidden/>
              </w:rPr>
              <w:tab/>
            </w:r>
            <w:r w:rsidR="00B03A56">
              <w:rPr>
                <w:noProof/>
                <w:webHidden/>
              </w:rPr>
              <w:t>11</w:t>
            </w:r>
          </w:hyperlink>
        </w:p>
        <w:p w:rsidR="0045477A" w:rsidRDefault="00464C8C" w14:paraId="6ED80383" w14:textId="48D6AF2D">
          <w:pPr>
            <w:pStyle w:val="TOC1"/>
            <w:rPr>
              <w:noProof/>
              <w:szCs w:val="24"/>
              <w:lang w:eastAsia="en-US"/>
            </w:rPr>
          </w:pPr>
          <w:hyperlink w:history="1" w:anchor="_Toc36644059">
            <w:r w:rsidRPr="000A6857" w:rsidR="0045477A">
              <w:rPr>
                <w:rStyle w:val="Hyperlink"/>
                <w:rFonts w:ascii="Arial" w:hAnsi="Arial" w:cs="Arial"/>
                <w:noProof/>
              </w:rPr>
              <w:t>9.</w:t>
            </w:r>
            <w:r w:rsidR="0045477A">
              <w:rPr>
                <w:noProof/>
                <w:szCs w:val="24"/>
                <w:lang w:eastAsia="en-US"/>
              </w:rPr>
              <w:tab/>
            </w:r>
            <w:r w:rsidRPr="000A6857" w:rsidR="0045477A">
              <w:rPr>
                <w:rStyle w:val="Hyperlink"/>
                <w:rFonts w:ascii="Arial" w:hAnsi="Arial" w:cs="Arial"/>
                <w:noProof/>
              </w:rPr>
              <w:t>Agile Approach to MIS</w:t>
            </w:r>
            <w:r w:rsidR="0045477A">
              <w:rPr>
                <w:noProof/>
                <w:webHidden/>
              </w:rPr>
              <w:tab/>
            </w:r>
            <w:r w:rsidR="00B03A56">
              <w:rPr>
                <w:noProof/>
                <w:webHidden/>
              </w:rPr>
              <w:t>12</w:t>
            </w:r>
          </w:hyperlink>
        </w:p>
        <w:p w:rsidR="0045477A" w:rsidRDefault="00464C8C" w14:paraId="700BA1F0" w14:textId="62EFA591">
          <w:pPr>
            <w:pStyle w:val="TOC2"/>
            <w:tabs>
              <w:tab w:val="right" w:leader="dot" w:pos="9016"/>
            </w:tabs>
            <w:rPr>
              <w:noProof/>
              <w:szCs w:val="24"/>
              <w:lang w:eastAsia="en-US"/>
            </w:rPr>
          </w:pPr>
          <w:hyperlink w:history="1" w:anchor="_Toc36644060">
            <w:r w:rsidRPr="000A6857" w:rsidR="0045477A">
              <w:rPr>
                <w:rStyle w:val="Hyperlink"/>
                <w:rFonts w:ascii="Arial" w:hAnsi="Arial" w:cs="Arial"/>
                <w:noProof/>
              </w:rPr>
              <w:t>9.1 Overview of agile approaches in deployment of MIS</w:t>
            </w:r>
            <w:r w:rsidR="0045477A">
              <w:rPr>
                <w:noProof/>
                <w:webHidden/>
              </w:rPr>
              <w:tab/>
            </w:r>
            <w:r w:rsidR="00B03A56">
              <w:rPr>
                <w:noProof/>
                <w:webHidden/>
              </w:rPr>
              <w:t>12</w:t>
            </w:r>
          </w:hyperlink>
        </w:p>
        <w:p w:rsidR="0045477A" w:rsidRDefault="00464C8C" w14:paraId="09505D04" w14:textId="49211DAB">
          <w:pPr>
            <w:pStyle w:val="TOC2"/>
            <w:tabs>
              <w:tab w:val="right" w:leader="dot" w:pos="9016"/>
            </w:tabs>
            <w:rPr>
              <w:noProof/>
              <w:szCs w:val="24"/>
              <w:lang w:eastAsia="en-US"/>
            </w:rPr>
          </w:pPr>
          <w:hyperlink w:history="1" w:anchor="_Toc36644061">
            <w:r w:rsidRPr="000A6857" w:rsidR="0045477A">
              <w:rPr>
                <w:rStyle w:val="Hyperlink"/>
                <w:rFonts w:ascii="Arial" w:hAnsi="Arial" w:cs="Arial"/>
                <w:noProof/>
              </w:rPr>
              <w:t>9.2 Introduction of an operational plan for transforming current practices</w:t>
            </w:r>
            <w:r w:rsidR="0045477A">
              <w:rPr>
                <w:noProof/>
                <w:webHidden/>
              </w:rPr>
              <w:tab/>
            </w:r>
            <w:r w:rsidR="00300387">
              <w:rPr>
                <w:noProof/>
                <w:webHidden/>
              </w:rPr>
              <w:t>13</w:t>
            </w:r>
          </w:hyperlink>
        </w:p>
        <w:p w:rsidR="0045477A" w:rsidRDefault="00464C8C" w14:paraId="6B0D1A6C" w14:textId="7333FF2A">
          <w:pPr>
            <w:pStyle w:val="TOC2"/>
            <w:tabs>
              <w:tab w:val="right" w:leader="dot" w:pos="9016"/>
            </w:tabs>
            <w:rPr>
              <w:noProof/>
              <w:szCs w:val="24"/>
              <w:lang w:eastAsia="en-US"/>
            </w:rPr>
          </w:pPr>
          <w:hyperlink w:history="1" w:anchor="_Toc36644062">
            <w:r w:rsidRPr="000A6857" w:rsidR="0045477A">
              <w:rPr>
                <w:rStyle w:val="Hyperlink"/>
                <w:rFonts w:ascii="Arial" w:hAnsi="Arial" w:cs="Arial"/>
                <w:noProof/>
              </w:rPr>
              <w:t>9.3 Description of measurable key performance indicators for the agile MIS approach</w:t>
            </w:r>
            <w:r w:rsidR="0045477A">
              <w:rPr>
                <w:noProof/>
                <w:webHidden/>
              </w:rPr>
              <w:tab/>
            </w:r>
            <w:r w:rsidR="00300387">
              <w:rPr>
                <w:noProof/>
                <w:webHidden/>
              </w:rPr>
              <w:t>14</w:t>
            </w:r>
          </w:hyperlink>
        </w:p>
        <w:p w:rsidR="0045477A" w:rsidRDefault="00464C8C" w14:paraId="70BB955F" w14:textId="21E9660B">
          <w:pPr>
            <w:pStyle w:val="TOC1"/>
            <w:rPr>
              <w:noProof/>
              <w:szCs w:val="24"/>
              <w:lang w:eastAsia="en-US"/>
            </w:rPr>
          </w:pPr>
          <w:hyperlink w:history="1" w:anchor="_Toc36644063">
            <w:r w:rsidRPr="000A6857" w:rsidR="0045477A">
              <w:rPr>
                <w:rStyle w:val="Hyperlink"/>
                <w:rFonts w:ascii="Arial" w:hAnsi="Arial" w:cs="Arial"/>
                <w:noProof/>
              </w:rPr>
              <w:t>10.</w:t>
            </w:r>
            <w:r w:rsidR="0045477A">
              <w:rPr>
                <w:noProof/>
                <w:szCs w:val="24"/>
                <w:lang w:eastAsia="en-US"/>
              </w:rPr>
              <w:tab/>
            </w:r>
            <w:r w:rsidRPr="000A6857" w:rsidR="0045477A">
              <w:rPr>
                <w:rStyle w:val="Hyperlink"/>
                <w:rFonts w:ascii="Arial" w:hAnsi="Arial" w:cs="Arial"/>
                <w:noProof/>
              </w:rPr>
              <w:t>Impact of Information Systems on Society (ethics / privacy / security / CSR)</w:t>
            </w:r>
            <w:r w:rsidR="0045477A">
              <w:rPr>
                <w:noProof/>
                <w:webHidden/>
              </w:rPr>
              <w:tab/>
            </w:r>
            <w:r w:rsidR="00300387">
              <w:rPr>
                <w:noProof/>
                <w:webHidden/>
              </w:rPr>
              <w:t>15</w:t>
            </w:r>
          </w:hyperlink>
        </w:p>
        <w:p w:rsidR="0045477A" w:rsidRDefault="00464C8C" w14:paraId="675E4C54" w14:textId="4213BE21">
          <w:pPr>
            <w:pStyle w:val="TOC2"/>
            <w:tabs>
              <w:tab w:val="right" w:leader="dot" w:pos="9016"/>
            </w:tabs>
            <w:rPr>
              <w:noProof/>
              <w:szCs w:val="24"/>
              <w:lang w:eastAsia="en-US"/>
            </w:rPr>
          </w:pPr>
          <w:hyperlink w:history="1" w:anchor="_Toc36644064">
            <w:r w:rsidRPr="000A6857" w:rsidR="0045477A">
              <w:rPr>
                <w:rStyle w:val="Hyperlink"/>
                <w:rFonts w:ascii="Arial" w:hAnsi="Arial" w:cs="Arial"/>
                <w:noProof/>
              </w:rPr>
              <w:t>10.1 Reflection on the ethical impact of the organisation’s operations</w:t>
            </w:r>
            <w:r w:rsidR="0045477A">
              <w:rPr>
                <w:noProof/>
                <w:webHidden/>
              </w:rPr>
              <w:tab/>
            </w:r>
            <w:r w:rsidR="00300387">
              <w:rPr>
                <w:noProof/>
                <w:webHidden/>
              </w:rPr>
              <w:t>15</w:t>
            </w:r>
          </w:hyperlink>
        </w:p>
        <w:p w:rsidR="0045477A" w:rsidRDefault="00464C8C" w14:paraId="27A3253C" w14:textId="49240682">
          <w:pPr>
            <w:pStyle w:val="TOC2"/>
            <w:tabs>
              <w:tab w:val="right" w:leader="dot" w:pos="9016"/>
            </w:tabs>
            <w:rPr>
              <w:noProof/>
              <w:szCs w:val="24"/>
              <w:lang w:eastAsia="en-US"/>
            </w:rPr>
          </w:pPr>
          <w:hyperlink w:history="1" w:anchor="_Toc36644065">
            <w:r w:rsidRPr="000A6857" w:rsidR="0045477A">
              <w:rPr>
                <w:rStyle w:val="Hyperlink"/>
                <w:rFonts w:ascii="Arial" w:hAnsi="Arial" w:cs="Arial"/>
                <w:noProof/>
              </w:rPr>
              <w:t>10.2 Evaluation of the organisation’s current practices towards privacy / security / safety</w:t>
            </w:r>
            <w:r w:rsidR="0045477A">
              <w:rPr>
                <w:noProof/>
                <w:webHidden/>
              </w:rPr>
              <w:tab/>
            </w:r>
            <w:r w:rsidR="0015098C">
              <w:rPr>
                <w:noProof/>
                <w:webHidden/>
              </w:rPr>
              <w:t>16</w:t>
            </w:r>
          </w:hyperlink>
        </w:p>
        <w:p w:rsidR="0045477A" w:rsidRDefault="00464C8C" w14:paraId="38D825CC" w14:textId="16BA1F47">
          <w:pPr>
            <w:pStyle w:val="TOC2"/>
            <w:tabs>
              <w:tab w:val="right" w:leader="dot" w:pos="9016"/>
            </w:tabs>
            <w:rPr>
              <w:noProof/>
              <w:szCs w:val="24"/>
              <w:lang w:eastAsia="en-US"/>
            </w:rPr>
          </w:pPr>
          <w:hyperlink w:history="1" w:anchor="_Toc36644066">
            <w:r w:rsidRPr="000A6857" w:rsidR="0045477A">
              <w:rPr>
                <w:rStyle w:val="Hyperlink"/>
                <w:rFonts w:ascii="Arial" w:hAnsi="Arial" w:cs="Arial"/>
                <w:noProof/>
              </w:rPr>
              <w:t>10.3 Assessment of the organisation’s credo in relation to CSR</w:t>
            </w:r>
            <w:r w:rsidR="0045477A">
              <w:rPr>
                <w:noProof/>
                <w:webHidden/>
              </w:rPr>
              <w:tab/>
            </w:r>
            <w:r w:rsidR="0015098C">
              <w:rPr>
                <w:noProof/>
                <w:webHidden/>
              </w:rPr>
              <w:t>17</w:t>
            </w:r>
          </w:hyperlink>
        </w:p>
        <w:p w:rsidR="0045477A" w:rsidRDefault="00464C8C" w14:paraId="572EC306" w14:textId="38A04A64">
          <w:pPr>
            <w:pStyle w:val="TOC1"/>
            <w:rPr>
              <w:noProof/>
              <w:szCs w:val="24"/>
              <w:lang w:eastAsia="en-US"/>
            </w:rPr>
          </w:pPr>
          <w:hyperlink w:history="1" w:anchor="_Toc36644067">
            <w:r w:rsidRPr="000A6857" w:rsidR="0045477A">
              <w:rPr>
                <w:rStyle w:val="Hyperlink"/>
                <w:rFonts w:ascii="Arial" w:hAnsi="Arial" w:cs="Arial"/>
                <w:noProof/>
              </w:rPr>
              <w:t>11.</w:t>
            </w:r>
            <w:r w:rsidR="0045477A">
              <w:rPr>
                <w:noProof/>
                <w:szCs w:val="24"/>
                <w:lang w:eastAsia="en-US"/>
              </w:rPr>
              <w:tab/>
            </w:r>
            <w:r w:rsidRPr="000A6857" w:rsidR="0045477A">
              <w:rPr>
                <w:rStyle w:val="Hyperlink"/>
                <w:rFonts w:ascii="Arial" w:hAnsi="Arial" w:cs="Arial"/>
                <w:noProof/>
              </w:rPr>
              <w:t>Intelligence and MIS (BI / AI / IE)</w:t>
            </w:r>
            <w:r w:rsidR="0045477A">
              <w:rPr>
                <w:noProof/>
                <w:webHidden/>
              </w:rPr>
              <w:tab/>
            </w:r>
            <w:r w:rsidR="0015098C">
              <w:rPr>
                <w:noProof/>
                <w:webHidden/>
              </w:rPr>
              <w:t>19</w:t>
            </w:r>
          </w:hyperlink>
        </w:p>
        <w:p w:rsidR="0045477A" w:rsidRDefault="00464C8C" w14:paraId="37FC94B2" w14:textId="0A0E4D43">
          <w:pPr>
            <w:pStyle w:val="TOC2"/>
            <w:tabs>
              <w:tab w:val="right" w:leader="dot" w:pos="9016"/>
            </w:tabs>
            <w:rPr>
              <w:noProof/>
              <w:szCs w:val="24"/>
              <w:lang w:eastAsia="en-US"/>
            </w:rPr>
          </w:pPr>
          <w:hyperlink w:history="1" w:anchor="_Toc36644068">
            <w:r w:rsidRPr="000A6857" w:rsidR="0045477A">
              <w:rPr>
                <w:rStyle w:val="Hyperlink"/>
                <w:rFonts w:ascii="Arial" w:hAnsi="Arial" w:cs="Arial"/>
                <w:noProof/>
              </w:rPr>
              <w:t>11.1 Evaluation of the organisation’s maturity to integrate Business Intelligence</w:t>
            </w:r>
            <w:r w:rsidR="0045477A">
              <w:rPr>
                <w:noProof/>
                <w:webHidden/>
              </w:rPr>
              <w:tab/>
            </w:r>
            <w:r w:rsidR="0015098C">
              <w:rPr>
                <w:noProof/>
                <w:webHidden/>
              </w:rPr>
              <w:t>19</w:t>
            </w:r>
          </w:hyperlink>
        </w:p>
        <w:p w:rsidR="0045477A" w:rsidRDefault="00464C8C" w14:paraId="6FE1507F" w14:textId="4C47C47F">
          <w:pPr>
            <w:pStyle w:val="TOC2"/>
            <w:tabs>
              <w:tab w:val="right" w:leader="dot" w:pos="9016"/>
            </w:tabs>
            <w:rPr>
              <w:noProof/>
              <w:szCs w:val="24"/>
              <w:lang w:eastAsia="en-US"/>
            </w:rPr>
          </w:pPr>
          <w:hyperlink w:history="1" w:anchor="_Toc36644069">
            <w:r w:rsidRPr="000A6857" w:rsidR="0045477A">
              <w:rPr>
                <w:rStyle w:val="Hyperlink"/>
                <w:rFonts w:ascii="Arial" w:hAnsi="Arial" w:cs="Arial"/>
                <w:noProof/>
              </w:rPr>
              <w:t>11.2 Assessment of any opportunities for application of Artificial Intelligence solutions</w:t>
            </w:r>
            <w:r w:rsidR="0045477A">
              <w:rPr>
                <w:noProof/>
                <w:webHidden/>
              </w:rPr>
              <w:tab/>
            </w:r>
            <w:r w:rsidR="0015098C">
              <w:rPr>
                <w:noProof/>
                <w:webHidden/>
              </w:rPr>
              <w:t>20</w:t>
            </w:r>
          </w:hyperlink>
        </w:p>
        <w:p w:rsidR="0045477A" w:rsidRDefault="00464C8C" w14:paraId="31D9FE31" w14:textId="39E595B2">
          <w:pPr>
            <w:pStyle w:val="TOC2"/>
            <w:tabs>
              <w:tab w:val="right" w:leader="dot" w:pos="9016"/>
            </w:tabs>
            <w:rPr>
              <w:noProof/>
              <w:szCs w:val="24"/>
              <w:lang w:eastAsia="en-US"/>
            </w:rPr>
          </w:pPr>
          <w:hyperlink w:history="1" w:anchor="_Toc36644070">
            <w:r w:rsidRPr="000A6857" w:rsidR="0045477A">
              <w:rPr>
                <w:rStyle w:val="Hyperlink"/>
                <w:rFonts w:ascii="Arial" w:hAnsi="Arial" w:cs="Arial"/>
                <w:noProof/>
              </w:rPr>
              <w:t>11.3 Assessment of the organisation’s capacity to exploit Intelligent Environments</w:t>
            </w:r>
            <w:r w:rsidR="0045477A">
              <w:rPr>
                <w:noProof/>
                <w:webHidden/>
              </w:rPr>
              <w:tab/>
            </w:r>
            <w:r w:rsidR="0015098C">
              <w:rPr>
                <w:noProof/>
                <w:webHidden/>
              </w:rPr>
              <w:t>21</w:t>
            </w:r>
          </w:hyperlink>
        </w:p>
        <w:p w:rsidR="0045477A" w:rsidRDefault="00464C8C" w14:paraId="12F96091" w14:textId="166A3CC3">
          <w:pPr>
            <w:pStyle w:val="TOC1"/>
            <w:rPr>
              <w:noProof/>
              <w:szCs w:val="24"/>
              <w:lang w:eastAsia="en-US"/>
            </w:rPr>
          </w:pPr>
          <w:hyperlink w:history="1" w:anchor="_Toc36644071">
            <w:r w:rsidRPr="000A6857" w:rsidR="0045477A">
              <w:rPr>
                <w:rStyle w:val="Hyperlink"/>
                <w:rFonts w:ascii="Arial" w:hAnsi="Arial" w:cs="Arial"/>
                <w:noProof/>
              </w:rPr>
              <w:t>12.</w:t>
            </w:r>
            <w:r w:rsidR="0045477A">
              <w:rPr>
                <w:noProof/>
                <w:szCs w:val="24"/>
                <w:lang w:eastAsia="en-US"/>
              </w:rPr>
              <w:tab/>
            </w:r>
            <w:r w:rsidRPr="000A6857" w:rsidR="0045477A">
              <w:rPr>
                <w:rStyle w:val="Hyperlink"/>
                <w:rFonts w:ascii="Arial" w:hAnsi="Arial" w:cs="Arial"/>
                <w:noProof/>
              </w:rPr>
              <w:t>Conclusions</w:t>
            </w:r>
            <w:r w:rsidR="0045477A">
              <w:rPr>
                <w:noProof/>
                <w:webHidden/>
              </w:rPr>
              <w:tab/>
            </w:r>
            <w:r w:rsidR="0015098C">
              <w:rPr>
                <w:noProof/>
                <w:webHidden/>
              </w:rPr>
              <w:t>23</w:t>
            </w:r>
          </w:hyperlink>
        </w:p>
        <w:p w:rsidR="0045477A" w:rsidRDefault="00464C8C" w14:paraId="03FA4816" w14:textId="2C02F57C">
          <w:pPr>
            <w:pStyle w:val="TOC2"/>
            <w:tabs>
              <w:tab w:val="right" w:leader="dot" w:pos="9016"/>
            </w:tabs>
            <w:rPr>
              <w:noProof/>
              <w:szCs w:val="24"/>
              <w:lang w:eastAsia="en-US"/>
            </w:rPr>
          </w:pPr>
          <w:hyperlink w:history="1" w:anchor="_Toc36644072">
            <w:r w:rsidRPr="000A6857" w:rsidR="0045477A">
              <w:rPr>
                <w:rStyle w:val="Hyperlink"/>
                <w:rFonts w:ascii="Arial" w:hAnsi="Arial" w:cs="Arial"/>
                <w:noProof/>
              </w:rPr>
              <w:t>12.1 Summary of main suggestions for the organisation</w:t>
            </w:r>
            <w:r w:rsidR="0045477A">
              <w:rPr>
                <w:noProof/>
                <w:webHidden/>
              </w:rPr>
              <w:tab/>
            </w:r>
            <w:r w:rsidR="0015098C">
              <w:rPr>
                <w:noProof/>
                <w:webHidden/>
              </w:rPr>
              <w:t>23</w:t>
            </w:r>
          </w:hyperlink>
        </w:p>
        <w:p w:rsidR="0045477A" w:rsidRDefault="00464C8C" w14:paraId="33AC2A51" w14:textId="11E13832">
          <w:pPr>
            <w:pStyle w:val="TOC2"/>
            <w:tabs>
              <w:tab w:val="right" w:leader="dot" w:pos="9016"/>
            </w:tabs>
            <w:rPr>
              <w:noProof/>
              <w:szCs w:val="24"/>
              <w:lang w:eastAsia="en-US"/>
            </w:rPr>
          </w:pPr>
          <w:hyperlink w:history="1" w:anchor="_Toc36644073">
            <w:r w:rsidRPr="000A6857" w:rsidR="0045477A">
              <w:rPr>
                <w:rStyle w:val="Hyperlink"/>
                <w:rFonts w:ascii="Arial" w:hAnsi="Arial" w:cs="Arial"/>
                <w:noProof/>
              </w:rPr>
              <w:t>12.2 Identification of main constraints in applying proposed plans</w:t>
            </w:r>
            <w:r w:rsidR="0045477A">
              <w:rPr>
                <w:noProof/>
                <w:webHidden/>
              </w:rPr>
              <w:tab/>
            </w:r>
            <w:r w:rsidR="0015098C">
              <w:rPr>
                <w:noProof/>
                <w:webHidden/>
              </w:rPr>
              <w:t>23</w:t>
            </w:r>
          </w:hyperlink>
        </w:p>
        <w:p w:rsidR="0045477A" w:rsidRDefault="00464C8C" w14:paraId="6EE03359" w14:textId="49CBF6C0">
          <w:pPr>
            <w:pStyle w:val="TOC2"/>
            <w:tabs>
              <w:tab w:val="right" w:leader="dot" w:pos="9016"/>
            </w:tabs>
            <w:rPr>
              <w:noProof/>
              <w:szCs w:val="24"/>
              <w:lang w:eastAsia="en-US"/>
            </w:rPr>
          </w:pPr>
          <w:hyperlink w:history="1" w:anchor="_Toc36644074">
            <w:r w:rsidRPr="000A6857" w:rsidR="0045477A">
              <w:rPr>
                <w:rStyle w:val="Hyperlink"/>
                <w:rFonts w:ascii="Arial" w:hAnsi="Arial" w:cs="Arial"/>
                <w:noProof/>
              </w:rPr>
              <w:t>12.3 Reflection on lessons learnt for the members of the start-up</w:t>
            </w:r>
            <w:r w:rsidR="0045477A">
              <w:rPr>
                <w:noProof/>
                <w:webHidden/>
              </w:rPr>
              <w:tab/>
            </w:r>
            <w:r w:rsidR="0015098C">
              <w:rPr>
                <w:noProof/>
                <w:webHidden/>
              </w:rPr>
              <w:t>24</w:t>
            </w:r>
          </w:hyperlink>
        </w:p>
        <w:p w:rsidR="0045477A" w:rsidRDefault="00464C8C" w14:paraId="2A1ED9F0" w14:textId="36F37B0A">
          <w:pPr>
            <w:pStyle w:val="TOC1"/>
            <w:rPr>
              <w:noProof/>
              <w:szCs w:val="24"/>
              <w:lang w:eastAsia="en-US"/>
            </w:rPr>
          </w:pPr>
          <w:hyperlink w:history="1" w:anchor="_Toc36644075">
            <w:r w:rsidRPr="000A6857" w:rsidR="0045477A">
              <w:rPr>
                <w:rStyle w:val="Hyperlink"/>
                <w:rFonts w:ascii="Arial" w:hAnsi="Arial" w:cs="Arial"/>
                <w:noProof/>
              </w:rPr>
              <w:t>Appendix A – Interview questions</w:t>
            </w:r>
            <w:r w:rsidR="0045477A">
              <w:rPr>
                <w:noProof/>
                <w:webHidden/>
              </w:rPr>
              <w:tab/>
            </w:r>
            <w:r w:rsidR="0015098C">
              <w:rPr>
                <w:noProof/>
                <w:webHidden/>
              </w:rPr>
              <w:t>25</w:t>
            </w:r>
          </w:hyperlink>
        </w:p>
        <w:p w:rsidR="0045477A" w:rsidRDefault="00464C8C" w14:paraId="7C9BA8B8" w14:textId="11C1CD86">
          <w:pPr>
            <w:pStyle w:val="TOC1"/>
            <w:rPr>
              <w:noProof/>
              <w:szCs w:val="24"/>
              <w:lang w:eastAsia="en-US"/>
            </w:rPr>
          </w:pPr>
          <w:hyperlink w:history="1" w:anchor="_Toc36644076">
            <w:r w:rsidRPr="000A6857" w:rsidR="0045477A">
              <w:rPr>
                <w:rStyle w:val="Hyperlink"/>
                <w:rFonts w:ascii="Arial" w:hAnsi="Arial" w:cs="Arial"/>
                <w:noProof/>
              </w:rPr>
              <w:t>Appendix B – Individual reflection</w:t>
            </w:r>
            <w:r w:rsidR="0045477A">
              <w:rPr>
                <w:noProof/>
                <w:webHidden/>
              </w:rPr>
              <w:tab/>
            </w:r>
            <w:r w:rsidR="0015098C">
              <w:rPr>
                <w:noProof/>
                <w:webHidden/>
              </w:rPr>
              <w:t>44</w:t>
            </w:r>
          </w:hyperlink>
        </w:p>
        <w:p w:rsidR="0045477A" w:rsidRDefault="00464C8C" w14:paraId="7AA4A78E" w14:textId="70E17770">
          <w:pPr>
            <w:pStyle w:val="TOC2"/>
            <w:tabs>
              <w:tab w:val="right" w:leader="dot" w:pos="9016"/>
            </w:tabs>
            <w:rPr>
              <w:noProof/>
              <w:szCs w:val="24"/>
              <w:lang w:eastAsia="en-US"/>
            </w:rPr>
          </w:pPr>
          <w:hyperlink w:history="1" w:anchor="_Toc36644077">
            <w:r w:rsidRPr="000A6857" w:rsidR="0045477A">
              <w:rPr>
                <w:rStyle w:val="Hyperlink"/>
                <w:rFonts w:ascii="Arial" w:hAnsi="Arial" w:cs="Arial"/>
                <w:noProof/>
              </w:rPr>
              <w:t>Member 1 – M00</w:t>
            </w:r>
            <w:r w:rsidR="00A90D67">
              <w:rPr>
                <w:rStyle w:val="Hyperlink"/>
                <w:rFonts w:ascii="Arial" w:hAnsi="Arial" w:cs="Arial"/>
                <w:noProof/>
              </w:rPr>
              <w:t>853031</w:t>
            </w:r>
            <w:r w:rsidRPr="000A6857" w:rsidR="0045477A">
              <w:rPr>
                <w:rStyle w:val="Hyperlink"/>
                <w:rFonts w:ascii="Arial" w:hAnsi="Arial" w:cs="Arial"/>
                <w:noProof/>
              </w:rPr>
              <w:t xml:space="preserve"> </w:t>
            </w:r>
            <w:r w:rsidR="00A90D67">
              <w:rPr>
                <w:rStyle w:val="Hyperlink"/>
                <w:rFonts w:ascii="Arial" w:hAnsi="Arial" w:cs="Arial"/>
                <w:noProof/>
              </w:rPr>
              <w:t>Ali</w:t>
            </w:r>
            <w:r w:rsidRPr="000A6857" w:rsidR="0045477A">
              <w:rPr>
                <w:rStyle w:val="Hyperlink"/>
                <w:rFonts w:ascii="Arial" w:hAnsi="Arial" w:cs="Arial"/>
                <w:noProof/>
              </w:rPr>
              <w:t xml:space="preserve"> </w:t>
            </w:r>
            <w:r w:rsidR="00A90D67">
              <w:rPr>
                <w:rStyle w:val="Hyperlink"/>
                <w:rFonts w:ascii="Arial" w:hAnsi="Arial" w:cs="Arial"/>
                <w:noProof/>
              </w:rPr>
              <w:t>Hassan</w:t>
            </w:r>
            <w:r w:rsidR="0045477A">
              <w:rPr>
                <w:noProof/>
                <w:webHidden/>
              </w:rPr>
              <w:tab/>
            </w:r>
            <w:r w:rsidR="0015098C">
              <w:rPr>
                <w:noProof/>
                <w:webHidden/>
              </w:rPr>
              <w:t>44</w:t>
            </w:r>
          </w:hyperlink>
        </w:p>
        <w:p w:rsidR="0045477A" w:rsidRDefault="00464C8C" w14:paraId="19BCF796" w14:textId="1D11AFCC">
          <w:pPr>
            <w:pStyle w:val="TOC2"/>
            <w:tabs>
              <w:tab w:val="right" w:leader="dot" w:pos="9016"/>
            </w:tabs>
            <w:rPr>
              <w:noProof/>
            </w:rPr>
          </w:pPr>
          <w:hyperlink w:history="1" w:anchor="_Toc36644078">
            <w:r w:rsidRPr="000A6857" w:rsidR="0045477A">
              <w:rPr>
                <w:rStyle w:val="Hyperlink"/>
                <w:rFonts w:ascii="Arial" w:hAnsi="Arial" w:cs="Arial"/>
                <w:noProof/>
              </w:rPr>
              <w:t>Member 2 – M00</w:t>
            </w:r>
            <w:r w:rsidR="00A90D67">
              <w:rPr>
                <w:rStyle w:val="Hyperlink"/>
                <w:rFonts w:ascii="Arial" w:hAnsi="Arial" w:cs="Arial"/>
                <w:noProof/>
              </w:rPr>
              <w:t>810926</w:t>
            </w:r>
            <w:r w:rsidRPr="000A6857" w:rsidR="0045477A">
              <w:rPr>
                <w:rStyle w:val="Hyperlink"/>
                <w:rFonts w:ascii="Arial" w:hAnsi="Arial" w:cs="Arial"/>
                <w:noProof/>
              </w:rPr>
              <w:t xml:space="preserve"> </w:t>
            </w:r>
            <w:r w:rsidR="00A90D67">
              <w:rPr>
                <w:rStyle w:val="Hyperlink"/>
                <w:rFonts w:ascii="Arial" w:hAnsi="Arial" w:cs="Arial"/>
                <w:noProof/>
              </w:rPr>
              <w:t>Abdullahi</w:t>
            </w:r>
            <w:r w:rsidRPr="000A6857" w:rsidR="0045477A">
              <w:rPr>
                <w:rStyle w:val="Hyperlink"/>
                <w:rFonts w:ascii="Arial" w:hAnsi="Arial" w:cs="Arial"/>
                <w:noProof/>
              </w:rPr>
              <w:t xml:space="preserve"> </w:t>
            </w:r>
            <w:r w:rsidR="00A90D67">
              <w:rPr>
                <w:rStyle w:val="Hyperlink"/>
                <w:rFonts w:ascii="Arial" w:hAnsi="Arial" w:cs="Arial"/>
                <w:noProof/>
              </w:rPr>
              <w:t>Mohamed</w:t>
            </w:r>
            <w:r w:rsidR="0045477A">
              <w:rPr>
                <w:noProof/>
                <w:webHidden/>
              </w:rPr>
              <w:tab/>
            </w:r>
            <w:r w:rsidR="00FC3B63">
              <w:rPr>
                <w:noProof/>
                <w:webHidden/>
              </w:rPr>
              <w:t>61</w:t>
            </w:r>
          </w:hyperlink>
        </w:p>
        <w:p w:rsidRPr="00A90D67" w:rsidR="00A90D67" w:rsidP="00A90D67" w:rsidRDefault="00464C8C" w14:paraId="7956A7C9" w14:textId="77361B03">
          <w:pPr>
            <w:pStyle w:val="TOC2"/>
            <w:tabs>
              <w:tab w:val="right" w:leader="dot" w:pos="9016"/>
            </w:tabs>
            <w:rPr>
              <w:noProof/>
              <w:szCs w:val="24"/>
              <w:lang w:eastAsia="en-US"/>
            </w:rPr>
          </w:pPr>
          <w:hyperlink w:history="1" w:anchor="_Toc36644078">
            <w:r w:rsidRPr="000A6857" w:rsidR="00A90D67">
              <w:rPr>
                <w:rStyle w:val="Hyperlink"/>
                <w:rFonts w:ascii="Arial" w:hAnsi="Arial" w:cs="Arial"/>
                <w:noProof/>
              </w:rPr>
              <w:t xml:space="preserve">Member </w:t>
            </w:r>
            <w:r w:rsidR="00A90D67">
              <w:rPr>
                <w:rStyle w:val="Hyperlink"/>
                <w:rFonts w:ascii="Arial" w:hAnsi="Arial" w:cs="Arial"/>
                <w:noProof/>
              </w:rPr>
              <w:t xml:space="preserve">3 </w:t>
            </w:r>
            <w:r w:rsidRPr="000A6857" w:rsidR="00A90D67">
              <w:rPr>
                <w:rStyle w:val="Hyperlink"/>
                <w:rFonts w:ascii="Arial" w:hAnsi="Arial" w:cs="Arial"/>
                <w:noProof/>
              </w:rPr>
              <w:t>– M00</w:t>
            </w:r>
            <w:r w:rsidR="00A90D67">
              <w:rPr>
                <w:rStyle w:val="Hyperlink"/>
                <w:rFonts w:ascii="Arial" w:hAnsi="Arial" w:cs="Arial"/>
                <w:noProof/>
              </w:rPr>
              <w:t>811809</w:t>
            </w:r>
            <w:r w:rsidRPr="000A6857" w:rsidR="00A90D67">
              <w:rPr>
                <w:rStyle w:val="Hyperlink"/>
                <w:rFonts w:ascii="Arial" w:hAnsi="Arial" w:cs="Arial"/>
                <w:noProof/>
              </w:rPr>
              <w:t xml:space="preserve"> </w:t>
            </w:r>
            <w:r w:rsidR="00A90D67">
              <w:rPr>
                <w:rStyle w:val="Hyperlink"/>
                <w:rFonts w:ascii="Arial" w:hAnsi="Arial" w:cs="Arial"/>
                <w:noProof/>
              </w:rPr>
              <w:t>Shoyful Islam</w:t>
            </w:r>
            <w:r w:rsidR="00A90D67">
              <w:rPr>
                <w:noProof/>
                <w:webHidden/>
              </w:rPr>
              <w:tab/>
            </w:r>
            <w:r w:rsidR="00C557A2">
              <w:rPr>
                <w:noProof/>
                <w:webHidden/>
              </w:rPr>
              <w:t>75</w:t>
            </w:r>
          </w:hyperlink>
        </w:p>
        <w:p w:rsidR="0045477A" w:rsidRDefault="00464C8C" w14:paraId="0172F8DB" w14:textId="01835FC3">
          <w:pPr>
            <w:pStyle w:val="TOC1"/>
            <w:rPr>
              <w:noProof/>
              <w:szCs w:val="24"/>
              <w:lang w:eastAsia="en-US"/>
            </w:rPr>
          </w:pPr>
          <w:hyperlink w:history="1" w:anchor="_Toc36644079">
            <w:r w:rsidRPr="000A6857" w:rsidR="0045477A">
              <w:rPr>
                <w:rStyle w:val="Hyperlink"/>
                <w:rFonts w:ascii="Arial" w:hAnsi="Arial" w:cs="Arial"/>
                <w:noProof/>
              </w:rPr>
              <w:t>Appendix C – Further evidence</w:t>
            </w:r>
            <w:r w:rsidR="0045477A">
              <w:rPr>
                <w:noProof/>
                <w:webHidden/>
              </w:rPr>
              <w:tab/>
            </w:r>
            <w:r w:rsidR="00C557A2">
              <w:rPr>
                <w:noProof/>
                <w:webHidden/>
              </w:rPr>
              <w:t>92</w:t>
            </w:r>
          </w:hyperlink>
        </w:p>
        <w:p w:rsidR="0045477A" w:rsidRDefault="00464C8C" w14:paraId="32C1A85A" w14:textId="0B286216">
          <w:pPr>
            <w:pStyle w:val="TOC1"/>
            <w:rPr>
              <w:noProof/>
              <w:szCs w:val="24"/>
              <w:lang w:eastAsia="en-US"/>
            </w:rPr>
          </w:pPr>
          <w:hyperlink w:history="1" w:anchor="_Toc36644080">
            <w:r w:rsidRPr="000A6857" w:rsidR="0045477A">
              <w:rPr>
                <w:rStyle w:val="Hyperlink"/>
                <w:rFonts w:ascii="Arial" w:hAnsi="Arial" w:cs="Arial"/>
                <w:noProof/>
              </w:rPr>
              <w:t>References</w:t>
            </w:r>
            <w:r w:rsidR="0045477A">
              <w:rPr>
                <w:noProof/>
                <w:webHidden/>
              </w:rPr>
              <w:tab/>
            </w:r>
            <w:r w:rsidR="00C557A2">
              <w:rPr>
                <w:noProof/>
                <w:webHidden/>
              </w:rPr>
              <w:t>93</w:t>
            </w:r>
          </w:hyperlink>
        </w:p>
        <w:p w:rsidRPr="003F55B4" w:rsidR="000522F5" w:rsidP="003F55B4" w:rsidRDefault="002F6E39" w14:paraId="41DBD291" w14:textId="3040F985">
          <w:pPr>
            <w:tabs>
              <w:tab w:val="left" w:pos="8071"/>
            </w:tabs>
            <w:jc w:val="both"/>
            <w:rPr>
              <w:rFonts w:ascii="Arial" w:hAnsi="Arial" w:cs="Arial"/>
              <w:sz w:val="28"/>
              <w:szCs w:val="28"/>
            </w:rPr>
            <w:sectPr w:rsidRPr="003F55B4" w:rsidR="000522F5" w:rsidSect="007C33C7">
              <w:headerReference w:type="default" r:id="rId10"/>
              <w:footerReference w:type="even" r:id="rId11"/>
              <w:footerReference w:type="default" r:id="rId12"/>
              <w:pgSz w:w="11906" w:h="16838"/>
              <w:pgMar w:top="1440" w:right="1440" w:bottom="1440" w:left="1440" w:header="708" w:footer="708" w:gutter="0"/>
              <w:cols w:space="708"/>
              <w:titlePg/>
              <w:docGrid w:linePitch="360"/>
            </w:sectPr>
          </w:pPr>
          <w:r w:rsidRPr="0059317A">
            <w:rPr>
              <w:rFonts w:ascii="Arial" w:hAnsi="Arial" w:cs="Arial"/>
              <w:noProof/>
              <w:sz w:val="28"/>
              <w:szCs w:val="28"/>
            </w:rPr>
            <w:fldChar w:fldCharType="end"/>
          </w:r>
        </w:p>
      </w:sdtContent>
    </w:sdt>
    <w:p w:rsidRPr="00E742F1" w:rsidR="000C2B22" w:rsidP="000C2B22" w:rsidRDefault="000C2B22" w14:paraId="184C3AF1" w14:textId="77777777">
      <w:pPr>
        <w:pStyle w:val="Heading1"/>
        <w:rPr>
          <w:rFonts w:ascii="Arial" w:hAnsi="Arial" w:cs="Arial"/>
        </w:rPr>
      </w:pPr>
      <w:bookmarkStart w:name="_Toc36644047" w:id="0"/>
      <w:r w:rsidRPr="00E742F1">
        <w:rPr>
          <w:rFonts w:ascii="Arial" w:hAnsi="Arial" w:cs="Arial"/>
        </w:rPr>
        <w:t>Introduction</w:t>
      </w:r>
      <w:bookmarkEnd w:id="0"/>
    </w:p>
    <w:p w:rsidRPr="00EA0261" w:rsidR="00A90D67" w:rsidP="00A90D67" w:rsidRDefault="00A90D67" w14:paraId="54A386CA" w14:textId="77777777">
      <w:pPr>
        <w:rPr>
          <w:rFonts w:ascii="Arial" w:hAnsi="Arial" w:cs="Arial"/>
          <w:szCs w:val="24"/>
        </w:rPr>
      </w:pPr>
      <w:r w:rsidRPr="00EA0261">
        <w:rPr>
          <w:rFonts w:ascii="Arial" w:hAnsi="Arial" w:cs="Arial"/>
          <w:szCs w:val="24"/>
        </w:rPr>
        <w:t>The scope of this report is to look at the management of BTs information systems and to understand the IT projects of the organisation.</w:t>
      </w:r>
    </w:p>
    <w:p w:rsidRPr="00A90D67" w:rsidR="0047564F" w:rsidP="002166F2" w:rsidRDefault="0047564F" w14:paraId="6FE3ED57" w14:textId="3BB61DD7">
      <w:pPr>
        <w:rPr>
          <w:rFonts w:ascii="Arial" w:hAnsi="Arial" w:cs="Arial"/>
          <w:color w:val="FF0000"/>
          <w:szCs w:val="24"/>
        </w:rPr>
      </w:pPr>
    </w:p>
    <w:p w:rsidRPr="00E742F1" w:rsidR="000C2B22" w:rsidP="000C2B22" w:rsidRDefault="000C2B22" w14:paraId="3F7DF529" w14:textId="77777777">
      <w:pPr>
        <w:pStyle w:val="Heading2"/>
        <w:rPr>
          <w:rFonts w:ascii="Arial" w:hAnsi="Arial" w:cs="Arial"/>
        </w:rPr>
      </w:pPr>
      <w:bookmarkStart w:name="_Toc36644048" w:id="1"/>
      <w:r w:rsidRPr="00E742F1">
        <w:rPr>
          <w:rFonts w:ascii="Arial" w:hAnsi="Arial" w:cs="Arial"/>
        </w:rPr>
        <w:t>0.1 Introduction of your consultancy start-up</w:t>
      </w:r>
      <w:bookmarkEnd w:id="1"/>
    </w:p>
    <w:p w:rsidRPr="00EA0261" w:rsidR="00A90D67" w:rsidP="00A90D67" w:rsidRDefault="00A90D67" w14:paraId="5707E98F" w14:textId="1117F64F">
      <w:pPr>
        <w:rPr>
          <w:rFonts w:ascii="Arial" w:hAnsi="Arial" w:cs="Arial"/>
          <w:szCs w:val="24"/>
        </w:rPr>
      </w:pPr>
      <w:r w:rsidRPr="00EA0261">
        <w:rPr>
          <w:rFonts w:ascii="Arial" w:hAnsi="Arial" w:cs="Arial"/>
          <w:szCs w:val="24"/>
        </w:rPr>
        <w:t>We are a group of 3 experts running a consultancy firm who are specialised in management information systems. The goal of our consultancy firm is to improve current management information systems of IT projects.</w:t>
      </w:r>
    </w:p>
    <w:p w:rsidRPr="00E742F1" w:rsidR="0047564F" w:rsidP="000C2B22" w:rsidRDefault="0047564F" w14:paraId="02483E90" w14:textId="77777777">
      <w:pPr>
        <w:rPr>
          <w:rFonts w:ascii="Arial" w:hAnsi="Arial" w:cs="Arial"/>
          <w:szCs w:val="24"/>
        </w:rPr>
      </w:pPr>
    </w:p>
    <w:p w:rsidRPr="00E742F1" w:rsidR="000C2B22" w:rsidP="000C2B22" w:rsidRDefault="000C2B22" w14:paraId="641111E9" w14:textId="77777777">
      <w:pPr>
        <w:pStyle w:val="Heading2"/>
        <w:rPr>
          <w:rFonts w:ascii="Arial" w:hAnsi="Arial" w:cs="Arial"/>
        </w:rPr>
      </w:pPr>
      <w:bookmarkStart w:name="_Toc36644049" w:id="2"/>
      <w:r w:rsidRPr="00E742F1">
        <w:rPr>
          <w:rFonts w:ascii="Arial" w:hAnsi="Arial" w:cs="Arial"/>
        </w:rPr>
        <w:t>0.2 Presentation of each group member profile</w:t>
      </w:r>
      <w:bookmarkEnd w:id="2"/>
    </w:p>
    <w:p w:rsidR="006A0083" w:rsidP="002166F2" w:rsidRDefault="006A0083" w14:paraId="5986082D" w14:textId="5F50FE34">
      <w:pPr>
        <w:rPr>
          <w:rFonts w:ascii="Arial" w:hAnsi="Arial" w:cs="Arial"/>
          <w:color w:val="FF0000"/>
          <w:szCs w:val="24"/>
        </w:rPr>
      </w:pPr>
    </w:p>
    <w:tbl>
      <w:tblPr>
        <w:tblStyle w:val="GridTable1Light"/>
        <w:tblW w:w="0" w:type="auto"/>
        <w:tblLook w:val="04A0" w:firstRow="1" w:lastRow="0" w:firstColumn="1" w:lastColumn="0" w:noHBand="0" w:noVBand="1"/>
      </w:tblPr>
      <w:tblGrid>
        <w:gridCol w:w="1199"/>
        <w:gridCol w:w="1236"/>
        <w:gridCol w:w="1904"/>
        <w:gridCol w:w="1267"/>
        <w:gridCol w:w="1047"/>
        <w:gridCol w:w="1085"/>
        <w:gridCol w:w="1278"/>
      </w:tblGrid>
      <w:tr w:rsidR="006A0083" w:rsidTr="00067E78" w14:paraId="566E1B9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dxa"/>
          </w:tcPr>
          <w:p w:rsidRPr="005B2724" w:rsidR="006A0083" w:rsidP="002166F2" w:rsidRDefault="006A0083" w14:paraId="615BFEAE" w14:textId="05EEC7B0">
            <w:pPr>
              <w:rPr>
                <w:rFonts w:ascii="Arial" w:hAnsi="Arial" w:cs="Arial"/>
                <w:sz w:val="20"/>
                <w:szCs w:val="20"/>
              </w:rPr>
            </w:pPr>
            <w:r w:rsidRPr="005B2724">
              <w:rPr>
                <w:rFonts w:ascii="Arial" w:hAnsi="Arial" w:cs="Arial"/>
                <w:sz w:val="20"/>
                <w:szCs w:val="20"/>
              </w:rPr>
              <w:t>ID</w:t>
            </w:r>
          </w:p>
        </w:tc>
        <w:tc>
          <w:tcPr>
            <w:tcW w:w="1236" w:type="dxa"/>
          </w:tcPr>
          <w:p w:rsidRPr="005B2724" w:rsidR="006A0083" w:rsidP="002166F2" w:rsidRDefault="006A0083" w14:paraId="214635C0" w14:textId="780E110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Name</w:t>
            </w:r>
          </w:p>
        </w:tc>
        <w:tc>
          <w:tcPr>
            <w:tcW w:w="1904" w:type="dxa"/>
          </w:tcPr>
          <w:p w:rsidRPr="005B2724" w:rsidR="006A0083" w:rsidP="002166F2" w:rsidRDefault="006A0083" w14:paraId="233D1F26" w14:textId="4C74E7CD">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Sections</w:t>
            </w:r>
          </w:p>
        </w:tc>
        <w:tc>
          <w:tcPr>
            <w:tcW w:w="1267" w:type="dxa"/>
          </w:tcPr>
          <w:p w:rsidRPr="005B2724" w:rsidR="006A0083" w:rsidP="002166F2" w:rsidRDefault="006A0083" w14:paraId="7AE0AA26" w14:textId="28D9E71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VARK</w:t>
            </w:r>
          </w:p>
        </w:tc>
        <w:tc>
          <w:tcPr>
            <w:tcW w:w="1047" w:type="dxa"/>
          </w:tcPr>
          <w:p w:rsidRPr="005B2724" w:rsidR="006A0083" w:rsidP="002166F2" w:rsidRDefault="006A0083" w14:paraId="17EC8099" w14:textId="5ED73DA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MBTI</w:t>
            </w:r>
          </w:p>
        </w:tc>
        <w:tc>
          <w:tcPr>
            <w:tcW w:w="1085" w:type="dxa"/>
          </w:tcPr>
          <w:p w:rsidRPr="005B2724" w:rsidR="006A0083" w:rsidP="002166F2" w:rsidRDefault="006A0083" w14:paraId="670E2CBF" w14:textId="6DB603E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PAEI</w:t>
            </w:r>
          </w:p>
        </w:tc>
        <w:tc>
          <w:tcPr>
            <w:tcW w:w="1278" w:type="dxa"/>
          </w:tcPr>
          <w:p w:rsidRPr="005B2724" w:rsidR="006A0083" w:rsidP="002166F2" w:rsidRDefault="006A0083" w14:paraId="25D779F3" w14:textId="4BE5F0E1">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B2724">
              <w:rPr>
                <w:rFonts w:ascii="Arial" w:hAnsi="Arial" w:cs="Arial"/>
                <w:sz w:val="20"/>
                <w:szCs w:val="20"/>
              </w:rPr>
              <w:t>Belbin</w:t>
            </w:r>
          </w:p>
        </w:tc>
      </w:tr>
      <w:tr w:rsidR="005B2724" w:rsidTr="00067E78" w14:paraId="1C5B5504" w14:textId="77777777">
        <w:tc>
          <w:tcPr>
            <w:cnfStyle w:val="001000000000" w:firstRow="0" w:lastRow="0" w:firstColumn="1" w:lastColumn="0" w:oddVBand="0" w:evenVBand="0" w:oddHBand="0" w:evenHBand="0" w:firstRowFirstColumn="0" w:firstRowLastColumn="0" w:lastRowFirstColumn="0" w:lastRowLastColumn="0"/>
            <w:tcW w:w="1199" w:type="dxa"/>
          </w:tcPr>
          <w:p w:rsidRPr="005B2724" w:rsidR="005B2724" w:rsidP="005B2724" w:rsidRDefault="005B2724" w14:paraId="59257886" w14:textId="6DBC94D4">
            <w:pPr>
              <w:rPr>
                <w:rFonts w:ascii="Arial" w:hAnsi="Arial" w:cs="Arial"/>
                <w:b w:val="0"/>
                <w:sz w:val="20"/>
                <w:szCs w:val="20"/>
              </w:rPr>
            </w:pPr>
            <w:r w:rsidRPr="00D4351B">
              <w:rPr>
                <w:rFonts w:cstheme="minorHAnsi"/>
                <w:b w:val="0"/>
                <w:bCs w:val="0"/>
                <w:sz w:val="20"/>
                <w:szCs w:val="20"/>
              </w:rPr>
              <w:t>M00810926</w:t>
            </w:r>
          </w:p>
        </w:tc>
        <w:tc>
          <w:tcPr>
            <w:tcW w:w="1236" w:type="dxa"/>
          </w:tcPr>
          <w:p w:rsidRPr="005B2724" w:rsidR="005B2724" w:rsidP="005B2724" w:rsidRDefault="00067E78" w14:paraId="0D8D9283" w14:textId="69E47129">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4351B">
              <w:rPr>
                <w:rFonts w:cstheme="minorHAnsi"/>
                <w:sz w:val="20"/>
                <w:szCs w:val="20"/>
              </w:rPr>
              <w:t>Abdullahi Mohamed</w:t>
            </w:r>
          </w:p>
        </w:tc>
        <w:tc>
          <w:tcPr>
            <w:tcW w:w="1904" w:type="dxa"/>
          </w:tcPr>
          <w:p w:rsidRPr="005B2724" w:rsidR="005B2724" w:rsidP="005B2724" w:rsidRDefault="00067E78" w14:paraId="58808ACE" w14:textId="65644A6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0, 8, 10</w:t>
            </w:r>
          </w:p>
        </w:tc>
        <w:tc>
          <w:tcPr>
            <w:tcW w:w="1267" w:type="dxa"/>
          </w:tcPr>
          <w:p w:rsidRPr="00D4351B" w:rsidR="00067E78" w:rsidP="00067E78" w:rsidRDefault="00067E78" w14:paraId="0CBF66E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 = 6</w:t>
            </w:r>
          </w:p>
          <w:p w:rsidRPr="00D4351B" w:rsidR="00067E78" w:rsidP="00067E78" w:rsidRDefault="00067E78" w14:paraId="25DA533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=5</w:t>
            </w:r>
          </w:p>
          <w:p w:rsidRPr="00D4351B" w:rsidR="00067E78" w:rsidP="00067E78" w:rsidRDefault="00067E78" w14:paraId="43B7A63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3</w:t>
            </w:r>
          </w:p>
          <w:p w:rsidRPr="005B2724" w:rsidR="005B2724" w:rsidP="00067E78" w:rsidRDefault="00067E78" w14:paraId="5659E4A4" w14:textId="77709D7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4351B">
              <w:rPr>
                <w:rFonts w:cstheme="minorHAnsi"/>
                <w:sz w:val="20"/>
                <w:szCs w:val="20"/>
              </w:rPr>
              <w:t>Kinaesthetic = 2</w:t>
            </w:r>
          </w:p>
        </w:tc>
        <w:tc>
          <w:tcPr>
            <w:tcW w:w="1047" w:type="dxa"/>
          </w:tcPr>
          <w:p w:rsidRPr="005B2724" w:rsidR="005B2724" w:rsidP="005B2724" w:rsidRDefault="00067E78" w14:paraId="51A53F52" w14:textId="0AAF77FC">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4351B">
              <w:rPr>
                <w:rFonts w:cstheme="minorHAnsi"/>
                <w:sz w:val="20"/>
                <w:szCs w:val="20"/>
              </w:rPr>
              <w:t>INTJ</w:t>
            </w:r>
          </w:p>
        </w:tc>
        <w:tc>
          <w:tcPr>
            <w:tcW w:w="1085" w:type="dxa"/>
          </w:tcPr>
          <w:p w:rsidRPr="00D4351B" w:rsidR="00067E78" w:rsidP="00067E78" w:rsidRDefault="00067E78" w14:paraId="4C85B12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Paei(9)</w:t>
            </w:r>
          </w:p>
          <w:p w:rsidRPr="00D4351B" w:rsidR="00067E78" w:rsidP="00067E78" w:rsidRDefault="00067E78" w14:paraId="3FEB2B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rsidRPr="00D4351B" w:rsidR="00067E78" w:rsidP="00067E78" w:rsidRDefault="00067E78" w14:paraId="3BE9BB1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paEi(17)</w:t>
            </w:r>
          </w:p>
          <w:p w:rsidRPr="005B2724" w:rsidR="005B2724" w:rsidP="00067E78" w:rsidRDefault="00067E78" w14:paraId="4B7AFB2A" w14:textId="10BA193A">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4351B">
              <w:rPr>
                <w:rFonts w:cstheme="minorHAnsi"/>
                <w:sz w:val="20"/>
                <w:szCs w:val="20"/>
              </w:rPr>
              <w:t>paeI(12)</w:t>
            </w:r>
          </w:p>
        </w:tc>
        <w:tc>
          <w:tcPr>
            <w:tcW w:w="1278" w:type="dxa"/>
          </w:tcPr>
          <w:p w:rsidRPr="00D4351B" w:rsidR="00067E78" w:rsidP="00067E78" w:rsidRDefault="00067E78" w14:paraId="039449A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(13);</w:t>
            </w:r>
          </w:p>
          <w:p w:rsidRPr="00D4351B" w:rsidR="00067E78" w:rsidP="00067E78" w:rsidRDefault="00067E78" w14:paraId="6ADB7A37"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(8);</w:t>
            </w:r>
          </w:p>
          <w:p w:rsidRPr="00D4351B" w:rsidR="00067E78" w:rsidP="00067E78" w:rsidRDefault="00067E78" w14:paraId="00EC804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(17);</w:t>
            </w:r>
          </w:p>
          <w:p w:rsidRPr="00D4351B" w:rsidR="00067E78" w:rsidP="00067E78" w:rsidRDefault="00067E78" w14:paraId="0C02C83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(0);</w:t>
            </w:r>
          </w:p>
          <w:p w:rsidRPr="00D4351B" w:rsidR="00067E78" w:rsidP="00067E78" w:rsidRDefault="00067E78" w14:paraId="61C8A3D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(12);</w:t>
            </w:r>
          </w:p>
          <w:p w:rsidRPr="00D4351B" w:rsidR="00067E78" w:rsidP="00067E78" w:rsidRDefault="00067E78" w14:paraId="6941CEE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w:t>
            </w:r>
          </w:p>
          <w:p w:rsidRPr="00D4351B" w:rsidR="00067E78" w:rsidP="00067E78" w:rsidRDefault="00067E78" w14:paraId="1CAC203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(18);</w:t>
            </w:r>
          </w:p>
          <w:p w:rsidRPr="00D4351B" w:rsidR="00067E78" w:rsidP="00067E78" w:rsidRDefault="00067E78" w14:paraId="125D51E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(1);</w:t>
            </w:r>
          </w:p>
          <w:p w:rsidRPr="005B2724" w:rsidR="005B2724" w:rsidP="00067E78" w:rsidRDefault="00067E78" w14:paraId="480253F2" w14:textId="211ABB1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4351B">
              <w:rPr>
                <w:rFonts w:cstheme="minorHAnsi"/>
                <w:sz w:val="20"/>
                <w:szCs w:val="20"/>
              </w:rPr>
              <w:t>Specialist (0)</w:t>
            </w:r>
          </w:p>
        </w:tc>
      </w:tr>
      <w:tr w:rsidR="00067E78" w:rsidTr="00067E78" w14:paraId="71B5BB47" w14:textId="77777777">
        <w:tc>
          <w:tcPr>
            <w:cnfStyle w:val="001000000000" w:firstRow="0" w:lastRow="0" w:firstColumn="1" w:lastColumn="0" w:oddVBand="0" w:evenVBand="0" w:oddHBand="0" w:evenHBand="0" w:firstRowFirstColumn="0" w:firstRowLastColumn="0" w:lastRowFirstColumn="0" w:lastRowLastColumn="0"/>
            <w:tcW w:w="1199" w:type="dxa"/>
          </w:tcPr>
          <w:p w:rsidRPr="00D4351B" w:rsidR="00067E78" w:rsidP="005B2724" w:rsidRDefault="00067E78" w14:paraId="2CFC1D2E" w14:textId="7E818B4F">
            <w:pPr>
              <w:rPr>
                <w:rFonts w:cstheme="minorHAnsi"/>
                <w:sz w:val="20"/>
                <w:szCs w:val="20"/>
              </w:rPr>
            </w:pPr>
            <w:r w:rsidRPr="00D4351B">
              <w:rPr>
                <w:rFonts w:cstheme="minorHAnsi"/>
                <w:b w:val="0"/>
                <w:bCs w:val="0"/>
                <w:sz w:val="20"/>
                <w:szCs w:val="20"/>
              </w:rPr>
              <w:t>M00811809</w:t>
            </w:r>
          </w:p>
        </w:tc>
        <w:tc>
          <w:tcPr>
            <w:tcW w:w="1236" w:type="dxa"/>
          </w:tcPr>
          <w:p w:rsidRPr="00D4351B" w:rsidR="00067E78" w:rsidP="005B2724" w:rsidRDefault="00067E78" w14:paraId="5EF8332B" w14:textId="4E1116F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Shoyful Islam</w:t>
            </w:r>
          </w:p>
        </w:tc>
        <w:tc>
          <w:tcPr>
            <w:tcW w:w="1904" w:type="dxa"/>
          </w:tcPr>
          <w:p w:rsidRPr="005B2724" w:rsidR="00067E78" w:rsidP="005B2724" w:rsidRDefault="00067E78" w14:paraId="72CFE111" w14:textId="02ABACDD">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0, 7, 9</w:t>
            </w:r>
          </w:p>
        </w:tc>
        <w:tc>
          <w:tcPr>
            <w:tcW w:w="1267" w:type="dxa"/>
          </w:tcPr>
          <w:p w:rsidRPr="00D4351B" w:rsidR="00067E78" w:rsidP="00067E78" w:rsidRDefault="00067E78" w14:paraId="47455648" w14:textId="77777777">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D4351B">
              <w:rPr>
                <w:rFonts w:asciiTheme="minorHAnsi" w:hAnsiTheme="minorHAnsi" w:cstheme="minorHAnsi"/>
                <w:color w:val="000000"/>
                <w:sz w:val="20"/>
                <w:szCs w:val="20"/>
              </w:rPr>
              <w:t>Kinaesthetic: 8</w:t>
            </w:r>
          </w:p>
          <w:p w:rsidRPr="00D4351B" w:rsidR="00067E78" w:rsidP="00067E78" w:rsidRDefault="00067E78" w14:paraId="2BFA515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c>
          <w:tcPr>
            <w:tcW w:w="1047" w:type="dxa"/>
          </w:tcPr>
          <w:p w:rsidRPr="00D4351B" w:rsidR="00067E78" w:rsidP="005B2724" w:rsidRDefault="00067E78" w14:paraId="3D0E9247" w14:textId="22B7E2BE">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ESFJ</w:t>
            </w:r>
          </w:p>
        </w:tc>
        <w:tc>
          <w:tcPr>
            <w:tcW w:w="1085" w:type="dxa"/>
          </w:tcPr>
          <w:p w:rsidRPr="00D4351B" w:rsidR="00067E78" w:rsidP="00067E78" w:rsidRDefault="00067E78" w14:paraId="7BDEDBE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rsidRPr="00D4351B" w:rsidR="00067E78" w:rsidP="00067E78" w:rsidRDefault="00067E78" w14:paraId="2FA6ACD8"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pAei(15)</w:t>
            </w:r>
          </w:p>
          <w:p w:rsidRPr="00D4351B" w:rsidR="00067E78" w:rsidP="00067E78" w:rsidRDefault="00067E78" w14:paraId="2841AD6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paEi(12)</w:t>
            </w:r>
          </w:p>
          <w:p w:rsidRPr="00D4351B" w:rsidR="00067E78" w:rsidP="00067E78" w:rsidRDefault="00067E78" w14:paraId="730E7F50" w14:textId="7AA69844">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paeI(11)</w:t>
            </w:r>
          </w:p>
        </w:tc>
        <w:tc>
          <w:tcPr>
            <w:tcW w:w="1278" w:type="dxa"/>
          </w:tcPr>
          <w:p w:rsidRPr="00D4351B" w:rsidR="00067E78" w:rsidP="00067E78" w:rsidRDefault="00067E78" w14:paraId="03B77A99"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(7);</w:t>
            </w:r>
          </w:p>
          <w:p w:rsidRPr="00D4351B" w:rsidR="00067E78" w:rsidP="00067E78" w:rsidRDefault="00067E78" w14:paraId="30E6F42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(7);</w:t>
            </w:r>
          </w:p>
          <w:p w:rsidRPr="00D4351B" w:rsidR="00067E78" w:rsidP="00067E78" w:rsidRDefault="00067E78" w14:paraId="2732762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(10);</w:t>
            </w:r>
          </w:p>
          <w:p w:rsidRPr="00D4351B" w:rsidR="00067E78" w:rsidP="00067E78" w:rsidRDefault="00067E78" w14:paraId="55ECAB03"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(8);</w:t>
            </w:r>
          </w:p>
          <w:p w:rsidRPr="00D4351B" w:rsidR="00067E78" w:rsidP="00067E78" w:rsidRDefault="00067E78" w14:paraId="736965EF"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(6);</w:t>
            </w:r>
          </w:p>
          <w:p w:rsidRPr="00D4351B" w:rsidR="00067E78" w:rsidP="00067E78" w:rsidRDefault="00067E78" w14:paraId="2D78657B"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(10);</w:t>
            </w:r>
          </w:p>
          <w:p w:rsidRPr="00D4351B" w:rsidR="00067E78" w:rsidP="00067E78" w:rsidRDefault="00067E78" w14:paraId="7ED9E9A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(15);</w:t>
            </w:r>
          </w:p>
          <w:p w:rsidRPr="00D4351B" w:rsidR="00067E78" w:rsidP="00067E78" w:rsidRDefault="00067E78" w14:paraId="08E4F6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(7);</w:t>
            </w:r>
          </w:p>
          <w:p w:rsidRPr="00D4351B" w:rsidR="00067E78" w:rsidP="00067E78" w:rsidRDefault="00067E78" w14:paraId="0E3711E2" w14:textId="52DBB46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p>
        </w:tc>
      </w:tr>
      <w:tr w:rsidR="00067E78" w:rsidTr="00067E78" w14:paraId="24FE2AA2" w14:textId="77777777">
        <w:tc>
          <w:tcPr>
            <w:cnfStyle w:val="001000000000" w:firstRow="0" w:lastRow="0" w:firstColumn="1" w:lastColumn="0" w:oddVBand="0" w:evenVBand="0" w:oddHBand="0" w:evenHBand="0" w:firstRowFirstColumn="0" w:firstRowLastColumn="0" w:lastRowFirstColumn="0" w:lastRowLastColumn="0"/>
            <w:tcW w:w="1199" w:type="dxa"/>
          </w:tcPr>
          <w:p w:rsidRPr="00D4351B" w:rsidR="00067E78" w:rsidP="00067E78" w:rsidRDefault="00067E78" w14:paraId="485567C4" w14:textId="233C5086">
            <w:pPr>
              <w:rPr>
                <w:rFonts w:cstheme="minorHAnsi"/>
                <w:sz w:val="20"/>
                <w:szCs w:val="20"/>
              </w:rPr>
            </w:pPr>
            <w:r w:rsidRPr="00D4351B">
              <w:rPr>
                <w:rFonts w:cstheme="minorHAnsi"/>
                <w:b w:val="0"/>
                <w:bCs w:val="0"/>
                <w:sz w:val="20"/>
                <w:szCs w:val="20"/>
              </w:rPr>
              <w:t>M00853031</w:t>
            </w:r>
          </w:p>
        </w:tc>
        <w:tc>
          <w:tcPr>
            <w:tcW w:w="1236" w:type="dxa"/>
          </w:tcPr>
          <w:p w:rsidRPr="00D4351B" w:rsidR="00067E78" w:rsidP="00067E78" w:rsidRDefault="00067E78" w14:paraId="0F7A9AFB" w14:textId="4ABF9F1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Ali Hassan</w:t>
            </w:r>
          </w:p>
        </w:tc>
        <w:tc>
          <w:tcPr>
            <w:tcW w:w="1904" w:type="dxa"/>
          </w:tcPr>
          <w:p w:rsidRPr="005B2724" w:rsidR="00067E78" w:rsidP="00067E78" w:rsidRDefault="00067E78" w14:paraId="6D983B50" w14:textId="57708968">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0, 11, 12</w:t>
            </w:r>
          </w:p>
        </w:tc>
        <w:tc>
          <w:tcPr>
            <w:tcW w:w="1267" w:type="dxa"/>
          </w:tcPr>
          <w:p w:rsidRPr="00D4351B" w:rsidR="00067E78" w:rsidP="00067E78" w:rsidRDefault="00067E78" w14:paraId="5B78C3A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Visual = 2</w:t>
            </w:r>
          </w:p>
          <w:p w:rsidRPr="00D4351B" w:rsidR="00067E78" w:rsidP="00067E78" w:rsidRDefault="00067E78" w14:paraId="42F7B55D"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Aural = 9</w:t>
            </w:r>
          </w:p>
          <w:p w:rsidRPr="00D4351B" w:rsidR="00067E78" w:rsidP="00067E78" w:rsidRDefault="00067E78" w14:paraId="33F591B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Read/write = 2</w:t>
            </w:r>
          </w:p>
          <w:p w:rsidRPr="00D4351B" w:rsidR="00067E78" w:rsidP="00067E78" w:rsidRDefault="00067E78" w14:paraId="04286BBF" w14:textId="6EE50182">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D4351B">
              <w:rPr>
                <w:rFonts w:cstheme="minorHAnsi"/>
                <w:sz w:val="20"/>
                <w:szCs w:val="20"/>
              </w:rPr>
              <w:t>Kinaesthetic = 7</w:t>
            </w:r>
          </w:p>
        </w:tc>
        <w:tc>
          <w:tcPr>
            <w:tcW w:w="1047" w:type="dxa"/>
          </w:tcPr>
          <w:p w:rsidRPr="00D4351B" w:rsidR="00067E78" w:rsidP="00067E78" w:rsidRDefault="00067E78" w14:paraId="1DBA1F48" w14:textId="50F78894">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ISTJ</w:t>
            </w:r>
          </w:p>
        </w:tc>
        <w:tc>
          <w:tcPr>
            <w:tcW w:w="1085" w:type="dxa"/>
          </w:tcPr>
          <w:p w:rsidRPr="00D4351B" w:rsidR="00067E78" w:rsidP="00067E78" w:rsidRDefault="00067E78" w14:paraId="0C6C99C6"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(16)</w:t>
            </w:r>
          </w:p>
          <w:p w:rsidRPr="00D4351B" w:rsidR="00067E78" w:rsidP="00067E78" w:rsidRDefault="00067E78" w14:paraId="3D53E87E"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(11)</w:t>
            </w:r>
          </w:p>
          <w:p w:rsidRPr="00D4351B" w:rsidR="00067E78" w:rsidP="00067E78" w:rsidRDefault="00067E78" w14:paraId="570B0004"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(14)</w:t>
            </w:r>
          </w:p>
          <w:p w:rsidRPr="00D4351B" w:rsidR="00067E78" w:rsidP="00067E78" w:rsidRDefault="00067E78" w14:paraId="084EDD09" w14:textId="5C0C75EA">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paeI (14)</w:t>
            </w:r>
          </w:p>
        </w:tc>
        <w:tc>
          <w:tcPr>
            <w:tcW w:w="1278" w:type="dxa"/>
          </w:tcPr>
          <w:p w:rsidRPr="00D4351B" w:rsidR="00067E78" w:rsidP="00067E78" w:rsidRDefault="00067E78" w14:paraId="5CBBF0D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Resource Investigator (4);</w:t>
            </w:r>
          </w:p>
          <w:p w:rsidRPr="00D4351B" w:rsidR="00067E78" w:rsidP="00067E78" w:rsidRDefault="00067E78" w14:paraId="31123C4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Teamworker (9);</w:t>
            </w:r>
          </w:p>
          <w:p w:rsidRPr="00D4351B" w:rsidR="00067E78" w:rsidP="00067E78" w:rsidRDefault="00067E78" w14:paraId="239FF632"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Co-ordinator (8);</w:t>
            </w:r>
          </w:p>
          <w:p w:rsidRPr="00D4351B" w:rsidR="00067E78" w:rsidP="00067E78" w:rsidRDefault="00067E78" w14:paraId="4AB493B0"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Plant (12);</w:t>
            </w:r>
          </w:p>
          <w:p w:rsidRPr="00D4351B" w:rsidR="00067E78" w:rsidP="00067E78" w:rsidRDefault="00067E78" w14:paraId="0C929145"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Monitor Evaluator (8);</w:t>
            </w:r>
          </w:p>
          <w:p w:rsidRPr="00D4351B" w:rsidR="00067E78" w:rsidP="00067E78" w:rsidRDefault="00067E78" w14:paraId="6DDBBEBC"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Shaper (15);</w:t>
            </w:r>
          </w:p>
          <w:p w:rsidRPr="00D4351B" w:rsidR="00067E78" w:rsidP="00067E78" w:rsidRDefault="00067E78" w14:paraId="223114C1"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Implementer (8);</w:t>
            </w:r>
          </w:p>
          <w:p w:rsidRPr="00D4351B" w:rsidR="00067E78" w:rsidP="00067E78" w:rsidRDefault="00067E78" w14:paraId="4FF5FDAA" w14:textId="77777777">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Complete Finisher (6);</w:t>
            </w:r>
          </w:p>
          <w:p w:rsidRPr="00D4351B" w:rsidR="00067E78" w:rsidP="00067E78" w:rsidRDefault="00067E78" w14:paraId="54824782" w14:textId="2B113C8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4351B">
              <w:rPr>
                <w:rFonts w:cstheme="minorHAnsi"/>
                <w:sz w:val="20"/>
                <w:szCs w:val="20"/>
              </w:rPr>
              <w:t>Specialist (0)</w:t>
            </w:r>
          </w:p>
        </w:tc>
      </w:tr>
    </w:tbl>
    <w:p w:rsidRPr="00E742F1" w:rsidR="000C2B22" w:rsidP="000C2B22" w:rsidRDefault="006A0083" w14:paraId="7DE8F3CE" w14:textId="5FA3EF1E">
      <w:pPr>
        <w:rPr>
          <w:rFonts w:ascii="Arial" w:hAnsi="Arial" w:cs="Arial"/>
          <w:szCs w:val="24"/>
        </w:rPr>
      </w:pPr>
      <w:r>
        <w:rPr>
          <w:rFonts w:ascii="Arial" w:hAnsi="Arial" w:cs="Arial"/>
          <w:color w:val="FF0000"/>
          <w:szCs w:val="24"/>
        </w:rPr>
        <w:t xml:space="preserve"> </w:t>
      </w:r>
      <w:r w:rsidR="008D4B04">
        <w:rPr>
          <w:rFonts w:ascii="Arial" w:hAnsi="Arial" w:cs="Arial"/>
          <w:color w:val="FF0000"/>
          <w:szCs w:val="24"/>
        </w:rPr>
        <w:t xml:space="preserve"> </w:t>
      </w:r>
    </w:p>
    <w:p w:rsidRPr="00E742F1" w:rsidR="000C2B22" w:rsidP="000C2B22" w:rsidRDefault="000C2B22" w14:paraId="6CDE0FB5" w14:textId="77777777">
      <w:pPr>
        <w:pStyle w:val="Heading2"/>
        <w:rPr>
          <w:rFonts w:ascii="Arial" w:hAnsi="Arial" w:cs="Arial"/>
        </w:rPr>
      </w:pPr>
      <w:bookmarkStart w:name="_Toc36644050" w:id="3"/>
      <w:r w:rsidRPr="00E742F1">
        <w:rPr>
          <w:rFonts w:ascii="Arial" w:hAnsi="Arial" w:cs="Arial"/>
        </w:rPr>
        <w:t>0.3 Description of the selected Case Study organisation</w:t>
      </w:r>
      <w:bookmarkEnd w:id="3"/>
    </w:p>
    <w:p w:rsidRPr="00EA0261" w:rsidR="00A90D67" w:rsidP="00A90D67" w:rsidRDefault="00A90D67" w14:paraId="2734AD10" w14:textId="77777777">
      <w:pPr>
        <w:rPr>
          <w:rFonts w:ascii="Arial" w:hAnsi="Arial" w:cs="Arial"/>
          <w:szCs w:val="24"/>
        </w:rPr>
      </w:pPr>
      <w:r w:rsidRPr="00EA0261">
        <w:rPr>
          <w:rFonts w:ascii="Arial" w:hAnsi="Arial" w:cs="Arial"/>
          <w:szCs w:val="24"/>
        </w:rPr>
        <w:t xml:space="preserve">The case study we have chosen is BT. They are a British multinational telecommunications company that is the largest provider of fixed line broadband and mobile services in the UK.  BT are a company that provide mobile and broadband services to over 30 million consumers and are known to be keeping the UK connected. </w:t>
      </w:r>
    </w:p>
    <w:p w:rsidR="004B4E4C" w:rsidP="00080BD4" w:rsidRDefault="003F55B4" w14:paraId="4F158E02" w14:textId="77777777">
      <w:pPr>
        <w:pStyle w:val="Heading1"/>
        <w:numPr>
          <w:ilvl w:val="0"/>
          <w:numId w:val="3"/>
        </w:numPr>
        <w:rPr>
          <w:rFonts w:ascii="Arial" w:hAnsi="Arial" w:cs="Arial"/>
        </w:rPr>
      </w:pPr>
      <w:r w:rsidRPr="004B4E4C">
        <w:rPr>
          <w:rFonts w:ascii="Arial" w:hAnsi="Arial" w:cs="Arial"/>
        </w:rPr>
        <w:br w:type="page"/>
      </w:r>
    </w:p>
    <w:p w:rsidR="004B4E4C" w:rsidP="004B4E4C" w:rsidRDefault="004B4E4C" w14:paraId="5FFCA18D" w14:textId="77777777">
      <w:pPr>
        <w:pStyle w:val="Heading1"/>
        <w:rPr>
          <w:rFonts w:ascii="Arial" w:hAnsi="Arial" w:cs="Arial"/>
        </w:rPr>
      </w:pPr>
      <w:bookmarkStart w:name="_Toc28255453" w:id="4"/>
      <w:bookmarkStart w:name="_Toc36644051" w:id="5"/>
      <w:r w:rsidRPr="00E742F1">
        <w:rPr>
          <w:rFonts w:ascii="Arial" w:hAnsi="Arial" w:cs="Arial"/>
        </w:rPr>
        <w:t>Globalisation Issues (marketplaces / infrastructure / workforce)</w:t>
      </w:r>
      <w:bookmarkEnd w:id="4"/>
      <w:bookmarkEnd w:id="5"/>
    </w:p>
    <w:p w:rsidRPr="00F70284" w:rsidR="00DE22EF" w:rsidP="00A97DAE" w:rsidRDefault="00DE22EF" w14:paraId="3AF6DD62" w14:textId="64A07651">
      <w:pPr>
        <w:rPr>
          <w:rFonts w:ascii="Arial" w:hAnsi="Arial" w:cs="Arial"/>
          <w:color w:val="000000"/>
          <w:szCs w:val="24"/>
        </w:rPr>
      </w:pPr>
    </w:p>
    <w:p w:rsidRPr="00E742F1" w:rsidR="004B4E4C" w:rsidP="004B4E4C" w:rsidRDefault="004B4E4C" w14:paraId="2D31BE01" w14:textId="77777777">
      <w:pPr>
        <w:pStyle w:val="Heading2"/>
        <w:rPr>
          <w:rFonts w:ascii="Arial" w:hAnsi="Arial" w:cs="Arial"/>
        </w:rPr>
      </w:pPr>
      <w:bookmarkStart w:name="_Toc28255454" w:id="6"/>
      <w:bookmarkStart w:name="_Toc36644052" w:id="7"/>
      <w:r w:rsidRPr="00E742F1">
        <w:rPr>
          <w:rFonts w:ascii="Arial" w:hAnsi="Arial" w:cs="Arial"/>
        </w:rPr>
        <w:t>7.1 Reflection on the organisation’s readiness for enter global markets</w:t>
      </w:r>
      <w:bookmarkEnd w:id="6"/>
      <w:bookmarkEnd w:id="7"/>
    </w:p>
    <w:p w:rsidRPr="004B6F10" w:rsidR="00080BE6" w:rsidP="004B6F10" w:rsidRDefault="00080BE6" w14:paraId="3767A163" w14:textId="2826A692"/>
    <w:p w:rsidRPr="00B02A22" w:rsidR="004B4E4C" w:rsidP="00177505" w:rsidRDefault="00256F89" w14:paraId="5455883C" w14:textId="6217E067">
      <w:pPr>
        <w:rPr>
          <w:rFonts w:ascii="Arial" w:hAnsi="Arial" w:cs="Arial"/>
          <w:color w:val="FF0000"/>
          <w:szCs w:val="24"/>
        </w:rPr>
      </w:pPr>
      <w:r>
        <w:rPr>
          <w:rStyle w:val="wacimagecontainer"/>
          <w:rFonts w:ascii="Segoe UI" w:hAnsi="Segoe UI" w:cs="Segoe UI"/>
          <w:noProof/>
          <w:color w:val="000000"/>
          <w:sz w:val="18"/>
          <w:szCs w:val="18"/>
          <w:shd w:val="clear" w:color="auto" w:fill="FFFFFF"/>
        </w:rPr>
        <w:drawing>
          <wp:anchor distT="0" distB="0" distL="114300" distR="114300" simplePos="0" relativeHeight="251665408" behindDoc="1" locked="0" layoutInCell="1" allowOverlap="1" wp14:anchorId="4908CAC0" wp14:editId="715700D6">
            <wp:simplePos x="0" y="0"/>
            <wp:positionH relativeFrom="column">
              <wp:posOffset>0</wp:posOffset>
            </wp:positionH>
            <wp:positionV relativeFrom="paragraph">
              <wp:posOffset>203200</wp:posOffset>
            </wp:positionV>
            <wp:extent cx="5731510" cy="3638550"/>
            <wp:effectExtent l="0" t="0" r="2540" b="0"/>
            <wp:wrapTight wrapText="bothSides">
              <wp:wrapPolygon edited="0">
                <wp:start x="0" y="0"/>
                <wp:lineTo x="0" y="21487"/>
                <wp:lineTo x="21538" y="21487"/>
                <wp:lineTo x="21538" y="0"/>
                <wp:lineTo x="0" y="0"/>
              </wp:wrapPolygon>
            </wp:wrapTight>
            <wp:docPr id="345332986" name="Picture 4" descr="A diagram of a globalis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7335" name="Picture 4" descr="A diagram of a globalis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38550"/>
                    </a:xfrm>
                    <a:prstGeom prst="rect">
                      <a:avLst/>
                    </a:prstGeom>
                    <a:noFill/>
                    <a:ln>
                      <a:noFill/>
                    </a:ln>
                  </pic:spPr>
                </pic:pic>
              </a:graphicData>
            </a:graphic>
          </wp:anchor>
        </w:drawing>
      </w:r>
      <w:r w:rsidR="00080BE6">
        <w:rPr>
          <w:rFonts w:ascii="Arial" w:hAnsi="Arial" w:cs="Arial"/>
          <w:b/>
          <w:bCs/>
          <w:color w:val="000000"/>
          <w:shd w:val="clear" w:color="auto" w:fill="FFFFFF"/>
        </w:rPr>
        <w:br/>
      </w:r>
    </w:p>
    <w:p w:rsidR="00256F89" w:rsidP="00256F89" w:rsidRDefault="00256F89" w14:paraId="34709604" w14:textId="77777777">
      <w:pPr>
        <w:pStyle w:val="paragraph"/>
        <w:spacing w:before="0" w:beforeAutospacing="0" w:after="0" w:afterAutospacing="0"/>
        <w:textAlignment w:val="baseline"/>
        <w:rPr>
          <w:rStyle w:val="eop"/>
          <w:rFonts w:ascii="Arial" w:hAnsi="Arial" w:cs="Arial"/>
        </w:rPr>
      </w:pPr>
      <w:r w:rsidRPr="002A160B">
        <w:rPr>
          <w:rStyle w:val="normaltextrun"/>
          <w:rFonts w:ascii="Arial" w:hAnsi="Arial" w:cs="Arial"/>
        </w:rPr>
        <w:t>This figure above shows various elements of which are components of the broader factors of globalisation.</w:t>
      </w:r>
      <w:r w:rsidRPr="002A160B">
        <w:rPr>
          <w:rStyle w:val="eop"/>
          <w:rFonts w:ascii="Arial" w:hAnsi="Arial" w:cs="Arial"/>
        </w:rPr>
        <w:t> </w:t>
      </w:r>
    </w:p>
    <w:p w:rsidRPr="002A160B" w:rsidR="002A160B" w:rsidP="00256F89" w:rsidRDefault="002A160B" w14:paraId="07F1F7F2" w14:textId="77777777">
      <w:pPr>
        <w:pStyle w:val="paragraph"/>
        <w:spacing w:before="0" w:beforeAutospacing="0" w:after="0" w:afterAutospacing="0"/>
        <w:textAlignment w:val="baseline"/>
        <w:rPr>
          <w:rFonts w:ascii="Arial" w:hAnsi="Arial" w:cs="Arial"/>
          <w:sz w:val="18"/>
          <w:szCs w:val="18"/>
        </w:rPr>
      </w:pPr>
    </w:p>
    <w:p w:rsidR="00256F89" w:rsidP="00256F89" w:rsidRDefault="00256F89" w14:paraId="5E37FA35" w14:textId="77777777">
      <w:pPr>
        <w:pStyle w:val="paragraph"/>
        <w:spacing w:before="0" w:beforeAutospacing="0" w:after="0" w:afterAutospacing="0"/>
        <w:textAlignment w:val="baseline"/>
        <w:rPr>
          <w:rStyle w:val="eop"/>
          <w:rFonts w:ascii="Arial" w:hAnsi="Arial" w:cs="Arial"/>
        </w:rPr>
      </w:pPr>
      <w:r w:rsidRPr="002A160B">
        <w:rPr>
          <w:rStyle w:val="normaltextrun"/>
          <w:rFonts w:ascii="Arial" w:hAnsi="Arial" w:cs="Arial"/>
        </w:rPr>
        <w:t>Outsourcing, if BT wants to globalise, the need of offices, production sites in different countries to gain a bigger outreach in those region markets. Which can lead to growth for BT. This is due newer market being exposed to BT. So, BT need to implement operations in different regions in the world to assert them into a globalised organisation. BT need to assess if they can afford to be globalised.</w:t>
      </w:r>
      <w:r w:rsidRPr="002A160B">
        <w:rPr>
          <w:rStyle w:val="eop"/>
          <w:rFonts w:ascii="Arial" w:hAnsi="Arial" w:cs="Arial"/>
        </w:rPr>
        <w:t> </w:t>
      </w:r>
    </w:p>
    <w:p w:rsidRPr="002A160B" w:rsidR="002A160B" w:rsidP="00256F89" w:rsidRDefault="002A160B" w14:paraId="6C46DC95" w14:textId="77777777">
      <w:pPr>
        <w:pStyle w:val="paragraph"/>
        <w:spacing w:before="0" w:beforeAutospacing="0" w:after="0" w:afterAutospacing="0"/>
        <w:textAlignment w:val="baseline"/>
        <w:rPr>
          <w:rFonts w:ascii="Arial" w:hAnsi="Arial" w:cs="Arial"/>
          <w:sz w:val="18"/>
          <w:szCs w:val="18"/>
        </w:rPr>
      </w:pPr>
    </w:p>
    <w:p w:rsidR="00256F89" w:rsidP="00256F89" w:rsidRDefault="00256F89" w14:paraId="2486AC88" w14:textId="77777777">
      <w:pPr>
        <w:pStyle w:val="paragraph"/>
        <w:spacing w:before="0" w:beforeAutospacing="0" w:after="0" w:afterAutospacing="0"/>
        <w:textAlignment w:val="baseline"/>
        <w:rPr>
          <w:rStyle w:val="eop"/>
          <w:rFonts w:ascii="Arial" w:hAnsi="Arial" w:cs="Arial"/>
        </w:rPr>
      </w:pPr>
      <w:r w:rsidRPr="002A160B">
        <w:rPr>
          <w:rStyle w:val="normaltextrun"/>
          <w:rFonts w:ascii="Arial" w:hAnsi="Arial" w:cs="Arial"/>
        </w:rPr>
        <w:t>Cultural awareness is important when assessing readiness for BT. To effectively penetrate target markets, BT must delve into the cultural nuances and preferences. This involves a comprehensive understanding of local values, traditions, consumer behaviours in the region. </w:t>
      </w:r>
      <w:r w:rsidRPr="002A160B">
        <w:rPr>
          <w:rStyle w:val="eop"/>
          <w:rFonts w:ascii="Arial" w:hAnsi="Arial" w:cs="Arial"/>
        </w:rPr>
        <w:t> </w:t>
      </w:r>
    </w:p>
    <w:p w:rsidRPr="002A160B" w:rsidR="002A160B" w:rsidP="00256F89" w:rsidRDefault="002A160B" w14:paraId="28F2429E" w14:textId="77777777">
      <w:pPr>
        <w:pStyle w:val="paragraph"/>
        <w:spacing w:before="0" w:beforeAutospacing="0" w:after="0" w:afterAutospacing="0"/>
        <w:textAlignment w:val="baseline"/>
        <w:rPr>
          <w:rFonts w:ascii="Arial" w:hAnsi="Arial" w:cs="Arial"/>
          <w:sz w:val="18"/>
          <w:szCs w:val="18"/>
        </w:rPr>
      </w:pPr>
    </w:p>
    <w:p w:rsidR="00256F89" w:rsidP="00256F89" w:rsidRDefault="00256F89" w14:paraId="5D9598BF" w14:textId="77777777">
      <w:pPr>
        <w:pStyle w:val="paragraph"/>
        <w:spacing w:before="0" w:beforeAutospacing="0" w:after="0" w:afterAutospacing="0"/>
        <w:textAlignment w:val="baseline"/>
        <w:rPr>
          <w:rStyle w:val="eop"/>
          <w:rFonts w:ascii="Arial" w:hAnsi="Arial" w:cs="Arial"/>
        </w:rPr>
      </w:pPr>
      <w:r w:rsidRPr="002A160B">
        <w:rPr>
          <w:rStyle w:val="normaltextrun"/>
          <w:rFonts w:ascii="Arial" w:hAnsi="Arial" w:cs="Arial"/>
        </w:rPr>
        <w:t>Effective communication is pivotal for globalisation readiness for BT. It requires evaluation of communication channels and collaboration tools tailored for seamless interaction among global teams. Emphasis on effective cross-cultural communication among employee involves not only language proficiency but also cultural sensitivity, ensuring a harmonious and productive working environment. </w:t>
      </w:r>
      <w:r w:rsidRPr="002A160B">
        <w:rPr>
          <w:rStyle w:val="eop"/>
          <w:rFonts w:ascii="Arial" w:hAnsi="Arial" w:cs="Arial"/>
        </w:rPr>
        <w:t> </w:t>
      </w:r>
    </w:p>
    <w:p w:rsidRPr="002A160B" w:rsidR="002A160B" w:rsidP="00256F89" w:rsidRDefault="002A160B" w14:paraId="1EA03D83" w14:textId="77777777">
      <w:pPr>
        <w:pStyle w:val="paragraph"/>
        <w:spacing w:before="0" w:beforeAutospacing="0" w:after="0" w:afterAutospacing="0"/>
        <w:textAlignment w:val="baseline"/>
        <w:rPr>
          <w:rFonts w:ascii="Arial" w:hAnsi="Arial" w:cs="Arial"/>
          <w:sz w:val="18"/>
          <w:szCs w:val="18"/>
        </w:rPr>
      </w:pPr>
    </w:p>
    <w:p w:rsidR="00256F89" w:rsidP="00256F89" w:rsidRDefault="00B96AE6" w14:paraId="4F11D232" w14:textId="253F9073">
      <w:pPr>
        <w:pStyle w:val="paragraph"/>
        <w:spacing w:before="0" w:beforeAutospacing="0" w:after="0" w:afterAutospacing="0"/>
        <w:textAlignment w:val="baseline"/>
        <w:rPr>
          <w:rFonts w:ascii="Segoe UI" w:hAnsi="Segoe UI" w:cs="Segoe UI"/>
          <w:sz w:val="18"/>
          <w:szCs w:val="18"/>
        </w:rPr>
      </w:pPr>
      <w:r>
        <w:rPr>
          <w:noProof/>
        </w:rPr>
        <w:drawing>
          <wp:anchor distT="0" distB="0" distL="114300" distR="114300" simplePos="0" relativeHeight="251676672" behindDoc="1" locked="0" layoutInCell="1" allowOverlap="1" wp14:anchorId="6923906F" wp14:editId="1F9546A4">
            <wp:simplePos x="0" y="0"/>
            <wp:positionH relativeFrom="column">
              <wp:posOffset>304800</wp:posOffset>
            </wp:positionH>
            <wp:positionV relativeFrom="paragraph">
              <wp:posOffset>774700</wp:posOffset>
            </wp:positionV>
            <wp:extent cx="5349240" cy="3028950"/>
            <wp:effectExtent l="0" t="0" r="3810" b="0"/>
            <wp:wrapTight wrapText="bothSides">
              <wp:wrapPolygon edited="0">
                <wp:start x="0" y="0"/>
                <wp:lineTo x="0" y="21464"/>
                <wp:lineTo x="21538" y="21464"/>
                <wp:lineTo x="21538" y="0"/>
                <wp:lineTo x="0" y="0"/>
              </wp:wrapPolygon>
            </wp:wrapTight>
            <wp:docPr id="44035" name="Picture 9" descr="A diagram of a company's management&#10;&#10;Description automatically generated">
              <a:extLst xmlns:a="http://schemas.openxmlformats.org/drawingml/2006/main">
                <a:ext uri="{FF2B5EF4-FFF2-40B4-BE49-F238E27FC236}">
                  <a16:creationId xmlns:a16="http://schemas.microsoft.com/office/drawing/2014/main" id="{57DE1633-793A-044E-3EBE-6D883C7D93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9" descr="A diagram of a company's management&#10;&#10;Description automatically generated">
                      <a:extLst>
                        <a:ext uri="{FF2B5EF4-FFF2-40B4-BE49-F238E27FC236}">
                          <a16:creationId xmlns:a16="http://schemas.microsoft.com/office/drawing/2014/main" id="{57DE1633-793A-044E-3EBE-6D883C7D93CC}"/>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4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160B" w:rsidR="00256F89">
        <w:rPr>
          <w:rStyle w:val="normaltextrun"/>
          <w:rFonts w:ascii="Arial" w:hAnsi="Arial" w:cs="Arial"/>
        </w:rPr>
        <w:t>Government relations play a crucial role in globalisation readiness. It involves fostering relationships with governments in target countries, ensuring alignment with local regulations and policies. Creating strong government ties positions BT favourably for smoother market entry and sustained success in the targeted region.</w:t>
      </w:r>
      <w:r w:rsidR="00256F89">
        <w:rPr>
          <w:rStyle w:val="eop"/>
          <w:rFonts w:ascii="Arial" w:hAnsi="Arial" w:cs="Arial"/>
        </w:rPr>
        <w:t> </w:t>
      </w:r>
    </w:p>
    <w:p w:rsidRPr="00E742F1" w:rsidR="00B96AE6" w:rsidP="00256F89" w:rsidRDefault="00B96AE6" w14:paraId="15E7965B" w14:textId="77777777">
      <w:pPr>
        <w:rPr>
          <w:rFonts w:ascii="Arial" w:hAnsi="Arial" w:cs="Arial"/>
          <w:szCs w:val="24"/>
        </w:rPr>
      </w:pPr>
    </w:p>
    <w:p w:rsidRPr="00E742F1" w:rsidR="004B4E4C" w:rsidP="004B4E4C" w:rsidRDefault="004B4E4C" w14:paraId="04DE9E45" w14:textId="77777777">
      <w:pPr>
        <w:pStyle w:val="Heading2"/>
        <w:rPr>
          <w:rFonts w:ascii="Arial" w:hAnsi="Arial" w:cs="Arial"/>
        </w:rPr>
      </w:pPr>
      <w:bookmarkStart w:name="_Toc28255455" w:id="8"/>
      <w:bookmarkStart w:name="_Toc36644053" w:id="9"/>
      <w:r w:rsidRPr="00E742F1">
        <w:rPr>
          <w:rFonts w:ascii="Arial" w:hAnsi="Arial" w:cs="Arial"/>
        </w:rPr>
        <w:t>7.2 Evaluation of the organisation’s infrastructure maturity for globalisation</w:t>
      </w:r>
      <w:bookmarkEnd w:id="8"/>
      <w:bookmarkEnd w:id="9"/>
    </w:p>
    <w:p w:rsidRPr="004D505B" w:rsidR="005A60CB" w:rsidP="004D505B" w:rsidRDefault="005A375F" w14:paraId="3F97F480" w14:textId="6E751F85">
      <w:pPr>
        <w:rPr>
          <w:rFonts w:ascii="Arial" w:hAnsi="Arial" w:cs="Arial"/>
        </w:rPr>
      </w:pPr>
      <w:r>
        <w:rPr>
          <w:b/>
          <w:bCs/>
          <w:shd w:val="clear" w:color="auto" w:fill="FFFFFF"/>
        </w:rPr>
        <w:br/>
      </w:r>
      <w:r w:rsidRPr="004D505B" w:rsidR="005A60CB">
        <w:rPr>
          <w:rFonts w:ascii="Arial" w:hAnsi="Arial" w:cs="Arial"/>
        </w:rPr>
        <w:t xml:space="preserve">The IT infrastructure BT use need to up to date to handle globalisation. The systems </w:t>
      </w:r>
      <w:r w:rsidRPr="004D505B" w:rsidR="00D50648">
        <w:rPr>
          <w:rFonts w:ascii="Arial" w:hAnsi="Arial" w:cs="Arial"/>
        </w:rPr>
        <w:t>must</w:t>
      </w:r>
      <w:r w:rsidRPr="004D505B" w:rsidR="005A60CB">
        <w:rPr>
          <w:rFonts w:ascii="Arial" w:hAnsi="Arial" w:cs="Arial"/>
        </w:rPr>
        <w:t xml:space="preserve"> be designed to understand that each place has its own way of doing things, like language and rules. Having smart and culturally aware computer systems will make the process of globalisation easier for BT,</w:t>
      </w:r>
    </w:p>
    <w:p w:rsidRPr="004D505B" w:rsidR="005A60CB" w:rsidP="004D505B" w:rsidRDefault="005A60CB" w14:paraId="438BA8BE" w14:textId="77777777">
      <w:pPr>
        <w:rPr>
          <w:rFonts w:ascii="Arial" w:hAnsi="Arial" w:cs="Arial"/>
        </w:rPr>
      </w:pPr>
      <w:r w:rsidRPr="004D505B">
        <w:rPr>
          <w:rFonts w:ascii="Arial" w:hAnsi="Arial" w:cs="Arial"/>
        </w:rPr>
        <w:t xml:space="preserve">Keeping information safe and following the rules/regulation is crucial for BT. In different countries, there are different laws about how data is handled. To make sure everything is secure, BT needs a strong computer security system and protocols and making sure they're following countries policies on the handling of sensitive data. </w:t>
      </w:r>
    </w:p>
    <w:p w:rsidRPr="004D505B" w:rsidR="005A60CB" w:rsidP="004D505B" w:rsidRDefault="005A60CB" w14:paraId="5FD55D7C" w14:textId="3D47D2A8">
      <w:pPr>
        <w:rPr>
          <w:rFonts w:ascii="Arial" w:hAnsi="Arial" w:cs="Arial"/>
        </w:rPr>
      </w:pPr>
      <w:r w:rsidRPr="004D505B">
        <w:rPr>
          <w:rFonts w:ascii="Arial" w:hAnsi="Arial" w:cs="Arial"/>
        </w:rPr>
        <w:t xml:space="preserve">BT would need to consider a strong, fast and reliable network infrastructure </w:t>
      </w:r>
      <w:r w:rsidRPr="004D505B" w:rsidR="00FC3656">
        <w:rPr>
          <w:rFonts w:ascii="Arial" w:hAnsi="Arial" w:cs="Arial"/>
        </w:rPr>
        <w:t>in regard to</w:t>
      </w:r>
      <w:r w:rsidRPr="004D505B">
        <w:rPr>
          <w:rFonts w:ascii="Arial" w:hAnsi="Arial" w:cs="Arial"/>
        </w:rPr>
        <w:t xml:space="preserve"> collaboration, data migration. A strong network will contribute to seamless collaboration between employees who can be thousands of miles away from each other in different countries. An investment of a strong internet network will not only improve communication between </w:t>
      </w:r>
      <w:r w:rsidRPr="004D505B" w:rsidR="00FC3656">
        <w:rPr>
          <w:rFonts w:ascii="Arial" w:hAnsi="Arial" w:cs="Arial"/>
        </w:rPr>
        <w:t>employees but</w:t>
      </w:r>
      <w:r w:rsidRPr="004D505B">
        <w:rPr>
          <w:rFonts w:ascii="Arial" w:hAnsi="Arial" w:cs="Arial"/>
        </w:rPr>
        <w:t xml:space="preserve"> will also help with migration of data. Data can be sent faster between employees/mangers without delays. These information’s could be crucial for example, for a service or product launch. Having a strong network infrastructure will minimise interruptions relating to collaboration/communication/data migration in BT. This factor can ensure that BT’s infrastructure is enabled to handle globalisation.   </w:t>
      </w:r>
    </w:p>
    <w:p w:rsidR="005A60CB" w:rsidP="004D505B" w:rsidRDefault="005A60CB" w14:paraId="17703D6F" w14:textId="77777777"/>
    <w:p w:rsidRPr="00B96AE6" w:rsidR="005A60CB" w:rsidP="00B96AE6" w:rsidRDefault="005A60CB" w14:paraId="17EAA104" w14:textId="1F01DB1C">
      <w:pPr>
        <w:keepNext/>
        <w:keepLines/>
        <w:spacing w:before="200" w:after="0"/>
        <w:jc w:val="both"/>
        <w:outlineLvl w:val="1"/>
        <w:rPr>
          <w:rFonts w:ascii="Arial" w:hAnsi="Arial" w:eastAsia="SimSun" w:cs="Arial"/>
          <w:b/>
          <w:bCs/>
          <w:color w:val="000000"/>
          <w:szCs w:val="24"/>
        </w:rPr>
      </w:pPr>
    </w:p>
    <w:p w:rsidR="005A60CB" w:rsidP="005A60CB" w:rsidRDefault="005A60CB" w14:paraId="1F2FDA0A" w14:textId="77777777">
      <w:pPr>
        <w:rPr>
          <w:rFonts w:ascii="Arial" w:hAnsi="Arial" w:eastAsia="SimSun" w:cs="Arial"/>
          <w:szCs w:val="24"/>
        </w:rPr>
      </w:pPr>
    </w:p>
    <w:p w:rsidR="005A60CB" w:rsidP="005A60CB" w:rsidRDefault="005A60CB" w14:paraId="09CC8555" w14:textId="77777777">
      <w:pPr>
        <w:keepNext/>
        <w:keepLines/>
        <w:spacing w:before="200" w:after="0"/>
        <w:jc w:val="both"/>
        <w:outlineLvl w:val="1"/>
        <w:rPr>
          <w:rFonts w:ascii="Arial" w:hAnsi="Arial" w:eastAsia="SimSun" w:cs="Arial"/>
          <w:b/>
          <w:bCs/>
          <w:color w:val="000000"/>
          <w:szCs w:val="24"/>
        </w:rPr>
      </w:pPr>
      <w:bookmarkStart w:name="_Toc36644054" w:id="10"/>
      <w:bookmarkStart w:name="_Toc28255456" w:id="11"/>
      <w:r>
        <w:rPr>
          <w:rFonts w:ascii="Arial" w:hAnsi="Arial" w:eastAsia="SimSun" w:cs="Arial"/>
          <w:b/>
          <w:bCs/>
          <w:color w:val="000000"/>
          <w:szCs w:val="24"/>
        </w:rPr>
        <w:t>7.3 Review of how the organisation’s workforce would adapt to globalisation</w:t>
      </w:r>
      <w:bookmarkEnd w:id="10"/>
      <w:bookmarkEnd w:id="11"/>
      <w:r>
        <w:rPr>
          <w:rFonts w:ascii="Arial" w:hAnsi="Arial" w:eastAsia="SimSun" w:cs="Arial"/>
          <w:b/>
          <w:bCs/>
          <w:color w:val="000000"/>
          <w:szCs w:val="24"/>
        </w:rPr>
        <w:t xml:space="preserve"> </w:t>
      </w:r>
    </w:p>
    <w:p w:rsidR="005A60CB" w:rsidP="005A60CB" w:rsidRDefault="005A60CB" w14:paraId="0623BD3D" w14:textId="70948A25">
      <w:pPr>
        <w:keepNext/>
        <w:keepLines/>
        <w:spacing w:before="200" w:after="0"/>
        <w:jc w:val="center"/>
        <w:outlineLvl w:val="1"/>
        <w:rPr>
          <w:rFonts w:ascii="Arial" w:hAnsi="Arial" w:eastAsia="SimSun" w:cs="Arial"/>
          <w:b/>
          <w:bCs/>
          <w:color w:val="000000"/>
          <w:szCs w:val="24"/>
        </w:rPr>
      </w:pPr>
      <w:r>
        <w:rPr>
          <w:noProof/>
        </w:rPr>
        <w:drawing>
          <wp:inline distT="0" distB="0" distL="0" distR="0" wp14:anchorId="29ABD1AF" wp14:editId="12375A6C">
            <wp:extent cx="2044700" cy="2857500"/>
            <wp:effectExtent l="0" t="0" r="0" b="0"/>
            <wp:docPr id="1842060337" name="Picture 1"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 of a company&#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4700" cy="2857500"/>
                    </a:xfrm>
                    <a:prstGeom prst="rect">
                      <a:avLst/>
                    </a:prstGeom>
                    <a:noFill/>
                    <a:ln>
                      <a:noFill/>
                    </a:ln>
                  </pic:spPr>
                </pic:pic>
              </a:graphicData>
            </a:graphic>
          </wp:inline>
        </w:drawing>
      </w:r>
    </w:p>
    <w:p w:rsidR="005A60CB" w:rsidP="005A60CB" w:rsidRDefault="005A60CB" w14:paraId="241F78D8" w14:textId="77777777">
      <w:pPr>
        <w:keepNext/>
        <w:keepLines/>
        <w:spacing w:before="200" w:after="0"/>
        <w:jc w:val="both"/>
        <w:outlineLvl w:val="1"/>
        <w:rPr>
          <w:rFonts w:ascii="Arial" w:hAnsi="Arial" w:eastAsia="SimSun" w:cs="Arial"/>
          <w:bCs/>
          <w:color w:val="000000"/>
          <w:szCs w:val="24"/>
        </w:rPr>
      </w:pPr>
      <w:r>
        <w:rPr>
          <w:rFonts w:ascii="Arial" w:hAnsi="Arial" w:eastAsia="SimSun" w:cs="Arial"/>
          <w:bCs/>
          <w:color w:val="000000"/>
          <w:szCs w:val="24"/>
        </w:rPr>
        <w:t>Remote work tools and communication technologies empower teams in BT to collaborate seamlessly, bridging geographical gaps. This enables effective virtual interactions, despite employees being located in different regions of the world, they can work together efficiently and maintain productive connections.</w:t>
      </w:r>
    </w:p>
    <w:p w:rsidR="005A60CB" w:rsidP="005A60CB" w:rsidRDefault="005A60CB" w14:paraId="666BCC56" w14:textId="77777777">
      <w:pPr>
        <w:keepNext/>
        <w:keepLines/>
        <w:spacing w:before="200" w:after="0"/>
        <w:jc w:val="both"/>
        <w:outlineLvl w:val="1"/>
        <w:rPr>
          <w:rFonts w:ascii="Arial" w:hAnsi="Arial" w:eastAsia="SimSun" w:cs="Arial"/>
          <w:bCs/>
          <w:color w:val="000000"/>
          <w:szCs w:val="24"/>
        </w:rPr>
      </w:pPr>
      <w:r>
        <w:rPr>
          <w:rFonts w:ascii="Arial" w:hAnsi="Arial" w:eastAsia="SimSun" w:cs="Arial"/>
          <w:bCs/>
          <w:color w:val="000000"/>
          <w:szCs w:val="24"/>
        </w:rPr>
        <w:t xml:space="preserve">BT employees that will access company systems and networks from different continents makes cybersecurity risks more serious. BT needs to apply strong cybersecurity protocols and train their employees about cybersecurity. This is to lower the risks linked to remote work and make sure important data is secured. So, by using the appropriate IT tools and making sure employees are aware, BT can keep data protected, even when employees are working from various regions. Therefore, BT’s workforce will be adapted to this branch of the broader globalisation. </w:t>
      </w:r>
    </w:p>
    <w:p w:rsidR="005A60CB" w:rsidP="005A60CB" w:rsidRDefault="005A60CB" w14:paraId="508ADF3A" w14:textId="77777777">
      <w:pPr>
        <w:keepNext/>
        <w:keepLines/>
        <w:spacing w:before="200" w:after="0"/>
        <w:jc w:val="both"/>
        <w:outlineLvl w:val="1"/>
        <w:rPr>
          <w:rFonts w:ascii="Arial" w:hAnsi="Arial" w:eastAsia="SimSun" w:cs="Arial"/>
          <w:bCs/>
          <w:color w:val="000000"/>
          <w:szCs w:val="24"/>
        </w:rPr>
      </w:pPr>
      <w:r>
        <w:rPr>
          <w:rFonts w:ascii="Arial" w:hAnsi="Arial" w:eastAsia="SimSun" w:cs="Arial"/>
          <w:bCs/>
          <w:color w:val="000000"/>
          <w:szCs w:val="24"/>
        </w:rPr>
        <w:t>In addition to leveraging remote work tools and communication technologies, BT's workforce adaptation to globalisation also involves cultural competency and diversity training. With employees from diverse backgrounds and regions collaborating virtually, understanding and respecting cultural differences become crucial for effective teamwork and communication. BT can implement cultural sensitivity training programs to create an inclusive work environment where employees can navigate cultural nuances respectfully. This adaptation ensures that the workforce is equipped with the skills to thrive in a globalised context, promoting collaboration and innovation across borders.</w:t>
      </w:r>
    </w:p>
    <w:p w:rsidR="005A60CB" w:rsidP="005A60CB" w:rsidRDefault="005A60CB" w14:paraId="7AA281B1" w14:textId="77777777">
      <w:pPr>
        <w:keepNext/>
        <w:keepLines/>
        <w:spacing w:before="200" w:after="0"/>
        <w:jc w:val="both"/>
        <w:outlineLvl w:val="1"/>
        <w:rPr>
          <w:rFonts w:ascii="Arial" w:hAnsi="Arial" w:eastAsia="SimSun" w:cs="Arial"/>
          <w:bCs/>
          <w:color w:val="000000"/>
          <w:szCs w:val="24"/>
        </w:rPr>
      </w:pPr>
    </w:p>
    <w:p w:rsidRPr="00841186" w:rsidR="00F14712" w:rsidP="00841186" w:rsidRDefault="00F14712" w14:paraId="3D7AB335" w14:textId="77777777"/>
    <w:p w:rsidR="004B4E4C" w:rsidP="004B4E4C" w:rsidRDefault="004B4E4C" w14:paraId="070E5D6B" w14:textId="77777777">
      <w:pPr>
        <w:pStyle w:val="Heading1"/>
        <w:rPr>
          <w:rFonts w:ascii="Arial" w:hAnsi="Arial" w:cs="Arial"/>
        </w:rPr>
      </w:pPr>
      <w:bookmarkStart w:name="_Toc28255457" w:id="12"/>
      <w:bookmarkStart w:name="_Toc36644055" w:id="13"/>
      <w:r w:rsidRPr="00E742F1">
        <w:rPr>
          <w:rFonts w:ascii="Arial" w:hAnsi="Arial" w:cs="Arial"/>
        </w:rPr>
        <w:t>Networking Issues (Social Networks / Wed 2.0 / IR 4.0)</w:t>
      </w:r>
      <w:bookmarkEnd w:id="12"/>
      <w:bookmarkEnd w:id="13"/>
    </w:p>
    <w:p w:rsidRPr="00E742F1" w:rsidR="00FA5F3C" w:rsidP="006C69B9" w:rsidRDefault="00FA5F3C" w14:paraId="1D095732" w14:textId="3EBDBF1D">
      <w:pPr>
        <w:rPr>
          <w:rFonts w:ascii="Arial" w:hAnsi="Arial" w:cs="Arial"/>
          <w:szCs w:val="24"/>
        </w:rPr>
      </w:pPr>
    </w:p>
    <w:p w:rsidR="004B4E4C" w:rsidP="004B4E4C" w:rsidRDefault="004B4E4C" w14:paraId="393B7840" w14:textId="4C98209B">
      <w:pPr>
        <w:pStyle w:val="Heading2"/>
        <w:rPr>
          <w:rFonts w:ascii="Arial" w:hAnsi="Arial" w:cs="Arial"/>
        </w:rPr>
      </w:pPr>
      <w:bookmarkStart w:name="_Toc28255458" w:id="14"/>
      <w:bookmarkStart w:name="_Toc36644056" w:id="15"/>
      <w:r w:rsidRPr="00E742F1">
        <w:rPr>
          <w:rFonts w:ascii="Arial" w:hAnsi="Arial" w:cs="Arial"/>
        </w:rPr>
        <w:t>8.1 Review of the organisation’s presence in social networks and media</w:t>
      </w:r>
      <w:bookmarkEnd w:id="14"/>
      <w:bookmarkEnd w:id="15"/>
    </w:p>
    <w:p w:rsidR="002A160B" w:rsidP="002A160B" w:rsidRDefault="002A160B" w14:paraId="56635A92" w14:textId="1B9E1B31"/>
    <w:p w:rsidRPr="006033FB" w:rsidR="006033FB" w:rsidP="60F22106" w:rsidRDefault="006033FB" w14:paraId="3DA3CC8B" w14:textId="60C71906">
      <w:pPr>
        <w:spacing w:before="200"/>
        <w:rPr>
          <w:rFonts w:ascii="Arial" w:hAnsi="Arial" w:cs="Arial"/>
          <w:sz w:val="22"/>
          <w:szCs w:val="22"/>
        </w:rPr>
      </w:pPr>
      <w:r w:rsidRPr="60F22106" w:rsidR="006033FB">
        <w:rPr>
          <w:rFonts w:ascii="Arial" w:hAnsi="Arial" w:cs="Arial"/>
        </w:rPr>
        <w:t xml:space="preserve">Networking issues relate to Web 2.0, Industry 4.0, and social networks is crucial for BT Group, a global telecommunications firm, therefore it must stay relevant and competitive in the digital industry. This section investigates how BT Group can use social networks to enhance brand reputation and encourage community involvement, and engagement. The investigation will include technologies for BT Group’s platforms to improve user experience, encourage employee knowledge and increase innovation. A look at how industry 4.0 innovations such as IoT and AI may be integrated to improve services, workflows and </w:t>
      </w:r>
      <w:r w:rsidRPr="60F22106" w:rsidR="006033FB">
        <w:rPr>
          <w:rFonts w:ascii="Arial" w:hAnsi="Arial" w:cs="Arial"/>
        </w:rPr>
        <w:t>optimize</w:t>
      </w:r>
      <w:r w:rsidRPr="60F22106" w:rsidR="006033FB">
        <w:rPr>
          <w:rFonts w:ascii="Arial" w:hAnsi="Arial" w:cs="Arial"/>
        </w:rPr>
        <w:t xml:space="preserve"> network infrastructure.</w:t>
      </w:r>
    </w:p>
    <w:p w:rsidRPr="009A686F" w:rsidR="009C1B67" w:rsidP="60F22106" w:rsidRDefault="00760406" w14:paraId="44B4C520" w14:textId="5C11F191">
      <w:pPr>
        <w:rPr>
          <w:rFonts w:ascii="Arial" w:hAnsi="Arial" w:cs="Arial"/>
        </w:rPr>
      </w:pPr>
      <w:r w:rsidRPr="00B47ECD">
        <w:rPr>
          <w:rFonts w:ascii="Arial" w:hAnsi="Arial" w:cs="Arial"/>
          <w:noProof/>
        </w:rPr>
        <w:drawing>
          <wp:anchor distT="0" distB="0" distL="114300" distR="114300" simplePos="0" relativeHeight="251667456" behindDoc="1" locked="0" layoutInCell="1" allowOverlap="1" wp14:anchorId="2C2598D4" wp14:editId="1287DC0B">
            <wp:simplePos x="0" y="0"/>
            <wp:positionH relativeFrom="margin">
              <wp:posOffset>-34290</wp:posOffset>
            </wp:positionH>
            <wp:positionV relativeFrom="paragraph">
              <wp:posOffset>1967865</wp:posOffset>
            </wp:positionV>
            <wp:extent cx="5731510" cy="3107055"/>
            <wp:effectExtent l="0" t="0" r="2540" b="0"/>
            <wp:wrapTight wrapText="bothSides">
              <wp:wrapPolygon edited="0">
                <wp:start x="0" y="0"/>
                <wp:lineTo x="0" y="21454"/>
                <wp:lineTo x="21538" y="21454"/>
                <wp:lineTo x="21538" y="0"/>
                <wp:lineTo x="0" y="0"/>
              </wp:wrapPolygon>
            </wp:wrapTight>
            <wp:docPr id="130720988" name="Picture 1" descr="choosing the correct social media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osing the correct social media platf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anchor>
        </w:drawing>
      </w:r>
      <w:r w:rsidRPr="00B47ECD" w:rsidR="004E0135">
        <w:rPr>
          <w:rFonts w:ascii="Arial" w:hAnsi="Arial" w:cs="Arial"/>
        </w:rPr>
        <w:t xml:space="preserve">BT Group uses social media platforms to improve brand </w:t>
      </w:r>
      <w:r w:rsidRPr="00B47ECD" w:rsidR="004E0135">
        <w:rPr>
          <w:rFonts w:ascii="Arial" w:hAnsi="Arial" w:cs="Arial"/>
        </w:rPr>
        <w:t>perception</w:t>
      </w:r>
      <w:r w:rsidRPr="00B47ECD" w:rsidR="004E0135">
        <w:rPr>
          <w:rFonts w:ascii="Arial" w:hAnsi="Arial" w:cs="Arial"/>
        </w:rPr>
        <w:t xml:space="preserve"> and engage its target audience. On Facebook, the company posts a variety of content, including corporate news and product releases, as well as promotional offers and client success stories. It is also used to organize interactive sessions and Q&amp;A events, which encourages direct contact with followers. Twitter is a venue for real-time updates, industry insights, and proactive customer service, with BT Group actively </w:t>
      </w:r>
      <w:r w:rsidRPr="00B47ECD" w:rsidR="004E0135">
        <w:rPr>
          <w:rFonts w:ascii="Arial" w:hAnsi="Arial" w:cs="Arial"/>
        </w:rPr>
        <w:t>participating</w:t>
      </w:r>
      <w:r w:rsidRPr="00B47ECD" w:rsidR="004E0135">
        <w:rPr>
          <w:rFonts w:ascii="Arial" w:hAnsi="Arial" w:cs="Arial"/>
        </w:rPr>
        <w:t xml:space="preserve"> in important conversations and increasing engagement through retweets and replies. Meanwhile, Instagram focuses on visuals, appealing content that appeals to the platform's primarily younger population. LinkedIn is used for professional networking, sharing thought leadership articles, and recruitment</w:t>
      </w:r>
      <w:r w:rsidR="004E0135">
        <w:rPr/>
        <w:t xml:space="preserve"> </w:t>
      </w:r>
      <w:r w:rsidRPr="006A48D3" w:rsidR="004E0135">
        <w:rPr>
          <w:rFonts w:ascii="Arial" w:hAnsi="Arial" w:cs="Arial"/>
        </w:rPr>
        <w:t xml:space="preserve">activities. industry-specific updates for professional enterprises. Each platform allows BT Group to evaluate the effectiveness of its content strategy and </w:t>
      </w:r>
      <w:r w:rsidRPr="006A48D3" w:rsidR="004E0135">
        <w:rPr>
          <w:rFonts w:ascii="Arial" w:hAnsi="Arial" w:cs="Arial"/>
        </w:rPr>
        <w:t>modify</w:t>
      </w:r>
      <w:r w:rsidRPr="006A48D3" w:rsidR="004E0135">
        <w:rPr>
          <w:rFonts w:ascii="Arial" w:hAnsi="Arial" w:cs="Arial"/>
        </w:rPr>
        <w:t xml:space="preserve"> efforts to resonate with its</w:t>
      </w:r>
      <w:r w:rsidRPr="006A48D3" w:rsidR="06B51302">
        <w:rPr>
          <w:rFonts w:ascii="Arial" w:hAnsi="Arial" w:cs="Arial"/>
        </w:rPr>
        <w:t xml:space="preserve"> targetted</w:t>
      </w:r>
      <w:r w:rsidRPr="006A48D3" w:rsidR="004E0135">
        <w:rPr>
          <w:rFonts w:ascii="Arial" w:hAnsi="Arial" w:cs="Arial"/>
        </w:rPr>
        <w:t xml:space="preserve"> audience.</w:t>
      </w:r>
    </w:p>
    <w:p w:rsidR="004B4E4C" w:rsidP="004B4E4C" w:rsidRDefault="004B4E4C" w14:paraId="124A3D5E" w14:textId="6FCFBA81">
      <w:pPr>
        <w:pStyle w:val="Heading2"/>
        <w:rPr>
          <w:rFonts w:ascii="Arial" w:hAnsi="Arial" w:cs="Arial"/>
        </w:rPr>
      </w:pPr>
      <w:bookmarkStart w:name="_Toc28255459" w:id="16"/>
      <w:bookmarkStart w:name="_Toc36644057" w:id="17"/>
      <w:r w:rsidRPr="00E742F1">
        <w:rPr>
          <w:rFonts w:ascii="Arial" w:hAnsi="Arial" w:cs="Arial"/>
        </w:rPr>
        <w:t>8.2 Review of the organisation’s use of the Internet for business purposes</w:t>
      </w:r>
      <w:bookmarkEnd w:id="16"/>
      <w:bookmarkEnd w:id="17"/>
    </w:p>
    <w:p w:rsidRPr="002A160B" w:rsidR="002A160B" w:rsidP="002A160B" w:rsidRDefault="002A160B" w14:paraId="00B7881D" w14:textId="4179F2DB"/>
    <w:p w:rsidR="009F74D0" w:rsidP="009F74D0" w:rsidRDefault="005339CA" w14:paraId="06E408DE" w14:textId="1AA0B95E">
      <w:pPr>
        <w:shd w:val="clear" w:color="auto" w:fill="FFFFFF" w:themeFill="background1"/>
        <w:ind w:left="-20" w:right="-20"/>
        <w:rPr>
          <w:rFonts w:ascii="Arial" w:hAnsi="Arial" w:cs="Arial"/>
        </w:rPr>
      </w:pPr>
      <w:bookmarkStart w:name="_Toc28255460" w:id="18"/>
      <w:bookmarkStart w:name="_Toc36644058" w:id="19"/>
      <w:r>
        <w:rPr>
          <w:noProof/>
        </w:rPr>
        <w:drawing>
          <wp:anchor distT="0" distB="0" distL="114300" distR="114300" simplePos="0" relativeHeight="251668480" behindDoc="1" locked="0" layoutInCell="1" allowOverlap="1" wp14:anchorId="749F587F" wp14:editId="7E9DFFD5">
            <wp:simplePos x="0" y="0"/>
            <wp:positionH relativeFrom="margin">
              <wp:posOffset>-85090</wp:posOffset>
            </wp:positionH>
            <wp:positionV relativeFrom="paragraph">
              <wp:posOffset>2112645</wp:posOffset>
            </wp:positionV>
            <wp:extent cx="5731510" cy="4305935"/>
            <wp:effectExtent l="0" t="0" r="2540" b="0"/>
            <wp:wrapTight wrapText="bothSides">
              <wp:wrapPolygon edited="0">
                <wp:start x="0" y="0"/>
                <wp:lineTo x="0" y="21501"/>
                <wp:lineTo x="21538" y="21501"/>
                <wp:lineTo x="21538" y="0"/>
                <wp:lineTo x="0" y="0"/>
              </wp:wrapPolygon>
            </wp:wrapTight>
            <wp:docPr id="180748173" name="Picture 2" descr="A diagram of a business uses of the inter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business uses of the interne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anchor>
        </w:drawing>
      </w:r>
      <w:r w:rsidRPr="006A48D3" w:rsidR="009F74D0">
        <w:rPr>
          <w:rFonts w:ascii="Arial" w:hAnsi="Arial" w:cs="Arial"/>
        </w:rPr>
        <w:t xml:space="preserve">BT Group applies the power of the internet to a variety of corporate </w:t>
      </w:r>
      <w:r w:rsidRPr="006A48D3" w:rsidR="009F74D0">
        <w:rPr>
          <w:rFonts w:ascii="Arial" w:hAnsi="Arial" w:cs="Arial"/>
        </w:rPr>
        <w:t xml:space="preserve">objectives</w:t>
      </w:r>
      <w:r w:rsidRPr="006A48D3" w:rsidR="009F74D0">
        <w:rPr>
          <w:rFonts w:ascii="Arial" w:hAnsi="Arial" w:cs="Arial"/>
        </w:rPr>
        <w:t xml:space="preserve">, with a core focus on improving customer satisfaction, </w:t>
      </w:r>
      <w:r w:rsidRPr="006A48D3" w:rsidR="009F74D0">
        <w:rPr>
          <w:rFonts w:ascii="Arial" w:hAnsi="Arial" w:cs="Arial"/>
        </w:rPr>
        <w:t xml:space="preserve">operating</w:t>
      </w:r>
      <w:r w:rsidRPr="006A48D3" w:rsidR="009F74D0">
        <w:rPr>
          <w:rFonts w:ascii="Arial" w:hAnsi="Arial" w:cs="Arial"/>
        </w:rPr>
        <w:t xml:space="preserve"> efficiency, and </w:t>
      </w:r>
      <w:r w:rsidRPr="006A48D3" w:rsidR="009F74D0">
        <w:rPr>
          <w:rFonts w:ascii="Arial" w:hAnsi="Arial" w:cs="Arial"/>
        </w:rPr>
        <w:t xml:space="preserve">retaining</w:t>
      </w:r>
      <w:r w:rsidRPr="006A48D3" w:rsidR="009F74D0">
        <w:rPr>
          <w:rFonts w:ascii="Arial" w:hAnsi="Arial" w:cs="Arial"/>
        </w:rPr>
        <w:t xml:space="preserve"> competitiveness in the digital world. BT uses e-commerce platforms to expand its market reach and provide personalized products and services to a wide range of client categories</w:t>
      </w:r>
      <w:r w:rsidRPr="006A48D3" w:rsidR="25FA4F74">
        <w:rPr>
          <w:rFonts w:ascii="Arial" w:hAnsi="Arial" w:cs="Arial"/>
        </w:rPr>
        <w:t xml:space="preserve">,</w:t>
      </w:r>
      <w:r w:rsidRPr="006A48D3" w:rsidR="009F74D0">
        <w:rPr>
          <w:rFonts w:ascii="Arial" w:hAnsi="Arial" w:cs="Arial"/>
        </w:rPr>
        <w:t xml:space="preserve"> BT also uses Software as a Service (SaaS) and cloud computing solutions to improve internal procedures and </w:t>
      </w:r>
      <w:r w:rsidRPr="006A48D3" w:rsidR="009F74D0">
        <w:rPr>
          <w:rFonts w:ascii="Arial" w:hAnsi="Arial" w:cs="Arial"/>
        </w:rPr>
        <w:t xml:space="preserve">facilitate</w:t>
      </w:r>
      <w:r w:rsidRPr="006A48D3" w:rsidR="009F74D0">
        <w:rPr>
          <w:rFonts w:ascii="Arial" w:hAnsi="Arial" w:cs="Arial"/>
        </w:rPr>
        <w:t xml:space="preserve"> to collaborate teams. By integrating these technologies, BT </w:t>
      </w:r>
      <w:r w:rsidRPr="006A48D3" w:rsidR="009F74D0">
        <w:rPr>
          <w:rFonts w:ascii="Arial" w:hAnsi="Arial" w:cs="Arial"/>
        </w:rPr>
        <w:t xml:space="preserve">optimizes</w:t>
      </w:r>
      <w:r w:rsidRPr="006A48D3" w:rsidR="009F74D0">
        <w:rPr>
          <w:rFonts w:ascii="Arial" w:hAnsi="Arial" w:cs="Arial"/>
        </w:rPr>
        <w:t xml:space="preserve"> resource allocation, and it responds quickly to changing market demands. The data-driven strategy improves service delivery, increases customer satisfaction, and strengthens BT's position as a telecom industry leader. </w:t>
      </w:r>
    </w:p>
    <w:p w:rsidR="009A686F" w:rsidP="009F74D0" w:rsidRDefault="009A686F" w14:paraId="7EF2262C" w14:textId="77777777">
      <w:pPr>
        <w:shd w:val="clear" w:color="auto" w:fill="FFFFFF" w:themeFill="background1"/>
        <w:ind w:left="-20" w:right="-20"/>
        <w:rPr>
          <w:rFonts w:ascii="Arial" w:hAnsi="Arial" w:cs="Arial"/>
        </w:rPr>
      </w:pPr>
    </w:p>
    <w:p w:rsidR="009A686F" w:rsidP="009F74D0" w:rsidRDefault="009A686F" w14:paraId="22D6B4E1" w14:textId="77777777">
      <w:pPr>
        <w:shd w:val="clear" w:color="auto" w:fill="FFFFFF" w:themeFill="background1"/>
        <w:ind w:left="-20" w:right="-20"/>
        <w:rPr>
          <w:rFonts w:ascii="Arial" w:hAnsi="Arial" w:cs="Arial"/>
        </w:rPr>
      </w:pPr>
    </w:p>
    <w:p w:rsidR="009A686F" w:rsidP="009F74D0" w:rsidRDefault="009A686F" w14:paraId="0CFFAC78" w14:textId="77777777">
      <w:pPr>
        <w:shd w:val="clear" w:color="auto" w:fill="FFFFFF" w:themeFill="background1"/>
        <w:ind w:left="-20" w:right="-20"/>
        <w:rPr>
          <w:rFonts w:ascii="Arial" w:hAnsi="Arial" w:cs="Arial"/>
        </w:rPr>
      </w:pPr>
    </w:p>
    <w:p w:rsidR="009A686F" w:rsidP="009F74D0" w:rsidRDefault="009A686F" w14:paraId="4DC984A2" w14:textId="77777777">
      <w:pPr>
        <w:shd w:val="clear" w:color="auto" w:fill="FFFFFF" w:themeFill="background1"/>
        <w:ind w:left="-20" w:right="-20"/>
        <w:rPr>
          <w:rFonts w:ascii="Arial" w:hAnsi="Arial" w:cs="Arial"/>
        </w:rPr>
      </w:pPr>
    </w:p>
    <w:p w:rsidRPr="006A48D3" w:rsidR="009A686F" w:rsidP="009F74D0" w:rsidRDefault="009A686F" w14:paraId="510AB0B8" w14:textId="77777777">
      <w:pPr>
        <w:shd w:val="clear" w:color="auto" w:fill="FFFFFF" w:themeFill="background1"/>
        <w:ind w:left="-20" w:right="-20"/>
        <w:rPr>
          <w:rFonts w:ascii="Arial" w:hAnsi="Arial" w:cs="Arial"/>
          <w:sz w:val="22"/>
        </w:rPr>
      </w:pPr>
    </w:p>
    <w:p w:rsidR="00083AB2" w:rsidP="009A686F" w:rsidRDefault="004B4E4C" w14:paraId="7B38FD96" w14:textId="6EB9D5BA">
      <w:pPr>
        <w:pStyle w:val="Heading2"/>
        <w:rPr>
          <w:rFonts w:ascii="Arial" w:hAnsi="Arial" w:cs="Arial"/>
        </w:rPr>
      </w:pPr>
      <w:r w:rsidRPr="00E742F1">
        <w:rPr>
          <w:rFonts w:ascii="Arial" w:hAnsi="Arial" w:cs="Arial"/>
        </w:rPr>
        <w:t>8.3 Review of the organisation’s practices aligned towards IR 4.0</w:t>
      </w:r>
      <w:bookmarkEnd w:id="18"/>
      <w:bookmarkEnd w:id="19"/>
      <w:r w:rsidRPr="00E742F1">
        <w:rPr>
          <w:rFonts w:ascii="Arial" w:hAnsi="Arial" w:cs="Arial"/>
        </w:rPr>
        <w:t xml:space="preserve">  </w:t>
      </w:r>
    </w:p>
    <w:p w:rsidRPr="009A686F" w:rsidR="009A686F" w:rsidP="009A686F" w:rsidRDefault="009A686F" w14:paraId="1402433D" w14:textId="77777777"/>
    <w:p w:rsidRPr="006A48D3" w:rsidR="00652A44" w:rsidP="60F22106" w:rsidRDefault="00CC53AD" w14:paraId="312189E5" w14:textId="4060215B">
      <w:pPr>
        <w:rPr>
          <w:rFonts w:ascii="Arial" w:hAnsi="Arial" w:cs="Arial"/>
        </w:rPr>
      </w:pPr>
      <w:r>
        <w:rPr>
          <w:rStyle w:val="wacimagecontainer"/>
          <w:rFonts w:ascii="Segoe UI" w:hAnsi="Segoe UI" w:cs="Segoe UI"/>
          <w:noProof/>
          <w:color w:val="000000"/>
          <w:sz w:val="18"/>
          <w:szCs w:val="18"/>
          <w:shd w:val="clear" w:color="auto" w:fill="FFFFFF"/>
        </w:rPr>
        <w:drawing>
          <wp:anchor distT="0" distB="0" distL="114300" distR="114300" simplePos="0" relativeHeight="251677696" behindDoc="1" locked="0" layoutInCell="1" allowOverlap="1" wp14:anchorId="781F44F0" wp14:editId="0E021D4E">
            <wp:simplePos x="0" y="0"/>
            <wp:positionH relativeFrom="column">
              <wp:posOffset>63500</wp:posOffset>
            </wp:positionH>
            <wp:positionV relativeFrom="paragraph">
              <wp:posOffset>2353310</wp:posOffset>
            </wp:positionV>
            <wp:extent cx="5731510" cy="3166110"/>
            <wp:effectExtent l="0" t="0" r="2540" b="0"/>
            <wp:wrapTight wrapText="bothSides">
              <wp:wrapPolygon edited="0">
                <wp:start x="0" y="0"/>
                <wp:lineTo x="0" y="21444"/>
                <wp:lineTo x="21538" y="21444"/>
                <wp:lineTo x="21538" y="0"/>
                <wp:lineTo x="0" y="0"/>
              </wp:wrapPolygon>
            </wp:wrapTight>
            <wp:docPr id="1915603929" name="Picture 3"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ircular 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anchor>
        </w:drawing>
      </w:r>
      <w:r w:rsidRPr="006A48D3" w:rsidR="00652A44">
        <w:rPr>
          <w:rFonts w:ascii="Arial" w:hAnsi="Arial" w:cs="Arial"/>
        </w:rPr>
        <w:t xml:space="preserve">BT Group embraces Industry 4.0, </w:t>
      </w:r>
      <w:r w:rsidRPr="006A48D3" w:rsidR="00652A44">
        <w:rPr>
          <w:rFonts w:ascii="Arial" w:hAnsi="Arial" w:cs="Arial"/>
        </w:rPr>
        <w:t>leveraging</w:t>
      </w:r>
      <w:r w:rsidRPr="006A48D3" w:rsidR="00652A44">
        <w:rPr>
          <w:rFonts w:ascii="Arial" w:hAnsi="Arial" w:cs="Arial"/>
        </w:rPr>
        <w:t xml:space="preserve"> technology to transform its offers and operations. For example, the integration of IoT devices allows for predictive </w:t>
      </w:r>
      <w:r w:rsidRPr="006A48D3" w:rsidR="6607859A">
        <w:rPr>
          <w:rFonts w:ascii="Arial" w:hAnsi="Arial" w:cs="Arial"/>
        </w:rPr>
        <w:t>analysis</w:t>
      </w:r>
      <w:r w:rsidRPr="006A48D3" w:rsidR="00652A44">
        <w:rPr>
          <w:rFonts w:ascii="Arial" w:hAnsi="Arial" w:cs="Arial"/>
        </w:rPr>
        <w:t xml:space="preserve">, which ensures network stability by proactively addressing issues before they escalate. AI algorithms automate processes such as data analysis and customer service, to increase efficiency and quality. BT's usage of blockchain technology provides secure and transparent transactions, especially in the financial and supply chain sectors. Furthermore, BT uses augmented reality (AR) for remote troubleshooting and maintenance duties, allowing technicians to see complex equipment and procedures, minimizing downtime, and enhancing service delivery. Through these activities, the BT Group </w:t>
      </w:r>
      <w:r w:rsidRPr="006A48D3" w:rsidR="00652A44">
        <w:rPr>
          <w:rFonts w:ascii="Arial" w:hAnsi="Arial" w:cs="Arial"/>
        </w:rPr>
        <w:t>maintains</w:t>
      </w:r>
      <w:r w:rsidRPr="006A48D3" w:rsidR="00652A44">
        <w:rPr>
          <w:rFonts w:ascii="Arial" w:hAnsi="Arial" w:cs="Arial"/>
        </w:rPr>
        <w:t xml:space="preserve"> its agility and competitiveness in the telecom</w:t>
      </w:r>
      <w:r w:rsidRPr="006A48D3" w:rsidR="60252158">
        <w:rPr>
          <w:rFonts w:ascii="Arial" w:hAnsi="Arial" w:cs="Arial"/>
        </w:rPr>
        <w:t>munication</w:t>
      </w:r>
      <w:r w:rsidRPr="006A48D3" w:rsidR="00652A44">
        <w:rPr>
          <w:rFonts w:ascii="Arial" w:hAnsi="Arial" w:cs="Arial"/>
        </w:rPr>
        <w:t xml:space="preserve"> business.</w:t>
      </w:r>
    </w:p>
    <w:p w:rsidR="002262DF" w:rsidP="006041C1" w:rsidRDefault="002262DF" w14:paraId="720B9847" w14:textId="0E539B12">
      <w:pPr>
        <w:rPr>
          <w:rStyle w:val="eop"/>
          <w:rFonts w:ascii="Arial" w:hAnsi="Arial" w:cs="Arial"/>
          <w:color w:val="000000"/>
          <w:szCs w:val="24"/>
          <w:shd w:val="clear" w:color="auto" w:fill="FFFFFF"/>
        </w:rPr>
      </w:pPr>
    </w:p>
    <w:p w:rsidR="002262DF" w:rsidP="006041C1" w:rsidRDefault="002262DF" w14:paraId="77A9933E" w14:textId="77777777">
      <w:pPr>
        <w:rPr>
          <w:rStyle w:val="eop"/>
          <w:rFonts w:ascii="Arial" w:hAnsi="Arial" w:cs="Arial"/>
          <w:color w:val="000000"/>
          <w:szCs w:val="24"/>
          <w:shd w:val="clear" w:color="auto" w:fill="FFFFFF"/>
        </w:rPr>
      </w:pPr>
    </w:p>
    <w:p w:rsidR="002262DF" w:rsidP="006041C1" w:rsidRDefault="002262DF" w14:paraId="0E4E9C68" w14:textId="77777777">
      <w:pPr>
        <w:rPr>
          <w:rStyle w:val="eop"/>
          <w:rFonts w:ascii="Arial" w:hAnsi="Arial" w:cs="Arial"/>
          <w:color w:val="000000"/>
          <w:szCs w:val="24"/>
          <w:shd w:val="clear" w:color="auto" w:fill="FFFFFF"/>
        </w:rPr>
      </w:pPr>
    </w:p>
    <w:p w:rsidR="002262DF" w:rsidP="006041C1" w:rsidRDefault="002262DF" w14:paraId="7F99BEBD" w14:textId="77777777">
      <w:pPr>
        <w:rPr>
          <w:rStyle w:val="eop"/>
          <w:rFonts w:ascii="Arial" w:hAnsi="Arial" w:cs="Arial"/>
          <w:color w:val="000000"/>
          <w:szCs w:val="24"/>
          <w:shd w:val="clear" w:color="auto" w:fill="FFFFFF"/>
        </w:rPr>
      </w:pPr>
    </w:p>
    <w:p w:rsidR="002262DF" w:rsidP="006041C1" w:rsidRDefault="002262DF" w14:paraId="7B48D88E" w14:textId="77777777">
      <w:pPr>
        <w:rPr>
          <w:rStyle w:val="eop"/>
          <w:rFonts w:ascii="Arial" w:hAnsi="Arial" w:cs="Arial"/>
          <w:color w:val="000000"/>
          <w:szCs w:val="24"/>
          <w:shd w:val="clear" w:color="auto" w:fill="FFFFFF"/>
        </w:rPr>
      </w:pPr>
    </w:p>
    <w:p w:rsidR="60F22106" w:rsidP="60F22106" w:rsidRDefault="60F22106" w14:paraId="049108FF" w14:textId="0B201BF3">
      <w:pPr>
        <w:pStyle w:val="Normal"/>
        <w:rPr>
          <w:rStyle w:val="eop"/>
          <w:rFonts w:ascii="Arial" w:hAnsi="Arial" w:cs="Arial"/>
          <w:color w:val="000000" w:themeColor="accent6" w:themeTint="FF" w:themeShade="FF"/>
        </w:rPr>
      </w:pPr>
    </w:p>
    <w:p w:rsidR="002262DF" w:rsidP="006041C1" w:rsidRDefault="002262DF" w14:paraId="0592C464" w14:textId="77777777">
      <w:pPr>
        <w:rPr>
          <w:rStyle w:val="eop"/>
          <w:rFonts w:ascii="Arial" w:hAnsi="Arial" w:cs="Arial"/>
          <w:color w:val="000000"/>
          <w:szCs w:val="24"/>
          <w:shd w:val="clear" w:color="auto" w:fill="FFFFFF"/>
        </w:rPr>
      </w:pPr>
    </w:p>
    <w:p w:rsidRPr="002A160B" w:rsidR="002262DF" w:rsidP="006041C1" w:rsidRDefault="002262DF" w14:paraId="1F446438" w14:textId="77777777">
      <w:pPr>
        <w:rPr>
          <w:rFonts w:ascii="Arial" w:hAnsi="Arial" w:cs="Arial"/>
          <w:sz w:val="28"/>
          <w:szCs w:val="28"/>
        </w:rPr>
      </w:pPr>
    </w:p>
    <w:p w:rsidR="002A160B" w:rsidP="002A160B" w:rsidRDefault="004B4E4C" w14:paraId="7E69017A" w14:textId="2EBE66CA">
      <w:pPr>
        <w:pStyle w:val="Heading1"/>
        <w:rPr>
          <w:rFonts w:ascii="Arial" w:hAnsi="Arial" w:cs="Arial"/>
        </w:rPr>
      </w:pPr>
      <w:bookmarkStart w:name="_Toc28255461" w:id="20"/>
      <w:bookmarkStart w:name="_Toc36644059" w:id="21"/>
      <w:r w:rsidRPr="00E742F1">
        <w:rPr>
          <w:rFonts w:ascii="Arial" w:hAnsi="Arial" w:cs="Arial"/>
        </w:rPr>
        <w:t>Agile Approach to MIS</w:t>
      </w:r>
      <w:bookmarkEnd w:id="20"/>
      <w:bookmarkEnd w:id="21"/>
    </w:p>
    <w:p w:rsidRPr="00083AB2" w:rsidR="00083AB2" w:rsidP="00083AB2" w:rsidRDefault="00083AB2" w14:paraId="3BAA9D78" w14:textId="77777777"/>
    <w:p w:rsidR="002262DF" w:rsidP="002262DF" w:rsidRDefault="002262DF" w14:paraId="4A3493F0" w14:textId="77777777">
      <w:pPr>
        <w:keepNext/>
        <w:keepLines/>
        <w:spacing w:before="200" w:after="0"/>
        <w:jc w:val="both"/>
        <w:outlineLvl w:val="1"/>
        <w:rPr>
          <w:rFonts w:ascii="Arial" w:hAnsi="Arial" w:eastAsia="SimSun" w:cs="Arial"/>
          <w:b/>
          <w:bCs/>
          <w:color w:val="000000"/>
          <w:szCs w:val="24"/>
        </w:rPr>
      </w:pPr>
      <w:bookmarkStart w:name="_Toc36644060" w:id="22"/>
      <w:bookmarkStart w:name="_Toc28255462" w:id="23"/>
      <w:r>
        <w:rPr>
          <w:rFonts w:ascii="Arial" w:hAnsi="Arial" w:eastAsia="SimSun" w:cs="Arial"/>
          <w:b/>
          <w:bCs/>
          <w:color w:val="000000"/>
          <w:szCs w:val="24"/>
        </w:rPr>
        <w:t>9.1 Overview of agile approaches in deployment of MIS</w:t>
      </w:r>
      <w:bookmarkEnd w:id="22"/>
      <w:bookmarkEnd w:id="23"/>
    </w:p>
    <w:p w:rsidR="002262DF" w:rsidP="002262DF" w:rsidRDefault="002262DF" w14:paraId="5E1C4B6E" w14:textId="77777777">
      <w:pPr>
        <w:ind w:left="360"/>
        <w:rPr>
          <w:rFonts w:ascii="Arial" w:hAnsi="Arial" w:eastAsia="SimSun" w:cs="Arial"/>
          <w:szCs w:val="24"/>
        </w:rPr>
      </w:pPr>
    </w:p>
    <w:p w:rsidR="002262DF" w:rsidP="002262DF" w:rsidRDefault="002262DF" w14:paraId="7E86B4B7" w14:textId="77777777">
      <w:pPr>
        <w:ind w:left="360"/>
        <w:rPr>
          <w:rFonts w:ascii="Arial" w:hAnsi="Arial" w:eastAsia="SimSun" w:cs="Arial"/>
          <w:szCs w:val="24"/>
        </w:rPr>
      </w:pPr>
      <w:r>
        <w:rPr>
          <w:rFonts w:ascii="Arial" w:hAnsi="Arial" w:eastAsia="SimSun" w:cs="Arial"/>
          <w:szCs w:val="24"/>
        </w:rPr>
        <w:t xml:space="preserve">In the deployment of Management Information Systems (MIS) at BT, agile methodologies, including Scrum, Kanban, Extreme Programming (XP), Crystal, Dynamic System Development Method (DSDM), and Feature Driven Development (FDD), can play a pivotal role. </w:t>
      </w:r>
    </w:p>
    <w:p w:rsidR="002262DF" w:rsidP="002262DF" w:rsidRDefault="002262DF" w14:paraId="10CFD70E" w14:textId="77777777">
      <w:pPr>
        <w:ind w:left="360"/>
        <w:rPr>
          <w:rFonts w:ascii="Arial" w:hAnsi="Arial" w:eastAsia="SimSun" w:cs="Arial"/>
          <w:szCs w:val="24"/>
        </w:rPr>
      </w:pPr>
      <w:r>
        <w:rPr>
          <w:rFonts w:ascii="Arial" w:hAnsi="Arial" w:eastAsia="SimSun" w:cs="Arial"/>
          <w:szCs w:val="24"/>
        </w:rPr>
        <w:t>Scrum, widely adopted at BT, emphasizes iterative development within fixed time frames or sprints, allowing for quick adaptations and regular feedback.</w:t>
      </w:r>
    </w:p>
    <w:p w:rsidR="002262DF" w:rsidP="002262DF" w:rsidRDefault="002262DF" w14:paraId="1079F042" w14:textId="4D6D0C10">
      <w:pPr>
        <w:ind w:left="360"/>
        <w:rPr>
          <w:rFonts w:ascii="Arial" w:hAnsi="Arial" w:eastAsia="SimSun" w:cs="Arial"/>
          <w:szCs w:val="24"/>
        </w:rPr>
      </w:pPr>
      <w:r>
        <w:rPr>
          <w:noProof/>
        </w:rPr>
        <w:drawing>
          <wp:inline distT="0" distB="0" distL="0" distR="0" wp14:anchorId="4225002F" wp14:editId="5AE99103">
            <wp:extent cx="3778250" cy="2514600"/>
            <wp:effectExtent l="0" t="0" r="0" b="0"/>
            <wp:docPr id="92453643" name="Picture 5" descr="A diagram of a scrum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643" name="Picture 5" descr="A diagram of a scrum proces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8250" cy="2514600"/>
                    </a:xfrm>
                    <a:prstGeom prst="rect">
                      <a:avLst/>
                    </a:prstGeom>
                    <a:noFill/>
                    <a:ln>
                      <a:noFill/>
                    </a:ln>
                  </pic:spPr>
                </pic:pic>
              </a:graphicData>
            </a:graphic>
          </wp:inline>
        </w:drawing>
      </w:r>
      <w:r>
        <w:rPr>
          <w:rFonts w:ascii="Arial" w:hAnsi="Arial" w:eastAsia="SimSun" w:cs="Arial"/>
          <w:szCs w:val="24"/>
        </w:rPr>
        <w:t xml:space="preserve"> </w:t>
      </w:r>
    </w:p>
    <w:p w:rsidR="002262DF" w:rsidP="002262DF" w:rsidRDefault="002262DF" w14:paraId="3102C1FC" w14:textId="77777777">
      <w:pPr>
        <w:ind w:left="360"/>
        <w:rPr>
          <w:rFonts w:ascii="Arial" w:hAnsi="Arial" w:eastAsia="SimSun" w:cs="Arial"/>
          <w:szCs w:val="24"/>
        </w:rPr>
      </w:pPr>
      <w:r>
        <w:rPr>
          <w:rFonts w:ascii="Arial" w:hAnsi="Arial" w:eastAsia="SimSun" w:cs="Arial"/>
          <w:szCs w:val="24"/>
        </w:rPr>
        <w:t>Kanban focuses on visualizing the workflow, maintaining a steady pace of delivery, and enhancing flexibility in BT's MIS projects.</w:t>
      </w:r>
    </w:p>
    <w:p w:rsidR="002262DF" w:rsidP="002262DF" w:rsidRDefault="002262DF" w14:paraId="51D8A841" w14:textId="1766A2FC">
      <w:pPr>
        <w:ind w:left="360"/>
        <w:rPr>
          <w:rFonts w:ascii="Arial" w:hAnsi="Arial" w:eastAsia="SimSun" w:cs="Arial"/>
          <w:szCs w:val="24"/>
        </w:rPr>
      </w:pPr>
      <w:r>
        <w:rPr>
          <w:noProof/>
        </w:rPr>
        <w:drawing>
          <wp:inline distT="0" distB="0" distL="0" distR="0" wp14:anchorId="2084DBC6" wp14:editId="6F2C73E2">
            <wp:extent cx="2851150" cy="1746250"/>
            <wp:effectExtent l="0" t="0" r="0" b="0"/>
            <wp:docPr id="1322900267"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00267" name="Picture 4"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1150" cy="1746250"/>
                    </a:xfrm>
                    <a:prstGeom prst="rect">
                      <a:avLst/>
                    </a:prstGeom>
                    <a:noFill/>
                    <a:ln>
                      <a:noFill/>
                    </a:ln>
                  </pic:spPr>
                </pic:pic>
              </a:graphicData>
            </a:graphic>
          </wp:inline>
        </w:drawing>
      </w:r>
    </w:p>
    <w:p w:rsidR="002262DF" w:rsidP="002262DF" w:rsidRDefault="002262DF" w14:paraId="7FBB98EE" w14:textId="77777777">
      <w:pPr>
        <w:ind w:left="360"/>
        <w:rPr>
          <w:rFonts w:ascii="Arial" w:hAnsi="Arial" w:eastAsia="SimSun" w:cs="Arial"/>
          <w:szCs w:val="24"/>
        </w:rPr>
      </w:pPr>
      <w:r>
        <w:rPr>
          <w:rFonts w:ascii="Arial" w:hAnsi="Arial" w:eastAsia="SimSun" w:cs="Arial"/>
          <w:szCs w:val="24"/>
        </w:rPr>
        <w:t xml:space="preserve">Extreme Programming (XP) prioritises continuous feedback and close collaboration </w:t>
      </w:r>
    </w:p>
    <w:p w:rsidR="002262DF" w:rsidP="002262DF" w:rsidRDefault="002262DF" w14:paraId="5AE6E210" w14:textId="77777777">
      <w:pPr>
        <w:ind w:left="360"/>
        <w:rPr>
          <w:rFonts w:ascii="Arial" w:hAnsi="Arial" w:eastAsia="SimSun" w:cs="Arial"/>
          <w:szCs w:val="24"/>
        </w:rPr>
      </w:pPr>
      <w:r>
        <w:rPr>
          <w:rFonts w:ascii="Arial" w:hAnsi="Arial" w:eastAsia="SimSun" w:cs="Arial"/>
          <w:szCs w:val="24"/>
        </w:rPr>
        <w:t xml:space="preserve">While Crystal offers a tailored approach for specific MIS deployments at BT. </w:t>
      </w:r>
    </w:p>
    <w:p w:rsidR="002262DF" w:rsidP="002262DF" w:rsidRDefault="002262DF" w14:paraId="667B668A" w14:textId="77777777">
      <w:pPr>
        <w:ind w:left="360"/>
        <w:rPr>
          <w:rFonts w:ascii="Arial" w:hAnsi="Arial" w:eastAsia="SimSun" w:cs="Arial"/>
          <w:szCs w:val="24"/>
        </w:rPr>
      </w:pPr>
      <w:r>
        <w:rPr>
          <w:rFonts w:ascii="Arial" w:hAnsi="Arial" w:eastAsia="SimSun" w:cs="Arial"/>
          <w:szCs w:val="24"/>
        </w:rPr>
        <w:t xml:space="preserve">Dynamic Systems Development Method (DSDM) emphasises user involvement and adaptability. </w:t>
      </w:r>
    </w:p>
    <w:p w:rsidR="002262DF" w:rsidP="002262DF" w:rsidRDefault="002262DF" w14:paraId="27199719" w14:textId="77777777">
      <w:pPr>
        <w:ind w:left="360"/>
        <w:rPr>
          <w:rFonts w:ascii="Arial" w:hAnsi="Arial" w:eastAsia="SimSun" w:cs="Arial"/>
          <w:szCs w:val="24"/>
        </w:rPr>
      </w:pPr>
      <w:r>
        <w:rPr>
          <w:rFonts w:ascii="Arial" w:hAnsi="Arial" w:eastAsia="SimSun" w:cs="Arial"/>
          <w:szCs w:val="24"/>
        </w:rPr>
        <w:t xml:space="preserve">Feature-Driven Development (FDD) ensures an iterative and client-centric approach. </w:t>
      </w:r>
    </w:p>
    <w:p w:rsidR="002262DF" w:rsidP="002262DF" w:rsidRDefault="002262DF" w14:paraId="1BC66131" w14:textId="77777777">
      <w:pPr>
        <w:ind w:left="360"/>
        <w:rPr>
          <w:rFonts w:ascii="Arial" w:hAnsi="Arial" w:eastAsia="SimSun" w:cs="Arial"/>
          <w:szCs w:val="24"/>
        </w:rPr>
      </w:pPr>
      <w:r>
        <w:rPr>
          <w:rFonts w:ascii="Arial" w:hAnsi="Arial" w:eastAsia="SimSun" w:cs="Arial"/>
          <w:szCs w:val="24"/>
        </w:rPr>
        <w:t>In summary, BT can strategically leverage a diverse set of agile methodologies, tailoring each approach to meet the specific requirements of MIS deployment projects.</w:t>
      </w:r>
    </w:p>
    <w:p w:rsidR="009A686F" w:rsidP="002262DF" w:rsidRDefault="009A686F" w14:paraId="0FA90477" w14:textId="77777777">
      <w:pPr>
        <w:ind w:left="360"/>
        <w:rPr>
          <w:rFonts w:ascii="Arial" w:hAnsi="Arial" w:eastAsia="SimSun" w:cs="Arial"/>
          <w:szCs w:val="24"/>
        </w:rPr>
      </w:pPr>
    </w:p>
    <w:p w:rsidR="002262DF" w:rsidP="002262DF" w:rsidRDefault="002262DF" w14:paraId="248B56BD" w14:textId="77777777">
      <w:pPr>
        <w:keepNext/>
        <w:keepLines/>
        <w:spacing w:before="200" w:after="0"/>
        <w:jc w:val="both"/>
        <w:outlineLvl w:val="1"/>
        <w:rPr>
          <w:rFonts w:ascii="Arial" w:hAnsi="Arial" w:eastAsia="SimSun" w:cs="Arial"/>
          <w:b/>
          <w:bCs/>
          <w:color w:val="000000"/>
          <w:szCs w:val="24"/>
        </w:rPr>
      </w:pPr>
      <w:bookmarkStart w:name="_Toc36644061" w:id="24"/>
      <w:bookmarkStart w:name="_Toc28255463" w:id="25"/>
      <w:r>
        <w:rPr>
          <w:rFonts w:ascii="Arial" w:hAnsi="Arial" w:eastAsia="SimSun" w:cs="Arial"/>
          <w:b/>
          <w:bCs/>
          <w:color w:val="000000"/>
          <w:szCs w:val="24"/>
        </w:rPr>
        <w:t>9.2 Introduction of an operational plan for transforming current practices</w:t>
      </w:r>
      <w:bookmarkEnd w:id="24"/>
      <w:bookmarkEnd w:id="25"/>
    </w:p>
    <w:p w:rsidR="002262DF" w:rsidP="002262DF" w:rsidRDefault="002262DF" w14:paraId="108B6482" w14:textId="77777777">
      <w:pPr>
        <w:keepNext/>
        <w:keepLines/>
        <w:spacing w:before="200" w:after="0"/>
        <w:jc w:val="both"/>
        <w:outlineLvl w:val="1"/>
        <w:rPr>
          <w:rFonts w:ascii="Arial" w:hAnsi="Arial" w:eastAsia="SimSun" w:cs="Arial"/>
          <w:b/>
          <w:bCs/>
          <w:color w:val="000000"/>
          <w:szCs w:val="24"/>
        </w:rPr>
      </w:pPr>
    </w:p>
    <w:p w:rsidR="002262DF" w:rsidP="002262DF" w:rsidRDefault="002262DF" w14:paraId="4E9B8C84" w14:textId="77777777">
      <w:pPr>
        <w:rPr>
          <w:rFonts w:ascii="Arial" w:hAnsi="Arial" w:eastAsia="SimSun" w:cs="Arial"/>
          <w:color w:val="000000" w:themeColor="text1"/>
          <w:szCs w:val="24"/>
        </w:rPr>
      </w:pPr>
      <w:r>
        <w:rPr>
          <w:rFonts w:ascii="Arial" w:hAnsi="Arial" w:eastAsia="SimSun" w:cs="Arial"/>
          <w:color w:val="000000" w:themeColor="text1"/>
          <w:szCs w:val="24"/>
        </w:rPr>
        <w:t>BT's operational plan for transformation focuses on awareness, practice, and mastery. In the Aware Phase, leadership communicates the vision for change, creating a shared commitment. Transitioning to the Practice Phase, BT emphasises bottom-up engagement, empowering frontline employees to contribute practical insights and take ownership. The final Master Phase adopts a holistic view, incorporating feedback from all stakeholders for continuous refinement. This strategic approach, combining top-down guidance, bottom-up engagement, and a 360-degree perspective, ensures a successful transformation of BT's current practices, enhancing efficiency and adaptability.</w:t>
      </w:r>
    </w:p>
    <w:p w:rsidR="002262DF" w:rsidP="002262DF" w:rsidRDefault="002262DF" w14:paraId="406A941F" w14:textId="62132CB9">
      <w:pPr>
        <w:rPr>
          <w:rFonts w:ascii="Arial" w:hAnsi="Arial" w:eastAsia="SimSun" w:cs="Arial"/>
          <w:color w:val="000000" w:themeColor="text1"/>
          <w:szCs w:val="24"/>
        </w:rPr>
      </w:pPr>
      <w:r>
        <w:rPr>
          <w:noProof/>
        </w:rPr>
        <w:drawing>
          <wp:inline distT="0" distB="0" distL="0" distR="0" wp14:anchorId="23F00676" wp14:editId="50943DC9">
            <wp:extent cx="3225800" cy="2419350"/>
            <wp:effectExtent l="0" t="0" r="0" b="0"/>
            <wp:docPr id="2138407176" name="Picture 3" descr="A diagram of a road with ic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07176" name="Picture 3" descr="A diagram of a road with icons and symbol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5800" cy="2419350"/>
                    </a:xfrm>
                    <a:prstGeom prst="rect">
                      <a:avLst/>
                    </a:prstGeom>
                    <a:noFill/>
                    <a:ln>
                      <a:noFill/>
                    </a:ln>
                  </pic:spPr>
                </pic:pic>
              </a:graphicData>
            </a:graphic>
          </wp:inline>
        </w:drawing>
      </w:r>
    </w:p>
    <w:p w:rsidR="002262DF" w:rsidP="002262DF" w:rsidRDefault="002262DF" w14:paraId="53C13FE1" w14:textId="77777777">
      <w:pPr>
        <w:rPr>
          <w:rFonts w:ascii="Arial" w:hAnsi="Arial" w:eastAsia="SimSun" w:cs="Arial"/>
          <w:vanish/>
          <w:color w:val="FF0000"/>
          <w:szCs w:val="24"/>
        </w:rPr>
      </w:pPr>
      <w:r>
        <w:rPr>
          <w:rFonts w:ascii="Arial" w:hAnsi="Arial" w:eastAsia="SimSun" w:cs="Arial"/>
          <w:vanish/>
          <w:color w:val="FF0000"/>
          <w:szCs w:val="24"/>
        </w:rPr>
        <w:t>Top of Form</w:t>
      </w:r>
    </w:p>
    <w:p w:rsidR="002262DF" w:rsidP="002262DF" w:rsidRDefault="002262DF" w14:paraId="37BC73AE" w14:textId="77777777">
      <w:pPr>
        <w:rPr>
          <w:rFonts w:ascii="Arial" w:hAnsi="Arial" w:eastAsia="SimSun" w:cs="Arial"/>
          <w:color w:val="FF0000"/>
          <w:szCs w:val="24"/>
        </w:rPr>
      </w:pPr>
    </w:p>
    <w:p w:rsidR="002262DF" w:rsidP="002262DF" w:rsidRDefault="002262DF" w14:paraId="53AEA4FD" w14:textId="2935F7DF">
      <w:pPr>
        <w:keepNext/>
        <w:keepLines/>
        <w:spacing w:before="200" w:after="0"/>
        <w:jc w:val="both"/>
        <w:outlineLvl w:val="1"/>
        <w:rPr>
          <w:rFonts w:ascii="Arial" w:hAnsi="Arial" w:eastAsia="SimSun" w:cs="Arial"/>
          <w:b/>
          <w:bCs/>
          <w:color w:val="000000"/>
          <w:szCs w:val="24"/>
        </w:rPr>
      </w:pPr>
      <w:bookmarkStart w:name="_Toc36644062" w:id="26"/>
      <w:bookmarkStart w:name="_Toc28255464" w:id="27"/>
      <w:r>
        <w:rPr>
          <w:rFonts w:ascii="Arial" w:hAnsi="Arial" w:eastAsia="SimSun" w:cs="Arial"/>
          <w:b/>
          <w:bCs/>
          <w:color w:val="000000"/>
          <w:szCs w:val="24"/>
        </w:rPr>
        <w:t>9.3 Description of measurable key performance indicators for the agile MIS approach</w:t>
      </w:r>
      <w:bookmarkEnd w:id="26"/>
      <w:bookmarkEnd w:id="27"/>
    </w:p>
    <w:p w:rsidR="009A686F" w:rsidP="002262DF" w:rsidRDefault="009A686F" w14:paraId="0F14468A" w14:textId="77777777">
      <w:pPr>
        <w:keepNext/>
        <w:keepLines/>
        <w:spacing w:before="200" w:after="0"/>
        <w:jc w:val="both"/>
        <w:outlineLvl w:val="1"/>
        <w:rPr>
          <w:rFonts w:ascii="Arial" w:hAnsi="Arial" w:eastAsia="SimSun" w:cs="Arial"/>
          <w:b/>
          <w:bCs/>
          <w:color w:val="000000"/>
          <w:szCs w:val="24"/>
        </w:rPr>
      </w:pPr>
    </w:p>
    <w:p w:rsidR="002262DF" w:rsidP="002262DF" w:rsidRDefault="002262DF" w14:paraId="6DFC6263" w14:textId="6EBAFF39">
      <w:pPr>
        <w:keepNext/>
        <w:keepLines/>
        <w:spacing w:before="200" w:after="0"/>
        <w:jc w:val="both"/>
        <w:outlineLvl w:val="1"/>
        <w:rPr>
          <w:rFonts w:ascii="Arial" w:hAnsi="Arial" w:eastAsia="SimSun" w:cs="Arial"/>
          <w:color w:val="000000"/>
          <w:szCs w:val="24"/>
        </w:rPr>
      </w:pPr>
      <w:r>
        <w:rPr>
          <w:rFonts w:ascii="Arial" w:hAnsi="Arial" w:eastAsia="SimSun" w:cs="Arial"/>
          <w:color w:val="000000"/>
          <w:szCs w:val="24"/>
        </w:rPr>
        <w:t>BT's Agile MIS success relies on key performance indicators (KPIs). Enhanced flexibility is measured by the rate of successful changes. Reduced project risk is determined by achieving on-schedule milestones. Stakeholder engagement is gauged through satisfaction surveys. BT’s capabilities are assessed by adherence to project timelines. Quick decision-making is measured by the response time to changes, showcasing the system's adaptability in dynamic circumstances. The continuous evaluation of these KPIs ensures BT's Agile MIS remains effective and responsive.</w:t>
      </w:r>
    </w:p>
    <w:p w:rsidR="002262DF" w:rsidP="002262DF" w:rsidRDefault="002262DF" w14:paraId="06576010" w14:textId="5C6EFE6F">
      <w:pPr>
        <w:keepNext/>
        <w:keepLines/>
        <w:spacing w:before="200" w:after="0"/>
        <w:jc w:val="both"/>
        <w:outlineLvl w:val="1"/>
        <w:rPr>
          <w:rFonts w:ascii="Arial" w:hAnsi="Arial" w:eastAsia="SimSun" w:cs="Arial"/>
          <w:color w:val="000000"/>
          <w:szCs w:val="24"/>
        </w:rPr>
      </w:pPr>
      <w:r>
        <w:rPr>
          <w:rFonts w:ascii="Arial" w:hAnsi="Arial" w:eastAsia="SimSun" w:cs="Arial"/>
          <w:color w:val="000000"/>
          <w:szCs w:val="24"/>
        </w:rPr>
        <w:t xml:space="preserve">There are various way’s BT can implement these KPIs into their MIS approach. Firstly, BT can keep tabs on project milestones to ensure they're completed within the planned timeframe. For instance, if a project has Ten Milestones, and all are met on or before the scheduled dates, it signals that the project is on track, minimising delay. </w:t>
      </w:r>
    </w:p>
    <w:p w:rsidR="002262DF" w:rsidP="002262DF" w:rsidRDefault="002262DF" w14:paraId="610CEF19" w14:textId="11E17452">
      <w:pPr>
        <w:keepNext/>
        <w:keepLines/>
        <w:spacing w:before="200" w:after="0"/>
        <w:jc w:val="both"/>
        <w:outlineLvl w:val="1"/>
        <w:rPr>
          <w:rFonts w:ascii="Arial" w:hAnsi="Arial" w:eastAsia="SimSun" w:cs="Arial"/>
          <w:color w:val="000000"/>
          <w:szCs w:val="24"/>
        </w:rPr>
      </w:pPr>
      <w:r>
        <w:rPr>
          <w:rFonts w:ascii="Arial" w:hAnsi="Arial" w:eastAsia="SimSun" w:cs="Arial"/>
          <w:color w:val="000000"/>
          <w:szCs w:val="24"/>
        </w:rPr>
        <w:t>BT can track response times to inquiries within the MIS system. For example, if the average response time decreases from 24 hours to 4 hours post-Agile implementation, it signals enhanced system efficiency.</w:t>
      </w:r>
    </w:p>
    <w:p w:rsidR="002262DF" w:rsidP="002262DF" w:rsidRDefault="002262DF" w14:paraId="483D6F25" w14:textId="01BB13AA">
      <w:pPr>
        <w:keepNext/>
        <w:keepLines/>
        <w:spacing w:before="200" w:after="0"/>
        <w:jc w:val="both"/>
        <w:outlineLvl w:val="1"/>
        <w:rPr>
          <w:rFonts w:ascii="Arial" w:hAnsi="Arial" w:eastAsia="SimSun" w:cs="Arial"/>
          <w:color w:val="000000"/>
          <w:szCs w:val="24"/>
        </w:rPr>
      </w:pPr>
      <w:r>
        <w:rPr>
          <w:rFonts w:ascii="Arial" w:hAnsi="Arial" w:eastAsia="SimSun" w:cs="Arial"/>
          <w:color w:val="000000"/>
          <w:szCs w:val="24"/>
        </w:rPr>
        <w:t xml:space="preserve">Additionally, BT can regularly survey stakeholders to gauge their satisfaction with the Agile MIS process. Stakeholders can rate their satisfaction on a scale from 1 to 10, with higher scores indicating higher satisfaction levels. These surveys help BT gather valuable feedback and adjust as needed to enhance stakeholder experiences. </w:t>
      </w:r>
    </w:p>
    <w:p w:rsidR="002262DF" w:rsidP="002262DF" w:rsidRDefault="002262DF" w14:paraId="77DDA8D8" w14:textId="161A3580">
      <w:pPr>
        <w:keepNext/>
        <w:keepLines/>
        <w:spacing w:before="200" w:after="0"/>
        <w:jc w:val="both"/>
        <w:outlineLvl w:val="1"/>
        <w:rPr>
          <w:rFonts w:ascii="Arial" w:hAnsi="Arial" w:eastAsia="SimSun" w:cs="Arial"/>
          <w:color w:val="000000"/>
          <w:szCs w:val="24"/>
        </w:rPr>
      </w:pPr>
      <w:r>
        <w:rPr>
          <w:rFonts w:ascii="Arial" w:hAnsi="Arial" w:eastAsia="SimSun" w:cs="Arial"/>
          <w:color w:val="000000"/>
          <w:szCs w:val="24"/>
        </w:rPr>
        <w:t>By implementing these KPIs, BT can stay on top of project milestones, response times and ensure stakeholder satisfaction throughout the Agile MIS process.</w:t>
      </w:r>
    </w:p>
    <w:p w:rsidR="004079D1" w:rsidP="005005AF" w:rsidRDefault="0086207A" w14:paraId="66556136" w14:textId="11381D86">
      <w:pPr>
        <w:rPr>
          <w:rFonts w:ascii="Arial" w:hAnsi="Arial" w:cs="Arial"/>
          <w:color w:val="FF0000"/>
          <w:szCs w:val="24"/>
        </w:rPr>
      </w:pPr>
      <w:r>
        <w:rPr>
          <w:noProof/>
        </w:rPr>
        <w:drawing>
          <wp:anchor distT="0" distB="0" distL="114300" distR="114300" simplePos="0" relativeHeight="251678720" behindDoc="1" locked="0" layoutInCell="1" allowOverlap="1" wp14:anchorId="378D9DAA" wp14:editId="30D145D8">
            <wp:simplePos x="0" y="0"/>
            <wp:positionH relativeFrom="margin">
              <wp:align>center</wp:align>
            </wp:positionH>
            <wp:positionV relativeFrom="paragraph">
              <wp:posOffset>55880</wp:posOffset>
            </wp:positionV>
            <wp:extent cx="3409950" cy="3387725"/>
            <wp:effectExtent l="0" t="0" r="0" b="0"/>
            <wp:wrapTight wrapText="bothSides">
              <wp:wrapPolygon edited="0">
                <wp:start x="9171" y="243"/>
                <wp:lineTo x="8085" y="607"/>
                <wp:lineTo x="4465" y="2065"/>
                <wp:lineTo x="3861" y="2915"/>
                <wp:lineTo x="2413" y="4373"/>
                <wp:lineTo x="1207" y="6316"/>
                <wp:lineTo x="483" y="8259"/>
                <wp:lineTo x="241" y="12146"/>
                <wp:lineTo x="724" y="14090"/>
                <wp:lineTo x="1569" y="16033"/>
                <wp:lineTo x="2896" y="17976"/>
                <wp:lineTo x="5430" y="19920"/>
                <wp:lineTo x="5551" y="20163"/>
                <wp:lineTo x="9171" y="21377"/>
                <wp:lineTo x="12308" y="21377"/>
                <wp:lineTo x="15928" y="20163"/>
                <wp:lineTo x="16049" y="19920"/>
                <wp:lineTo x="18583" y="17976"/>
                <wp:lineTo x="20031" y="16033"/>
                <wp:lineTo x="20755" y="14090"/>
                <wp:lineTo x="21238" y="12146"/>
                <wp:lineTo x="20997" y="8259"/>
                <wp:lineTo x="20273" y="6316"/>
                <wp:lineTo x="19066" y="4373"/>
                <wp:lineTo x="17497" y="2794"/>
                <wp:lineTo x="17015" y="2065"/>
                <wp:lineTo x="13515" y="607"/>
                <wp:lineTo x="12308" y="243"/>
                <wp:lineTo x="9171" y="243"/>
              </wp:wrapPolygon>
            </wp:wrapTight>
            <wp:docPr id="66563" name="Picture 2" descr="A circular diagram of a person&#10;&#10;Description automatically generated with medium confidence">
              <a:extLst xmlns:a="http://schemas.openxmlformats.org/drawingml/2006/main">
                <a:ext uri="{FF2B5EF4-FFF2-40B4-BE49-F238E27FC236}">
                  <a16:creationId xmlns:a16="http://schemas.microsoft.com/office/drawing/2014/main" id="{574B1190-864E-4983-B9B4-23C7CA789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Picture 2" descr="A circular diagram of a person&#10;&#10;Description automatically generated with medium confidence">
                      <a:extLst>
                        <a:ext uri="{FF2B5EF4-FFF2-40B4-BE49-F238E27FC236}">
                          <a16:creationId xmlns:a16="http://schemas.microsoft.com/office/drawing/2014/main" id="{574B1190-864E-4983-B9B4-23C7CA789E1C}"/>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9950"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05AF" w:rsidR="005005AF">
        <w:rPr>
          <w:rFonts w:ascii="Arial" w:hAnsi="Arial" w:eastAsia="Times New Roman" w:cs="Arial"/>
          <w:color w:val="FF0000"/>
          <w:szCs w:val="24"/>
          <w:shd w:val="clear" w:color="auto" w:fill="FFFFFF"/>
          <w:lang w:eastAsia="en-GB"/>
        </w:rPr>
        <w:br/>
      </w:r>
    </w:p>
    <w:p w:rsidR="004B4E4C" w:rsidP="004B4E4C" w:rsidRDefault="004B4E4C" w14:paraId="453A52A1" w14:textId="77777777">
      <w:pPr>
        <w:rPr>
          <w:rFonts w:ascii="Arial" w:hAnsi="Arial" w:cs="Arial"/>
          <w:szCs w:val="24"/>
        </w:rPr>
      </w:pPr>
    </w:p>
    <w:p w:rsidR="00D15477" w:rsidP="004B4E4C" w:rsidRDefault="00D15477" w14:paraId="6F9135FD" w14:textId="77777777">
      <w:pPr>
        <w:rPr>
          <w:rFonts w:ascii="Arial" w:hAnsi="Arial" w:cs="Arial"/>
          <w:szCs w:val="24"/>
        </w:rPr>
      </w:pPr>
    </w:p>
    <w:p w:rsidR="00D15477" w:rsidP="004B4E4C" w:rsidRDefault="00D15477" w14:paraId="5FFD50E9" w14:textId="77777777">
      <w:pPr>
        <w:rPr>
          <w:rFonts w:ascii="Arial" w:hAnsi="Arial" w:cs="Arial"/>
          <w:szCs w:val="24"/>
        </w:rPr>
      </w:pPr>
    </w:p>
    <w:p w:rsidR="00D15477" w:rsidP="004B4E4C" w:rsidRDefault="00D15477" w14:paraId="4B765EA9" w14:textId="77777777">
      <w:pPr>
        <w:rPr>
          <w:rFonts w:ascii="Arial" w:hAnsi="Arial" w:cs="Arial"/>
          <w:szCs w:val="24"/>
        </w:rPr>
      </w:pPr>
    </w:p>
    <w:p w:rsidR="00D15477" w:rsidP="004B4E4C" w:rsidRDefault="00D15477" w14:paraId="20304F64" w14:textId="77777777">
      <w:pPr>
        <w:rPr>
          <w:rFonts w:ascii="Arial" w:hAnsi="Arial" w:cs="Arial"/>
          <w:szCs w:val="24"/>
        </w:rPr>
      </w:pPr>
    </w:p>
    <w:p w:rsidR="00D15477" w:rsidP="004B4E4C" w:rsidRDefault="00D15477" w14:paraId="009FA077" w14:textId="77777777">
      <w:pPr>
        <w:rPr>
          <w:rFonts w:ascii="Arial" w:hAnsi="Arial" w:cs="Arial"/>
          <w:szCs w:val="24"/>
        </w:rPr>
      </w:pPr>
    </w:p>
    <w:p w:rsidR="00D15477" w:rsidP="004B4E4C" w:rsidRDefault="00D15477" w14:paraId="3C1356F5" w14:textId="77777777">
      <w:pPr>
        <w:rPr>
          <w:rFonts w:ascii="Arial" w:hAnsi="Arial" w:cs="Arial"/>
          <w:szCs w:val="24"/>
        </w:rPr>
      </w:pPr>
    </w:p>
    <w:p w:rsidR="00D15477" w:rsidP="004B4E4C" w:rsidRDefault="00D15477" w14:paraId="03F6B6DC" w14:textId="77777777">
      <w:pPr>
        <w:rPr>
          <w:rFonts w:ascii="Arial" w:hAnsi="Arial" w:cs="Arial"/>
          <w:szCs w:val="24"/>
        </w:rPr>
      </w:pPr>
    </w:p>
    <w:p w:rsidR="00D15477" w:rsidP="004B4E4C" w:rsidRDefault="00D15477" w14:paraId="6020163B" w14:textId="77777777">
      <w:pPr>
        <w:rPr>
          <w:rFonts w:ascii="Arial" w:hAnsi="Arial" w:cs="Arial"/>
          <w:szCs w:val="24"/>
        </w:rPr>
      </w:pPr>
    </w:p>
    <w:p w:rsidRPr="00E742F1" w:rsidR="00D15477" w:rsidP="004B4E4C" w:rsidRDefault="00D15477" w14:paraId="484CA288" w14:textId="77777777">
      <w:pPr>
        <w:rPr>
          <w:rFonts w:ascii="Arial" w:hAnsi="Arial" w:cs="Arial"/>
          <w:szCs w:val="24"/>
        </w:rPr>
      </w:pPr>
    </w:p>
    <w:p w:rsidR="004B4E4C" w:rsidP="004B4E4C" w:rsidRDefault="004B4E4C" w14:paraId="6980B809" w14:textId="77777777">
      <w:pPr>
        <w:pStyle w:val="Heading1"/>
        <w:rPr>
          <w:rFonts w:ascii="Arial" w:hAnsi="Arial" w:cs="Arial"/>
        </w:rPr>
      </w:pPr>
      <w:bookmarkStart w:name="_Toc28255465" w:id="28"/>
      <w:bookmarkStart w:name="_Toc36644063" w:id="29"/>
      <w:r w:rsidRPr="00E742F1">
        <w:rPr>
          <w:rFonts w:ascii="Arial" w:hAnsi="Arial" w:cs="Arial"/>
        </w:rPr>
        <w:t>Impact of Information Systems on Society (ethics / privacy / security / CSR)</w:t>
      </w:r>
      <w:bookmarkEnd w:id="28"/>
      <w:bookmarkEnd w:id="29"/>
    </w:p>
    <w:p w:rsidRPr="00F327D9" w:rsidR="00F327D9" w:rsidP="00F327D9" w:rsidRDefault="00F327D9" w14:paraId="11B7D1DD" w14:textId="77777777"/>
    <w:p w:rsidR="006033FB" w:rsidP="00D754F4" w:rsidRDefault="004B4E4C" w14:paraId="409FEBC0" w14:textId="5705FE8E">
      <w:pPr>
        <w:pStyle w:val="Heading2"/>
        <w:rPr>
          <w:rFonts w:ascii="Arial" w:hAnsi="Arial" w:cs="Arial"/>
        </w:rPr>
      </w:pPr>
      <w:bookmarkStart w:name="_Toc28255466" w:id="30"/>
      <w:bookmarkStart w:name="_Toc36644064" w:id="31"/>
      <w:r w:rsidRPr="00E742F1">
        <w:rPr>
          <w:rFonts w:ascii="Arial" w:hAnsi="Arial" w:cs="Arial"/>
        </w:rPr>
        <w:t>10.1 Reflection on the ethical impact of the organisation’s operations</w:t>
      </w:r>
      <w:bookmarkEnd w:id="30"/>
      <w:bookmarkEnd w:id="31"/>
    </w:p>
    <w:p w:rsidRPr="009A686F" w:rsidR="009A686F" w:rsidP="009A686F" w:rsidRDefault="009A686F" w14:paraId="6D5CA142" w14:textId="77777777"/>
    <w:p w:rsidRPr="005A3D2F" w:rsidR="00F327D9" w:rsidP="00F327D9" w:rsidRDefault="00F327D9" w14:paraId="42E1722E" w14:textId="57447231">
      <w:pPr>
        <w:rPr>
          <w:rFonts w:ascii="Arial" w:hAnsi="Arial" w:cs="Arial"/>
          <w:color w:val="FF0000"/>
          <w:szCs w:val="24"/>
        </w:rPr>
      </w:pPr>
      <w:r>
        <w:rPr>
          <w:noProof/>
          <w:sz w:val="26"/>
        </w:rPr>
        <w:drawing>
          <wp:anchor distT="0" distB="0" distL="114300" distR="114300" simplePos="0" relativeHeight="251670528" behindDoc="1" locked="0" layoutInCell="1" allowOverlap="1" wp14:anchorId="416FBD58" wp14:editId="653482AB">
            <wp:simplePos x="0" y="0"/>
            <wp:positionH relativeFrom="column">
              <wp:posOffset>-72390</wp:posOffset>
            </wp:positionH>
            <wp:positionV relativeFrom="paragraph">
              <wp:posOffset>2032000</wp:posOffset>
            </wp:positionV>
            <wp:extent cx="5864225" cy="2968625"/>
            <wp:effectExtent l="114300" t="114300" r="117475" b="79375"/>
            <wp:wrapTight wrapText="bothSides">
              <wp:wrapPolygon edited="0">
                <wp:start x="-421" y="-832"/>
                <wp:lineTo x="-421" y="21623"/>
                <wp:lineTo x="-211" y="22039"/>
                <wp:lineTo x="21752" y="22039"/>
                <wp:lineTo x="21963" y="21623"/>
                <wp:lineTo x="21963" y="-832"/>
                <wp:lineTo x="-421" y="-832"/>
              </wp:wrapPolygon>
            </wp:wrapTight>
            <wp:docPr id="18436" name="Picture 7" descr="A diagram of ethical framework&#10;&#10;Description automatically generated">
              <a:extLst xmlns:a="http://schemas.openxmlformats.org/drawingml/2006/main">
                <a:ext uri="{FF2B5EF4-FFF2-40B4-BE49-F238E27FC236}">
                  <a16:creationId xmlns:a16="http://schemas.microsoft.com/office/drawing/2014/main" id="{ABD8405A-97A9-DD41-0808-A105DC3F102E}"/>
                </a:ext>
              </a:extLst>
            </wp:docPr>
            <wp:cNvGraphicFramePr/>
            <a:graphic xmlns:a="http://schemas.openxmlformats.org/drawingml/2006/main">
              <a:graphicData uri="http://schemas.openxmlformats.org/drawingml/2006/picture">
                <pic:pic xmlns:pic="http://schemas.openxmlformats.org/drawingml/2006/picture">
                  <pic:nvPicPr>
                    <pic:cNvPr id="18436" name="Picture 1" descr="A diagram of ethical framework&#10;&#10;Description automatically generated">
                      <a:extLst>
                        <a:ext uri="{FF2B5EF4-FFF2-40B4-BE49-F238E27FC236}">
                          <a16:creationId xmlns:a16="http://schemas.microsoft.com/office/drawing/2014/main" id="{ABD8405A-97A9-DD41-0808-A105DC3F102E}"/>
                        </a:ext>
                      </a:extLst>
                    </pic:cNvP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4225" cy="2968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5A3D2F">
        <w:rPr>
          <w:rFonts w:ascii="Arial" w:hAnsi="Arial" w:cs="Arial"/>
        </w:rPr>
        <w:t>In the digital age, information systems have a significant impact on society, influencing issues such as ethics, privacy, and security. This impact is notable in organizations like BT Group, where the use of information technologies is critical to their operations and relationships with stakeholders. This research investigates the impact of information technologies on society, with an emphasis on ethics, privacy, and security, in the context of BT Group activities. This report seeks to provide insights and recommendations on how the organisation can navigate these challenges while leveraging technological advancements to drive innovation and sustainable growth.</w:t>
      </w:r>
    </w:p>
    <w:p w:rsidRPr="00D754F4" w:rsidR="00D754F4" w:rsidP="00D754F4" w:rsidRDefault="00D754F4" w14:paraId="34833221" w14:textId="4575E7A5">
      <w:pPr>
        <w:pStyle w:val="Heading2"/>
        <w:rPr>
          <w:rFonts w:ascii="Arial" w:hAnsi="Arial" w:cs="Arial"/>
        </w:rPr>
      </w:pPr>
    </w:p>
    <w:p w:rsidRPr="002C39AA" w:rsidR="00D754F4" w:rsidP="00D754F4" w:rsidRDefault="00D754F4" w14:paraId="2826EBF0" w14:textId="657CCB22">
      <w:pPr>
        <w:rPr>
          <w:rFonts w:ascii="Arial" w:hAnsi="Arial" w:cs="Arial"/>
          <w:sz w:val="22"/>
        </w:rPr>
      </w:pPr>
      <w:r w:rsidRPr="002C39AA">
        <w:rPr>
          <w:rFonts w:ascii="Arial" w:hAnsi="Arial" w:cs="Arial"/>
        </w:rPr>
        <w:t>The ethical implications of BT Group's operations are significant, particularly in terms of its use of information systems. As consultants, it is critical to evaluate how the organization's actions match with ethical values and social standards. Given BT's function as a telecommunications provider dealing with large amounts of sensitive information, responsible data handling is an important aspect. Ethical data management errors, such as unauthorized access or data breaches, can have serious consequences, including a loss of confidence and legal action. To avoid potential ethical concerns, consultants must advocate for transparent and accountable methods in the development and implementation of such technology. By putting ethical issues first in its operations, BT can build confidence with stakeholders and maintain its reputation as a respectable corporate organisation.</w:t>
      </w:r>
    </w:p>
    <w:p w:rsidR="00D754F4" w:rsidP="00D754F4" w:rsidRDefault="00D754F4" w14:paraId="783628C1" w14:textId="77777777">
      <w:pPr>
        <w:rPr>
          <w:rFonts w:cstheme="minorHAnsi"/>
          <w:color w:val="FF0000"/>
        </w:rPr>
      </w:pPr>
    </w:p>
    <w:p w:rsidR="00D754F4" w:rsidP="00D754F4" w:rsidRDefault="00D754F4" w14:paraId="50C67AC2" w14:textId="41E6183B">
      <w:pPr>
        <w:rPr>
          <w:rFonts w:cstheme="minorHAnsi"/>
          <w:color w:val="FF0000"/>
        </w:rPr>
      </w:pPr>
      <w:r>
        <w:rPr>
          <w:rFonts w:cstheme="minorHAnsi"/>
          <w:noProof/>
          <w:color w:val="FF0000"/>
        </w:rPr>
        <w:drawing>
          <wp:inline distT="0" distB="0" distL="0" distR="0" wp14:anchorId="76BFBB59" wp14:editId="2E8BBD33">
            <wp:extent cx="5731510" cy="4131945"/>
            <wp:effectExtent l="0" t="0" r="2540" b="1905"/>
            <wp:docPr id="271965528" name="Picture 6" descr="A diagram of a company's benef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s benefit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31945"/>
                    </a:xfrm>
                    <a:prstGeom prst="rect">
                      <a:avLst/>
                    </a:prstGeom>
                    <a:noFill/>
                    <a:ln>
                      <a:noFill/>
                    </a:ln>
                  </pic:spPr>
                </pic:pic>
              </a:graphicData>
            </a:graphic>
          </wp:inline>
        </w:drawing>
      </w:r>
    </w:p>
    <w:p w:rsidRPr="002C39AA" w:rsidR="00D754F4" w:rsidP="00D754F4" w:rsidRDefault="00D754F4" w14:paraId="69604E0C" w14:textId="34C1D642">
      <w:pPr>
        <w:rPr>
          <w:rFonts w:ascii="Arial" w:hAnsi="Arial" w:cs="Arial"/>
        </w:rPr>
      </w:pPr>
      <w:r>
        <w:br/>
      </w:r>
      <w:r w:rsidRPr="4192F781" w:rsidR="0ED233A6">
        <w:rPr>
          <w:rFonts w:ascii="Arial" w:hAnsi="Arial" w:cs="Arial"/>
        </w:rPr>
        <w:t xml:space="preserve">Ethical considerations </w:t>
      </w:r>
      <w:r w:rsidRPr="4192F781" w:rsidR="32B8D53F">
        <w:rPr>
          <w:rFonts w:ascii="Arial" w:hAnsi="Arial" w:cs="Arial"/>
        </w:rPr>
        <w:t xml:space="preserve">present </w:t>
      </w:r>
      <w:r w:rsidRPr="4192F781" w:rsidR="0ED233A6">
        <w:rPr>
          <w:rFonts w:ascii="Arial" w:hAnsi="Arial" w:cs="Arial"/>
        </w:rPr>
        <w:t xml:space="preserve">the BT Group's whole data lifecycle, from collection to governance. </w:t>
      </w:r>
      <w:r w:rsidRPr="4192F781" w:rsidR="04012391">
        <w:rPr>
          <w:rFonts w:ascii="Arial" w:hAnsi="Arial" w:cs="Arial"/>
        </w:rPr>
        <w:t>D</w:t>
      </w:r>
      <w:r w:rsidRPr="4192F781" w:rsidR="0ED233A6">
        <w:rPr>
          <w:rFonts w:ascii="Arial" w:hAnsi="Arial" w:cs="Arial"/>
        </w:rPr>
        <w:t xml:space="preserve">ata gathering techniques are required to assure transparency, permission, and simplicity. To avoid prejudice and protect privacy, strong data governance systems must oversee processing and analytics. Secure storage solutions prevent breaches and unauthorized access. Through clear policies, oversight procedures, and compliance with regulations, through clear policies, oversight mechanisms, and </w:t>
      </w:r>
      <w:r w:rsidRPr="4192F781" w:rsidR="29B32B7B">
        <w:rPr>
          <w:rFonts w:ascii="Arial" w:hAnsi="Arial" w:cs="Arial"/>
        </w:rPr>
        <w:t xml:space="preserve">sticking </w:t>
      </w:r>
      <w:r w:rsidRPr="4192F781" w:rsidR="0ED233A6">
        <w:rPr>
          <w:rFonts w:ascii="Arial" w:hAnsi="Arial" w:cs="Arial"/>
        </w:rPr>
        <w:t>to regulations, BT can trust and demonstrate its commitment to ethical data management.</w:t>
      </w:r>
    </w:p>
    <w:p w:rsidRPr="00E742F1" w:rsidR="004B4E4C" w:rsidP="009A686F" w:rsidRDefault="004B4E4C" w14:paraId="7EA37D9C" w14:textId="77777777">
      <w:pPr>
        <w:rPr>
          <w:rFonts w:ascii="Arial" w:hAnsi="Arial" w:cs="Arial"/>
          <w:szCs w:val="24"/>
        </w:rPr>
      </w:pPr>
    </w:p>
    <w:p w:rsidR="00605237" w:rsidP="00605237" w:rsidRDefault="004B4E4C" w14:paraId="5F4F6E7A" w14:textId="4AABE24C">
      <w:pPr>
        <w:pStyle w:val="Heading2"/>
        <w:rPr>
          <w:rFonts w:ascii="Arial" w:hAnsi="Arial" w:cs="Arial"/>
        </w:rPr>
      </w:pPr>
      <w:bookmarkStart w:name="_Toc28255467" w:id="32"/>
      <w:bookmarkStart w:name="_Toc36644065" w:id="33"/>
      <w:r w:rsidRPr="00E742F1">
        <w:rPr>
          <w:rFonts w:ascii="Arial" w:hAnsi="Arial" w:cs="Arial"/>
        </w:rPr>
        <w:t>10.2 Evaluation of the organisation’s current practices towards privacy / security / safety</w:t>
      </w:r>
      <w:bookmarkEnd w:id="32"/>
      <w:bookmarkEnd w:id="33"/>
    </w:p>
    <w:p w:rsidRPr="009A686F" w:rsidR="009A686F" w:rsidP="009A686F" w:rsidRDefault="009A686F" w14:paraId="35A64C8C" w14:textId="77777777"/>
    <w:p w:rsidRPr="00901C16" w:rsidR="00605237" w:rsidP="4192F781" w:rsidRDefault="4A4996A5" w14:paraId="054E27E6" w14:textId="1C59871D">
      <w:pPr>
        <w:rPr>
          <w:rFonts w:ascii="Arial" w:hAnsi="Arial" w:cs="Arial"/>
          <w:color w:val="FF0000"/>
          <w:sz w:val="22"/>
        </w:rPr>
      </w:pPr>
      <w:r w:rsidRPr="4192F781">
        <w:rPr>
          <w:rFonts w:ascii="Arial" w:hAnsi="Arial" w:cs="Arial"/>
        </w:rPr>
        <w:t xml:space="preserve">Reflecting on BT Group's focus on privacy, security, and safety practices, it is critical to evaluate how they match industry standards and obligations. BT has taken precautions to protect user privacy, such as encryption technologies, access controls, and regular security assessments. However, there may be concerns about data breaches and unauthorized access, ongoing development in security methods. BT's dedication to user safety is demonstrated by efforts such as online safety campaigns and parental controls, although there is always room for improvement in </w:t>
      </w:r>
      <w:r w:rsidRPr="4192F781" w:rsidR="208DE97B">
        <w:rPr>
          <w:rFonts w:ascii="Arial" w:hAnsi="Arial" w:cs="Arial"/>
        </w:rPr>
        <w:t xml:space="preserve">solving </w:t>
      </w:r>
      <w:r w:rsidRPr="4192F781">
        <w:rPr>
          <w:rFonts w:ascii="Arial" w:hAnsi="Arial" w:cs="Arial"/>
        </w:rPr>
        <w:t>dangers such as cyberbullying and online harassment. Overall, while BT is always attentive in privacy and security, monitoring, and adaptation to emerging risks is critical to sustain user trust and uphold industry standards.</w:t>
      </w:r>
    </w:p>
    <w:p w:rsidRPr="00E742F1" w:rsidR="004B4E4C" w:rsidP="004B4E4C" w:rsidRDefault="00866CC4" w14:paraId="4CA4184C" w14:textId="78848EC3">
      <w:pPr>
        <w:ind w:left="360"/>
        <w:rPr>
          <w:rFonts w:ascii="Arial" w:hAnsi="Arial" w:cs="Arial"/>
          <w:szCs w:val="24"/>
        </w:rPr>
      </w:pPr>
      <w:r>
        <w:rPr>
          <w:noProof/>
        </w:rPr>
        <w:drawing>
          <wp:inline distT="0" distB="0" distL="0" distR="0" wp14:anchorId="1065D809" wp14:editId="2A7293D1">
            <wp:extent cx="5731510" cy="3538855"/>
            <wp:effectExtent l="0" t="0" r="2540" b="4445"/>
            <wp:docPr id="36867" name="Picture 6" descr="A table of periodic table of elements&#10;&#10;Description automatically generated">
              <a:extLst xmlns:a="http://schemas.openxmlformats.org/drawingml/2006/main">
                <a:ext uri="{FF2B5EF4-FFF2-40B4-BE49-F238E27FC236}">
                  <a16:creationId xmlns:a16="http://schemas.microsoft.com/office/drawing/2014/main" id="{7579E46F-57AF-6767-1691-D383A5DBF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6" descr="A table of periodic table of elements&#10;&#10;Description automatically generated">
                      <a:extLst>
                        <a:ext uri="{FF2B5EF4-FFF2-40B4-BE49-F238E27FC236}">
                          <a16:creationId xmlns:a16="http://schemas.microsoft.com/office/drawing/2014/main" id="{7579E46F-57AF-6767-1691-D383A5DBFDD4}"/>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38855"/>
                    </a:xfrm>
                    <a:prstGeom prst="rect">
                      <a:avLst/>
                    </a:prstGeom>
                    <a:noFill/>
                    <a:ln>
                      <a:noFill/>
                    </a:ln>
                  </pic:spPr>
                </pic:pic>
              </a:graphicData>
            </a:graphic>
          </wp:inline>
        </w:drawing>
      </w:r>
    </w:p>
    <w:p w:rsidR="00616E95" w:rsidP="00E52EDD" w:rsidRDefault="004B4E4C" w14:paraId="01BB7995" w14:textId="38A4046A">
      <w:pPr>
        <w:pStyle w:val="Heading2"/>
        <w:rPr>
          <w:rFonts w:ascii="Arial" w:hAnsi="Arial" w:cs="Arial"/>
        </w:rPr>
      </w:pPr>
      <w:bookmarkStart w:name="_Toc28255468" w:id="34"/>
      <w:bookmarkStart w:name="_Toc36644066" w:id="35"/>
      <w:r w:rsidRPr="00E742F1">
        <w:rPr>
          <w:rFonts w:ascii="Arial" w:hAnsi="Arial" w:cs="Arial"/>
        </w:rPr>
        <w:t>10.3 Assessment of the organisation’s credo in relation to CSR</w:t>
      </w:r>
      <w:bookmarkEnd w:id="34"/>
      <w:bookmarkEnd w:id="35"/>
    </w:p>
    <w:p w:rsidRPr="009A686F" w:rsidR="009A686F" w:rsidP="009A686F" w:rsidRDefault="009A686F" w14:paraId="15A5B40E" w14:textId="77777777"/>
    <w:p w:rsidRPr="00901C16" w:rsidR="00616E95" w:rsidP="00616E95" w:rsidRDefault="299C093E" w14:paraId="1033E7ED" w14:textId="2D0BEFD6">
      <w:pPr>
        <w:rPr>
          <w:rFonts w:ascii="Arial" w:hAnsi="Arial" w:cs="Arial"/>
        </w:rPr>
      </w:pPr>
      <w:r w:rsidRPr="4192F781">
        <w:rPr>
          <w:rFonts w:ascii="Arial" w:hAnsi="Arial" w:cs="Arial"/>
        </w:rPr>
        <w:t>The BT Group's dedication to CSR is seen in its complete approach to sustainability, community participation, and ethical business practices. In terms of environmental sustainability, BT has set ambitious goals for lowering its carbon footprint, increasing energy efficiency, and reducing waste output. For example, the corporation has invested in renewable energy and implemented energy-saving practices throughout its operations and infrastructure. BT Group regularly connects with communities through a variety of activities</w:t>
      </w:r>
      <w:r w:rsidRPr="4192F781" w:rsidR="6310CA72">
        <w:rPr>
          <w:rFonts w:ascii="Arial" w:hAnsi="Arial" w:cs="Arial"/>
        </w:rPr>
        <w:t xml:space="preserve"> such as </w:t>
      </w:r>
      <w:r w:rsidRPr="4192F781">
        <w:rPr>
          <w:rFonts w:ascii="Arial" w:hAnsi="Arial" w:cs="Arial"/>
        </w:rPr>
        <w:t xml:space="preserve">volunteer programs. By assisting local communities and addressing issues, BT creates positive social impact and builds stakeholder connections. When using Management Information Systems to assist its CSR activities, BT uses data analytics to analyse and manage environmental performance, involvement metrics, and ethical compliance indicators. </w:t>
      </w:r>
    </w:p>
    <w:p w:rsidR="004B4E4C" w:rsidP="004B4E4C" w:rsidRDefault="00E52EDD" w14:paraId="5E0DA30D" w14:textId="07CFA940">
      <w:pPr>
        <w:rPr>
          <w:rFonts w:ascii="Arial" w:hAnsi="Arial" w:cs="Arial"/>
          <w:color w:val="FF0000"/>
          <w:szCs w:val="24"/>
        </w:rPr>
      </w:pPr>
      <w:r>
        <w:rPr>
          <w:noProof/>
        </w:rPr>
        <w:drawing>
          <wp:anchor distT="0" distB="0" distL="114300" distR="114300" simplePos="0" relativeHeight="251679744" behindDoc="1" locked="0" layoutInCell="1" allowOverlap="1" wp14:anchorId="449CA72F" wp14:editId="12E9DA30">
            <wp:simplePos x="0" y="0"/>
            <wp:positionH relativeFrom="column">
              <wp:posOffset>0</wp:posOffset>
            </wp:positionH>
            <wp:positionV relativeFrom="paragraph">
              <wp:posOffset>0</wp:posOffset>
            </wp:positionV>
            <wp:extent cx="5731510" cy="2178685"/>
            <wp:effectExtent l="0" t="0" r="2540" b="0"/>
            <wp:wrapTight wrapText="bothSides">
              <wp:wrapPolygon edited="0">
                <wp:start x="0" y="0"/>
                <wp:lineTo x="0" y="21342"/>
                <wp:lineTo x="21538" y="21342"/>
                <wp:lineTo x="21538" y="0"/>
                <wp:lineTo x="0" y="0"/>
              </wp:wrapPolygon>
            </wp:wrapTight>
            <wp:docPr id="49156" name="Picture 1" descr="A diagram of a company&#10;&#10;Description automatically generated">
              <a:extLst xmlns:a="http://schemas.openxmlformats.org/drawingml/2006/main">
                <a:ext uri="{FF2B5EF4-FFF2-40B4-BE49-F238E27FC236}">
                  <a16:creationId xmlns:a16="http://schemas.microsoft.com/office/drawing/2014/main" id="{EEFB6505-E078-07C6-D9EF-5CA3D6892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1" descr="A diagram of a company&#10;&#10;Description automatically generated">
                      <a:extLst>
                        <a:ext uri="{FF2B5EF4-FFF2-40B4-BE49-F238E27FC236}">
                          <a16:creationId xmlns:a16="http://schemas.microsoft.com/office/drawing/2014/main" id="{EEFB6505-E078-07C6-D9EF-5CA3D68925FF}"/>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178685"/>
                    </a:xfrm>
                    <a:prstGeom prst="rect">
                      <a:avLst/>
                    </a:prstGeom>
                    <a:noFill/>
                    <a:ln>
                      <a:noFill/>
                    </a:ln>
                  </pic:spPr>
                </pic:pic>
              </a:graphicData>
            </a:graphic>
          </wp:anchor>
        </w:drawing>
      </w:r>
    </w:p>
    <w:p w:rsidR="00D15477" w:rsidP="004B4E4C" w:rsidRDefault="00D15477" w14:paraId="03E70362" w14:textId="77777777">
      <w:pPr>
        <w:rPr>
          <w:rFonts w:ascii="Arial" w:hAnsi="Arial" w:cs="Arial"/>
          <w:color w:val="FF0000"/>
          <w:szCs w:val="24"/>
        </w:rPr>
      </w:pPr>
    </w:p>
    <w:p w:rsidR="00D15477" w:rsidP="004B4E4C" w:rsidRDefault="00D15477" w14:paraId="1D18F98E" w14:textId="77777777">
      <w:pPr>
        <w:rPr>
          <w:rFonts w:ascii="Arial" w:hAnsi="Arial" w:cs="Arial"/>
          <w:color w:val="FF0000"/>
          <w:szCs w:val="24"/>
        </w:rPr>
      </w:pPr>
    </w:p>
    <w:p w:rsidR="00D15477" w:rsidP="004B4E4C" w:rsidRDefault="00D15477" w14:paraId="7406B2E5" w14:textId="77777777">
      <w:pPr>
        <w:rPr>
          <w:rFonts w:ascii="Arial" w:hAnsi="Arial" w:cs="Arial"/>
          <w:color w:val="FF0000"/>
          <w:szCs w:val="24"/>
        </w:rPr>
      </w:pPr>
    </w:p>
    <w:p w:rsidR="00D15477" w:rsidP="004B4E4C" w:rsidRDefault="00D15477" w14:paraId="1C8E3E0E" w14:textId="77777777">
      <w:pPr>
        <w:rPr>
          <w:rFonts w:ascii="Arial" w:hAnsi="Arial" w:cs="Arial"/>
          <w:color w:val="FF0000"/>
          <w:szCs w:val="24"/>
        </w:rPr>
      </w:pPr>
    </w:p>
    <w:p w:rsidR="00D15477" w:rsidP="004B4E4C" w:rsidRDefault="00D15477" w14:paraId="712CD79B" w14:textId="77777777">
      <w:pPr>
        <w:rPr>
          <w:rFonts w:ascii="Arial" w:hAnsi="Arial" w:cs="Arial"/>
          <w:color w:val="FF0000"/>
          <w:szCs w:val="24"/>
        </w:rPr>
      </w:pPr>
    </w:p>
    <w:p w:rsidR="00D15477" w:rsidP="004B4E4C" w:rsidRDefault="00D15477" w14:paraId="79C972C0" w14:textId="77777777">
      <w:pPr>
        <w:rPr>
          <w:rFonts w:ascii="Arial" w:hAnsi="Arial" w:cs="Arial"/>
          <w:color w:val="FF0000"/>
          <w:szCs w:val="24"/>
        </w:rPr>
      </w:pPr>
    </w:p>
    <w:p w:rsidR="00D15477" w:rsidP="004B4E4C" w:rsidRDefault="00D15477" w14:paraId="38FA2FED" w14:textId="77777777">
      <w:pPr>
        <w:rPr>
          <w:rFonts w:ascii="Arial" w:hAnsi="Arial" w:cs="Arial"/>
          <w:color w:val="FF0000"/>
          <w:szCs w:val="24"/>
        </w:rPr>
      </w:pPr>
    </w:p>
    <w:p w:rsidR="00D15477" w:rsidP="004B4E4C" w:rsidRDefault="00D15477" w14:paraId="724E63CD" w14:textId="77777777">
      <w:pPr>
        <w:rPr>
          <w:rFonts w:ascii="Arial" w:hAnsi="Arial" w:cs="Arial"/>
          <w:color w:val="FF0000"/>
          <w:szCs w:val="24"/>
        </w:rPr>
      </w:pPr>
    </w:p>
    <w:p w:rsidR="00D15477" w:rsidP="004B4E4C" w:rsidRDefault="00D15477" w14:paraId="400744EC" w14:textId="77777777">
      <w:pPr>
        <w:rPr>
          <w:rFonts w:ascii="Arial" w:hAnsi="Arial" w:cs="Arial"/>
          <w:color w:val="FF0000"/>
          <w:szCs w:val="24"/>
        </w:rPr>
      </w:pPr>
    </w:p>
    <w:p w:rsidR="00D15477" w:rsidP="004B4E4C" w:rsidRDefault="00D15477" w14:paraId="75C2127D" w14:textId="77777777">
      <w:pPr>
        <w:rPr>
          <w:rFonts w:ascii="Arial" w:hAnsi="Arial" w:cs="Arial"/>
          <w:color w:val="FF0000"/>
          <w:szCs w:val="24"/>
        </w:rPr>
      </w:pPr>
    </w:p>
    <w:p w:rsidR="00D15477" w:rsidP="004B4E4C" w:rsidRDefault="00D15477" w14:paraId="4456C3B8" w14:textId="77777777">
      <w:pPr>
        <w:rPr>
          <w:rFonts w:ascii="Arial" w:hAnsi="Arial" w:cs="Arial"/>
          <w:color w:val="FF0000"/>
          <w:szCs w:val="24"/>
        </w:rPr>
      </w:pPr>
    </w:p>
    <w:p w:rsidR="00D15477" w:rsidP="004B4E4C" w:rsidRDefault="00D15477" w14:paraId="5001D0B1" w14:textId="77777777">
      <w:pPr>
        <w:rPr>
          <w:rFonts w:ascii="Arial" w:hAnsi="Arial" w:cs="Arial"/>
          <w:color w:val="FF0000"/>
          <w:szCs w:val="24"/>
        </w:rPr>
      </w:pPr>
    </w:p>
    <w:p w:rsidR="00D15477" w:rsidP="004B4E4C" w:rsidRDefault="00D15477" w14:paraId="63ACC5AE" w14:textId="77777777">
      <w:pPr>
        <w:rPr>
          <w:rFonts w:ascii="Arial" w:hAnsi="Arial" w:cs="Arial"/>
          <w:color w:val="FF0000"/>
          <w:szCs w:val="24"/>
        </w:rPr>
      </w:pPr>
    </w:p>
    <w:p w:rsidR="00D15477" w:rsidP="004B4E4C" w:rsidRDefault="00D15477" w14:paraId="17B1F8AB" w14:textId="77777777">
      <w:pPr>
        <w:rPr>
          <w:rFonts w:ascii="Arial" w:hAnsi="Arial" w:cs="Arial"/>
          <w:color w:val="FF0000"/>
          <w:szCs w:val="24"/>
        </w:rPr>
      </w:pPr>
    </w:p>
    <w:p w:rsidR="00D15477" w:rsidP="004B4E4C" w:rsidRDefault="00D15477" w14:paraId="02B5507B" w14:textId="77777777">
      <w:pPr>
        <w:rPr>
          <w:rFonts w:ascii="Arial" w:hAnsi="Arial" w:cs="Arial"/>
          <w:color w:val="FF0000"/>
          <w:szCs w:val="24"/>
        </w:rPr>
      </w:pPr>
    </w:p>
    <w:p w:rsidR="00D15477" w:rsidP="004B4E4C" w:rsidRDefault="00D15477" w14:paraId="07B4B31C" w14:textId="77777777">
      <w:pPr>
        <w:rPr>
          <w:rFonts w:ascii="Arial" w:hAnsi="Arial" w:cs="Arial"/>
          <w:color w:val="FF0000"/>
          <w:szCs w:val="24"/>
        </w:rPr>
      </w:pPr>
    </w:p>
    <w:p w:rsidR="00D15477" w:rsidP="004B4E4C" w:rsidRDefault="00D15477" w14:paraId="58B09E48" w14:textId="77777777">
      <w:pPr>
        <w:rPr>
          <w:rFonts w:ascii="Arial" w:hAnsi="Arial" w:cs="Arial"/>
          <w:color w:val="FF0000"/>
          <w:szCs w:val="24"/>
        </w:rPr>
      </w:pPr>
    </w:p>
    <w:p w:rsidRPr="008D4B04" w:rsidR="00D15477" w:rsidP="004B4E4C" w:rsidRDefault="00D15477" w14:paraId="78C05B93" w14:textId="77777777">
      <w:pPr>
        <w:rPr>
          <w:rFonts w:ascii="Arial" w:hAnsi="Arial" w:cs="Arial"/>
          <w:color w:val="FF0000"/>
          <w:szCs w:val="24"/>
        </w:rPr>
      </w:pPr>
    </w:p>
    <w:p w:rsidRPr="00E742F1" w:rsidR="004B4E4C" w:rsidP="004B4E4C" w:rsidRDefault="004B4E4C" w14:paraId="4C351518" w14:textId="77777777">
      <w:pPr>
        <w:pStyle w:val="Heading1"/>
        <w:rPr>
          <w:rFonts w:ascii="Arial" w:hAnsi="Arial" w:cs="Arial"/>
        </w:rPr>
      </w:pPr>
      <w:bookmarkStart w:name="_Toc28255469" w:id="36"/>
      <w:bookmarkStart w:name="_Toc36644067" w:id="37"/>
      <w:r w:rsidRPr="00E742F1">
        <w:rPr>
          <w:rFonts w:ascii="Arial" w:hAnsi="Arial" w:cs="Arial"/>
        </w:rPr>
        <w:t>Intelligence and MIS (BI / AI / IE)</w:t>
      </w:r>
      <w:bookmarkEnd w:id="36"/>
      <w:bookmarkEnd w:id="37"/>
    </w:p>
    <w:p w:rsidR="005F595E" w:rsidP="004B4E4C" w:rsidRDefault="005F595E" w14:paraId="2A2E9F4D" w14:textId="77777777">
      <w:pPr>
        <w:rPr>
          <w:rFonts w:ascii="Arial" w:hAnsi="Arial" w:cs="Arial"/>
          <w:szCs w:val="24"/>
        </w:rPr>
      </w:pPr>
    </w:p>
    <w:p w:rsidRPr="00E742F1" w:rsidR="004B4E4C" w:rsidP="009A686F" w:rsidRDefault="00B0393B" w14:paraId="02672981" w14:textId="2F4F8AAE">
      <w:pPr>
        <w:rPr>
          <w:rFonts w:ascii="Arial" w:hAnsi="Arial" w:cs="Arial"/>
          <w:szCs w:val="24"/>
        </w:rPr>
      </w:pPr>
      <w:r>
        <w:rPr>
          <w:rFonts w:ascii="Arial" w:hAnsi="Arial" w:cs="Arial"/>
          <w:szCs w:val="24"/>
        </w:rPr>
        <w:t xml:space="preserve">This section covers the integration of </w:t>
      </w:r>
      <w:r w:rsidR="00255075">
        <w:rPr>
          <w:rFonts w:ascii="Arial" w:hAnsi="Arial" w:cs="Arial"/>
          <w:szCs w:val="24"/>
        </w:rPr>
        <w:t>business intelligence</w:t>
      </w:r>
      <w:r w:rsidR="00705D99">
        <w:rPr>
          <w:rFonts w:ascii="Arial" w:hAnsi="Arial" w:cs="Arial"/>
          <w:szCs w:val="24"/>
        </w:rPr>
        <w:t>, opportun</w:t>
      </w:r>
      <w:r w:rsidR="005D17F8">
        <w:rPr>
          <w:rFonts w:ascii="Arial" w:hAnsi="Arial" w:cs="Arial"/>
          <w:szCs w:val="24"/>
        </w:rPr>
        <w:t>ity for implementing artificial intelligence</w:t>
      </w:r>
      <w:r w:rsidR="005F595E">
        <w:rPr>
          <w:rFonts w:ascii="Arial" w:hAnsi="Arial" w:cs="Arial"/>
          <w:szCs w:val="24"/>
        </w:rPr>
        <w:t xml:space="preserve"> and the capacity</w:t>
      </w:r>
      <w:r w:rsidR="00255075">
        <w:rPr>
          <w:rFonts w:ascii="Arial" w:hAnsi="Arial" w:cs="Arial"/>
          <w:szCs w:val="24"/>
        </w:rPr>
        <w:t xml:space="preserve"> </w:t>
      </w:r>
      <w:r w:rsidR="005F595E">
        <w:rPr>
          <w:rFonts w:ascii="Arial" w:hAnsi="Arial" w:cs="Arial"/>
          <w:szCs w:val="24"/>
        </w:rPr>
        <w:t>for</w:t>
      </w:r>
      <w:r w:rsidR="00255075">
        <w:rPr>
          <w:rFonts w:ascii="Arial" w:hAnsi="Arial" w:cs="Arial"/>
          <w:szCs w:val="24"/>
        </w:rPr>
        <w:t xml:space="preserve"> BT</w:t>
      </w:r>
      <w:r w:rsidR="005F595E">
        <w:rPr>
          <w:rFonts w:ascii="Arial" w:hAnsi="Arial" w:cs="Arial"/>
          <w:szCs w:val="24"/>
        </w:rPr>
        <w:t xml:space="preserve"> to exploit intelligent environments. </w:t>
      </w:r>
    </w:p>
    <w:p w:rsidRPr="00E742F1" w:rsidR="004B4E4C" w:rsidP="004B4E4C" w:rsidRDefault="004B4E4C" w14:paraId="4AAFE565" w14:textId="77777777">
      <w:pPr>
        <w:pStyle w:val="Heading2"/>
        <w:rPr>
          <w:rFonts w:ascii="Arial" w:hAnsi="Arial" w:cs="Arial"/>
        </w:rPr>
      </w:pPr>
      <w:bookmarkStart w:name="_Toc28255470" w:id="38"/>
      <w:bookmarkStart w:name="_Toc36644068" w:id="39"/>
      <w:r w:rsidRPr="00E742F1">
        <w:rPr>
          <w:rFonts w:ascii="Arial" w:hAnsi="Arial" w:cs="Arial"/>
        </w:rPr>
        <w:t>11.1 Evaluation of the organisation’s maturity to integrate Business Intelligence</w:t>
      </w:r>
      <w:bookmarkEnd w:id="38"/>
      <w:bookmarkEnd w:id="39"/>
    </w:p>
    <w:p w:rsidR="003D20D5" w:rsidP="004B4E4C" w:rsidRDefault="003D20D5" w14:paraId="7ED70304" w14:textId="77777777">
      <w:pPr>
        <w:rPr>
          <w:rFonts w:ascii="Arial" w:hAnsi="Arial" w:cs="Arial"/>
          <w:color w:val="000000"/>
        </w:rPr>
      </w:pPr>
    </w:p>
    <w:p w:rsidR="004B4E4C" w:rsidP="002011CB" w:rsidRDefault="00654A10" w14:paraId="1597191B" w14:textId="492AD8CB">
      <w:pPr>
        <w:rPr>
          <w:rFonts w:ascii="Arial" w:hAnsi="Arial" w:cs="Arial"/>
          <w:color w:val="FF0000"/>
          <w:szCs w:val="24"/>
        </w:rPr>
      </w:pPr>
      <w:r>
        <w:rPr>
          <w:rFonts w:ascii="Arial" w:hAnsi="Arial" w:cs="Arial"/>
          <w:color w:val="000000"/>
        </w:rPr>
        <w:t xml:space="preserve">BT </w:t>
      </w:r>
      <w:r w:rsidR="00E94B21">
        <w:rPr>
          <w:rFonts w:ascii="Arial" w:hAnsi="Arial" w:cs="Arial"/>
          <w:color w:val="000000"/>
        </w:rPr>
        <w:t>needs to</w:t>
      </w:r>
      <w:r>
        <w:rPr>
          <w:rFonts w:ascii="Arial" w:hAnsi="Arial" w:cs="Arial"/>
          <w:color w:val="000000"/>
        </w:rPr>
        <w:t xml:space="preserve"> analyse enormous datasets and gain insightful information that helps with </w:t>
      </w:r>
      <w:r w:rsidR="002011CB">
        <w:rPr>
          <w:rFonts w:ascii="Arial" w:hAnsi="Arial" w:cs="Arial"/>
          <w:color w:val="000000"/>
        </w:rPr>
        <w:t>decision-making,</w:t>
      </w:r>
      <w:r w:rsidR="003D20D5">
        <w:rPr>
          <w:rFonts w:ascii="Arial" w:hAnsi="Arial" w:cs="Arial"/>
          <w:color w:val="000000"/>
        </w:rPr>
        <w:t xml:space="preserve"> </w:t>
      </w:r>
      <w:r w:rsidR="002C79B1">
        <w:rPr>
          <w:rFonts w:ascii="Arial" w:hAnsi="Arial" w:cs="Arial"/>
          <w:color w:val="000000"/>
        </w:rPr>
        <w:t>as</w:t>
      </w:r>
      <w:r w:rsidR="003D20D5">
        <w:rPr>
          <w:rFonts w:ascii="Arial" w:hAnsi="Arial" w:cs="Arial"/>
          <w:color w:val="000000"/>
        </w:rPr>
        <w:t xml:space="preserve"> they are in </w:t>
      </w:r>
      <w:r w:rsidR="00A4658E">
        <w:rPr>
          <w:rFonts w:ascii="Arial" w:hAnsi="Arial" w:cs="Arial"/>
          <w:color w:val="000000"/>
        </w:rPr>
        <w:t>the</w:t>
      </w:r>
      <w:r w:rsidR="003D20D5">
        <w:rPr>
          <w:rFonts w:ascii="Arial" w:hAnsi="Arial" w:cs="Arial"/>
          <w:color w:val="000000"/>
        </w:rPr>
        <w:t xml:space="preserve"> </w:t>
      </w:r>
      <w:r w:rsidR="00332D41">
        <w:rPr>
          <w:rFonts w:ascii="Arial" w:hAnsi="Arial" w:cs="Arial"/>
          <w:color w:val="000000"/>
        </w:rPr>
        <w:t>telecom</w:t>
      </w:r>
      <w:r w:rsidR="00A4658E">
        <w:rPr>
          <w:rFonts w:ascii="Arial" w:hAnsi="Arial" w:cs="Arial"/>
          <w:color w:val="000000"/>
        </w:rPr>
        <w:t>munication</w:t>
      </w:r>
      <w:r w:rsidR="00332D41">
        <w:rPr>
          <w:rFonts w:ascii="Arial" w:hAnsi="Arial" w:cs="Arial"/>
          <w:color w:val="000000"/>
        </w:rPr>
        <w:t xml:space="preserve"> sector</w:t>
      </w:r>
      <w:r w:rsidR="003D20D5">
        <w:rPr>
          <w:rFonts w:ascii="Arial" w:hAnsi="Arial" w:cs="Arial"/>
          <w:color w:val="000000"/>
        </w:rPr>
        <w:t xml:space="preserve"> </w:t>
      </w:r>
      <w:r w:rsidR="003E169E">
        <w:rPr>
          <w:rFonts w:ascii="Arial" w:hAnsi="Arial" w:cs="Arial"/>
          <w:color w:val="000000"/>
        </w:rPr>
        <w:t xml:space="preserve">where </w:t>
      </w:r>
      <w:r w:rsidR="008523B4">
        <w:rPr>
          <w:rFonts w:ascii="Arial" w:hAnsi="Arial" w:cs="Arial"/>
          <w:color w:val="000000"/>
        </w:rPr>
        <w:t>all their competitors can offer the same service</w:t>
      </w:r>
      <w:r w:rsidR="002C79B1">
        <w:rPr>
          <w:rFonts w:ascii="Arial" w:hAnsi="Arial" w:cs="Arial"/>
          <w:color w:val="000000"/>
        </w:rPr>
        <w:t xml:space="preserve"> quality wise</w:t>
      </w:r>
      <w:r w:rsidR="00DD0124">
        <w:rPr>
          <w:rFonts w:ascii="Arial" w:hAnsi="Arial" w:cs="Arial"/>
          <w:color w:val="000000"/>
        </w:rPr>
        <w:t xml:space="preserve"> so they </w:t>
      </w:r>
      <w:r w:rsidR="00E04561">
        <w:rPr>
          <w:rFonts w:ascii="Arial" w:hAnsi="Arial" w:cs="Arial"/>
          <w:color w:val="000000"/>
        </w:rPr>
        <w:t xml:space="preserve">need to be able to provide customers with the best price otherwise they will go to their </w:t>
      </w:r>
      <w:r w:rsidR="002C79B1">
        <w:rPr>
          <w:rFonts w:ascii="Arial" w:hAnsi="Arial" w:cs="Arial"/>
          <w:color w:val="000000"/>
        </w:rPr>
        <w:t>competitors</w:t>
      </w:r>
      <w:r>
        <w:rPr>
          <w:rFonts w:ascii="Arial" w:hAnsi="Arial" w:cs="Arial"/>
          <w:color w:val="000000"/>
        </w:rPr>
        <w:t>.</w:t>
      </w:r>
      <w:r w:rsidR="002C79B1">
        <w:rPr>
          <w:rFonts w:ascii="Arial" w:hAnsi="Arial" w:cs="Arial"/>
          <w:color w:val="000000"/>
        </w:rPr>
        <w:t xml:space="preserve"> </w:t>
      </w:r>
      <w:r w:rsidR="00322EA6">
        <w:rPr>
          <w:rFonts w:ascii="Arial" w:hAnsi="Arial" w:cs="Arial"/>
          <w:color w:val="000000"/>
        </w:rPr>
        <w:t xml:space="preserve">They will be able to provide the best offers by </w:t>
      </w:r>
      <w:r w:rsidR="000206B0">
        <w:rPr>
          <w:rFonts w:ascii="Arial" w:hAnsi="Arial" w:cs="Arial"/>
          <w:color w:val="000000"/>
        </w:rPr>
        <w:t>gaining customer data such as network usage, call usage</w:t>
      </w:r>
      <w:r w:rsidR="00242CE5">
        <w:rPr>
          <w:rFonts w:ascii="Arial" w:hAnsi="Arial" w:cs="Arial"/>
          <w:color w:val="000000"/>
        </w:rPr>
        <w:t xml:space="preserve"> and technical information to understand the customer better</w:t>
      </w:r>
      <w:r w:rsidR="004675CF">
        <w:rPr>
          <w:rFonts w:ascii="Arial" w:hAnsi="Arial" w:cs="Arial"/>
          <w:color w:val="000000"/>
        </w:rPr>
        <w:t xml:space="preserve"> to provide customised offer which will benefit the customer and in doing so would increase sales</w:t>
      </w:r>
      <w:r w:rsidR="00242CE5">
        <w:rPr>
          <w:rFonts w:ascii="Arial" w:hAnsi="Arial" w:cs="Arial"/>
          <w:color w:val="000000"/>
        </w:rPr>
        <w:t xml:space="preserve">. </w:t>
      </w:r>
      <w:r w:rsidR="00A475AF">
        <w:rPr>
          <w:rFonts w:ascii="Arial" w:hAnsi="Arial" w:cs="Arial"/>
          <w:color w:val="000000"/>
        </w:rPr>
        <w:t xml:space="preserve">BI can help </w:t>
      </w:r>
      <w:r>
        <w:rPr>
          <w:rFonts w:ascii="Arial" w:hAnsi="Arial" w:cs="Arial"/>
          <w:color w:val="000000"/>
        </w:rPr>
        <w:t xml:space="preserve">BT </w:t>
      </w:r>
      <w:r w:rsidR="00A475AF">
        <w:rPr>
          <w:rFonts w:ascii="Arial" w:hAnsi="Arial" w:cs="Arial"/>
          <w:color w:val="000000"/>
        </w:rPr>
        <w:t>to</w:t>
      </w:r>
      <w:r>
        <w:rPr>
          <w:rFonts w:ascii="Arial" w:hAnsi="Arial" w:cs="Arial"/>
          <w:color w:val="000000"/>
        </w:rPr>
        <w:t xml:space="preserve"> maximise resource allocation, detect market trends, and improve operational efficiency through data visualisation and reporting.</w:t>
      </w:r>
      <w:r w:rsidR="00A475AF">
        <w:rPr>
          <w:rFonts w:ascii="Arial" w:hAnsi="Arial" w:cs="Arial"/>
          <w:color w:val="000000"/>
        </w:rPr>
        <w:t xml:space="preserve"> BT</w:t>
      </w:r>
      <w:r>
        <w:rPr>
          <w:rFonts w:ascii="Arial" w:hAnsi="Arial" w:cs="Arial"/>
          <w:color w:val="000000"/>
        </w:rPr>
        <w:t xml:space="preserve"> may monitor key performance indicators and respond proactively to business obstacles. Strategic planning benefits from improved data-driven decision-making</w:t>
      </w:r>
      <w:r w:rsidR="00332D41">
        <w:rPr>
          <w:rFonts w:ascii="Arial" w:hAnsi="Arial" w:cs="Arial"/>
          <w:color w:val="000000"/>
        </w:rPr>
        <w:t xml:space="preserve">. </w:t>
      </w:r>
      <w:r w:rsidR="00D100E6">
        <w:rPr>
          <w:rFonts w:ascii="Arial" w:hAnsi="Arial" w:cs="Arial"/>
          <w:color w:val="000000"/>
        </w:rPr>
        <w:t>BI</w:t>
      </w:r>
      <w:r>
        <w:rPr>
          <w:rFonts w:ascii="Arial" w:hAnsi="Arial" w:cs="Arial"/>
          <w:color w:val="000000"/>
        </w:rPr>
        <w:t xml:space="preserve"> helps with customer relationship management, which enables BT to enhance customer </w:t>
      </w:r>
      <w:r w:rsidR="002011CB">
        <w:rPr>
          <w:rFonts w:ascii="Arial" w:hAnsi="Arial" w:cs="Arial"/>
          <w:color w:val="000000"/>
        </w:rPr>
        <w:t>happiness,</w:t>
      </w:r>
      <w:r>
        <w:rPr>
          <w:rFonts w:ascii="Arial" w:hAnsi="Arial" w:cs="Arial"/>
          <w:color w:val="000000"/>
        </w:rPr>
        <w:t xml:space="preserve"> </w:t>
      </w:r>
      <w:r w:rsidR="00B3015E">
        <w:rPr>
          <w:rFonts w:ascii="Arial" w:hAnsi="Arial" w:cs="Arial"/>
          <w:color w:val="000000"/>
        </w:rPr>
        <w:t>by offering</w:t>
      </w:r>
      <w:r>
        <w:rPr>
          <w:rFonts w:ascii="Arial" w:hAnsi="Arial" w:cs="Arial"/>
          <w:color w:val="000000"/>
        </w:rPr>
        <w:t xml:space="preserve"> personalise</w:t>
      </w:r>
      <w:r w:rsidR="006C2C3A">
        <w:rPr>
          <w:rFonts w:ascii="Arial" w:hAnsi="Arial" w:cs="Arial"/>
          <w:color w:val="000000"/>
        </w:rPr>
        <w:t xml:space="preserve">d </w:t>
      </w:r>
      <w:r>
        <w:rPr>
          <w:rFonts w:ascii="Arial" w:hAnsi="Arial" w:cs="Arial"/>
          <w:color w:val="000000"/>
        </w:rPr>
        <w:t>offerings</w:t>
      </w:r>
      <w:r w:rsidR="006C2C3A">
        <w:rPr>
          <w:rFonts w:ascii="Arial" w:hAnsi="Arial" w:cs="Arial"/>
          <w:color w:val="000000"/>
        </w:rPr>
        <w:t xml:space="preserve"> which will help to keep customers satisfied and </w:t>
      </w:r>
      <w:r w:rsidR="00B3015E">
        <w:rPr>
          <w:rFonts w:ascii="Arial" w:hAnsi="Arial" w:cs="Arial"/>
          <w:color w:val="000000"/>
        </w:rPr>
        <w:t>loyal</w:t>
      </w:r>
      <w:r>
        <w:rPr>
          <w:rFonts w:ascii="Arial" w:hAnsi="Arial" w:cs="Arial"/>
          <w:color w:val="000000"/>
        </w:rPr>
        <w:t>.</w:t>
      </w:r>
    </w:p>
    <w:p w:rsidRPr="002011CB" w:rsidR="002011CB" w:rsidP="002011CB" w:rsidRDefault="00D15477" w14:paraId="67D71443" w14:textId="679610A4">
      <w:pPr>
        <w:rPr>
          <w:rFonts w:ascii="Arial" w:hAnsi="Arial" w:cs="Arial"/>
          <w:color w:val="FF0000"/>
          <w:szCs w:val="24"/>
        </w:rPr>
      </w:pPr>
      <w:r>
        <w:rPr>
          <w:noProof/>
        </w:rPr>
        <w:drawing>
          <wp:anchor distT="0" distB="0" distL="114300" distR="114300" simplePos="0" relativeHeight="251675648" behindDoc="1" locked="0" layoutInCell="1" allowOverlap="1" wp14:anchorId="0554A8AE" wp14:editId="16C35D47">
            <wp:simplePos x="0" y="0"/>
            <wp:positionH relativeFrom="margin">
              <wp:posOffset>2063750</wp:posOffset>
            </wp:positionH>
            <wp:positionV relativeFrom="paragraph">
              <wp:posOffset>866775</wp:posOffset>
            </wp:positionV>
            <wp:extent cx="4354830" cy="2646045"/>
            <wp:effectExtent l="0" t="0" r="7620" b="1905"/>
            <wp:wrapTight wrapText="bothSides">
              <wp:wrapPolygon edited="0">
                <wp:start x="0" y="0"/>
                <wp:lineTo x="0" y="21460"/>
                <wp:lineTo x="21543" y="21460"/>
                <wp:lineTo x="21543" y="0"/>
                <wp:lineTo x="0" y="0"/>
              </wp:wrapPolygon>
            </wp:wrapTight>
            <wp:docPr id="25603" name="Picture 2" descr="A close-up of a strategy&#10;&#10;Description automatically generated">
              <a:extLst xmlns:a="http://schemas.openxmlformats.org/drawingml/2006/main">
                <a:ext uri="{FF2B5EF4-FFF2-40B4-BE49-F238E27FC236}">
                  <a16:creationId xmlns:a16="http://schemas.microsoft.com/office/drawing/2014/main" id="{CD6E0D32-EDD5-551F-29C8-91DE1634D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2" descr="A close-up of a strategy&#10;&#10;Description automatically generated">
                      <a:extLst>
                        <a:ext uri="{FF2B5EF4-FFF2-40B4-BE49-F238E27FC236}">
                          <a16:creationId xmlns:a16="http://schemas.microsoft.com/office/drawing/2014/main" id="{CD6E0D32-EDD5-551F-29C8-91DE1634D728}"/>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4830"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684997E3" wp14:editId="36DD185D">
            <wp:simplePos x="0" y="0"/>
            <wp:positionH relativeFrom="column">
              <wp:posOffset>-527050</wp:posOffset>
            </wp:positionH>
            <wp:positionV relativeFrom="paragraph">
              <wp:posOffset>996315</wp:posOffset>
            </wp:positionV>
            <wp:extent cx="2362200" cy="2312670"/>
            <wp:effectExtent l="0" t="0" r="0" b="0"/>
            <wp:wrapTight wrapText="bothSides">
              <wp:wrapPolygon edited="0">
                <wp:start x="0" y="0"/>
                <wp:lineTo x="0" y="21351"/>
                <wp:lineTo x="21426" y="21351"/>
                <wp:lineTo x="21426" y="0"/>
                <wp:lineTo x="0" y="0"/>
              </wp:wrapPolygon>
            </wp:wrapTight>
            <wp:docPr id="28675" name="Picture 1" descr="A diagram of business intelligence&#10;&#10;Description automatically generated">
              <a:extLst xmlns:a="http://schemas.openxmlformats.org/drawingml/2006/main">
                <a:ext uri="{FF2B5EF4-FFF2-40B4-BE49-F238E27FC236}">
                  <a16:creationId xmlns:a16="http://schemas.microsoft.com/office/drawing/2014/main" id="{3E123E25-0543-AC0D-16A0-79022A3F3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1" descr="A diagram of business intelligence&#10;&#10;Description automatically generated">
                      <a:extLst>
                        <a:ext uri="{FF2B5EF4-FFF2-40B4-BE49-F238E27FC236}">
                          <a16:creationId xmlns:a16="http://schemas.microsoft.com/office/drawing/2014/main" id="{3E123E25-0543-AC0D-16A0-79022A3F3273}"/>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0" cy="2312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C601F9" w:rsidR="00C601F9" w:rsidP="00C601F9" w:rsidRDefault="004B4E4C" w14:paraId="78714707" w14:textId="05805492">
      <w:pPr>
        <w:pStyle w:val="Heading2"/>
        <w:rPr>
          <w:rFonts w:ascii="Arial" w:hAnsi="Arial" w:cs="Arial"/>
        </w:rPr>
      </w:pPr>
      <w:bookmarkStart w:name="_Toc28255471" w:id="40"/>
      <w:bookmarkStart w:name="_Toc36644069" w:id="41"/>
      <w:r w:rsidRPr="00E742F1">
        <w:rPr>
          <w:rFonts w:ascii="Arial" w:hAnsi="Arial" w:cs="Arial"/>
        </w:rPr>
        <w:t>11.2 Assessment of any opportunities for application of Artificial Intelligence solutions</w:t>
      </w:r>
      <w:bookmarkEnd w:id="40"/>
      <w:bookmarkEnd w:id="41"/>
    </w:p>
    <w:p w:rsidRPr="00C601F9" w:rsidR="004B4E4C" w:rsidP="00165B2D" w:rsidRDefault="00C601F9" w14:paraId="749C058A" w14:textId="00518C64">
      <w:pPr>
        <w:rPr>
          <w:rFonts w:ascii="Arial" w:hAnsi="Arial" w:cs="Arial"/>
          <w:szCs w:val="24"/>
        </w:rPr>
      </w:pPr>
      <w:r>
        <w:rPr>
          <w:noProof/>
        </w:rPr>
        <w:drawing>
          <wp:anchor distT="0" distB="0" distL="114300" distR="114300" simplePos="0" relativeHeight="251680768" behindDoc="1" locked="0" layoutInCell="1" allowOverlap="1" wp14:anchorId="57666C59" wp14:editId="266237A1">
            <wp:simplePos x="0" y="0"/>
            <wp:positionH relativeFrom="margin">
              <wp:align>right</wp:align>
            </wp:positionH>
            <wp:positionV relativeFrom="paragraph">
              <wp:posOffset>917575</wp:posOffset>
            </wp:positionV>
            <wp:extent cx="5731510" cy="3726815"/>
            <wp:effectExtent l="0" t="0" r="2540" b="6985"/>
            <wp:wrapTight wrapText="bothSides">
              <wp:wrapPolygon edited="0">
                <wp:start x="0" y="0"/>
                <wp:lineTo x="0" y="21530"/>
                <wp:lineTo x="21538" y="21530"/>
                <wp:lineTo x="21538" y="0"/>
                <wp:lineTo x="0" y="0"/>
              </wp:wrapPolygon>
            </wp:wrapTight>
            <wp:docPr id="46083" name="Picture 2" descr="A diagram of a diagram of a customer engagement&#10;&#10;Description automatically generated">
              <a:extLst xmlns:a="http://schemas.openxmlformats.org/drawingml/2006/main">
                <a:ext uri="{FF2B5EF4-FFF2-40B4-BE49-F238E27FC236}">
                  <a16:creationId xmlns:a16="http://schemas.microsoft.com/office/drawing/2014/main" id="{9D8E97C9-181C-C009-F3CA-7AE29B471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2" descr="A diagram of a diagram of a customer engagement&#10;&#10;Description automatically generated">
                      <a:extLst>
                        <a:ext uri="{FF2B5EF4-FFF2-40B4-BE49-F238E27FC236}">
                          <a16:creationId xmlns:a16="http://schemas.microsoft.com/office/drawing/2014/main" id="{9D8E97C9-181C-C009-F3CA-7AE29B4717CA}"/>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26815"/>
                    </a:xfrm>
                    <a:prstGeom prst="rect">
                      <a:avLst/>
                    </a:prstGeom>
                    <a:noFill/>
                    <a:ln>
                      <a:noFill/>
                    </a:ln>
                  </pic:spPr>
                </pic:pic>
              </a:graphicData>
            </a:graphic>
          </wp:anchor>
        </w:drawing>
      </w:r>
      <w:r w:rsidR="00012D3F">
        <w:rPr>
          <w:rFonts w:ascii="Arial" w:hAnsi="Arial" w:cs="Arial"/>
          <w:szCs w:val="24"/>
        </w:rPr>
        <w:t xml:space="preserve">The figx below shows the different avenues </w:t>
      </w:r>
      <w:r w:rsidR="00800510">
        <w:rPr>
          <w:rFonts w:ascii="Arial" w:hAnsi="Arial" w:cs="Arial"/>
          <w:szCs w:val="24"/>
        </w:rPr>
        <w:t xml:space="preserve">within </w:t>
      </w:r>
      <w:r w:rsidR="0042411A">
        <w:rPr>
          <w:rFonts w:ascii="Arial" w:hAnsi="Arial" w:cs="Arial"/>
          <w:szCs w:val="24"/>
        </w:rPr>
        <w:t xml:space="preserve">BT that can be enhanced if they are able to adopt </w:t>
      </w:r>
      <w:r w:rsidR="008A6B4C">
        <w:rPr>
          <w:rFonts w:ascii="Arial" w:hAnsi="Arial" w:cs="Arial"/>
          <w:szCs w:val="24"/>
        </w:rPr>
        <w:t xml:space="preserve">artificial intelligence in their </w:t>
      </w:r>
      <w:r w:rsidR="00E615C3">
        <w:rPr>
          <w:rFonts w:ascii="Arial" w:hAnsi="Arial" w:cs="Arial"/>
          <w:szCs w:val="24"/>
        </w:rPr>
        <w:t>day-to-day</w:t>
      </w:r>
      <w:r w:rsidR="008A6B4C">
        <w:rPr>
          <w:rFonts w:ascii="Arial" w:hAnsi="Arial" w:cs="Arial"/>
          <w:szCs w:val="24"/>
        </w:rPr>
        <w:t xml:space="preserve"> activities</w:t>
      </w:r>
      <w:r w:rsidR="00CD21DA">
        <w:rPr>
          <w:rFonts w:ascii="Arial" w:hAnsi="Arial" w:cs="Arial"/>
          <w:szCs w:val="24"/>
        </w:rPr>
        <w:t xml:space="preserve"> and it would be recommended to explore the opportunities available for their requirements which will be discussed below. </w:t>
      </w:r>
    </w:p>
    <w:p w:rsidRPr="0065196D" w:rsidR="00896176" w:rsidP="00896176" w:rsidRDefault="00896176" w14:paraId="52FB567E" w14:textId="224D32C2">
      <w:pPr>
        <w:pStyle w:val="NormalWeb"/>
        <w:spacing w:before="240" w:beforeAutospacing="0" w:after="0" w:afterAutospacing="0"/>
        <w:rPr>
          <w:rFonts w:ascii="Arial" w:hAnsi="Arial" w:cs="Arial"/>
        </w:rPr>
      </w:pPr>
      <w:r w:rsidRPr="0065196D">
        <w:rPr>
          <w:rFonts w:ascii="Arial" w:hAnsi="Arial" w:cs="Arial"/>
          <w:color w:val="000000"/>
        </w:rPr>
        <w:t>Customer Engagement</w:t>
      </w:r>
      <w:r w:rsidRPr="0065196D" w:rsidR="00D42124">
        <w:rPr>
          <w:rFonts w:ascii="Arial" w:hAnsi="Arial" w:cs="Arial"/>
          <w:color w:val="000000"/>
        </w:rPr>
        <w:t xml:space="preserve"> - </w:t>
      </w:r>
      <w:r w:rsidRPr="0065196D">
        <w:rPr>
          <w:rFonts w:ascii="Arial" w:hAnsi="Arial" w:cs="Arial"/>
          <w:color w:val="000000"/>
        </w:rPr>
        <w:t>BT can implement Chatbots, and virtual assistants powered by AI, provide quick responses to BT customer inquiries</w:t>
      </w:r>
      <w:r w:rsidRPr="0065196D" w:rsidR="00876829">
        <w:rPr>
          <w:rFonts w:ascii="Arial" w:hAnsi="Arial" w:cs="Arial"/>
          <w:color w:val="000000"/>
        </w:rPr>
        <w:t xml:space="preserve"> to </w:t>
      </w:r>
      <w:r w:rsidRPr="0065196D">
        <w:rPr>
          <w:rFonts w:ascii="Arial" w:hAnsi="Arial" w:cs="Arial"/>
          <w:color w:val="000000"/>
        </w:rPr>
        <w:t>offer tailored recommendations. AI-driven CRM systems analyse BT customer data to enhance communication and foster stronger relationships.</w:t>
      </w:r>
    </w:p>
    <w:p w:rsidRPr="0065196D" w:rsidR="00896176" w:rsidP="00896176" w:rsidRDefault="00896176" w14:paraId="0BB7A868" w14:textId="7AD1A416">
      <w:pPr>
        <w:pStyle w:val="NormalWeb"/>
        <w:spacing w:before="240" w:beforeAutospacing="0" w:after="0" w:afterAutospacing="0"/>
        <w:rPr>
          <w:rFonts w:ascii="Arial" w:hAnsi="Arial" w:cs="Arial"/>
        </w:rPr>
      </w:pPr>
      <w:r w:rsidRPr="0065196D">
        <w:rPr>
          <w:rFonts w:ascii="Arial" w:hAnsi="Arial" w:cs="Arial"/>
          <w:color w:val="000000"/>
        </w:rPr>
        <w:t>Predictive Analysis</w:t>
      </w:r>
      <w:r w:rsidRPr="0065196D" w:rsidR="00D42124">
        <w:rPr>
          <w:rFonts w:ascii="Arial" w:hAnsi="Arial" w:cs="Arial"/>
          <w:color w:val="000000"/>
        </w:rPr>
        <w:t xml:space="preserve"> </w:t>
      </w:r>
      <w:r w:rsidRPr="0065196D" w:rsidR="00CB7A7C">
        <w:rPr>
          <w:rFonts w:ascii="Arial" w:hAnsi="Arial" w:cs="Arial"/>
          <w:color w:val="000000"/>
        </w:rPr>
        <w:t xml:space="preserve">- </w:t>
      </w:r>
      <w:r w:rsidRPr="0065196D">
        <w:rPr>
          <w:rFonts w:ascii="Arial" w:hAnsi="Arial" w:cs="Arial"/>
          <w:color w:val="000000"/>
        </w:rPr>
        <w:t xml:space="preserve">BT </w:t>
      </w:r>
      <w:r w:rsidRPr="0065196D" w:rsidR="003603B4">
        <w:rPr>
          <w:rFonts w:ascii="Arial" w:hAnsi="Arial" w:cs="Arial"/>
          <w:color w:val="000000"/>
        </w:rPr>
        <w:t xml:space="preserve">will be able to predict </w:t>
      </w:r>
      <w:r w:rsidRPr="0065196D">
        <w:rPr>
          <w:rFonts w:ascii="Arial" w:hAnsi="Arial" w:cs="Arial"/>
          <w:color w:val="000000"/>
        </w:rPr>
        <w:t>consumer behaviour, market trends, and demand for products or services. BT can take advantage of AI-driven predictive analytics to make informed decisions and plan strategies based on anticipated future scenarios.</w:t>
      </w:r>
      <w:r w:rsidRPr="0065196D" w:rsidR="00EC3E5D">
        <w:rPr>
          <w:rFonts w:ascii="Arial" w:hAnsi="Arial" w:cs="Arial"/>
          <w:color w:val="000000"/>
        </w:rPr>
        <w:t xml:space="preserve"> This is vital when it </w:t>
      </w:r>
      <w:r w:rsidRPr="0065196D" w:rsidR="00EA3853">
        <w:rPr>
          <w:rFonts w:ascii="Arial" w:hAnsi="Arial" w:cs="Arial"/>
          <w:color w:val="000000"/>
        </w:rPr>
        <w:t xml:space="preserve">comes to capacity </w:t>
      </w:r>
      <w:r w:rsidRPr="0065196D" w:rsidR="00572971">
        <w:rPr>
          <w:rFonts w:ascii="Arial" w:hAnsi="Arial" w:cs="Arial"/>
          <w:color w:val="000000"/>
        </w:rPr>
        <w:t>planning,</w:t>
      </w:r>
      <w:r w:rsidRPr="0065196D" w:rsidR="00EA3853">
        <w:rPr>
          <w:rFonts w:ascii="Arial" w:hAnsi="Arial" w:cs="Arial"/>
          <w:color w:val="000000"/>
        </w:rPr>
        <w:t xml:space="preserve"> so the network is </w:t>
      </w:r>
      <w:r w:rsidRPr="0065196D" w:rsidR="00FD3039">
        <w:rPr>
          <w:rFonts w:ascii="Arial" w:hAnsi="Arial" w:cs="Arial"/>
          <w:color w:val="000000"/>
        </w:rPr>
        <w:t xml:space="preserve">expanded and </w:t>
      </w:r>
      <w:r w:rsidRPr="0065196D" w:rsidR="00BE7547">
        <w:rPr>
          <w:rFonts w:ascii="Arial" w:hAnsi="Arial" w:cs="Arial"/>
          <w:color w:val="000000"/>
        </w:rPr>
        <w:t xml:space="preserve">upgraded in time for the increased demand. </w:t>
      </w:r>
    </w:p>
    <w:p w:rsidRPr="0065196D" w:rsidR="00896176" w:rsidP="00896176" w:rsidRDefault="00896176" w14:paraId="4CC99BFB" w14:textId="5FAE64D1">
      <w:pPr>
        <w:pStyle w:val="NormalWeb"/>
        <w:spacing w:before="240" w:beforeAutospacing="0" w:after="0" w:afterAutospacing="0"/>
        <w:rPr>
          <w:rFonts w:ascii="Arial" w:hAnsi="Arial" w:cs="Arial"/>
        </w:rPr>
      </w:pPr>
      <w:r w:rsidRPr="0065196D">
        <w:rPr>
          <w:rFonts w:ascii="Arial" w:hAnsi="Arial" w:cs="Arial"/>
          <w:color w:val="000000"/>
        </w:rPr>
        <w:t>Security Systems</w:t>
      </w:r>
      <w:r w:rsidRPr="0065196D" w:rsidR="00D42124">
        <w:rPr>
          <w:rFonts w:ascii="Arial" w:hAnsi="Arial" w:cs="Arial"/>
          <w:color w:val="000000"/>
        </w:rPr>
        <w:t xml:space="preserve"> - </w:t>
      </w:r>
      <w:r w:rsidRPr="0065196D">
        <w:rPr>
          <w:rFonts w:ascii="Arial" w:hAnsi="Arial" w:cs="Arial"/>
          <w:color w:val="000000"/>
        </w:rPr>
        <w:t xml:space="preserve">BT security systems </w:t>
      </w:r>
      <w:r w:rsidRPr="0065196D" w:rsidR="003603B4">
        <w:rPr>
          <w:rFonts w:ascii="Arial" w:hAnsi="Arial" w:cs="Arial"/>
          <w:color w:val="000000"/>
        </w:rPr>
        <w:t xml:space="preserve">will </w:t>
      </w:r>
      <w:r w:rsidRPr="0065196D" w:rsidR="00DE2959">
        <w:rPr>
          <w:rFonts w:ascii="Arial" w:hAnsi="Arial" w:cs="Arial"/>
          <w:color w:val="000000"/>
        </w:rPr>
        <w:t>be</w:t>
      </w:r>
      <w:r w:rsidRPr="0065196D">
        <w:rPr>
          <w:rFonts w:ascii="Arial" w:hAnsi="Arial" w:cs="Arial"/>
          <w:color w:val="000000"/>
        </w:rPr>
        <w:t xml:space="preserve"> improv</w:t>
      </w:r>
      <w:r w:rsidRPr="0065196D" w:rsidR="00DE2959">
        <w:rPr>
          <w:rFonts w:ascii="Arial" w:hAnsi="Arial" w:cs="Arial"/>
          <w:color w:val="000000"/>
        </w:rPr>
        <w:t>ed in terms of</w:t>
      </w:r>
      <w:r w:rsidRPr="0065196D">
        <w:rPr>
          <w:rFonts w:ascii="Arial" w:hAnsi="Arial" w:cs="Arial"/>
          <w:color w:val="000000"/>
        </w:rPr>
        <w:t xml:space="preserve"> threat detection, incident response, and overall cybersecurity. AI-driven security solutions contribute to a more robust defence against cyber threats</w:t>
      </w:r>
      <w:r w:rsidRPr="0065196D" w:rsidR="00CF02A0">
        <w:rPr>
          <w:rFonts w:ascii="Arial" w:hAnsi="Arial" w:cs="Arial"/>
          <w:color w:val="000000"/>
        </w:rPr>
        <w:t xml:space="preserve"> such as fraud detection </w:t>
      </w:r>
      <w:r w:rsidRPr="0065196D" w:rsidR="0088332E">
        <w:rPr>
          <w:rFonts w:ascii="Arial" w:hAnsi="Arial" w:cs="Arial"/>
          <w:color w:val="000000"/>
        </w:rPr>
        <w:t>which</w:t>
      </w:r>
      <w:r w:rsidRPr="0065196D">
        <w:rPr>
          <w:rFonts w:ascii="Arial" w:hAnsi="Arial" w:cs="Arial"/>
          <w:color w:val="000000"/>
        </w:rPr>
        <w:t xml:space="preserve"> BT</w:t>
      </w:r>
      <w:r w:rsidRPr="0065196D" w:rsidR="0088332E">
        <w:rPr>
          <w:rFonts w:ascii="Arial" w:hAnsi="Arial" w:cs="Arial"/>
          <w:color w:val="000000"/>
        </w:rPr>
        <w:t xml:space="preserve"> utilize </w:t>
      </w:r>
      <w:r w:rsidRPr="0065196D">
        <w:rPr>
          <w:rFonts w:ascii="Arial" w:hAnsi="Arial" w:cs="Arial"/>
          <w:color w:val="000000"/>
        </w:rPr>
        <w:t xml:space="preserve">as </w:t>
      </w:r>
      <w:r w:rsidRPr="0065196D" w:rsidR="0088332E">
        <w:rPr>
          <w:rFonts w:ascii="Arial" w:hAnsi="Arial" w:cs="Arial"/>
          <w:color w:val="000000"/>
        </w:rPr>
        <w:t>they aim to</w:t>
      </w:r>
      <w:r w:rsidRPr="0065196D">
        <w:rPr>
          <w:rFonts w:ascii="Arial" w:hAnsi="Arial" w:cs="Arial"/>
          <w:color w:val="000000"/>
        </w:rPr>
        <w:t xml:space="preserve"> protect sensitive business and customer data</w:t>
      </w:r>
      <w:r w:rsidRPr="0065196D" w:rsidR="00DC6688">
        <w:rPr>
          <w:rFonts w:ascii="Arial" w:hAnsi="Arial" w:cs="Arial"/>
          <w:color w:val="000000"/>
        </w:rPr>
        <w:t xml:space="preserve"> which is important for them to maintain their </w:t>
      </w:r>
      <w:r w:rsidRPr="0065196D" w:rsidR="00726F57">
        <w:rPr>
          <w:rFonts w:ascii="Arial" w:hAnsi="Arial" w:cs="Arial"/>
          <w:color w:val="000000"/>
        </w:rPr>
        <w:t>reputation</w:t>
      </w:r>
      <w:r w:rsidRPr="0065196D">
        <w:rPr>
          <w:rFonts w:ascii="Arial" w:hAnsi="Arial" w:cs="Arial"/>
          <w:color w:val="000000"/>
        </w:rPr>
        <w:t>.</w:t>
      </w:r>
    </w:p>
    <w:p w:rsidRPr="0065196D" w:rsidR="00896176" w:rsidP="00D42124" w:rsidRDefault="00896176" w14:paraId="40060E84" w14:textId="7C9CB0F8">
      <w:pPr>
        <w:pStyle w:val="NormalWeb"/>
        <w:spacing w:before="240" w:beforeAutospacing="0" w:after="0" w:afterAutospacing="0"/>
        <w:rPr>
          <w:rFonts w:ascii="Arial" w:hAnsi="Arial" w:cs="Arial"/>
        </w:rPr>
      </w:pPr>
      <w:r w:rsidRPr="0065196D">
        <w:rPr>
          <w:rFonts w:ascii="Arial" w:hAnsi="Arial" w:cs="Arial"/>
          <w:color w:val="000000"/>
        </w:rPr>
        <w:t>Process Automation</w:t>
      </w:r>
      <w:r w:rsidRPr="0065196D" w:rsidR="008228DA">
        <w:rPr>
          <w:rFonts w:ascii="Arial" w:hAnsi="Arial" w:cs="Arial"/>
          <w:color w:val="000000"/>
        </w:rPr>
        <w:t xml:space="preserve"> - a</w:t>
      </w:r>
      <w:r w:rsidRPr="0065196D" w:rsidR="00A36CA7">
        <w:rPr>
          <w:rFonts w:ascii="Arial" w:hAnsi="Arial" w:cs="Arial"/>
          <w:color w:val="000000"/>
        </w:rPr>
        <w:t>llows for</w:t>
      </w:r>
      <w:r w:rsidRPr="0065196D">
        <w:rPr>
          <w:rFonts w:ascii="Arial" w:hAnsi="Arial" w:cs="Arial"/>
          <w:color w:val="000000"/>
        </w:rPr>
        <w:t xml:space="preserve"> repetitive and rule-based tasks</w:t>
      </w:r>
      <w:r w:rsidRPr="0065196D" w:rsidR="00A36CA7">
        <w:rPr>
          <w:rFonts w:ascii="Arial" w:hAnsi="Arial" w:cs="Arial"/>
          <w:color w:val="000000"/>
        </w:rPr>
        <w:t xml:space="preserve"> within BT to be</w:t>
      </w:r>
      <w:r w:rsidRPr="0065196D">
        <w:rPr>
          <w:rFonts w:ascii="Arial" w:hAnsi="Arial" w:cs="Arial"/>
          <w:color w:val="000000"/>
        </w:rPr>
        <w:t xml:space="preserve"> automated,</w:t>
      </w:r>
      <w:r w:rsidRPr="0065196D" w:rsidR="00A36CA7">
        <w:rPr>
          <w:rFonts w:ascii="Arial" w:hAnsi="Arial" w:cs="Arial"/>
          <w:color w:val="000000"/>
        </w:rPr>
        <w:t xml:space="preserve"> which will be</w:t>
      </w:r>
      <w:r w:rsidRPr="0065196D">
        <w:rPr>
          <w:rFonts w:ascii="Arial" w:hAnsi="Arial" w:cs="Arial"/>
          <w:color w:val="000000"/>
        </w:rPr>
        <w:t xml:space="preserve"> reducing manual effort and minimising errors. This impacts areas such as data entry, document processing, and routine administrative tasks, leading to increased efficiency and resource allocation in BT.</w:t>
      </w:r>
    </w:p>
    <w:p w:rsidRPr="0065196D" w:rsidR="00A36CA7" w:rsidP="00896176" w:rsidRDefault="00A36CA7" w14:paraId="657AACA7" w14:textId="77777777">
      <w:pPr>
        <w:pStyle w:val="NormalWeb"/>
        <w:spacing w:before="60" w:beforeAutospacing="0" w:after="0" w:afterAutospacing="0"/>
        <w:rPr>
          <w:rFonts w:ascii="Arial" w:hAnsi="Arial" w:cs="Arial"/>
          <w:color w:val="000000"/>
        </w:rPr>
      </w:pPr>
    </w:p>
    <w:p w:rsidRPr="0065196D" w:rsidR="00790D33" w:rsidP="00896176" w:rsidRDefault="00DE064F" w14:paraId="739E2A40" w14:textId="5CD8F40B">
      <w:pPr>
        <w:pStyle w:val="NormalWeb"/>
        <w:spacing w:before="60" w:beforeAutospacing="0" w:after="0" w:afterAutospacing="0"/>
        <w:rPr>
          <w:rFonts w:ascii="Arial" w:hAnsi="Arial" w:cs="Arial"/>
          <w:color w:val="000000"/>
        </w:rPr>
      </w:pPr>
      <w:r w:rsidRPr="0065196D">
        <w:rPr>
          <w:rFonts w:ascii="Arial" w:hAnsi="Arial" w:cs="Arial"/>
          <w:color w:val="000000"/>
        </w:rPr>
        <w:t>Artificial</w:t>
      </w:r>
      <w:r w:rsidRPr="0065196D" w:rsidR="00790D33">
        <w:rPr>
          <w:rFonts w:ascii="Arial" w:hAnsi="Arial" w:cs="Arial"/>
          <w:color w:val="000000"/>
        </w:rPr>
        <w:t xml:space="preserve"> Creativity</w:t>
      </w:r>
      <w:r w:rsidRPr="0065196D" w:rsidR="008228DA">
        <w:rPr>
          <w:rFonts w:ascii="Arial" w:hAnsi="Arial" w:cs="Arial"/>
          <w:color w:val="000000"/>
        </w:rPr>
        <w:t xml:space="preserve"> - </w:t>
      </w:r>
      <w:r w:rsidRPr="0065196D" w:rsidR="00790D33">
        <w:rPr>
          <w:rFonts w:ascii="Arial" w:hAnsi="Arial" w:cs="Arial"/>
          <w:color w:val="000000"/>
        </w:rPr>
        <w:t xml:space="preserve">BT can use it for </w:t>
      </w:r>
      <w:r w:rsidRPr="0065196D" w:rsidR="00C94F51">
        <w:rPr>
          <w:rFonts w:ascii="Arial" w:hAnsi="Arial" w:cs="Arial"/>
          <w:color w:val="000000"/>
        </w:rPr>
        <w:t>purposes such as content generation and design</w:t>
      </w:r>
      <w:r w:rsidRPr="0065196D" w:rsidR="000C3128">
        <w:rPr>
          <w:rFonts w:ascii="Arial" w:hAnsi="Arial" w:cs="Arial"/>
          <w:color w:val="000000"/>
        </w:rPr>
        <w:t xml:space="preserve">. This will provide BT with an </w:t>
      </w:r>
      <w:r w:rsidRPr="0065196D">
        <w:rPr>
          <w:rFonts w:ascii="Arial" w:hAnsi="Arial" w:cs="Arial"/>
          <w:color w:val="000000"/>
        </w:rPr>
        <w:t>innovative idea</w:t>
      </w:r>
      <w:r w:rsidRPr="0065196D" w:rsidR="008E1431">
        <w:rPr>
          <w:rFonts w:ascii="Arial" w:hAnsi="Arial" w:cs="Arial"/>
          <w:color w:val="000000"/>
        </w:rPr>
        <w:t xml:space="preserve"> and therefore help them stand out from their competitors</w:t>
      </w:r>
      <w:r w:rsidRPr="0065196D" w:rsidR="002B4071">
        <w:rPr>
          <w:rFonts w:ascii="Arial" w:hAnsi="Arial" w:cs="Arial"/>
          <w:color w:val="000000"/>
        </w:rPr>
        <w:t xml:space="preserve"> as they will be able to targe</w:t>
      </w:r>
      <w:r w:rsidRPr="0065196D" w:rsidR="0072558C">
        <w:rPr>
          <w:rFonts w:ascii="Arial" w:hAnsi="Arial" w:cs="Arial"/>
          <w:color w:val="000000"/>
        </w:rPr>
        <w:t>t their marketing campaigns to individuals to maintain relevancy</w:t>
      </w:r>
      <w:r w:rsidRPr="0065196D" w:rsidR="008D6089">
        <w:rPr>
          <w:rFonts w:ascii="Arial" w:hAnsi="Arial" w:cs="Arial"/>
          <w:color w:val="000000"/>
        </w:rPr>
        <w:t xml:space="preserve">, </w:t>
      </w:r>
      <w:r w:rsidRPr="0065196D">
        <w:rPr>
          <w:rFonts w:ascii="Arial" w:hAnsi="Arial" w:cs="Arial"/>
          <w:color w:val="000000"/>
        </w:rPr>
        <w:t>enabling</w:t>
      </w:r>
      <w:r w:rsidRPr="0065196D" w:rsidR="00D14B14">
        <w:rPr>
          <w:rFonts w:ascii="Arial" w:hAnsi="Arial" w:cs="Arial"/>
          <w:color w:val="000000"/>
        </w:rPr>
        <w:t xml:space="preserve"> BT to be</w:t>
      </w:r>
      <w:r w:rsidRPr="0065196D" w:rsidR="008E1431">
        <w:rPr>
          <w:rFonts w:ascii="Arial" w:hAnsi="Arial" w:cs="Arial"/>
          <w:color w:val="000000"/>
        </w:rPr>
        <w:t xml:space="preserve"> </w:t>
      </w:r>
      <w:r w:rsidRPr="0065196D" w:rsidR="00472C1A">
        <w:rPr>
          <w:rFonts w:ascii="Arial" w:hAnsi="Arial" w:cs="Arial"/>
          <w:color w:val="000000"/>
        </w:rPr>
        <w:t>remain appealing</w:t>
      </w:r>
      <w:r w:rsidRPr="0065196D" w:rsidR="009B70CA">
        <w:rPr>
          <w:rFonts w:ascii="Arial" w:hAnsi="Arial" w:cs="Arial"/>
          <w:color w:val="000000"/>
        </w:rPr>
        <w:t xml:space="preserve"> </w:t>
      </w:r>
      <w:r w:rsidRPr="0065196D" w:rsidR="00D14B14">
        <w:rPr>
          <w:rFonts w:ascii="Arial" w:hAnsi="Arial" w:cs="Arial"/>
          <w:color w:val="000000"/>
        </w:rPr>
        <w:t xml:space="preserve">allowing for </w:t>
      </w:r>
      <w:r w:rsidRPr="0065196D">
        <w:rPr>
          <w:rFonts w:ascii="Arial" w:hAnsi="Arial" w:cs="Arial"/>
          <w:color w:val="000000"/>
        </w:rPr>
        <w:t>long term success</w:t>
      </w:r>
      <w:r w:rsidRPr="0065196D" w:rsidR="009B70CA">
        <w:rPr>
          <w:rFonts w:ascii="Arial" w:hAnsi="Arial" w:cs="Arial"/>
          <w:color w:val="000000"/>
        </w:rPr>
        <w:t xml:space="preserve">. </w:t>
      </w:r>
    </w:p>
    <w:p w:rsidR="001A59F6" w:rsidP="00896176" w:rsidRDefault="001A59F6" w14:paraId="635EB695" w14:textId="2E0317AD">
      <w:pPr>
        <w:pStyle w:val="NormalWeb"/>
        <w:spacing w:before="60" w:beforeAutospacing="0" w:after="0" w:afterAutospacing="0"/>
      </w:pPr>
    </w:p>
    <w:p w:rsidRPr="00E742F1" w:rsidR="004B4E4C" w:rsidP="00165B2D" w:rsidRDefault="004B4E4C" w14:paraId="208D712D" w14:textId="77777777">
      <w:pPr>
        <w:rPr>
          <w:rFonts w:ascii="Arial" w:hAnsi="Arial" w:cs="Arial"/>
          <w:szCs w:val="24"/>
        </w:rPr>
      </w:pPr>
    </w:p>
    <w:p w:rsidR="004B4E4C" w:rsidP="004B4E4C" w:rsidRDefault="004B4E4C" w14:paraId="6D3B9081" w14:textId="77777777">
      <w:pPr>
        <w:pStyle w:val="Heading2"/>
        <w:rPr>
          <w:rFonts w:ascii="Arial" w:hAnsi="Arial" w:cs="Arial"/>
        </w:rPr>
      </w:pPr>
      <w:bookmarkStart w:name="_Toc28255472" w:id="42"/>
      <w:bookmarkStart w:name="_Toc36644070" w:id="43"/>
      <w:r w:rsidRPr="00E742F1">
        <w:rPr>
          <w:rFonts w:ascii="Arial" w:hAnsi="Arial" w:cs="Arial"/>
        </w:rPr>
        <w:t>11.3 Assessment of the organisation’s capacity to exploit Intelligent Environments</w:t>
      </w:r>
      <w:bookmarkEnd w:id="42"/>
      <w:bookmarkEnd w:id="43"/>
    </w:p>
    <w:p w:rsidRPr="009A686F" w:rsidR="009A686F" w:rsidP="009A686F" w:rsidRDefault="009A686F" w14:paraId="2DE8EF4D" w14:textId="77777777"/>
    <w:p w:rsidRPr="009A686F" w:rsidR="00CD21DA" w:rsidP="00CD21DA" w:rsidRDefault="00A86359" w14:paraId="229EB1BA" w14:textId="492315BC">
      <w:pPr>
        <w:rPr>
          <w:rFonts w:ascii="Arial" w:hAnsi="Arial" w:cs="Arial"/>
        </w:rPr>
      </w:pPr>
      <w:r w:rsidRPr="009A686F">
        <w:rPr>
          <w:rFonts w:ascii="Arial" w:hAnsi="Arial" w:cs="Arial"/>
        </w:rPr>
        <w:t xml:space="preserve">For a large organisation such as BT it is vital for them to exploit </w:t>
      </w:r>
      <w:r w:rsidRPr="009A686F" w:rsidR="003A03BF">
        <w:rPr>
          <w:rFonts w:ascii="Arial" w:hAnsi="Arial" w:cs="Arial"/>
        </w:rPr>
        <w:t>intelligent environments as they will be able to manage customers and staff members on more of an individual basis therefore improving their expe</w:t>
      </w:r>
      <w:r w:rsidRPr="009A686F" w:rsidR="00985444">
        <w:rPr>
          <w:rFonts w:ascii="Arial" w:hAnsi="Arial" w:cs="Arial"/>
        </w:rPr>
        <w:t xml:space="preserve">rience. </w:t>
      </w:r>
    </w:p>
    <w:p w:rsidR="004D604F" w:rsidP="004B4E4C" w:rsidRDefault="0034762A" w14:paraId="55D08CB4" w14:textId="009F2006">
      <w:pPr>
        <w:rPr>
          <w:rFonts w:ascii="Arial" w:hAnsi="Arial" w:cs="Arial"/>
          <w:color w:val="FF0000"/>
          <w:szCs w:val="24"/>
        </w:rPr>
      </w:pPr>
      <w:r>
        <w:rPr>
          <w:noProof/>
        </w:rPr>
        <w:drawing>
          <wp:inline distT="0" distB="0" distL="0" distR="0" wp14:anchorId="739C4797" wp14:editId="7265FEE0">
            <wp:extent cx="5731510" cy="4406265"/>
            <wp:effectExtent l="0" t="0" r="2540" b="0"/>
            <wp:docPr id="51203" name="Picture 1" descr="A purple and white website with text&#10;&#10;Description automatically generated">
              <a:extLst xmlns:a="http://schemas.openxmlformats.org/drawingml/2006/main">
                <a:ext uri="{FF2B5EF4-FFF2-40B4-BE49-F238E27FC236}">
                  <a16:creationId xmlns:a16="http://schemas.microsoft.com/office/drawing/2014/main" id="{F0AB88DB-686E-B530-D876-DCE13D5C00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 name="Picture 1" descr="A purple and white website with text&#10;&#10;Description automatically generated">
                      <a:extLst>
                        <a:ext uri="{FF2B5EF4-FFF2-40B4-BE49-F238E27FC236}">
                          <a16:creationId xmlns:a16="http://schemas.microsoft.com/office/drawing/2014/main" id="{F0AB88DB-686E-B530-D876-DCE13D5C0075}"/>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06265"/>
                    </a:xfrm>
                    <a:prstGeom prst="rect">
                      <a:avLst/>
                    </a:prstGeom>
                    <a:noFill/>
                    <a:ln>
                      <a:noFill/>
                    </a:ln>
                  </pic:spPr>
                </pic:pic>
              </a:graphicData>
            </a:graphic>
          </wp:inline>
        </w:drawing>
      </w:r>
    </w:p>
    <w:p w:rsidRPr="00E62462" w:rsidR="0034762A" w:rsidP="0034762A" w:rsidRDefault="0034762A" w14:paraId="245EA8C0" w14:textId="6C575F5B">
      <w:pPr>
        <w:pStyle w:val="NormalWeb"/>
        <w:spacing w:before="0" w:beforeAutospacing="0" w:after="240" w:afterAutospacing="0"/>
        <w:rPr>
          <w:rFonts w:ascii="Arial" w:hAnsi="Arial" w:cs="Arial"/>
        </w:rPr>
      </w:pPr>
      <w:r w:rsidRPr="00E62462">
        <w:rPr>
          <w:rFonts w:ascii="Arial" w:hAnsi="Arial" w:cs="Arial"/>
          <w:color w:val="212529"/>
        </w:rPr>
        <w:t>Citizens AI</w:t>
      </w:r>
      <w:r w:rsidR="008228DA">
        <w:rPr>
          <w:rFonts w:ascii="Arial" w:hAnsi="Arial" w:cs="Arial"/>
          <w:color w:val="212529"/>
        </w:rPr>
        <w:t xml:space="preserve"> - e</w:t>
      </w:r>
      <w:r w:rsidRPr="00E62462">
        <w:rPr>
          <w:rFonts w:ascii="Arial" w:hAnsi="Arial" w:cs="Arial"/>
          <w:color w:val="212529"/>
        </w:rPr>
        <w:t xml:space="preserve">mpowers BT </w:t>
      </w:r>
      <w:r w:rsidR="003B45F9">
        <w:rPr>
          <w:rFonts w:ascii="Arial" w:hAnsi="Arial" w:cs="Arial"/>
          <w:color w:val="212529"/>
        </w:rPr>
        <w:t>customers</w:t>
      </w:r>
      <w:r w:rsidRPr="00E62462">
        <w:rPr>
          <w:rFonts w:ascii="Arial" w:hAnsi="Arial" w:cs="Arial"/>
          <w:color w:val="212529"/>
        </w:rPr>
        <w:t xml:space="preserve"> across different </w:t>
      </w:r>
      <w:r w:rsidR="000E7B3E">
        <w:rPr>
          <w:rFonts w:ascii="Arial" w:hAnsi="Arial" w:cs="Arial"/>
          <w:color w:val="212529"/>
        </w:rPr>
        <w:t>technical skills</w:t>
      </w:r>
      <w:r w:rsidRPr="00E62462">
        <w:rPr>
          <w:rFonts w:ascii="Arial" w:hAnsi="Arial" w:cs="Arial"/>
          <w:color w:val="212529"/>
        </w:rPr>
        <w:t xml:space="preserve"> to use AI tools.</w:t>
      </w:r>
      <w:r w:rsidR="00914D40">
        <w:rPr>
          <w:rFonts w:ascii="Arial" w:hAnsi="Arial" w:cs="Arial"/>
        </w:rPr>
        <w:t xml:space="preserve"> </w:t>
      </w:r>
      <w:r w:rsidRPr="00E62462">
        <w:rPr>
          <w:rFonts w:ascii="Arial" w:hAnsi="Arial" w:cs="Arial"/>
          <w:color w:val="212529"/>
        </w:rPr>
        <w:t xml:space="preserve">Accelerates innovation as BT </w:t>
      </w:r>
      <w:r w:rsidR="000E7B3E">
        <w:rPr>
          <w:rFonts w:ascii="Arial" w:hAnsi="Arial" w:cs="Arial"/>
          <w:color w:val="212529"/>
        </w:rPr>
        <w:t>customer</w:t>
      </w:r>
      <w:r w:rsidRPr="00E62462">
        <w:rPr>
          <w:rFonts w:ascii="Arial" w:hAnsi="Arial" w:cs="Arial"/>
          <w:color w:val="212529"/>
        </w:rPr>
        <w:t xml:space="preserve"> can independently explore and apply AI </w:t>
      </w:r>
      <w:r w:rsidR="000E7B3E">
        <w:rPr>
          <w:rFonts w:ascii="Arial" w:hAnsi="Arial" w:cs="Arial"/>
          <w:color w:val="212529"/>
        </w:rPr>
        <w:t xml:space="preserve">by </w:t>
      </w:r>
      <w:r w:rsidR="00C52854">
        <w:rPr>
          <w:rFonts w:ascii="Arial" w:hAnsi="Arial" w:cs="Arial"/>
          <w:color w:val="212529"/>
        </w:rPr>
        <w:t xml:space="preserve">monitoring network performance. </w:t>
      </w:r>
      <w:r w:rsidR="009A1D84">
        <w:rPr>
          <w:rFonts w:ascii="Arial" w:hAnsi="Arial" w:cs="Arial"/>
          <w:color w:val="212529"/>
        </w:rPr>
        <w:t>Also,</w:t>
      </w:r>
      <w:r w:rsidR="00A967C2">
        <w:rPr>
          <w:rFonts w:ascii="Arial" w:hAnsi="Arial" w:cs="Arial"/>
          <w:color w:val="212529"/>
        </w:rPr>
        <w:t xml:space="preserve"> customers can receive personalized service recommendations so that they can get the best use of service for their demands which increases the customer satisfaction hence being able to retain customers. </w:t>
      </w:r>
      <w:r w:rsidR="00C06CA1">
        <w:rPr>
          <w:rFonts w:ascii="Arial" w:hAnsi="Arial" w:cs="Arial"/>
          <w:color w:val="212529"/>
        </w:rPr>
        <w:t xml:space="preserve"> </w:t>
      </w:r>
    </w:p>
    <w:p w:rsidRPr="00E62462" w:rsidR="0034762A" w:rsidP="0034762A" w:rsidRDefault="0034762A" w14:paraId="41FDBA5D" w14:textId="1C1EF28F">
      <w:pPr>
        <w:pStyle w:val="NormalWeb"/>
        <w:spacing w:before="0" w:beforeAutospacing="0" w:after="240" w:afterAutospacing="0"/>
        <w:rPr>
          <w:rFonts w:ascii="Arial" w:hAnsi="Arial" w:cs="Arial"/>
        </w:rPr>
      </w:pPr>
      <w:r w:rsidRPr="00E62462">
        <w:rPr>
          <w:rFonts w:ascii="Arial" w:hAnsi="Arial" w:cs="Arial"/>
          <w:color w:val="212529"/>
        </w:rPr>
        <w:t>Extended Reality</w:t>
      </w:r>
      <w:r w:rsidR="008228DA">
        <w:rPr>
          <w:rFonts w:ascii="Arial" w:hAnsi="Arial" w:cs="Arial"/>
          <w:color w:val="212529"/>
        </w:rPr>
        <w:t xml:space="preserve"> - </w:t>
      </w:r>
      <w:r w:rsidR="004505BB">
        <w:rPr>
          <w:rFonts w:ascii="Arial" w:hAnsi="Arial" w:cs="Arial"/>
          <w:color w:val="212529"/>
        </w:rPr>
        <w:t xml:space="preserve">BT can </w:t>
      </w:r>
      <w:r w:rsidRPr="00E62462" w:rsidR="004505BB">
        <w:rPr>
          <w:rFonts w:ascii="Arial" w:hAnsi="Arial" w:cs="Arial"/>
          <w:color w:val="212529"/>
        </w:rPr>
        <w:t>enhance</w:t>
      </w:r>
      <w:r w:rsidR="004505BB">
        <w:rPr>
          <w:rFonts w:ascii="Arial" w:hAnsi="Arial" w:cs="Arial"/>
          <w:color w:val="212529"/>
        </w:rPr>
        <w:t xml:space="preserve"> their</w:t>
      </w:r>
      <w:r w:rsidRPr="00E62462">
        <w:rPr>
          <w:rFonts w:ascii="Arial" w:hAnsi="Arial" w:cs="Arial"/>
          <w:color w:val="212529"/>
        </w:rPr>
        <w:t xml:space="preserve"> training with realistic simulations and interactive learning experiences.</w:t>
      </w:r>
      <w:r w:rsidR="004505BB">
        <w:rPr>
          <w:rFonts w:ascii="Arial" w:hAnsi="Arial" w:cs="Arial"/>
        </w:rPr>
        <w:t xml:space="preserve"> </w:t>
      </w:r>
      <w:r w:rsidR="009A5A97">
        <w:rPr>
          <w:rFonts w:ascii="Arial" w:hAnsi="Arial" w:cs="Arial"/>
        </w:rPr>
        <w:t>BT</w:t>
      </w:r>
      <w:r w:rsidR="00571844">
        <w:rPr>
          <w:rFonts w:ascii="Arial" w:hAnsi="Arial" w:cs="Arial"/>
          <w:color w:val="212529"/>
        </w:rPr>
        <w:t xml:space="preserve"> can f</w:t>
      </w:r>
      <w:r w:rsidRPr="00E62462">
        <w:rPr>
          <w:rFonts w:ascii="Arial" w:hAnsi="Arial" w:cs="Arial"/>
          <w:color w:val="212529"/>
        </w:rPr>
        <w:t>acilitate remote collaboration between BT employees through virtual meetings and shared virtual spaces</w:t>
      </w:r>
      <w:r w:rsidR="00571844">
        <w:rPr>
          <w:rFonts w:ascii="Arial" w:hAnsi="Arial" w:cs="Arial"/>
          <w:color w:val="212529"/>
        </w:rPr>
        <w:t xml:space="preserve"> </w:t>
      </w:r>
      <w:r w:rsidR="00681ADD">
        <w:rPr>
          <w:rFonts w:ascii="Arial" w:hAnsi="Arial" w:cs="Arial"/>
          <w:color w:val="212529"/>
        </w:rPr>
        <w:t>allowing for improved communication and foundation</w:t>
      </w:r>
      <w:r w:rsidR="009A5A97">
        <w:rPr>
          <w:rFonts w:ascii="Arial" w:hAnsi="Arial" w:cs="Arial"/>
          <w:color w:val="212529"/>
        </w:rPr>
        <w:t>s</w:t>
      </w:r>
      <w:r w:rsidR="00681ADD">
        <w:rPr>
          <w:rFonts w:ascii="Arial" w:hAnsi="Arial" w:cs="Arial"/>
          <w:color w:val="212529"/>
        </w:rPr>
        <w:t xml:space="preserve"> for future growth</w:t>
      </w:r>
      <w:r w:rsidRPr="00E62462">
        <w:rPr>
          <w:rFonts w:ascii="Arial" w:hAnsi="Arial" w:cs="Arial"/>
          <w:color w:val="212529"/>
        </w:rPr>
        <w:t xml:space="preserve">. BT </w:t>
      </w:r>
      <w:r w:rsidR="00676151">
        <w:rPr>
          <w:rFonts w:ascii="Arial" w:hAnsi="Arial" w:cs="Arial"/>
          <w:color w:val="212529"/>
        </w:rPr>
        <w:t xml:space="preserve">can provide </w:t>
      </w:r>
      <w:r w:rsidRPr="00E62462">
        <w:rPr>
          <w:rFonts w:ascii="Arial" w:hAnsi="Arial" w:cs="Arial"/>
          <w:color w:val="212529"/>
        </w:rPr>
        <w:t>product demonstrations</w:t>
      </w:r>
      <w:r w:rsidR="00676151">
        <w:rPr>
          <w:rFonts w:ascii="Arial" w:hAnsi="Arial" w:cs="Arial"/>
          <w:color w:val="212529"/>
        </w:rPr>
        <w:t xml:space="preserve"> for their customers</w:t>
      </w:r>
      <w:r w:rsidRPr="00E62462">
        <w:rPr>
          <w:rFonts w:ascii="Arial" w:hAnsi="Arial" w:cs="Arial"/>
          <w:color w:val="212529"/>
        </w:rPr>
        <w:t>.</w:t>
      </w:r>
    </w:p>
    <w:p w:rsidRPr="00E62462" w:rsidR="0034762A" w:rsidP="0034762A" w:rsidRDefault="0034762A" w14:paraId="159F3602" w14:textId="7CC65756">
      <w:pPr>
        <w:pStyle w:val="NormalWeb"/>
        <w:spacing w:before="0" w:beforeAutospacing="0" w:after="240" w:afterAutospacing="0"/>
        <w:rPr>
          <w:rFonts w:ascii="Arial" w:hAnsi="Arial" w:cs="Arial"/>
        </w:rPr>
      </w:pPr>
      <w:r w:rsidRPr="00E62462">
        <w:rPr>
          <w:rFonts w:ascii="Arial" w:hAnsi="Arial" w:cs="Arial"/>
          <w:color w:val="212529"/>
        </w:rPr>
        <w:t>Data Veracity</w:t>
      </w:r>
      <w:r w:rsidR="00097BFE">
        <w:rPr>
          <w:rFonts w:ascii="Arial" w:hAnsi="Arial" w:cs="Arial"/>
          <w:color w:val="212529"/>
        </w:rPr>
        <w:t xml:space="preserve"> - </w:t>
      </w:r>
      <w:r w:rsidRPr="00E62462">
        <w:rPr>
          <w:rFonts w:ascii="Arial" w:hAnsi="Arial" w:cs="Arial"/>
          <w:color w:val="212529"/>
        </w:rPr>
        <w:t>BT decision-making</w:t>
      </w:r>
      <w:r w:rsidR="00676151">
        <w:rPr>
          <w:rFonts w:ascii="Arial" w:hAnsi="Arial" w:cs="Arial"/>
          <w:color w:val="212529"/>
        </w:rPr>
        <w:t xml:space="preserve"> will improve</w:t>
      </w:r>
      <w:r w:rsidRPr="00E62462">
        <w:rPr>
          <w:rFonts w:ascii="Arial" w:hAnsi="Arial" w:cs="Arial"/>
          <w:color w:val="212529"/>
        </w:rPr>
        <w:t xml:space="preserve"> with reliable and accurate data for analysis</w:t>
      </w:r>
      <w:r w:rsidR="00D921F4">
        <w:rPr>
          <w:rFonts w:ascii="Arial" w:hAnsi="Arial" w:cs="Arial"/>
          <w:color w:val="212529"/>
        </w:rPr>
        <w:t xml:space="preserve"> as</w:t>
      </w:r>
      <w:r w:rsidRPr="00E62462">
        <w:rPr>
          <w:rFonts w:ascii="Arial" w:hAnsi="Arial" w:cs="Arial"/>
          <w:color w:val="212529"/>
        </w:rPr>
        <w:t xml:space="preserve"> errors and inconsistencies</w:t>
      </w:r>
      <w:r w:rsidR="00630D2B">
        <w:rPr>
          <w:rFonts w:ascii="Arial" w:hAnsi="Arial" w:cs="Arial"/>
          <w:color w:val="212529"/>
        </w:rPr>
        <w:t xml:space="preserve"> are reduced</w:t>
      </w:r>
      <w:r w:rsidRPr="00E62462">
        <w:rPr>
          <w:rFonts w:ascii="Arial" w:hAnsi="Arial" w:cs="Arial"/>
          <w:color w:val="212529"/>
        </w:rPr>
        <w:t xml:space="preserve"> in data-driven processes, enhancing operational efficiency in BT.</w:t>
      </w:r>
      <w:r w:rsidR="009A1D84">
        <w:rPr>
          <w:rFonts w:ascii="Arial" w:hAnsi="Arial" w:cs="Arial"/>
          <w:color w:val="212529"/>
        </w:rPr>
        <w:t xml:space="preserve"> </w:t>
      </w:r>
      <w:r w:rsidR="002C2927">
        <w:rPr>
          <w:rFonts w:ascii="Arial" w:hAnsi="Arial" w:cs="Arial"/>
          <w:color w:val="212529"/>
        </w:rPr>
        <w:t xml:space="preserve">This is especially important from a financial point of view because BT can use it for </w:t>
      </w:r>
      <w:r w:rsidR="004B25E4">
        <w:rPr>
          <w:rFonts w:ascii="Arial" w:hAnsi="Arial" w:cs="Arial"/>
          <w:color w:val="212529"/>
        </w:rPr>
        <w:t xml:space="preserve">their billing process to maintain a high level of accuracy and this will enable them to </w:t>
      </w:r>
      <w:r w:rsidR="00194C69">
        <w:rPr>
          <w:rFonts w:ascii="Arial" w:hAnsi="Arial" w:cs="Arial"/>
          <w:color w:val="212529"/>
        </w:rPr>
        <w:t xml:space="preserve">gather a good reputation. </w:t>
      </w:r>
    </w:p>
    <w:p w:rsidR="004B4E4C" w:rsidP="00097BFE" w:rsidRDefault="0034762A" w14:paraId="6D8385E3" w14:textId="2C1C86E5">
      <w:pPr>
        <w:pStyle w:val="NormalWeb"/>
        <w:spacing w:before="0" w:beforeAutospacing="0" w:after="240" w:afterAutospacing="0"/>
        <w:rPr>
          <w:rFonts w:ascii="Arial" w:hAnsi="Arial" w:cs="Arial"/>
          <w:color w:val="212529"/>
        </w:rPr>
      </w:pPr>
      <w:r w:rsidRPr="00E62462">
        <w:rPr>
          <w:rFonts w:ascii="Arial" w:hAnsi="Arial" w:cs="Arial"/>
          <w:color w:val="212529"/>
        </w:rPr>
        <w:t>Internet of Thinking</w:t>
      </w:r>
      <w:r w:rsidR="00097BFE">
        <w:rPr>
          <w:rFonts w:ascii="Arial" w:hAnsi="Arial" w:cs="Arial"/>
          <w:color w:val="212529"/>
        </w:rPr>
        <w:t xml:space="preserve"> - e</w:t>
      </w:r>
      <w:r w:rsidRPr="00E62462">
        <w:rPr>
          <w:rFonts w:ascii="Arial" w:hAnsi="Arial" w:cs="Arial"/>
          <w:color w:val="212529"/>
        </w:rPr>
        <w:t>nhances BT’s agility in responding to market changes and customer demands</w:t>
      </w:r>
      <w:r w:rsidR="00630D2B">
        <w:rPr>
          <w:rFonts w:ascii="Arial" w:hAnsi="Arial" w:cs="Arial"/>
          <w:color w:val="212529"/>
        </w:rPr>
        <w:t xml:space="preserve"> by using real time data</w:t>
      </w:r>
      <w:r w:rsidR="007F45D7">
        <w:rPr>
          <w:rFonts w:ascii="Arial" w:hAnsi="Arial" w:cs="Arial"/>
          <w:color w:val="212529"/>
        </w:rPr>
        <w:t xml:space="preserve"> and therefore BT </w:t>
      </w:r>
      <w:r w:rsidR="009A5A97">
        <w:rPr>
          <w:rFonts w:ascii="Arial" w:hAnsi="Arial" w:cs="Arial"/>
          <w:color w:val="212529"/>
        </w:rPr>
        <w:t>can</w:t>
      </w:r>
      <w:r w:rsidR="007F45D7">
        <w:rPr>
          <w:rFonts w:ascii="Arial" w:hAnsi="Arial" w:cs="Arial"/>
          <w:color w:val="212529"/>
        </w:rPr>
        <w:t xml:space="preserve"> </w:t>
      </w:r>
      <w:r w:rsidR="005A3E54">
        <w:rPr>
          <w:rFonts w:ascii="Arial" w:hAnsi="Arial" w:cs="Arial"/>
          <w:color w:val="212529"/>
        </w:rPr>
        <w:t>o</w:t>
      </w:r>
      <w:r w:rsidRPr="00E62462">
        <w:rPr>
          <w:rFonts w:ascii="Arial" w:hAnsi="Arial" w:cs="Arial"/>
          <w:color w:val="212529"/>
        </w:rPr>
        <w:t>ptimise resource utilisation through data-driven insights.</w:t>
      </w:r>
      <w:r w:rsidR="005A3E54">
        <w:rPr>
          <w:rFonts w:ascii="Arial" w:hAnsi="Arial" w:cs="Arial"/>
          <w:color w:val="212529"/>
        </w:rPr>
        <w:t xml:space="preserve"> </w:t>
      </w:r>
      <w:r w:rsidR="00CE59EC">
        <w:rPr>
          <w:rFonts w:ascii="Arial" w:hAnsi="Arial" w:cs="Arial"/>
          <w:color w:val="212529"/>
        </w:rPr>
        <w:t xml:space="preserve">This will mean that </w:t>
      </w:r>
      <w:r w:rsidR="00504C3E">
        <w:rPr>
          <w:rFonts w:ascii="Arial" w:hAnsi="Arial" w:cs="Arial"/>
          <w:color w:val="212529"/>
        </w:rPr>
        <w:t xml:space="preserve">BT can use smart network management which will not only alert them of changes of data usage but </w:t>
      </w:r>
      <w:r w:rsidR="009103CD">
        <w:rPr>
          <w:rFonts w:ascii="Arial" w:hAnsi="Arial" w:cs="Arial"/>
          <w:color w:val="212529"/>
        </w:rPr>
        <w:t>also analyses</w:t>
      </w:r>
      <w:r w:rsidR="00584F2B">
        <w:rPr>
          <w:rFonts w:ascii="Arial" w:hAnsi="Arial" w:cs="Arial"/>
          <w:color w:val="212529"/>
        </w:rPr>
        <w:t xml:space="preserve"> and predicts the outcome and comes up with the solution and this will be important for </w:t>
      </w:r>
      <w:r w:rsidR="00551B16">
        <w:rPr>
          <w:rFonts w:ascii="Arial" w:hAnsi="Arial" w:cs="Arial"/>
          <w:color w:val="212529"/>
        </w:rPr>
        <w:t xml:space="preserve">reducing downtime. </w:t>
      </w:r>
    </w:p>
    <w:p w:rsidR="00EC150F" w:rsidP="00097BFE" w:rsidRDefault="00EC150F" w14:paraId="4687CA34" w14:textId="77777777">
      <w:pPr>
        <w:pStyle w:val="NormalWeb"/>
        <w:spacing w:before="0" w:beforeAutospacing="0" w:after="240" w:afterAutospacing="0"/>
        <w:rPr>
          <w:rFonts w:ascii="Arial" w:hAnsi="Arial" w:cs="Arial"/>
          <w:color w:val="212529"/>
        </w:rPr>
      </w:pPr>
    </w:p>
    <w:p w:rsidR="00EC150F" w:rsidP="00097BFE" w:rsidRDefault="00EC150F" w14:paraId="6014E5B9" w14:textId="77777777">
      <w:pPr>
        <w:pStyle w:val="NormalWeb"/>
        <w:spacing w:before="0" w:beforeAutospacing="0" w:after="240" w:afterAutospacing="0"/>
        <w:rPr>
          <w:rFonts w:ascii="Arial" w:hAnsi="Arial" w:cs="Arial"/>
          <w:color w:val="212529"/>
        </w:rPr>
      </w:pPr>
    </w:p>
    <w:p w:rsidR="00EC150F" w:rsidP="00097BFE" w:rsidRDefault="00EC150F" w14:paraId="2946456E" w14:textId="77777777">
      <w:pPr>
        <w:pStyle w:val="NormalWeb"/>
        <w:spacing w:before="0" w:beforeAutospacing="0" w:after="240" w:afterAutospacing="0"/>
        <w:rPr>
          <w:rFonts w:ascii="Arial" w:hAnsi="Arial" w:cs="Arial"/>
          <w:color w:val="212529"/>
        </w:rPr>
      </w:pPr>
    </w:p>
    <w:p w:rsidR="00EC150F" w:rsidP="00097BFE" w:rsidRDefault="00EC150F" w14:paraId="027E952E" w14:textId="77777777">
      <w:pPr>
        <w:pStyle w:val="NormalWeb"/>
        <w:spacing w:before="0" w:beforeAutospacing="0" w:after="240" w:afterAutospacing="0"/>
        <w:rPr>
          <w:rFonts w:ascii="Arial" w:hAnsi="Arial" w:cs="Arial"/>
          <w:color w:val="212529"/>
        </w:rPr>
      </w:pPr>
    </w:p>
    <w:p w:rsidR="00EC150F" w:rsidP="00097BFE" w:rsidRDefault="00EC150F" w14:paraId="0E7DF3BD" w14:textId="77777777">
      <w:pPr>
        <w:pStyle w:val="NormalWeb"/>
        <w:spacing w:before="0" w:beforeAutospacing="0" w:after="240" w:afterAutospacing="0"/>
        <w:rPr>
          <w:rFonts w:ascii="Arial" w:hAnsi="Arial" w:cs="Arial"/>
          <w:color w:val="212529"/>
        </w:rPr>
      </w:pPr>
    </w:p>
    <w:p w:rsidR="00EC150F" w:rsidP="00097BFE" w:rsidRDefault="00EC150F" w14:paraId="2A3BDAAA" w14:textId="77777777">
      <w:pPr>
        <w:pStyle w:val="NormalWeb"/>
        <w:spacing w:before="0" w:beforeAutospacing="0" w:after="240" w:afterAutospacing="0"/>
        <w:rPr>
          <w:rFonts w:ascii="Arial" w:hAnsi="Arial" w:cs="Arial"/>
          <w:color w:val="212529"/>
        </w:rPr>
      </w:pPr>
    </w:p>
    <w:p w:rsidR="00EC150F" w:rsidP="00097BFE" w:rsidRDefault="00EC150F" w14:paraId="01CB9069" w14:textId="77777777">
      <w:pPr>
        <w:pStyle w:val="NormalWeb"/>
        <w:spacing w:before="0" w:beforeAutospacing="0" w:after="240" w:afterAutospacing="0"/>
        <w:rPr>
          <w:rFonts w:ascii="Arial" w:hAnsi="Arial" w:cs="Arial"/>
          <w:color w:val="212529"/>
        </w:rPr>
      </w:pPr>
    </w:p>
    <w:p w:rsidR="00EC150F" w:rsidP="00097BFE" w:rsidRDefault="00EC150F" w14:paraId="042C0DE4" w14:textId="77777777">
      <w:pPr>
        <w:pStyle w:val="NormalWeb"/>
        <w:spacing w:before="0" w:beforeAutospacing="0" w:after="240" w:afterAutospacing="0"/>
        <w:rPr>
          <w:rFonts w:ascii="Arial" w:hAnsi="Arial" w:cs="Arial"/>
          <w:color w:val="212529"/>
        </w:rPr>
      </w:pPr>
    </w:p>
    <w:p w:rsidR="00EC150F" w:rsidP="00097BFE" w:rsidRDefault="00EC150F" w14:paraId="5549C5F5" w14:textId="77777777">
      <w:pPr>
        <w:pStyle w:val="NormalWeb"/>
        <w:spacing w:before="0" w:beforeAutospacing="0" w:after="240" w:afterAutospacing="0"/>
        <w:rPr>
          <w:rFonts w:ascii="Arial" w:hAnsi="Arial" w:cs="Arial"/>
          <w:color w:val="212529"/>
        </w:rPr>
      </w:pPr>
    </w:p>
    <w:p w:rsidR="00EC150F" w:rsidP="00097BFE" w:rsidRDefault="00EC150F" w14:paraId="6B633506" w14:textId="77777777">
      <w:pPr>
        <w:pStyle w:val="NormalWeb"/>
        <w:spacing w:before="0" w:beforeAutospacing="0" w:after="240" w:afterAutospacing="0"/>
        <w:rPr>
          <w:rFonts w:ascii="Arial" w:hAnsi="Arial" w:cs="Arial"/>
          <w:color w:val="212529"/>
        </w:rPr>
      </w:pPr>
    </w:p>
    <w:p w:rsidR="00EC150F" w:rsidP="00097BFE" w:rsidRDefault="00EC150F" w14:paraId="4308D0CB" w14:textId="77777777">
      <w:pPr>
        <w:pStyle w:val="NormalWeb"/>
        <w:spacing w:before="0" w:beforeAutospacing="0" w:after="240" w:afterAutospacing="0"/>
        <w:rPr>
          <w:rFonts w:ascii="Arial" w:hAnsi="Arial" w:cs="Arial"/>
          <w:color w:val="212529"/>
        </w:rPr>
      </w:pPr>
    </w:p>
    <w:p w:rsidR="00EC150F" w:rsidP="00097BFE" w:rsidRDefault="00EC150F" w14:paraId="0A68A5B6" w14:textId="77777777">
      <w:pPr>
        <w:pStyle w:val="NormalWeb"/>
        <w:spacing w:before="0" w:beforeAutospacing="0" w:after="240" w:afterAutospacing="0"/>
        <w:rPr>
          <w:rFonts w:ascii="Arial" w:hAnsi="Arial" w:cs="Arial"/>
          <w:color w:val="212529"/>
        </w:rPr>
      </w:pPr>
    </w:p>
    <w:p w:rsidR="00EC150F" w:rsidP="00097BFE" w:rsidRDefault="00EC150F" w14:paraId="457D6377" w14:textId="77777777">
      <w:pPr>
        <w:pStyle w:val="NormalWeb"/>
        <w:spacing w:before="0" w:beforeAutospacing="0" w:after="240" w:afterAutospacing="0"/>
        <w:rPr>
          <w:rFonts w:ascii="Arial" w:hAnsi="Arial" w:cs="Arial"/>
          <w:color w:val="212529"/>
        </w:rPr>
      </w:pPr>
    </w:p>
    <w:p w:rsidR="00EC150F" w:rsidP="00097BFE" w:rsidRDefault="00EC150F" w14:paraId="4FC84E46" w14:textId="77777777">
      <w:pPr>
        <w:pStyle w:val="NormalWeb"/>
        <w:spacing w:before="0" w:beforeAutospacing="0" w:after="240" w:afterAutospacing="0"/>
        <w:rPr>
          <w:rFonts w:ascii="Arial" w:hAnsi="Arial" w:cs="Arial"/>
          <w:color w:val="212529"/>
        </w:rPr>
      </w:pPr>
    </w:p>
    <w:p w:rsidR="00EC150F" w:rsidP="00097BFE" w:rsidRDefault="00EC150F" w14:paraId="3B7A1D18" w14:textId="77777777">
      <w:pPr>
        <w:pStyle w:val="NormalWeb"/>
        <w:spacing w:before="0" w:beforeAutospacing="0" w:after="240" w:afterAutospacing="0"/>
        <w:rPr>
          <w:rFonts w:ascii="Arial" w:hAnsi="Arial" w:cs="Arial"/>
          <w:color w:val="212529"/>
        </w:rPr>
      </w:pPr>
    </w:p>
    <w:p w:rsidR="00EC150F" w:rsidP="00097BFE" w:rsidRDefault="00EC150F" w14:paraId="469098AA" w14:textId="77777777">
      <w:pPr>
        <w:pStyle w:val="NormalWeb"/>
        <w:spacing w:before="0" w:beforeAutospacing="0" w:after="240" w:afterAutospacing="0"/>
        <w:rPr>
          <w:rFonts w:ascii="Arial" w:hAnsi="Arial" w:cs="Arial"/>
          <w:color w:val="212529"/>
        </w:rPr>
      </w:pPr>
    </w:p>
    <w:p w:rsidRPr="00097BFE" w:rsidR="00EC150F" w:rsidP="00097BFE" w:rsidRDefault="00EC150F" w14:paraId="1FD97D01" w14:textId="77777777">
      <w:pPr>
        <w:pStyle w:val="NormalWeb"/>
        <w:spacing w:before="0" w:beforeAutospacing="0" w:after="240" w:afterAutospacing="0"/>
        <w:rPr>
          <w:rFonts w:ascii="Arial" w:hAnsi="Arial" w:cs="Arial"/>
        </w:rPr>
      </w:pPr>
    </w:p>
    <w:p w:rsidR="00A0653B" w:rsidP="00A0653B" w:rsidRDefault="004B4E4C" w14:paraId="32095718" w14:textId="52E23DC6">
      <w:pPr>
        <w:pStyle w:val="Heading1"/>
        <w:rPr>
          <w:rFonts w:ascii="Arial" w:hAnsi="Arial" w:cs="Arial"/>
        </w:rPr>
      </w:pPr>
      <w:bookmarkStart w:name="_Toc28255473" w:id="44"/>
      <w:bookmarkStart w:name="_Toc36644071" w:id="45"/>
      <w:r w:rsidRPr="00E742F1">
        <w:rPr>
          <w:rFonts w:ascii="Arial" w:hAnsi="Arial" w:cs="Arial"/>
        </w:rPr>
        <w:t>Conclusions</w:t>
      </w:r>
      <w:bookmarkEnd w:id="44"/>
      <w:bookmarkEnd w:id="45"/>
    </w:p>
    <w:p w:rsidRPr="009A686F" w:rsidR="009A686F" w:rsidP="009A686F" w:rsidRDefault="009A686F" w14:paraId="7F818E65" w14:textId="77777777"/>
    <w:p w:rsidR="000B7103" w:rsidP="000B7103" w:rsidRDefault="00A0653B" w14:paraId="301396C9" w14:textId="33A82519">
      <w:pPr>
        <w:rPr>
          <w:rFonts w:ascii="Arial" w:hAnsi="Arial" w:cs="Arial"/>
          <w:color w:val="000000"/>
          <w:szCs w:val="24"/>
          <w:shd w:val="clear" w:color="auto" w:fill="FFFFFF"/>
        </w:rPr>
      </w:pPr>
      <w:r w:rsidRPr="001C3556">
        <w:rPr>
          <w:rFonts w:ascii="Arial" w:hAnsi="Arial" w:cs="Arial"/>
          <w:color w:val="000000"/>
          <w:szCs w:val="24"/>
          <w:shd w:val="clear" w:color="auto" w:fill="FFFFFF"/>
        </w:rPr>
        <w:t>We were responsible in providing BT methods to improve the information systems and management of IT projects. This includes suggestions fo</w:t>
      </w:r>
      <w:r w:rsidRPr="001C3556" w:rsidR="00E54329">
        <w:rPr>
          <w:rFonts w:ascii="Arial" w:hAnsi="Arial" w:cs="Arial"/>
          <w:color w:val="000000"/>
          <w:szCs w:val="24"/>
          <w:shd w:val="clear" w:color="auto" w:fill="FFFFFF"/>
        </w:rPr>
        <w:t>r globalisation issues</w:t>
      </w:r>
      <w:r w:rsidRPr="001C3556">
        <w:rPr>
          <w:rFonts w:ascii="Arial" w:hAnsi="Arial" w:cs="Arial"/>
          <w:color w:val="000000"/>
          <w:szCs w:val="24"/>
          <w:shd w:val="clear" w:color="auto" w:fill="FFFFFF"/>
        </w:rPr>
        <w:t xml:space="preserve">, </w:t>
      </w:r>
      <w:r w:rsidRPr="001C3556" w:rsidR="00A0203C">
        <w:rPr>
          <w:rFonts w:ascii="Arial" w:hAnsi="Arial" w:cs="Arial"/>
          <w:color w:val="000000"/>
          <w:szCs w:val="24"/>
          <w:shd w:val="clear" w:color="auto" w:fill="FFFFFF"/>
        </w:rPr>
        <w:t>networking issues</w:t>
      </w:r>
      <w:r w:rsidRPr="001C3556">
        <w:rPr>
          <w:rFonts w:ascii="Arial" w:hAnsi="Arial" w:cs="Arial"/>
          <w:color w:val="000000"/>
          <w:szCs w:val="24"/>
          <w:shd w:val="clear" w:color="auto" w:fill="FFFFFF"/>
        </w:rPr>
        <w:t xml:space="preserve">, </w:t>
      </w:r>
      <w:r w:rsidRPr="001C3556" w:rsidR="00A0203C">
        <w:rPr>
          <w:rFonts w:ascii="Arial" w:hAnsi="Arial" w:cs="Arial"/>
          <w:color w:val="000000"/>
          <w:szCs w:val="24"/>
          <w:shd w:val="clear" w:color="auto" w:fill="FFFFFF"/>
        </w:rPr>
        <w:t>agile approach</w:t>
      </w:r>
      <w:r w:rsidRPr="001C3556" w:rsidR="00E13AD1">
        <w:rPr>
          <w:rFonts w:ascii="Arial" w:hAnsi="Arial" w:cs="Arial"/>
          <w:color w:val="000000"/>
          <w:szCs w:val="24"/>
          <w:shd w:val="clear" w:color="auto" w:fill="FFFFFF"/>
        </w:rPr>
        <w:t xml:space="preserve"> to MIS</w:t>
      </w:r>
      <w:r w:rsidRPr="001C3556">
        <w:rPr>
          <w:rFonts w:ascii="Arial" w:hAnsi="Arial" w:cs="Arial"/>
          <w:color w:val="000000"/>
          <w:szCs w:val="24"/>
          <w:shd w:val="clear" w:color="auto" w:fill="FFFFFF"/>
        </w:rPr>
        <w:t xml:space="preserve">, </w:t>
      </w:r>
      <w:r w:rsidRPr="001C3556" w:rsidR="00154FDE">
        <w:rPr>
          <w:rFonts w:ascii="Arial" w:hAnsi="Arial" w:cs="Arial"/>
          <w:color w:val="000000"/>
          <w:szCs w:val="24"/>
          <w:shd w:val="clear" w:color="auto" w:fill="FFFFFF"/>
        </w:rPr>
        <w:t>impact of</w:t>
      </w:r>
      <w:r w:rsidRPr="001C3556" w:rsidR="00C723DA">
        <w:rPr>
          <w:rFonts w:ascii="Arial" w:hAnsi="Arial" w:cs="Arial"/>
          <w:color w:val="000000"/>
          <w:szCs w:val="24"/>
          <w:shd w:val="clear" w:color="auto" w:fill="FFFFFF"/>
        </w:rPr>
        <w:t xml:space="preserve"> IS </w:t>
      </w:r>
      <w:r w:rsidRPr="001C3556" w:rsidR="00EB7F18">
        <w:rPr>
          <w:rFonts w:ascii="Arial" w:hAnsi="Arial" w:cs="Arial"/>
          <w:color w:val="000000"/>
          <w:szCs w:val="24"/>
          <w:shd w:val="clear" w:color="auto" w:fill="FFFFFF"/>
        </w:rPr>
        <w:t>on society</w:t>
      </w:r>
      <w:r w:rsidRPr="001C3556" w:rsidR="00E13AD1">
        <w:rPr>
          <w:rFonts w:ascii="Arial" w:hAnsi="Arial" w:cs="Arial"/>
          <w:color w:val="000000"/>
          <w:szCs w:val="24"/>
          <w:shd w:val="clear" w:color="auto" w:fill="FFFFFF"/>
        </w:rPr>
        <w:t xml:space="preserve"> and</w:t>
      </w:r>
      <w:r w:rsidRPr="001C3556">
        <w:rPr>
          <w:rFonts w:ascii="Arial" w:hAnsi="Arial" w:cs="Arial"/>
          <w:color w:val="000000"/>
          <w:szCs w:val="24"/>
          <w:shd w:val="clear" w:color="auto" w:fill="FFFFFF"/>
        </w:rPr>
        <w:t xml:space="preserve"> </w:t>
      </w:r>
      <w:r w:rsidRPr="001C3556" w:rsidR="00B4068F">
        <w:rPr>
          <w:rFonts w:ascii="Arial" w:hAnsi="Arial" w:cs="Arial"/>
          <w:color w:val="000000"/>
          <w:szCs w:val="24"/>
          <w:shd w:val="clear" w:color="auto" w:fill="FFFFFF"/>
        </w:rPr>
        <w:t>intelligence and MIS</w:t>
      </w:r>
      <w:r w:rsidRPr="001C3556" w:rsidR="000B7103">
        <w:rPr>
          <w:rFonts w:ascii="Arial" w:hAnsi="Arial" w:cs="Arial"/>
          <w:color w:val="000000"/>
          <w:szCs w:val="24"/>
          <w:shd w:val="clear" w:color="auto" w:fill="FFFFFF"/>
        </w:rPr>
        <w:t xml:space="preserve">. </w:t>
      </w:r>
    </w:p>
    <w:p w:rsidRPr="001C3556" w:rsidR="009A686F" w:rsidP="000B7103" w:rsidRDefault="009A686F" w14:paraId="54EB278F" w14:textId="77777777">
      <w:pPr>
        <w:rPr>
          <w:rFonts w:ascii="Arial" w:hAnsi="Arial" w:cs="Arial"/>
          <w:szCs w:val="24"/>
        </w:rPr>
      </w:pPr>
    </w:p>
    <w:p w:rsidR="004B4E4C" w:rsidP="004B4E4C" w:rsidRDefault="004B4E4C" w14:paraId="2A4D41C9" w14:textId="77777777">
      <w:pPr>
        <w:pStyle w:val="Heading2"/>
        <w:rPr>
          <w:rFonts w:ascii="Arial" w:hAnsi="Arial" w:cs="Arial"/>
        </w:rPr>
      </w:pPr>
      <w:bookmarkStart w:name="_Toc28255474" w:id="46"/>
      <w:bookmarkStart w:name="_Toc36644072" w:id="47"/>
      <w:r w:rsidRPr="00E742F1">
        <w:rPr>
          <w:rFonts w:ascii="Arial" w:hAnsi="Arial" w:cs="Arial"/>
        </w:rPr>
        <w:t>12.1 Summary of main suggestions for the organisation</w:t>
      </w:r>
      <w:bookmarkEnd w:id="46"/>
      <w:bookmarkEnd w:id="47"/>
    </w:p>
    <w:p w:rsidRPr="009A686F" w:rsidR="009A686F" w:rsidP="009A686F" w:rsidRDefault="009A686F" w14:paraId="6D45302F" w14:textId="77777777"/>
    <w:p w:rsidRPr="001C3556" w:rsidR="004B4E4C" w:rsidP="000B7103" w:rsidRDefault="002F4663" w14:paraId="0FEDF1E3" w14:textId="21D28C29">
      <w:pPr>
        <w:rPr>
          <w:rFonts w:ascii="Arial" w:hAnsi="Arial" w:cs="Arial"/>
          <w:szCs w:val="24"/>
        </w:rPr>
      </w:pPr>
      <w:r>
        <w:rPr>
          <w:rFonts w:ascii="Arial" w:hAnsi="Arial" w:cs="Arial"/>
          <w:color w:val="242424"/>
          <w:shd w:val="clear" w:color="auto" w:fill="FFFFFF"/>
        </w:rPr>
        <w:t>BT should equip their employees with tools and training for thriving in a globalised environment, including remote work tools, cybersecurity protocols, and cultural competency training. Empowering employees fosters cross-cultural collaboration can maximise productivity.</w:t>
      </w:r>
    </w:p>
    <w:p w:rsidRPr="001C3556" w:rsidR="000B7103" w:rsidP="000B7103" w:rsidRDefault="001F7078" w14:paraId="332ED4E4" w14:textId="7E343E15">
      <w:pPr>
        <w:rPr>
          <w:rFonts w:ascii="Arial" w:hAnsi="Arial" w:cs="Arial"/>
          <w:szCs w:val="24"/>
        </w:rPr>
      </w:pPr>
      <w:r w:rsidRPr="001C3556">
        <w:rPr>
          <w:rFonts w:ascii="Arial" w:hAnsi="Arial" w:cs="Arial"/>
          <w:color w:val="000000"/>
          <w:shd w:val="clear" w:color="auto" w:fill="FFFFFF"/>
        </w:rPr>
        <w:t>It is recommended that BT Group explores developing platforms for its social media presence to reach a wider audience and remain ahead of changing trends.  </w:t>
      </w:r>
    </w:p>
    <w:p w:rsidR="00F9156B" w:rsidP="00F9156B" w:rsidRDefault="00F9156B" w14:paraId="3EF5ABF7" w14:textId="77777777">
      <w:pPr>
        <w:pStyle w:val="NormalWeb"/>
        <w:shd w:val="clear" w:color="auto" w:fill="FFFFFF"/>
        <w:spacing w:before="0" w:beforeAutospacing="0" w:after="0" w:afterAutospacing="0"/>
        <w:rPr>
          <w:rFonts w:ascii="Segoe UI" w:hAnsi="Segoe UI" w:cs="Segoe UI"/>
          <w:color w:val="242424"/>
          <w:sz w:val="23"/>
          <w:szCs w:val="23"/>
        </w:rPr>
      </w:pPr>
      <w:r>
        <w:rPr>
          <w:rFonts w:ascii="Arial" w:hAnsi="Arial" w:cs="Arial"/>
          <w:color w:val="242424"/>
          <w:bdr w:val="none" w:color="auto" w:sz="0" w:space="0" w:frame="1"/>
        </w:rPr>
        <w:t>KPIs for Agile MIS: BT should establish measurable KPIs, monitoring factors such as flexibility, adherence to timelines, stakeholder satisfaction.</w:t>
      </w:r>
    </w:p>
    <w:p w:rsidRPr="001C3556" w:rsidR="000B7103" w:rsidP="000B7103" w:rsidRDefault="000B7103" w14:paraId="060746D2" w14:textId="6C60E9A1">
      <w:pPr>
        <w:rPr>
          <w:rFonts w:ascii="Arial" w:hAnsi="Arial" w:cs="Arial"/>
          <w:szCs w:val="24"/>
        </w:rPr>
      </w:pPr>
    </w:p>
    <w:p w:rsidRPr="001C3556" w:rsidR="000B7103" w:rsidP="000B7103" w:rsidRDefault="004D36D1" w14:paraId="3A366EF4" w14:textId="4821CB2F">
      <w:pPr>
        <w:rPr>
          <w:rFonts w:ascii="Arial" w:hAnsi="Arial" w:cs="Arial"/>
          <w:szCs w:val="24"/>
        </w:rPr>
      </w:pPr>
      <w:r w:rsidRPr="001C3556">
        <w:rPr>
          <w:rFonts w:ascii="Arial" w:hAnsi="Arial" w:cs="Arial"/>
          <w:color w:val="000000"/>
          <w:shd w:val="clear" w:color="auto" w:fill="FFFFFF"/>
        </w:rPr>
        <w:t>To maintain compliance with changing legal requirements and societal expectations, BT Group should place a high priority on providing workers with continual education and training on ethical data handling methods. </w:t>
      </w:r>
    </w:p>
    <w:p w:rsidRPr="001C3556" w:rsidR="000B7103" w:rsidP="000B7103" w:rsidRDefault="005007A2" w14:paraId="3D5C965C" w14:textId="0B8476D5">
      <w:pPr>
        <w:rPr>
          <w:rFonts w:ascii="Arial" w:hAnsi="Arial" w:cs="Arial"/>
          <w:szCs w:val="24"/>
        </w:rPr>
      </w:pPr>
      <w:r w:rsidRPr="001C3556">
        <w:rPr>
          <w:rFonts w:ascii="Arial" w:hAnsi="Arial" w:cs="Arial"/>
          <w:szCs w:val="24"/>
        </w:rPr>
        <w:t xml:space="preserve">The implementation of AI can be broader and across many departments </w:t>
      </w:r>
      <w:r w:rsidRPr="001C3556" w:rsidR="00560E70">
        <w:rPr>
          <w:rFonts w:ascii="Arial" w:hAnsi="Arial" w:cs="Arial"/>
          <w:szCs w:val="24"/>
        </w:rPr>
        <w:t xml:space="preserve">to ease the workload </w:t>
      </w:r>
      <w:r w:rsidRPr="001C3556" w:rsidR="001B5E2E">
        <w:rPr>
          <w:rFonts w:ascii="Arial" w:hAnsi="Arial" w:cs="Arial"/>
          <w:szCs w:val="24"/>
        </w:rPr>
        <w:t>and</w:t>
      </w:r>
      <w:r w:rsidRPr="001C3556" w:rsidR="00560E70">
        <w:rPr>
          <w:rFonts w:ascii="Arial" w:hAnsi="Arial" w:cs="Arial"/>
          <w:szCs w:val="24"/>
        </w:rPr>
        <w:t xml:space="preserve"> it can be used for </w:t>
      </w:r>
      <w:r w:rsidRPr="001C3556" w:rsidR="00654A1B">
        <w:rPr>
          <w:rFonts w:ascii="Arial" w:hAnsi="Arial" w:cs="Arial"/>
          <w:szCs w:val="24"/>
        </w:rPr>
        <w:t>to provide better customer service with more meaningful application</w:t>
      </w:r>
      <w:r w:rsidRPr="001C3556" w:rsidR="00F8020E">
        <w:rPr>
          <w:rFonts w:ascii="Arial" w:hAnsi="Arial" w:cs="Arial"/>
          <w:szCs w:val="24"/>
        </w:rPr>
        <w:t xml:space="preserve">. </w:t>
      </w:r>
    </w:p>
    <w:p w:rsidRPr="000B7103" w:rsidR="000B7103" w:rsidP="000B7103" w:rsidRDefault="000B7103" w14:paraId="42AE13B0" w14:textId="77777777">
      <w:pPr>
        <w:rPr>
          <w:rFonts w:ascii="Arial" w:hAnsi="Arial" w:cs="Arial"/>
          <w:szCs w:val="24"/>
        </w:rPr>
      </w:pPr>
    </w:p>
    <w:p w:rsidR="004B4E4C" w:rsidP="004B4E4C" w:rsidRDefault="004B4E4C" w14:paraId="36654A43" w14:textId="77777777">
      <w:pPr>
        <w:pStyle w:val="Heading2"/>
        <w:rPr>
          <w:rFonts w:ascii="Arial" w:hAnsi="Arial" w:cs="Arial"/>
        </w:rPr>
      </w:pPr>
      <w:bookmarkStart w:name="_Toc28255475" w:id="48"/>
      <w:bookmarkStart w:name="_Toc36644073" w:id="49"/>
      <w:r w:rsidRPr="00E742F1">
        <w:rPr>
          <w:rFonts w:ascii="Arial" w:hAnsi="Arial" w:cs="Arial"/>
        </w:rPr>
        <w:t>12.2 Identification of main constraints in applying proposed plans</w:t>
      </w:r>
      <w:bookmarkEnd w:id="48"/>
      <w:bookmarkEnd w:id="49"/>
    </w:p>
    <w:p w:rsidRPr="009A686F" w:rsidR="009A686F" w:rsidP="009A686F" w:rsidRDefault="009A686F" w14:paraId="1837A1D3" w14:textId="77777777"/>
    <w:p w:rsidRPr="00512853" w:rsidR="000B7103" w:rsidP="000B7103" w:rsidRDefault="00A35446" w14:paraId="3D930706" w14:textId="6A03203C">
      <w:pPr>
        <w:rPr>
          <w:rFonts w:ascii="Arial" w:hAnsi="Arial" w:cs="Arial"/>
          <w:szCs w:val="24"/>
        </w:rPr>
      </w:pPr>
      <w:r>
        <w:rPr>
          <w:rFonts w:ascii="Arial" w:hAnsi="Arial" w:cs="Arial"/>
          <w:color w:val="000000"/>
          <w:shd w:val="clear" w:color="auto" w:fill="FFFFFF"/>
        </w:rPr>
        <w:t>The main issue with implementing these proposed plans is external threats regarding cybersecurity. While, BT will have the infrastructure to repeal majority of cyberthreats. The organisation going global, they are more vulnerable to international threats rather than domestic cyber-attack threats. Employee neglect or different approaches in different countries regarding cybersecurity protocols can cause vulnerability to BT’s infrastructure.</w:t>
      </w:r>
    </w:p>
    <w:p w:rsidRPr="00512853" w:rsidR="000B7103" w:rsidP="000B7103" w:rsidRDefault="004D36D1" w14:paraId="4C814B9E" w14:textId="3FD3E6E7">
      <w:pPr>
        <w:rPr>
          <w:rFonts w:ascii="Arial" w:hAnsi="Arial" w:cs="Arial"/>
          <w:szCs w:val="24"/>
        </w:rPr>
      </w:pPr>
      <w:r w:rsidRPr="00512853">
        <w:rPr>
          <w:rFonts w:ascii="Arial" w:hAnsi="Arial" w:cs="Arial"/>
          <w:color w:val="000000"/>
          <w:shd w:val="clear" w:color="auto" w:fill="FFFFFF"/>
        </w:rPr>
        <w:t>The primary obstacle might be the substantial resources and experience required to efficiently manage several social media sites and modify content strategy for each.</w:t>
      </w:r>
    </w:p>
    <w:p w:rsidR="004F7158" w:rsidP="004F7158" w:rsidRDefault="004F7158" w14:paraId="3A4D3F36" w14:textId="77777777">
      <w:pPr>
        <w:pStyle w:val="NormalWeb"/>
        <w:shd w:val="clear" w:color="auto" w:fill="FFFFFF"/>
        <w:spacing w:before="0" w:beforeAutospacing="0" w:after="0" w:afterAutospacing="0"/>
        <w:jc w:val="both"/>
        <w:rPr>
          <w:rFonts w:ascii="Segoe UI" w:hAnsi="Segoe UI" w:cs="Segoe UI"/>
          <w:color w:val="242424"/>
          <w:sz w:val="23"/>
          <w:szCs w:val="23"/>
        </w:rPr>
      </w:pPr>
      <w:r>
        <w:rPr>
          <w:rFonts w:ascii="Arial" w:hAnsi="Arial" w:cs="Arial"/>
          <w:color w:val="000000"/>
          <w:bdr w:val="none" w:color="auto" w:sz="0" w:space="0" w:frame="1"/>
        </w:rPr>
        <w:t>Regarding KPIs BT could struggle to meet them. Some project may not be flexible to change, projects can be delayed, and projects may not meet stakeholder satisfaction.</w:t>
      </w:r>
    </w:p>
    <w:p w:rsidRPr="004F7158" w:rsidR="000B7103" w:rsidP="004F7158" w:rsidRDefault="004F7158" w14:paraId="173ECF75" w14:textId="19984871">
      <w:pPr>
        <w:pStyle w:val="NormalWeb"/>
        <w:shd w:val="clear" w:color="auto" w:fill="FFFFFF"/>
        <w:spacing w:before="0" w:beforeAutospacing="0" w:after="0" w:afterAutospacing="0"/>
        <w:rPr>
          <w:rFonts w:ascii="Segoe UI" w:hAnsi="Segoe UI" w:cs="Segoe UI"/>
          <w:color w:val="242424"/>
          <w:sz w:val="23"/>
          <w:szCs w:val="23"/>
        </w:rPr>
      </w:pPr>
      <w:r>
        <w:rPr>
          <w:rFonts w:ascii="Aptos" w:hAnsi="Aptos" w:cs="Segoe UI"/>
          <w:color w:val="000000"/>
          <w:bdr w:val="none" w:color="auto" w:sz="0" w:space="0" w:frame="1"/>
        </w:rPr>
        <w:t> </w:t>
      </w:r>
    </w:p>
    <w:p w:rsidRPr="00512853" w:rsidR="000B7103" w:rsidP="000B7103" w:rsidRDefault="0017598D" w14:paraId="5FA973EC" w14:textId="4E065DFA">
      <w:pPr>
        <w:rPr>
          <w:rFonts w:ascii="Arial" w:hAnsi="Arial" w:cs="Arial"/>
          <w:szCs w:val="24"/>
        </w:rPr>
      </w:pPr>
      <w:r w:rsidRPr="00512853">
        <w:rPr>
          <w:rFonts w:ascii="Arial" w:hAnsi="Arial" w:cs="Arial"/>
          <w:color w:val="000000"/>
          <w:shd w:val="clear" w:color="auto" w:fill="FFFFFF"/>
        </w:rPr>
        <w:t>Navigating complicated regulatory environments and striking a balance between the demands of innovation and customer service and data security are examples of constraints. </w:t>
      </w:r>
    </w:p>
    <w:p w:rsidRPr="00512853" w:rsidR="004B4E4C" w:rsidP="000B7103" w:rsidRDefault="00F8020E" w14:paraId="0CD11AB5" w14:textId="66244DED">
      <w:pPr>
        <w:rPr>
          <w:rFonts w:ascii="Arial" w:hAnsi="Arial" w:cs="Arial"/>
          <w:szCs w:val="24"/>
        </w:rPr>
      </w:pPr>
      <w:r w:rsidRPr="00512853">
        <w:rPr>
          <w:rFonts w:ascii="Arial" w:hAnsi="Arial" w:cs="Arial"/>
          <w:szCs w:val="24"/>
        </w:rPr>
        <w:t xml:space="preserve">It requires a shift in the mindset </w:t>
      </w:r>
      <w:r w:rsidRPr="00512853" w:rsidR="00F13595">
        <w:rPr>
          <w:rFonts w:ascii="Arial" w:hAnsi="Arial" w:cs="Arial"/>
          <w:szCs w:val="24"/>
        </w:rPr>
        <w:t xml:space="preserve">from the higher up to </w:t>
      </w:r>
      <w:r w:rsidRPr="00512853" w:rsidR="007C5475">
        <w:rPr>
          <w:rFonts w:ascii="Arial" w:hAnsi="Arial" w:cs="Arial"/>
          <w:szCs w:val="24"/>
        </w:rPr>
        <w:t xml:space="preserve">be make it priority </w:t>
      </w:r>
      <w:r w:rsidRPr="00512853" w:rsidR="0017598D">
        <w:rPr>
          <w:rFonts w:ascii="Arial" w:hAnsi="Arial" w:cs="Arial"/>
          <w:szCs w:val="24"/>
        </w:rPr>
        <w:t>and</w:t>
      </w:r>
      <w:r w:rsidRPr="00512853" w:rsidR="007C5475">
        <w:rPr>
          <w:rFonts w:ascii="Arial" w:hAnsi="Arial" w:cs="Arial"/>
          <w:szCs w:val="24"/>
        </w:rPr>
        <w:t xml:space="preserve"> the customers may not be keen on the changes as they </w:t>
      </w:r>
      <w:r w:rsidRPr="00512853" w:rsidR="001B5E2E">
        <w:rPr>
          <w:rFonts w:ascii="Arial" w:hAnsi="Arial" w:cs="Arial"/>
          <w:szCs w:val="24"/>
        </w:rPr>
        <w:t>prefer</w:t>
      </w:r>
      <w:r w:rsidRPr="00512853" w:rsidR="007C5475">
        <w:rPr>
          <w:rFonts w:ascii="Arial" w:hAnsi="Arial" w:cs="Arial"/>
          <w:szCs w:val="24"/>
        </w:rPr>
        <w:t xml:space="preserve"> the traditional </w:t>
      </w:r>
      <w:r w:rsidRPr="00512853" w:rsidR="001B5E2E">
        <w:rPr>
          <w:rFonts w:ascii="Arial" w:hAnsi="Arial" w:cs="Arial"/>
          <w:szCs w:val="24"/>
        </w:rPr>
        <w:t>service.</w:t>
      </w:r>
    </w:p>
    <w:p w:rsidR="004B4E4C" w:rsidP="000B7103" w:rsidRDefault="004B4E4C" w14:paraId="56A61477" w14:textId="3BA9DD0B">
      <w:pPr>
        <w:pStyle w:val="Heading2"/>
        <w:rPr>
          <w:rFonts w:ascii="Arial" w:hAnsi="Arial" w:cs="Arial"/>
        </w:rPr>
      </w:pPr>
      <w:bookmarkStart w:name="_Toc28255476" w:id="50"/>
      <w:bookmarkStart w:name="_Toc36644074" w:id="51"/>
      <w:r w:rsidRPr="00E742F1">
        <w:rPr>
          <w:rFonts w:ascii="Arial" w:hAnsi="Arial" w:cs="Arial"/>
        </w:rPr>
        <w:t>12.3 Reflection on lessons learnt for the members of the start-up</w:t>
      </w:r>
      <w:bookmarkEnd w:id="50"/>
      <w:bookmarkEnd w:id="51"/>
      <w:r w:rsidRPr="00E742F1">
        <w:rPr>
          <w:rFonts w:ascii="Arial" w:hAnsi="Arial" w:cs="Arial"/>
        </w:rPr>
        <w:t xml:space="preserve"> </w:t>
      </w:r>
    </w:p>
    <w:p w:rsidRPr="009A686F" w:rsidR="009A686F" w:rsidP="009A686F" w:rsidRDefault="009A686F" w14:paraId="4506FDF5" w14:textId="77777777"/>
    <w:p w:rsidRPr="009A686F" w:rsidR="000B7103" w:rsidP="0086656F" w:rsidRDefault="0086656F" w14:paraId="37E141CA" w14:textId="094F79CC">
      <w:pPr>
        <w:shd w:val="clear" w:color="auto" w:fill="FFFFFF"/>
        <w:spacing w:after="0" w:line="240" w:lineRule="auto"/>
        <w:textAlignment w:val="baseline"/>
        <w:rPr>
          <w:rFonts w:ascii="Arial" w:hAnsi="Arial" w:eastAsia="Times New Roman" w:cs="Arial"/>
          <w:color w:val="000000"/>
          <w:szCs w:val="24"/>
          <w:lang w:eastAsia="en-GB"/>
        </w:rPr>
      </w:pPr>
      <w:r w:rsidRPr="009A686F">
        <w:rPr>
          <w:rFonts w:ascii="Arial" w:hAnsi="Arial" w:eastAsia="Times New Roman" w:cs="Arial"/>
          <w:color w:val="000000"/>
          <w:szCs w:val="24"/>
          <w:lang w:eastAsia="en-GB"/>
        </w:rPr>
        <w:t>A total word count of 3000 caused a problem for us as every group member worked on their own sections and certain sections went over the word count, so we had to cut some parts. For future projects we will clearly say how much content should be in each individual section.</w:t>
      </w:r>
    </w:p>
    <w:p w:rsidR="004B4E4C" w:rsidP="004B4E4C" w:rsidRDefault="004B4E4C" w14:paraId="7E7333A2" w14:textId="2490CC42"/>
    <w:p w:rsidR="002166F2" w:rsidP="003F55B4" w:rsidRDefault="002166F2" w14:paraId="7BF657C1" w14:textId="28D46E0B">
      <w:pPr>
        <w:ind w:left="360"/>
        <w:rPr>
          <w:rFonts w:ascii="Arial" w:hAnsi="Arial" w:cs="Arial"/>
        </w:rPr>
      </w:pPr>
    </w:p>
    <w:p w:rsidR="00344F75" w:rsidRDefault="00344F75" w14:paraId="754EFE1A" w14:textId="77777777">
      <w:pPr>
        <w:rPr>
          <w:rFonts w:ascii="Arial" w:hAnsi="Arial" w:cs="Arial"/>
          <w:b/>
          <w:bCs/>
          <w:color w:val="000000" w:themeColor="accent1" w:themeShade="BF"/>
          <w:szCs w:val="24"/>
        </w:rPr>
      </w:pPr>
      <w:r>
        <w:rPr>
          <w:rFonts w:ascii="Arial" w:hAnsi="Arial" w:cs="Arial"/>
        </w:rPr>
        <w:br w:type="page"/>
      </w:r>
    </w:p>
    <w:p w:rsidRPr="00E742F1" w:rsidR="00344F75" w:rsidP="00344F75" w:rsidRDefault="00344F75" w14:paraId="0B570F69" w14:textId="346A62BE">
      <w:pPr>
        <w:pStyle w:val="Heading1"/>
        <w:numPr>
          <w:ilvl w:val="0"/>
          <w:numId w:val="0"/>
        </w:numPr>
        <w:ind w:left="360" w:hanging="360"/>
        <w:rPr>
          <w:rFonts w:ascii="Arial" w:hAnsi="Arial" w:cs="Arial"/>
        </w:rPr>
      </w:pPr>
      <w:bookmarkStart w:name="_Toc36644075" w:id="52"/>
      <w:r>
        <w:rPr>
          <w:rFonts w:ascii="Arial" w:hAnsi="Arial" w:cs="Arial"/>
        </w:rPr>
        <w:t>Appendix A – Interview questions</w:t>
      </w:r>
      <w:bookmarkEnd w:id="52"/>
    </w:p>
    <w:p w:rsidRPr="0088745A" w:rsidR="00A93AB7" w:rsidP="00A93AB7" w:rsidRDefault="00A93AB7" w14:paraId="19DD22B9" w14:textId="77777777">
      <w:pPr>
        <w:rPr>
          <w:rFonts w:cstheme="minorHAnsi"/>
          <w:szCs w:val="24"/>
        </w:rPr>
      </w:pPr>
      <w:r w:rsidRPr="0088745A">
        <w:rPr>
          <w:rFonts w:cstheme="minorHAnsi"/>
          <w:szCs w:val="24"/>
        </w:rPr>
        <w:t>A list of at least 20 questions for an interview with a strategic manager of the organisation:</w:t>
      </w:r>
    </w:p>
    <w:p w:rsidRPr="0088745A" w:rsidR="00A93AB7" w:rsidP="00A93AB7" w:rsidRDefault="00A93AB7" w14:paraId="5389C1BD" w14:textId="77777777">
      <w:pPr>
        <w:jc w:val="center"/>
        <w:rPr>
          <w:rFonts w:cstheme="minorHAnsi"/>
          <w:b/>
          <w:bCs/>
          <w:szCs w:val="24"/>
          <w:u w:val="single"/>
        </w:rPr>
      </w:pPr>
      <w:r w:rsidRPr="0088745A">
        <w:rPr>
          <w:rFonts w:cstheme="minorHAnsi"/>
          <w:b/>
          <w:bCs/>
          <w:szCs w:val="24"/>
          <w:u w:val="single"/>
        </w:rPr>
        <w:t>Interview Questions For BT</w:t>
      </w:r>
    </w:p>
    <w:p w:rsidRPr="0088745A" w:rsidR="00A93AB7" w:rsidP="00A93AB7" w:rsidRDefault="00A93AB7" w14:paraId="66DA41C8" w14:textId="77777777">
      <w:pPr>
        <w:rPr>
          <w:rFonts w:cstheme="minorHAnsi"/>
          <w:szCs w:val="24"/>
        </w:rPr>
      </w:pPr>
      <w:r w:rsidRPr="0088745A">
        <w:rPr>
          <w:rFonts w:cstheme="minorHAnsi"/>
          <w:szCs w:val="24"/>
        </w:rPr>
        <w:t>Before we start would you like this interview to be recorded and is there anything else you would like us to be aware of before proceeding on with the questions?</w:t>
      </w:r>
    </w:p>
    <w:p w:rsidRPr="0088745A" w:rsidR="00A93AB7" w:rsidP="00A93AB7" w:rsidRDefault="00A93AB7" w14:paraId="5E1A727E" w14:textId="77777777">
      <w:pPr>
        <w:rPr>
          <w:rFonts w:cstheme="minorHAnsi"/>
          <w:b/>
          <w:bCs/>
          <w:szCs w:val="24"/>
        </w:rPr>
      </w:pPr>
      <w:r w:rsidRPr="0088745A">
        <w:rPr>
          <w:rFonts w:cstheme="minorHAnsi"/>
          <w:b/>
          <w:bCs/>
          <w:szCs w:val="24"/>
        </w:rPr>
        <w:t>Section 1 – Strategic Management Principles</w:t>
      </w:r>
    </w:p>
    <w:p w:rsidRPr="0088745A" w:rsidR="00A93AB7" w:rsidP="00080BD4" w:rsidRDefault="00A93AB7" w14:paraId="37A727A3" w14:textId="77777777">
      <w:pPr>
        <w:numPr>
          <w:ilvl w:val="0"/>
          <w:numId w:val="5"/>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color="auto" w:sz="0" w:space="0" w:frame="1"/>
          <w:lang w:eastAsia="en-GB"/>
        </w:rPr>
        <w:t>What is BT's current strategic management process, and how does it enable the company to adapt to changes within the industry?</w:t>
      </w:r>
    </w:p>
    <w:p w:rsidRPr="0088745A" w:rsidR="00A93AB7" w:rsidP="00A93AB7" w:rsidRDefault="00A93AB7" w14:paraId="22A86638" w14:textId="77777777">
      <w:pPr>
        <w:shd w:val="clear" w:color="auto" w:fill="FFFFFF"/>
        <w:spacing w:after="0" w:line="276" w:lineRule="atLeast"/>
        <w:rPr>
          <w:rFonts w:eastAsia="Times New Roman" w:cstheme="minorHAnsi"/>
          <w:color w:val="000000"/>
          <w:szCs w:val="24"/>
          <w:lang w:eastAsia="en-GB"/>
        </w:rPr>
      </w:pPr>
    </w:p>
    <w:p w:rsidRPr="0088745A" w:rsidR="00A93AB7" w:rsidP="00A93AB7" w:rsidRDefault="00A93AB7" w14:paraId="31662931" w14:textId="77777777">
      <w:pPr>
        <w:rPr>
          <w:rFonts w:cstheme="minorHAnsi"/>
          <w:szCs w:val="24"/>
        </w:rPr>
      </w:pPr>
    </w:p>
    <w:p w:rsidRPr="0088745A" w:rsidR="00A93AB7" w:rsidP="00080BD4" w:rsidRDefault="00A93AB7" w14:paraId="37471524" w14:textId="77777777">
      <w:pPr>
        <w:numPr>
          <w:ilvl w:val="0"/>
          <w:numId w:val="5"/>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color="auto" w:sz="0" w:space="0" w:frame="1"/>
          <w:lang w:eastAsia="en-GB"/>
        </w:rPr>
        <w:t>How does BT analyse its competitors in the telecommunications sector? Can you provide an overview of the methods or models, such as Porter's Five Forces, used for competitive analysis?</w:t>
      </w:r>
    </w:p>
    <w:p w:rsidRPr="0088745A" w:rsidR="00A93AB7" w:rsidP="00A93AB7" w:rsidRDefault="00A93AB7" w14:paraId="3D02E5D6" w14:textId="77777777">
      <w:pPr>
        <w:shd w:val="clear" w:color="auto" w:fill="FFFFFF"/>
        <w:spacing w:after="0" w:line="276" w:lineRule="atLeast"/>
        <w:rPr>
          <w:rFonts w:eastAsia="Times New Roman" w:cstheme="minorHAnsi"/>
          <w:color w:val="000000"/>
          <w:szCs w:val="24"/>
          <w:lang w:eastAsia="en-GB"/>
        </w:rPr>
      </w:pPr>
    </w:p>
    <w:p w:rsidRPr="0088745A" w:rsidR="00A93AB7" w:rsidP="00A93AB7" w:rsidRDefault="00A93AB7" w14:paraId="333821D4" w14:textId="77777777">
      <w:pPr>
        <w:rPr>
          <w:rFonts w:cstheme="minorHAnsi"/>
          <w:szCs w:val="24"/>
        </w:rPr>
      </w:pPr>
    </w:p>
    <w:p w:rsidRPr="0088745A" w:rsidR="00A93AB7" w:rsidP="00080BD4" w:rsidRDefault="00A93AB7" w14:paraId="0B7688C0" w14:textId="77777777">
      <w:pPr>
        <w:numPr>
          <w:ilvl w:val="0"/>
          <w:numId w:val="5"/>
        </w:numPr>
        <w:shd w:val="clear" w:color="auto" w:fill="FFFFFF"/>
        <w:spacing w:after="0" w:line="276" w:lineRule="atLeast"/>
        <w:rPr>
          <w:rFonts w:eastAsia="Times New Roman" w:cstheme="minorHAnsi"/>
          <w:color w:val="000000"/>
          <w:szCs w:val="24"/>
          <w:lang w:eastAsia="en-GB"/>
        </w:rPr>
      </w:pPr>
      <w:r w:rsidRPr="0088745A">
        <w:rPr>
          <w:rFonts w:eastAsia="Times New Roman" w:cstheme="minorHAnsi"/>
          <w:color w:val="000000"/>
          <w:szCs w:val="24"/>
          <w:bdr w:val="none" w:color="auto" w:sz="0" w:space="0" w:frame="1"/>
          <w:lang w:eastAsia="en-GB"/>
        </w:rPr>
        <w:t>What strategic leadership approaches has BT implemented to encourage innovation and empower employees within the organization?</w:t>
      </w:r>
    </w:p>
    <w:p w:rsidRPr="0088745A" w:rsidR="00A93AB7" w:rsidP="00A93AB7" w:rsidRDefault="00A93AB7" w14:paraId="5D68F335" w14:textId="77777777">
      <w:pPr>
        <w:shd w:val="clear" w:color="auto" w:fill="FFFFFF"/>
        <w:spacing w:after="0" w:line="276" w:lineRule="atLeast"/>
        <w:rPr>
          <w:rFonts w:eastAsia="Times New Roman" w:cstheme="minorHAnsi"/>
          <w:color w:val="000000"/>
          <w:szCs w:val="24"/>
          <w:lang w:eastAsia="en-GB"/>
        </w:rPr>
      </w:pPr>
    </w:p>
    <w:p w:rsidRPr="0088745A" w:rsidR="00A93AB7" w:rsidP="00A93AB7" w:rsidRDefault="00A93AB7" w14:paraId="1E4720B5" w14:textId="77777777">
      <w:pPr>
        <w:shd w:val="clear" w:color="auto" w:fill="FFFFFF"/>
        <w:spacing w:after="0" w:line="276" w:lineRule="atLeast"/>
        <w:rPr>
          <w:rFonts w:eastAsia="Times New Roman" w:cstheme="minorHAnsi"/>
          <w:color w:val="000000"/>
          <w:szCs w:val="24"/>
          <w:lang w:eastAsia="en-GB"/>
        </w:rPr>
      </w:pPr>
    </w:p>
    <w:p w:rsidRPr="0088745A" w:rsidR="00A93AB7" w:rsidP="00080BD4" w:rsidRDefault="00A93AB7" w14:paraId="29BE7B2C" w14:textId="77777777">
      <w:pPr>
        <w:pStyle w:val="ListParagraph"/>
        <w:numPr>
          <w:ilvl w:val="0"/>
          <w:numId w:val="11"/>
        </w:numPr>
        <w:shd w:val="clear" w:color="auto" w:fill="FFFFFF"/>
        <w:spacing w:after="0" w:line="276" w:lineRule="atLeast"/>
        <w:rPr>
          <w:rFonts w:eastAsia="Times New Roman" w:cstheme="minorHAnsi"/>
          <w:color w:val="000000"/>
          <w:szCs w:val="24"/>
          <w:lang w:eastAsia="en-GB"/>
        </w:rPr>
      </w:pPr>
      <w:r w:rsidRPr="0088745A">
        <w:rPr>
          <w:rFonts w:cstheme="minorHAnsi"/>
          <w:color w:val="000000"/>
          <w:szCs w:val="24"/>
          <w:shd w:val="clear" w:color="auto" w:fill="FFFFFF"/>
        </w:rPr>
        <w:t>What are the current mission statements and vision statements of BT Group? </w:t>
      </w:r>
    </w:p>
    <w:p w:rsidRPr="0088745A" w:rsidR="00A93AB7" w:rsidP="00A93AB7" w:rsidRDefault="00A93AB7" w14:paraId="0B882267" w14:textId="77777777">
      <w:pPr>
        <w:shd w:val="clear" w:color="auto" w:fill="FFFFFF"/>
        <w:spacing w:after="0" w:line="276" w:lineRule="atLeast"/>
        <w:rPr>
          <w:rFonts w:eastAsia="Times New Roman" w:cstheme="minorHAnsi"/>
          <w:color w:val="000000"/>
          <w:szCs w:val="24"/>
          <w:lang w:eastAsia="en-GB"/>
        </w:rPr>
      </w:pPr>
    </w:p>
    <w:p w:rsidRPr="0088745A" w:rsidR="00A93AB7" w:rsidP="00A93AB7" w:rsidRDefault="00A93AB7" w14:paraId="009C6D9D" w14:textId="77777777">
      <w:pPr>
        <w:rPr>
          <w:rFonts w:cstheme="minorHAnsi"/>
          <w:szCs w:val="24"/>
        </w:rPr>
      </w:pPr>
    </w:p>
    <w:p w:rsidRPr="0088745A" w:rsidR="00A93AB7" w:rsidP="00A93AB7" w:rsidRDefault="00A93AB7" w14:paraId="0C25C940" w14:textId="77777777">
      <w:pPr>
        <w:rPr>
          <w:rFonts w:cstheme="minorHAnsi"/>
          <w:b/>
          <w:bCs/>
          <w:szCs w:val="24"/>
        </w:rPr>
      </w:pPr>
      <w:r w:rsidRPr="0088745A">
        <w:rPr>
          <w:rFonts w:cstheme="minorHAnsi"/>
          <w:b/>
          <w:bCs/>
          <w:szCs w:val="24"/>
        </w:rPr>
        <w:t>Section 2 – Information System Types</w:t>
      </w:r>
    </w:p>
    <w:p w:rsidRPr="0088745A" w:rsidR="00A93AB7" w:rsidP="00080BD4" w:rsidRDefault="00A93AB7" w14:paraId="20A64BFC" w14:textId="77777777">
      <w:pPr>
        <w:pStyle w:val="ListParagraph"/>
        <w:numPr>
          <w:ilvl w:val="0"/>
          <w:numId w:val="9"/>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What are the primary information systems used by BT for managing its telecommunications services and infrastructure?</w:t>
      </w:r>
    </w:p>
    <w:p w:rsidRPr="0088745A" w:rsidR="00A93AB7" w:rsidP="00A93AB7" w:rsidRDefault="00A93AB7" w14:paraId="26BDB636"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A93AB7" w:rsidRDefault="00A93AB7" w14:paraId="57040587"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080BD4" w:rsidRDefault="00A93AB7" w14:paraId="5054EE50" w14:textId="77777777">
      <w:pPr>
        <w:pStyle w:val="ListParagraph"/>
        <w:numPr>
          <w:ilvl w:val="0"/>
          <w:numId w:val="9"/>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How does BT’s customer relationship management (CRM) system help the company interact with its customers and provide services more effectively?</w:t>
      </w:r>
    </w:p>
    <w:p w:rsidRPr="0088745A" w:rsidR="00A93AB7" w:rsidP="00A93AB7" w:rsidRDefault="00A93AB7" w14:paraId="6547422F"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A93AB7" w:rsidRDefault="00A93AB7" w14:paraId="79C2FE15"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080BD4" w:rsidRDefault="00A93AB7" w14:paraId="489A52E1" w14:textId="77777777">
      <w:pPr>
        <w:pStyle w:val="ListParagraph"/>
        <w:numPr>
          <w:ilvl w:val="0"/>
          <w:numId w:val="9"/>
        </w:numPr>
        <w:shd w:val="clear" w:color="auto" w:fill="FFFFFF"/>
        <w:spacing w:after="0" w:line="240" w:lineRule="auto"/>
        <w:textAlignment w:val="baseline"/>
        <w:rPr>
          <w:rFonts w:eastAsia="Times New Roman" w:cstheme="minorHAnsi"/>
          <w:color w:val="242424"/>
          <w:szCs w:val="24"/>
          <w:lang w:eastAsia="en-GB"/>
        </w:rPr>
      </w:pPr>
      <w:r w:rsidRPr="0088745A">
        <w:rPr>
          <w:rFonts w:eastAsia="Times New Roman" w:cstheme="minorHAnsi"/>
          <w:color w:val="242424"/>
          <w:szCs w:val="24"/>
          <w:lang w:eastAsia="en-GB"/>
        </w:rPr>
        <w:t>Can you provide an overview of the cybersecurity measures and information security systems in place at BT to protect its network and customer data?</w:t>
      </w:r>
    </w:p>
    <w:p w:rsidRPr="0088745A" w:rsidR="00A93AB7" w:rsidP="00A93AB7" w:rsidRDefault="00A93AB7" w14:paraId="636A6744"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A93AB7" w:rsidRDefault="00A93AB7" w14:paraId="04087A44" w14:textId="77777777">
      <w:pPr>
        <w:shd w:val="clear" w:color="auto" w:fill="FFFFFF"/>
        <w:spacing w:after="0" w:line="240" w:lineRule="auto"/>
        <w:textAlignment w:val="baseline"/>
        <w:rPr>
          <w:rFonts w:eastAsia="Times New Roman" w:cstheme="minorHAnsi"/>
          <w:color w:val="242424"/>
          <w:szCs w:val="24"/>
          <w:lang w:eastAsia="en-GB"/>
        </w:rPr>
      </w:pPr>
    </w:p>
    <w:p w:rsidRPr="0088745A" w:rsidR="00A93AB7" w:rsidP="00A93AB7" w:rsidRDefault="00A93AB7" w14:paraId="54473F05" w14:textId="77777777">
      <w:pPr>
        <w:rPr>
          <w:rFonts w:cstheme="minorHAnsi"/>
          <w:szCs w:val="24"/>
        </w:rPr>
      </w:pPr>
    </w:p>
    <w:p w:rsidRPr="0088745A" w:rsidR="00A93AB7" w:rsidP="00A93AB7" w:rsidRDefault="00A93AB7" w14:paraId="4C49851F" w14:textId="77777777">
      <w:pPr>
        <w:rPr>
          <w:rFonts w:cstheme="minorHAnsi"/>
          <w:b/>
          <w:bCs/>
          <w:szCs w:val="24"/>
        </w:rPr>
      </w:pPr>
      <w:r w:rsidRPr="0088745A">
        <w:rPr>
          <w:rFonts w:cstheme="minorHAnsi"/>
          <w:b/>
          <w:bCs/>
          <w:szCs w:val="24"/>
        </w:rPr>
        <w:t>Section 3 – Managing IT Projects</w:t>
      </w:r>
    </w:p>
    <w:p w:rsidRPr="0088745A" w:rsidR="00A93AB7" w:rsidP="00080BD4" w:rsidRDefault="00A93AB7" w14:paraId="3B84DC17" w14:textId="77777777">
      <w:pPr>
        <w:numPr>
          <w:ilvl w:val="0"/>
          <w:numId w:val="6"/>
        </w:numPr>
        <w:spacing w:after="0" w:line="241" w:lineRule="atLeast"/>
        <w:rPr>
          <w:rFonts w:eastAsia="Times New Roman" w:cstheme="minorHAnsi"/>
          <w:szCs w:val="24"/>
          <w:lang w:eastAsia="en-GB"/>
        </w:rPr>
      </w:pPr>
      <w:r w:rsidRPr="0088745A">
        <w:rPr>
          <w:rFonts w:eastAsia="Times New Roman" w:cstheme="minorHAnsi"/>
          <w:szCs w:val="24"/>
          <w:bdr w:val="none" w:color="auto" w:sz="0" w:space="0" w:frame="1"/>
          <w:lang w:eastAsia="en-GB"/>
        </w:rPr>
        <w:t>How are IT projects managed in BT? </w:t>
      </w:r>
    </w:p>
    <w:p w:rsidRPr="0088745A" w:rsidR="00A93AB7" w:rsidP="00A93AB7" w:rsidRDefault="00A93AB7" w14:paraId="72FC326C" w14:textId="77777777">
      <w:pPr>
        <w:spacing w:after="0" w:line="241" w:lineRule="atLeast"/>
        <w:rPr>
          <w:rFonts w:eastAsia="Times New Roman" w:cstheme="minorHAnsi"/>
          <w:szCs w:val="24"/>
          <w:bdr w:val="none" w:color="auto" w:sz="0" w:space="0" w:frame="1"/>
          <w:lang w:eastAsia="en-GB"/>
        </w:rPr>
      </w:pPr>
    </w:p>
    <w:p w:rsidRPr="0088745A" w:rsidR="00A93AB7" w:rsidP="00A93AB7" w:rsidRDefault="00A93AB7" w14:paraId="502751CB" w14:textId="77777777">
      <w:pPr>
        <w:spacing w:after="0" w:line="241" w:lineRule="atLeast"/>
        <w:rPr>
          <w:rFonts w:eastAsia="Times New Roman" w:cstheme="minorHAnsi"/>
          <w:szCs w:val="24"/>
          <w:lang w:eastAsia="en-GB"/>
        </w:rPr>
      </w:pPr>
    </w:p>
    <w:p w:rsidRPr="0088745A" w:rsidR="00A93AB7" w:rsidP="00A93AB7" w:rsidRDefault="00A93AB7" w14:paraId="0F79BCA1" w14:textId="77777777">
      <w:pPr>
        <w:spacing w:after="0" w:line="241" w:lineRule="atLeast"/>
        <w:rPr>
          <w:rFonts w:eastAsia="Times New Roman" w:cstheme="minorHAnsi"/>
          <w:szCs w:val="24"/>
          <w:lang w:eastAsia="en-GB"/>
        </w:rPr>
      </w:pPr>
    </w:p>
    <w:p w:rsidRPr="0088745A" w:rsidR="00A93AB7" w:rsidP="00080BD4" w:rsidRDefault="00A93AB7" w14:paraId="4C4624D5" w14:textId="77777777">
      <w:pPr>
        <w:numPr>
          <w:ilvl w:val="0"/>
          <w:numId w:val="6"/>
        </w:numPr>
        <w:spacing w:after="0" w:line="235" w:lineRule="atLeast"/>
        <w:rPr>
          <w:rFonts w:eastAsia="Times New Roman" w:cstheme="minorHAnsi"/>
          <w:szCs w:val="24"/>
          <w:lang w:eastAsia="en-GB"/>
        </w:rPr>
      </w:pPr>
      <w:r w:rsidRPr="0088745A">
        <w:rPr>
          <w:rFonts w:eastAsia="Times New Roman" w:cstheme="minorHAnsi"/>
          <w:szCs w:val="24"/>
          <w:bdr w:val="none" w:color="auto" w:sz="0" w:space="0" w:frame="1"/>
          <w:lang w:eastAsia="en-GB"/>
        </w:rPr>
        <w:t>What project management practices does an IT project manager adhere too in BT? </w:t>
      </w:r>
    </w:p>
    <w:p w:rsidRPr="0088745A" w:rsidR="00A93AB7" w:rsidP="00A93AB7" w:rsidRDefault="00A93AB7" w14:paraId="39FFEFFF" w14:textId="77777777">
      <w:pPr>
        <w:pStyle w:val="ListParagraph"/>
        <w:rPr>
          <w:rFonts w:eastAsia="Times New Roman" w:cstheme="minorHAnsi"/>
          <w:szCs w:val="24"/>
          <w:lang w:eastAsia="en-GB"/>
        </w:rPr>
      </w:pPr>
    </w:p>
    <w:p w:rsidRPr="0088745A" w:rsidR="00A93AB7" w:rsidP="00A93AB7" w:rsidRDefault="00A93AB7" w14:paraId="2AA6E3B4" w14:textId="77777777">
      <w:pPr>
        <w:spacing w:after="0" w:line="235" w:lineRule="atLeast"/>
        <w:rPr>
          <w:rFonts w:eastAsia="Times New Roman" w:cstheme="minorHAnsi"/>
          <w:szCs w:val="24"/>
          <w:lang w:eastAsia="en-GB"/>
        </w:rPr>
      </w:pPr>
    </w:p>
    <w:p w:rsidRPr="0088745A" w:rsidR="00A93AB7" w:rsidP="00080BD4" w:rsidRDefault="00A93AB7" w14:paraId="5F7A309A" w14:textId="77777777">
      <w:pPr>
        <w:numPr>
          <w:ilvl w:val="0"/>
          <w:numId w:val="6"/>
        </w:numPr>
        <w:spacing w:after="0" w:line="235" w:lineRule="atLeast"/>
        <w:rPr>
          <w:rFonts w:eastAsia="Times New Roman" w:cstheme="minorHAnsi"/>
          <w:szCs w:val="24"/>
          <w:lang w:eastAsia="en-GB"/>
        </w:rPr>
      </w:pPr>
      <w:r w:rsidRPr="0088745A">
        <w:rPr>
          <w:rFonts w:eastAsia="Times New Roman" w:cstheme="minorHAnsi"/>
          <w:szCs w:val="24"/>
          <w:bdr w:val="none" w:color="auto" w:sz="0" w:space="0" w:frame="1"/>
          <w:lang w:eastAsia="en-GB"/>
        </w:rPr>
        <w:t>Has there ever been an IT project that was seen as a risk and had to be cancelled?  </w:t>
      </w:r>
    </w:p>
    <w:p w:rsidRPr="0088745A" w:rsidR="00A93AB7" w:rsidP="00A93AB7" w:rsidRDefault="00A93AB7" w14:paraId="6DA77755" w14:textId="77777777">
      <w:pPr>
        <w:spacing w:after="0" w:line="235" w:lineRule="atLeast"/>
        <w:rPr>
          <w:rFonts w:eastAsia="Times New Roman" w:cstheme="minorHAnsi"/>
          <w:szCs w:val="24"/>
          <w:lang w:eastAsia="en-GB"/>
        </w:rPr>
      </w:pPr>
    </w:p>
    <w:p w:rsidRPr="0088745A" w:rsidR="00A93AB7" w:rsidP="00A93AB7" w:rsidRDefault="00A93AB7" w14:paraId="4C99ED97" w14:textId="77777777">
      <w:pPr>
        <w:spacing w:after="0" w:line="235" w:lineRule="atLeast"/>
        <w:rPr>
          <w:rFonts w:eastAsia="Times New Roman" w:cstheme="minorHAnsi"/>
          <w:szCs w:val="24"/>
          <w:lang w:eastAsia="en-GB"/>
        </w:rPr>
      </w:pPr>
    </w:p>
    <w:p w:rsidRPr="0088745A" w:rsidR="00A93AB7" w:rsidP="00A93AB7" w:rsidRDefault="00A93AB7" w14:paraId="483CA17B" w14:textId="77777777">
      <w:pPr>
        <w:spacing w:after="0" w:line="235" w:lineRule="atLeast"/>
        <w:rPr>
          <w:rFonts w:eastAsia="Times New Roman" w:cstheme="minorHAnsi"/>
          <w:szCs w:val="24"/>
          <w:lang w:eastAsia="en-GB"/>
        </w:rPr>
      </w:pPr>
    </w:p>
    <w:p w:rsidRPr="0088745A" w:rsidR="00A93AB7" w:rsidP="00A93AB7" w:rsidRDefault="00A93AB7" w14:paraId="590BCD8A" w14:textId="77777777">
      <w:pPr>
        <w:rPr>
          <w:rFonts w:cstheme="minorHAnsi"/>
          <w:b/>
          <w:bCs/>
          <w:szCs w:val="24"/>
        </w:rPr>
      </w:pPr>
      <w:r w:rsidRPr="0088745A">
        <w:rPr>
          <w:rFonts w:cstheme="minorHAnsi"/>
          <w:b/>
          <w:bCs/>
          <w:szCs w:val="24"/>
        </w:rPr>
        <w:t>Section 4 – System Development Models</w:t>
      </w:r>
    </w:p>
    <w:p w:rsidRPr="0088745A" w:rsidR="00A93AB7" w:rsidP="00080BD4" w:rsidRDefault="00A93AB7" w14:paraId="34D90984" w14:textId="77777777">
      <w:pPr>
        <w:pStyle w:val="NormalWeb"/>
        <w:numPr>
          <w:ilvl w:val="0"/>
          <w:numId w:val="7"/>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color="auto" w:sz="0" w:space="0" w:frame="1"/>
        </w:rPr>
        <w:t>As a Senior Manager in Programme Delivery, could you share some examples of the system development models that you have used in your projects at BT Group to plan, create, and manage information systems? </w:t>
      </w:r>
    </w:p>
    <w:p w:rsidRPr="0088745A" w:rsidR="00A93AB7" w:rsidP="00A93AB7" w:rsidRDefault="00A93AB7" w14:paraId="054ED364" w14:textId="77777777">
      <w:pPr>
        <w:pStyle w:val="NormalWeb"/>
        <w:shd w:val="clear" w:color="auto" w:fill="FFFFFF"/>
        <w:spacing w:before="0" w:beforeAutospacing="0" w:after="0" w:afterAutospacing="0"/>
        <w:rPr>
          <w:rFonts w:asciiTheme="minorHAnsi" w:hAnsiTheme="minorHAnsi" w:cstheme="minorHAnsi"/>
          <w:color w:val="000000"/>
        </w:rPr>
      </w:pPr>
    </w:p>
    <w:p w:rsidRPr="0088745A" w:rsidR="00A93AB7" w:rsidP="00A93AB7" w:rsidRDefault="00A93AB7" w14:paraId="3C104CEA" w14:textId="77777777">
      <w:pPr>
        <w:pStyle w:val="NormalWeb"/>
        <w:shd w:val="clear" w:color="auto" w:fill="FFFFFF"/>
        <w:spacing w:before="0" w:beforeAutospacing="0" w:after="0" w:afterAutospacing="0"/>
        <w:rPr>
          <w:rFonts w:asciiTheme="minorHAnsi" w:hAnsiTheme="minorHAnsi" w:cstheme="minorHAnsi"/>
          <w:color w:val="000000"/>
          <w:bdr w:val="none" w:color="auto" w:sz="0" w:space="0" w:frame="1"/>
        </w:rPr>
      </w:pPr>
    </w:p>
    <w:p w:rsidRPr="0088745A" w:rsidR="00A93AB7" w:rsidP="00A93AB7" w:rsidRDefault="00A93AB7" w14:paraId="58637F94" w14:textId="77777777">
      <w:pPr>
        <w:pStyle w:val="NormalWeb"/>
        <w:shd w:val="clear" w:color="auto" w:fill="FFFFFF"/>
        <w:spacing w:before="0" w:beforeAutospacing="0" w:after="0" w:afterAutospacing="0"/>
        <w:rPr>
          <w:rFonts w:asciiTheme="minorHAnsi" w:hAnsiTheme="minorHAnsi" w:cstheme="minorHAnsi"/>
          <w:color w:val="000000"/>
        </w:rPr>
      </w:pPr>
    </w:p>
    <w:p w:rsidRPr="0088745A" w:rsidR="00A93AB7" w:rsidP="00080BD4" w:rsidRDefault="00A93AB7" w14:paraId="7C22310C" w14:textId="77777777">
      <w:pPr>
        <w:pStyle w:val="NormalWeb"/>
        <w:numPr>
          <w:ilvl w:val="0"/>
          <w:numId w:val="7"/>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color="auto" w:sz="0" w:space="0" w:frame="1"/>
        </w:rPr>
        <w:t>In your role as a Senior Manager in Programme Delivery at BT Group, which system development model have you found to be the most effective for planning, creating, and managing information systems in your specific projects? Could you share the reasons behind this preference?</w:t>
      </w:r>
    </w:p>
    <w:p w:rsidRPr="0088745A" w:rsidR="00A93AB7" w:rsidP="00A93AB7" w:rsidRDefault="00A93AB7" w14:paraId="46C082DC" w14:textId="77777777">
      <w:pPr>
        <w:pStyle w:val="NormalWeb"/>
        <w:shd w:val="clear" w:color="auto" w:fill="FFFFFF"/>
        <w:spacing w:before="0" w:beforeAutospacing="0" w:after="0" w:afterAutospacing="0"/>
        <w:rPr>
          <w:rFonts w:asciiTheme="minorHAnsi" w:hAnsiTheme="minorHAnsi" w:cstheme="minorHAnsi"/>
          <w:color w:val="000000"/>
        </w:rPr>
      </w:pPr>
    </w:p>
    <w:p w:rsidRPr="0088745A" w:rsidR="00A93AB7" w:rsidP="00A93AB7" w:rsidRDefault="00A93AB7" w14:paraId="6269022B" w14:textId="77777777">
      <w:pPr>
        <w:pStyle w:val="NormalWeb"/>
        <w:shd w:val="clear" w:color="auto" w:fill="FFFFFF"/>
        <w:spacing w:before="0" w:beforeAutospacing="0" w:after="0" w:afterAutospacing="0"/>
        <w:rPr>
          <w:rFonts w:asciiTheme="minorHAnsi" w:hAnsiTheme="minorHAnsi" w:cstheme="minorHAnsi"/>
          <w:color w:val="000000"/>
          <w:bdr w:val="none" w:color="auto" w:sz="0" w:space="0" w:frame="1"/>
        </w:rPr>
      </w:pPr>
    </w:p>
    <w:p w:rsidRPr="0088745A" w:rsidR="00A93AB7" w:rsidP="00A93AB7" w:rsidRDefault="00A93AB7" w14:paraId="71851A10" w14:textId="77777777">
      <w:pPr>
        <w:pStyle w:val="NormalWeb"/>
        <w:shd w:val="clear" w:color="auto" w:fill="FFFFFF"/>
        <w:spacing w:before="0" w:beforeAutospacing="0" w:after="0" w:afterAutospacing="0"/>
        <w:rPr>
          <w:rFonts w:asciiTheme="minorHAnsi" w:hAnsiTheme="minorHAnsi" w:cstheme="minorHAnsi"/>
          <w:color w:val="000000"/>
        </w:rPr>
      </w:pPr>
    </w:p>
    <w:p w:rsidRPr="0088745A" w:rsidR="00A93AB7" w:rsidP="00080BD4" w:rsidRDefault="00A93AB7" w14:paraId="1A45CDFA" w14:textId="77777777">
      <w:pPr>
        <w:pStyle w:val="NormalWeb"/>
        <w:numPr>
          <w:ilvl w:val="0"/>
          <w:numId w:val="7"/>
        </w:numPr>
        <w:shd w:val="clear" w:color="auto" w:fill="FFFFFF"/>
        <w:spacing w:before="0" w:beforeAutospacing="0" w:after="0" w:afterAutospacing="0"/>
        <w:rPr>
          <w:rFonts w:asciiTheme="minorHAnsi" w:hAnsiTheme="minorHAnsi" w:cstheme="minorHAnsi"/>
          <w:color w:val="000000"/>
        </w:rPr>
      </w:pPr>
      <w:r w:rsidRPr="0088745A">
        <w:rPr>
          <w:rFonts w:asciiTheme="minorHAnsi" w:hAnsiTheme="minorHAnsi" w:cstheme="minorHAnsi"/>
          <w:color w:val="000000"/>
          <w:bdr w:val="none" w:color="auto" w:sz="0" w:space="0" w:frame="1"/>
        </w:rPr>
        <w:t>Could you share some of the key factors that BT Group considers when implementing a new software system? How do these factors influence the decision-making process related to software development and deployment in your specific projects?</w:t>
      </w:r>
    </w:p>
    <w:p w:rsidRPr="0088745A" w:rsidR="00A93AB7" w:rsidP="00A93AB7" w:rsidRDefault="00A93AB7" w14:paraId="02FBB489" w14:textId="77777777">
      <w:pPr>
        <w:pStyle w:val="NormalWeb"/>
        <w:shd w:val="clear" w:color="auto" w:fill="FFFFFF"/>
        <w:spacing w:before="0" w:beforeAutospacing="0" w:after="0" w:afterAutospacing="0"/>
        <w:rPr>
          <w:rFonts w:asciiTheme="minorHAnsi" w:hAnsiTheme="minorHAnsi" w:cstheme="minorHAnsi"/>
          <w:color w:val="000000"/>
        </w:rPr>
      </w:pPr>
    </w:p>
    <w:p w:rsidRPr="0088745A" w:rsidR="00A93AB7" w:rsidP="00A93AB7" w:rsidRDefault="00A93AB7" w14:paraId="0D498E8A" w14:textId="77777777">
      <w:pPr>
        <w:rPr>
          <w:rFonts w:cstheme="minorHAnsi"/>
          <w:szCs w:val="24"/>
        </w:rPr>
      </w:pPr>
    </w:p>
    <w:p w:rsidRPr="0088745A" w:rsidR="00A93AB7" w:rsidP="00A93AB7" w:rsidRDefault="00A93AB7" w14:paraId="59EE0266" w14:textId="77777777">
      <w:pPr>
        <w:rPr>
          <w:rFonts w:cstheme="minorHAnsi"/>
          <w:b/>
          <w:bCs/>
          <w:szCs w:val="24"/>
        </w:rPr>
      </w:pPr>
      <w:r w:rsidRPr="0088745A">
        <w:rPr>
          <w:rFonts w:cstheme="minorHAnsi"/>
          <w:b/>
          <w:bCs/>
          <w:szCs w:val="24"/>
        </w:rPr>
        <w:t>Section 5 – Digital Business Models</w:t>
      </w:r>
    </w:p>
    <w:p w:rsidRPr="0088745A" w:rsidR="00A93AB7" w:rsidP="00080BD4" w:rsidRDefault="00A93AB7" w14:paraId="1ADEF1B8" w14:textId="77777777">
      <w:pPr>
        <w:pStyle w:val="ListParagraph"/>
        <w:numPr>
          <w:ilvl w:val="0"/>
          <w:numId w:val="4"/>
        </w:numPr>
        <w:spacing w:after="160" w:line="259" w:lineRule="auto"/>
        <w:rPr>
          <w:rFonts w:cstheme="minorHAnsi"/>
          <w:szCs w:val="24"/>
        </w:rPr>
      </w:pPr>
      <w:r w:rsidRPr="0088745A">
        <w:rPr>
          <w:rFonts w:cstheme="minorHAnsi"/>
          <w:szCs w:val="24"/>
        </w:rPr>
        <w:t>What digital business models are used in the communication services Industry and which digital models are used by BT?</w:t>
      </w:r>
    </w:p>
    <w:p w:rsidRPr="0088745A" w:rsidR="00A93AB7" w:rsidP="00A93AB7" w:rsidRDefault="00A93AB7" w14:paraId="75EBCEE5" w14:textId="77777777">
      <w:pPr>
        <w:pStyle w:val="ListParagraph"/>
        <w:rPr>
          <w:rFonts w:cstheme="minorHAnsi"/>
          <w:szCs w:val="24"/>
        </w:rPr>
      </w:pPr>
    </w:p>
    <w:p w:rsidRPr="0088745A" w:rsidR="00A93AB7" w:rsidP="00A93AB7" w:rsidRDefault="00A93AB7" w14:paraId="726D2A17" w14:textId="77777777">
      <w:pPr>
        <w:rPr>
          <w:rFonts w:cstheme="minorHAnsi"/>
          <w:szCs w:val="24"/>
        </w:rPr>
      </w:pPr>
    </w:p>
    <w:p w:rsidRPr="0088745A" w:rsidR="00A93AB7" w:rsidP="00080BD4" w:rsidRDefault="00A93AB7" w14:paraId="60F49AC8" w14:textId="77777777">
      <w:pPr>
        <w:pStyle w:val="ListParagraph"/>
        <w:numPr>
          <w:ilvl w:val="0"/>
          <w:numId w:val="4"/>
        </w:numPr>
        <w:spacing w:after="160" w:line="259" w:lineRule="auto"/>
        <w:rPr>
          <w:rFonts w:cstheme="minorHAnsi"/>
          <w:szCs w:val="24"/>
        </w:rPr>
      </w:pPr>
      <w:r w:rsidRPr="0088745A">
        <w:rPr>
          <w:rFonts w:cstheme="minorHAnsi"/>
          <w:szCs w:val="24"/>
        </w:rPr>
        <w:t>What is the most used digital business model and how is it used by BT?</w:t>
      </w:r>
    </w:p>
    <w:p w:rsidRPr="0088745A" w:rsidR="00A93AB7" w:rsidP="00A93AB7" w:rsidRDefault="00A93AB7" w14:paraId="22E2D030" w14:textId="77777777">
      <w:pPr>
        <w:pStyle w:val="ListParagraph"/>
        <w:rPr>
          <w:rFonts w:cstheme="minorHAnsi"/>
          <w:szCs w:val="24"/>
        </w:rPr>
      </w:pPr>
    </w:p>
    <w:p w:rsidRPr="0088745A" w:rsidR="00A93AB7" w:rsidP="00A93AB7" w:rsidRDefault="00A93AB7" w14:paraId="725979A2" w14:textId="77777777">
      <w:pPr>
        <w:rPr>
          <w:rFonts w:cstheme="minorHAnsi"/>
          <w:szCs w:val="24"/>
        </w:rPr>
      </w:pPr>
    </w:p>
    <w:p w:rsidRPr="0088745A" w:rsidR="00A93AB7" w:rsidP="00080BD4" w:rsidRDefault="00A93AB7" w14:paraId="6D9C1E88" w14:textId="77777777">
      <w:pPr>
        <w:pStyle w:val="ListParagraph"/>
        <w:numPr>
          <w:ilvl w:val="0"/>
          <w:numId w:val="4"/>
        </w:numPr>
        <w:spacing w:after="160" w:line="259" w:lineRule="auto"/>
        <w:rPr>
          <w:rFonts w:cstheme="minorHAnsi"/>
          <w:szCs w:val="24"/>
        </w:rPr>
      </w:pPr>
      <w:r w:rsidRPr="0088745A">
        <w:rPr>
          <w:rFonts w:cstheme="minorHAnsi"/>
          <w:szCs w:val="24"/>
        </w:rPr>
        <w:t>Reflecting on the most used digital business model chosen what impact has it had on BT?</w:t>
      </w:r>
    </w:p>
    <w:p w:rsidRPr="0088745A" w:rsidR="00A93AB7" w:rsidP="00A93AB7" w:rsidRDefault="00A93AB7" w14:paraId="194C29CA" w14:textId="77777777">
      <w:pPr>
        <w:pStyle w:val="ListParagraph"/>
        <w:rPr>
          <w:rFonts w:cstheme="minorHAnsi"/>
          <w:szCs w:val="24"/>
        </w:rPr>
      </w:pPr>
    </w:p>
    <w:p w:rsidRPr="0088745A" w:rsidR="00A93AB7" w:rsidP="00A93AB7" w:rsidRDefault="00A93AB7" w14:paraId="19EBF0E5" w14:textId="77777777">
      <w:pPr>
        <w:rPr>
          <w:rFonts w:cstheme="minorHAnsi"/>
          <w:szCs w:val="24"/>
        </w:rPr>
      </w:pPr>
    </w:p>
    <w:p w:rsidRPr="0088745A" w:rsidR="00A93AB7" w:rsidP="00080BD4" w:rsidRDefault="00A93AB7" w14:paraId="0B8531C0" w14:textId="77777777">
      <w:pPr>
        <w:pStyle w:val="ListParagraph"/>
        <w:numPr>
          <w:ilvl w:val="0"/>
          <w:numId w:val="10"/>
        </w:numPr>
        <w:spacing w:after="160" w:line="259" w:lineRule="auto"/>
        <w:rPr>
          <w:rFonts w:cstheme="minorHAnsi"/>
          <w:szCs w:val="24"/>
        </w:rPr>
      </w:pPr>
      <w:r w:rsidRPr="0088745A">
        <w:rPr>
          <w:rFonts w:cstheme="minorHAnsi"/>
          <w:szCs w:val="24"/>
        </w:rPr>
        <w:t>Are there any digital business models that you wish to change or add in the near future?</w:t>
      </w:r>
    </w:p>
    <w:p w:rsidRPr="0088745A" w:rsidR="00A93AB7" w:rsidP="00A93AB7" w:rsidRDefault="00A93AB7" w14:paraId="0FD23AD7" w14:textId="77777777">
      <w:pPr>
        <w:pStyle w:val="ListParagraph"/>
        <w:rPr>
          <w:rFonts w:cstheme="minorHAnsi"/>
          <w:szCs w:val="24"/>
        </w:rPr>
      </w:pPr>
    </w:p>
    <w:p w:rsidRPr="0088745A" w:rsidR="00A93AB7" w:rsidP="00A93AB7" w:rsidRDefault="00A93AB7" w14:paraId="0F280467" w14:textId="77777777">
      <w:pPr>
        <w:pStyle w:val="ListParagraph"/>
        <w:rPr>
          <w:rFonts w:cstheme="minorHAnsi"/>
          <w:szCs w:val="24"/>
        </w:rPr>
      </w:pPr>
      <w:r w:rsidRPr="0088745A">
        <w:rPr>
          <w:rFonts w:cstheme="minorHAnsi"/>
          <w:szCs w:val="24"/>
        </w:rPr>
        <w:t xml:space="preserve">Ecosystem model and their aim is to not just get customers to buy the products/services but to also use the ecosystem by using bundles and moving away from the stereotype of BT Group being just a mobile and broadband company. They will look to use their expertise from decades in mobile and broadband however they will look to have more products and services available for new and existing customers. </w:t>
      </w:r>
    </w:p>
    <w:p w:rsidRPr="0088745A" w:rsidR="00A93AB7" w:rsidP="00A93AB7" w:rsidRDefault="00A93AB7" w14:paraId="0D3DA309" w14:textId="77777777">
      <w:pPr>
        <w:rPr>
          <w:rFonts w:cstheme="minorHAnsi"/>
          <w:szCs w:val="24"/>
        </w:rPr>
      </w:pPr>
    </w:p>
    <w:p w:rsidRPr="0088745A" w:rsidR="00A93AB7" w:rsidP="00A93AB7" w:rsidRDefault="00A93AB7" w14:paraId="10A44BEA" w14:textId="77777777">
      <w:pPr>
        <w:rPr>
          <w:rFonts w:cstheme="minorHAnsi"/>
          <w:b/>
          <w:bCs/>
          <w:szCs w:val="24"/>
        </w:rPr>
      </w:pPr>
      <w:r w:rsidRPr="0088745A">
        <w:rPr>
          <w:rFonts w:cstheme="minorHAnsi"/>
          <w:b/>
          <w:bCs/>
          <w:szCs w:val="24"/>
        </w:rPr>
        <w:t>Section 6 – Business Information Systems</w:t>
      </w:r>
    </w:p>
    <w:p w:rsidRPr="0088745A" w:rsidR="00A93AB7" w:rsidP="00080BD4" w:rsidRDefault="00A93AB7" w14:paraId="0A0119F7" w14:textId="77777777">
      <w:pPr>
        <w:pStyle w:val="NormalWeb"/>
        <w:numPr>
          <w:ilvl w:val="0"/>
          <w:numId w:val="8"/>
        </w:numPr>
        <w:rPr>
          <w:rFonts w:asciiTheme="minorHAnsi" w:hAnsiTheme="minorHAnsi" w:cstheme="minorHAnsi"/>
          <w:color w:val="000000"/>
        </w:rPr>
      </w:pPr>
      <w:r w:rsidRPr="0088745A">
        <w:rPr>
          <w:rFonts w:asciiTheme="minorHAnsi" w:hAnsiTheme="minorHAnsi" w:cstheme="minorHAnsi"/>
          <w:color w:val="000000"/>
        </w:rPr>
        <w:t>What types of information systems do you use (ERP/CRM/SCM)?</w:t>
      </w:r>
    </w:p>
    <w:p w:rsidRPr="0088745A" w:rsidR="00A93AB7" w:rsidP="00A93AB7" w:rsidRDefault="00A93AB7" w14:paraId="674DD6EB" w14:textId="77777777">
      <w:pPr>
        <w:pStyle w:val="NormalWeb"/>
        <w:rPr>
          <w:rFonts w:asciiTheme="minorHAnsi" w:hAnsiTheme="minorHAnsi" w:cstheme="minorHAnsi"/>
          <w:color w:val="000000"/>
        </w:rPr>
      </w:pPr>
    </w:p>
    <w:p w:rsidRPr="0088745A" w:rsidR="00A93AB7" w:rsidP="00080BD4" w:rsidRDefault="00A93AB7" w14:paraId="303AEC6F" w14:textId="77777777">
      <w:pPr>
        <w:pStyle w:val="NormalWeb"/>
        <w:numPr>
          <w:ilvl w:val="0"/>
          <w:numId w:val="8"/>
        </w:numPr>
        <w:rPr>
          <w:rFonts w:asciiTheme="minorHAnsi" w:hAnsiTheme="minorHAnsi" w:cstheme="minorHAnsi"/>
          <w:color w:val="000000"/>
        </w:rPr>
      </w:pPr>
      <w:r w:rsidRPr="0088745A">
        <w:rPr>
          <w:rFonts w:asciiTheme="minorHAnsi" w:hAnsiTheme="minorHAnsi" w:cstheme="minorHAnsi"/>
          <w:color w:val="000000"/>
        </w:rPr>
        <w:t>What are the core business operations supported by these systems?</w:t>
      </w:r>
    </w:p>
    <w:p w:rsidRPr="0088745A" w:rsidR="00A93AB7" w:rsidP="00A93AB7" w:rsidRDefault="00A93AB7" w14:paraId="5F8D29DA" w14:textId="77777777">
      <w:pPr>
        <w:pStyle w:val="NormalWeb"/>
        <w:rPr>
          <w:rFonts w:asciiTheme="minorHAnsi" w:hAnsiTheme="minorHAnsi" w:cstheme="minorHAnsi"/>
          <w:color w:val="000000"/>
        </w:rPr>
      </w:pPr>
    </w:p>
    <w:p w:rsidRPr="0088745A" w:rsidR="00A93AB7" w:rsidP="00080BD4" w:rsidRDefault="00A93AB7" w14:paraId="458B6DA2" w14:textId="77777777">
      <w:pPr>
        <w:pStyle w:val="NormalWeb"/>
        <w:numPr>
          <w:ilvl w:val="0"/>
          <w:numId w:val="8"/>
        </w:numPr>
        <w:rPr>
          <w:rFonts w:asciiTheme="minorHAnsi" w:hAnsiTheme="minorHAnsi" w:cstheme="minorHAnsi"/>
          <w:color w:val="000000"/>
        </w:rPr>
      </w:pPr>
      <w:r w:rsidRPr="0088745A">
        <w:rPr>
          <w:rFonts w:asciiTheme="minorHAnsi" w:hAnsiTheme="minorHAnsi" w:cstheme="minorHAnsi"/>
          <w:color w:val="000000"/>
        </w:rPr>
        <w:t>What is the infrastructure and resources required for these systems?</w:t>
      </w:r>
    </w:p>
    <w:p w:rsidRPr="0088745A" w:rsidR="00A93AB7" w:rsidP="00A93AB7" w:rsidRDefault="00A93AB7" w14:paraId="10F9A6BD" w14:textId="77777777">
      <w:pPr>
        <w:jc w:val="center"/>
        <w:rPr>
          <w:rFonts w:cstheme="minorHAnsi"/>
          <w:b/>
          <w:bCs/>
          <w:szCs w:val="24"/>
        </w:rPr>
      </w:pPr>
    </w:p>
    <w:p w:rsidRPr="0088745A" w:rsidR="00A93AB7" w:rsidP="00A93AB7" w:rsidRDefault="00A93AB7" w14:paraId="547E4DB1" w14:textId="77777777">
      <w:pPr>
        <w:jc w:val="center"/>
        <w:rPr>
          <w:rFonts w:cstheme="minorHAnsi"/>
          <w:b/>
          <w:bCs/>
          <w:szCs w:val="24"/>
        </w:rPr>
      </w:pPr>
    </w:p>
    <w:p w:rsidRPr="0088745A" w:rsidR="00A93AB7" w:rsidP="00A93AB7" w:rsidRDefault="00A93AB7" w14:paraId="0C775F83" w14:textId="77777777">
      <w:pPr>
        <w:jc w:val="center"/>
        <w:rPr>
          <w:rFonts w:cstheme="minorHAnsi"/>
          <w:b/>
          <w:bCs/>
          <w:szCs w:val="24"/>
        </w:rPr>
      </w:pPr>
    </w:p>
    <w:p w:rsidRPr="0088745A" w:rsidR="00A93AB7" w:rsidP="00A93AB7" w:rsidRDefault="00A93AB7" w14:paraId="5A97E0C2" w14:textId="77777777">
      <w:pPr>
        <w:jc w:val="center"/>
        <w:rPr>
          <w:rFonts w:cstheme="minorHAnsi"/>
          <w:b/>
          <w:bCs/>
          <w:szCs w:val="24"/>
        </w:rPr>
      </w:pPr>
    </w:p>
    <w:p w:rsidRPr="0088745A" w:rsidR="00A93AB7" w:rsidP="00A93AB7" w:rsidRDefault="00A93AB7" w14:paraId="0F9646D9" w14:textId="77777777">
      <w:pPr>
        <w:jc w:val="center"/>
        <w:rPr>
          <w:rFonts w:cstheme="minorHAnsi"/>
          <w:b/>
          <w:bCs/>
          <w:szCs w:val="24"/>
        </w:rPr>
      </w:pPr>
    </w:p>
    <w:p w:rsidRPr="0088745A" w:rsidR="00A93AB7" w:rsidP="00A93AB7" w:rsidRDefault="00A93AB7" w14:paraId="1328BA8B" w14:textId="77777777">
      <w:pPr>
        <w:jc w:val="center"/>
        <w:rPr>
          <w:rFonts w:cstheme="minorHAnsi"/>
          <w:b/>
          <w:bCs/>
          <w:szCs w:val="24"/>
        </w:rPr>
      </w:pPr>
    </w:p>
    <w:p w:rsidRPr="0088745A" w:rsidR="00A93AB7" w:rsidP="00A93AB7" w:rsidRDefault="00A93AB7" w14:paraId="1C891375" w14:textId="77777777">
      <w:pPr>
        <w:jc w:val="center"/>
        <w:rPr>
          <w:rFonts w:cstheme="minorHAnsi"/>
          <w:b/>
          <w:bCs/>
          <w:szCs w:val="24"/>
        </w:rPr>
      </w:pPr>
    </w:p>
    <w:p w:rsidRPr="0088745A" w:rsidR="00A93AB7" w:rsidP="00A93AB7" w:rsidRDefault="00A93AB7" w14:paraId="51BC2261" w14:textId="77777777">
      <w:pPr>
        <w:jc w:val="center"/>
        <w:rPr>
          <w:rFonts w:cstheme="minorHAnsi"/>
          <w:b/>
          <w:bCs/>
          <w:szCs w:val="24"/>
        </w:rPr>
      </w:pPr>
    </w:p>
    <w:p w:rsidRPr="0088745A" w:rsidR="00A93AB7" w:rsidP="00A93AB7" w:rsidRDefault="00A93AB7" w14:paraId="397FC9E4" w14:textId="77777777">
      <w:pPr>
        <w:jc w:val="center"/>
        <w:rPr>
          <w:rFonts w:cstheme="minorHAnsi"/>
          <w:b/>
          <w:bCs/>
          <w:szCs w:val="24"/>
        </w:rPr>
      </w:pPr>
    </w:p>
    <w:p w:rsidRPr="0088745A" w:rsidR="00A93AB7" w:rsidP="00A93AB7" w:rsidRDefault="00A93AB7" w14:paraId="767103D2" w14:textId="77777777">
      <w:pPr>
        <w:rPr>
          <w:rFonts w:cstheme="minorHAnsi"/>
          <w:b/>
          <w:bCs/>
          <w:szCs w:val="24"/>
        </w:rPr>
      </w:pPr>
    </w:p>
    <w:p w:rsidRPr="0088745A" w:rsidR="00A93AB7" w:rsidP="00A93AB7" w:rsidRDefault="00A93AB7" w14:paraId="68AC80E1" w14:textId="77777777">
      <w:pPr>
        <w:jc w:val="center"/>
        <w:rPr>
          <w:rFonts w:cstheme="minorHAnsi"/>
          <w:b/>
          <w:bCs/>
          <w:szCs w:val="24"/>
        </w:rPr>
      </w:pPr>
      <w:r w:rsidRPr="0088745A">
        <w:rPr>
          <w:rFonts w:cstheme="minorHAnsi"/>
          <w:b/>
          <w:bCs/>
          <w:szCs w:val="24"/>
        </w:rPr>
        <w:t>Audio Transcript</w:t>
      </w:r>
    </w:p>
    <w:p w:rsidRPr="00DD4ACF" w:rsidR="00A93AB7" w:rsidP="00A93AB7" w:rsidRDefault="00A93AB7" w14:paraId="3CD91FA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00:06 – Abdullahi</w:t>
      </w:r>
    </w:p>
    <w:p w:rsidRPr="00DD4ACF" w:rsidR="00A93AB7" w:rsidP="00A93AB7" w:rsidRDefault="00A93AB7" w14:paraId="70A0941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name is Abdulahi, I'll start off with my section of the interview. The first question I want to ask is what is the strategy management process and how does it enable the company to adapt to change within the industry?</w:t>
      </w:r>
    </w:p>
    <w:p w:rsidRPr="00DD4ACF" w:rsidR="00A93AB7" w:rsidP="00A93AB7" w:rsidRDefault="00A93AB7" w14:paraId="5B5F618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52D19A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00:27 - Jakob</w:t>
      </w:r>
    </w:p>
    <w:p w:rsidRPr="00DD4ACF" w:rsidR="00A93AB7" w:rsidP="00A93AB7" w:rsidRDefault="00A93AB7" w14:paraId="5E3F3DC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Sorry, I'll tell you, there's a lot of... I'll call you this. I don't know if I can be of service next week or not. Alright, can... Okay, is it better now? Try again. Alright, the first question I want to ask is... It's not better. Oh, my God. I think echo is coming through your line, I think. Thank you. Everyone needs to know your stuff.</w:t>
      </w:r>
    </w:p>
    <w:p w:rsidRPr="00DD4ACF" w:rsidR="00A93AB7" w:rsidP="00A93AB7" w:rsidRDefault="00A93AB7" w14:paraId="3B31775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3BB6CF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00:57 - Abdullahi </w:t>
      </w:r>
    </w:p>
    <w:p w:rsidRPr="00DD4ACF" w:rsidR="00A93AB7" w:rsidP="00A93AB7" w:rsidRDefault="00A93AB7" w14:paraId="784F1F7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Right, try again. The first question I want to ask is, do BT use strategy management processes? And how does it enable the company to adapt to change within the industry? </w:t>
      </w:r>
    </w:p>
    <w:p w:rsidRPr="00DD4ACF" w:rsidR="00A93AB7" w:rsidP="00A93AB7" w:rsidRDefault="00A93AB7" w14:paraId="0E76B77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01:10 - Jakob </w:t>
      </w:r>
    </w:p>
    <w:p w:rsidRPr="00DD4ACF" w:rsidR="00A93AB7" w:rsidP="00A93AB7" w:rsidRDefault="00A93AB7" w14:paraId="7B69936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so BT definitely does use strategic management processes. And I'd say that they evolve over time. So they evolve over time really based on changes in our</w:t>
      </w:r>
    </w:p>
    <w:p w:rsidRPr="00DD4ACF" w:rsidR="00A93AB7" w:rsidP="00A93AB7" w:rsidRDefault="00A93AB7" w14:paraId="1C49506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439D714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01:27- - Jakob</w:t>
      </w:r>
    </w:p>
    <w:p w:rsidRPr="00DD4ACF" w:rsidR="00A93AB7" w:rsidP="00A93AB7" w:rsidRDefault="00A93AB7" w14:paraId="0A0F9B0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business environment in our leadership and in industry dynamics. So what's changing out in the industry? So yes, for sure we use them. I guess in terms of how it enables us, so we probably look at, I'd say probably four key areas. So we spend a lot of time doing internal and external assessment of our own strengths and weaknesses and strengths and weaknesses of competitors. We spend a lot of time.</w:t>
      </w:r>
    </w:p>
    <w:p w:rsidRPr="00DD4ACF" w:rsidR="00A93AB7" w:rsidP="00A93AB7" w:rsidRDefault="00A93AB7" w14:paraId="13BBBE3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47C962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01:53-- Jakob</w:t>
      </w:r>
    </w:p>
    <w:p w:rsidRPr="00DD4ACF" w:rsidR="00A93AB7" w:rsidP="00A93AB7" w:rsidRDefault="00A93AB7" w14:paraId="5A981D2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looking at what our strategy should be, formulating that strategy and setting objectives to get to it. I mean, I guess a key role that I play at BT is executing on those outcomes. So once we kind of know what we want to do and know what we want to deliver, we kind of align the organisation's structure, processes, resources, we deliver the IT that gets us to those chosen strategies. And then once we've delivered stuff, once we've come out the other side of our strategic management,</w:t>
      </w:r>
    </w:p>
    <w:p w:rsidRPr="00DD4ACF" w:rsidR="00A93AB7" w:rsidP="00A93AB7" w:rsidRDefault="00A93AB7" w14:paraId="18A3E8C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325817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0E593E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26778D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02:23- Jakob</w:t>
      </w:r>
    </w:p>
    <w:p w:rsidRPr="00DD4ACF" w:rsidR="00A93AB7" w:rsidP="00A93AB7" w:rsidRDefault="00A93AB7" w14:paraId="06943A0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execution we put in place and we use these key performance indicators these operational key indicators to get really clear about if what we've done is working or not so yeah absolutely we use them absolutely they're critical to the way that we that we set out to run the business.</w:t>
      </w:r>
    </w:p>
    <w:p w:rsidRPr="00DD4ACF" w:rsidR="00A93AB7" w:rsidP="00A93AB7" w:rsidRDefault="00A93AB7" w14:paraId="7F83220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02.30 - Abdullahi</w:t>
      </w:r>
    </w:p>
    <w:p w:rsidRPr="00DD4ACF" w:rsidR="00A93AB7" w:rsidP="00A93AB7" w:rsidRDefault="00A93AB7" w14:paraId="64BDD15E"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What internal and external factors do you assess?</w:t>
      </w:r>
    </w:p>
    <w:p w:rsidRPr="00DD4ACF" w:rsidR="00A93AB7" w:rsidP="00A93AB7" w:rsidRDefault="00A93AB7" w14:paraId="6115E72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02:51 - Jakob</w:t>
      </w:r>
    </w:p>
    <w:p w:rsidRPr="00DD4ACF" w:rsidR="00A93AB7" w:rsidP="00A93AB7" w:rsidRDefault="00A93AB7" w14:paraId="205295F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it's probably a bit of a blend of our own company's resources and capabilities and our own core competencies, and the same kind of factors for external, you know, for our competitors. And we do a pretty thorough analysis of the external environment. So it's not just a direct competitor analysis, we'll look at the economic conditions, what technological trends we've got, and, and where regulation is moving, you know, it's a heavily regulated industry, Telco and UK.</w:t>
      </w:r>
    </w:p>
    <w:p w:rsidRPr="00DD4ACF" w:rsidR="00A93AB7" w:rsidP="00A93AB7" w:rsidRDefault="00A93AB7" w14:paraId="1B5119A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1151D01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03:20 - Abdullahi</w:t>
      </w:r>
    </w:p>
    <w:p w:rsidRPr="00DD4ACF" w:rsidR="00A93AB7" w:rsidP="00A93AB7" w:rsidRDefault="00A93AB7" w14:paraId="0AA9EE7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second question I want to ask is, do BT use competitor analysis, such as Porter's five forces or any other sort of competitive analysis done on competitors?</w:t>
      </w:r>
    </w:p>
    <w:p w:rsidRPr="00DD4ACF" w:rsidR="00A93AB7" w:rsidP="00A93AB7" w:rsidRDefault="00A93AB7" w14:paraId="342CE28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03.30- Jakob</w:t>
      </w:r>
    </w:p>
    <w:p w:rsidRPr="00DD4ACF" w:rsidR="00A93AB7" w:rsidP="00A93AB7" w:rsidRDefault="00A93AB7" w14:paraId="38FA41F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Yeah, I mean, we do. And I guess I'd say we generally use a kind of blend of some common methods and models and that includes Porter's five forces for doing competitive analysis in the telco industry. I think it</w:t>
      </w:r>
    </w:p>
    <w:p w:rsidRPr="00DD4ACF" w:rsidR="00A93AB7" w:rsidP="00A93AB7" w:rsidRDefault="00A93AB7" w14:paraId="73C13EB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03:48 - Jakob</w:t>
      </w:r>
    </w:p>
    <w:p w:rsidRPr="00DD4ACF" w:rsidR="00A93AB7" w:rsidP="00A93AB7" w:rsidRDefault="00A93AB7" w14:paraId="578F4C0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tends to use in larger Telcos a bit more ad hoc and based on experience and knowledge of what the team knows about.</w:t>
      </w:r>
    </w:p>
    <w:p w:rsidRPr="00DD4ACF" w:rsidR="00A93AB7" w:rsidP="00A93AB7" w:rsidRDefault="00A93AB7" w14:paraId="2F6514F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04:00 - Abdullahi</w:t>
      </w:r>
    </w:p>
    <w:p w:rsidRPr="00DD4ACF" w:rsidR="00A93AB7" w:rsidP="00A93AB7" w:rsidRDefault="00A93AB7" w14:paraId="53E13E5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Are there any particular main models you prefer or you use?</w:t>
      </w:r>
    </w:p>
    <w:p w:rsidRPr="00DD4ACF" w:rsidR="00A93AB7" w:rsidP="00A93AB7" w:rsidRDefault="00A93AB7" w14:paraId="032057F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04:15 - Jakob</w:t>
      </w:r>
    </w:p>
    <w:p w:rsidRPr="00DD4ACF" w:rsidR="00A93AB7" w:rsidP="00A93AB7" w:rsidRDefault="00A93AB7" w14:paraId="0ADB2421" w14:textId="7799A798">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I wouldn't say, I mean we definitely kind of get the principles and we definitely do use porter's five </w:t>
      </w:r>
      <w:r w:rsidRPr="00DD4ACF" w:rsidR="00683714">
        <w:rPr>
          <w:rFonts w:eastAsia="Times New Roman" w:cstheme="minorHAnsi"/>
          <w:color w:val="000000"/>
          <w:szCs w:val="24"/>
          <w:lang w:eastAsia="en-GB"/>
        </w:rPr>
        <w:t>forces,</w:t>
      </w:r>
      <w:r w:rsidRPr="00DD4ACF">
        <w:rPr>
          <w:rFonts w:eastAsia="Times New Roman" w:cstheme="minorHAnsi"/>
          <w:color w:val="000000"/>
          <w:szCs w:val="24"/>
          <w:lang w:eastAsia="en-GB"/>
        </w:rPr>
        <w:t xml:space="preserve"> but I think really it depends on what our goals are, what the dynamics are in industries and what the availability of the data is. And obviously our competitors make it quite difficult for us to really get a hold of all of the data we might want about what they're up to.</w:t>
      </w:r>
    </w:p>
    <w:p w:rsidRPr="00DD4ACF" w:rsidR="00A93AB7" w:rsidP="00A93AB7" w:rsidRDefault="00A93AB7" w14:paraId="1405BC7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04:20 – Abdullahi</w:t>
      </w:r>
    </w:p>
    <w:p w:rsidRPr="00DD4ACF" w:rsidR="00A93AB7" w:rsidP="00A93AB7" w:rsidRDefault="00A93AB7" w14:paraId="3B1BEDB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third question I want to ask now is, do you have any current mission statements and vision statements at BT or are its long-term goals you focus on or short-term?</w:t>
      </w:r>
    </w:p>
    <w:p w:rsidRPr="00DD4ACF" w:rsidR="00A93AB7" w:rsidP="00A93AB7" w:rsidRDefault="00A93AB7" w14:paraId="397BAE4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04:44 - Jakob</w:t>
      </w:r>
    </w:p>
    <w:p w:rsidRPr="00DD4ACF" w:rsidR="00A93AB7" w:rsidP="00A93AB7" w:rsidRDefault="00A93AB7" w14:paraId="58D8E641" w14:textId="35C3BFEF">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Yeah, so we </w:t>
      </w:r>
      <w:r w:rsidRPr="00DD4ACF" w:rsidR="00683714">
        <w:rPr>
          <w:rFonts w:eastAsia="Times New Roman" w:cstheme="minorHAnsi"/>
          <w:color w:val="000000"/>
          <w:szCs w:val="24"/>
          <w:lang w:eastAsia="en-GB"/>
        </w:rPr>
        <w:t>do</w:t>
      </w:r>
      <w:r w:rsidRPr="00DD4ACF">
        <w:rPr>
          <w:rFonts w:eastAsia="Times New Roman" w:cstheme="minorHAnsi"/>
          <w:color w:val="000000"/>
          <w:szCs w:val="24"/>
          <w:lang w:eastAsia="en-GB"/>
        </w:rPr>
        <w:t>, so our purpose at BT is that we connect for good. So that's why we exist. We're existing to provide these connections. Our ambition is to be the world's most trusted connector of people, devices, and machines. So that's kind of who we're trying to become. Our values are personal, simple, brilliant. And I could tell you a bit more about those, but really that's what guides how we set out to do our work. It's...</w:t>
      </w:r>
    </w:p>
    <w:p w:rsidRPr="00DD4ACF" w:rsidR="00A93AB7" w:rsidP="00A93AB7" w:rsidRDefault="00A93AB7" w14:paraId="1406220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05:14 - Jakob</w:t>
      </w:r>
    </w:p>
    <w:p w:rsidRPr="00DD4ACF" w:rsidR="00A93AB7" w:rsidP="00A93AB7" w:rsidRDefault="00A93AB7" w14:paraId="4A536AC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trying to always be personal, always be simple, and always be brilliant. And then if I think about our strategy, which is a little bit of a step beyond the question you asked, but if I think about our strategy when I think beyond our mission statements, it's freaky things. So, it's building the strongest foundations, having this really clear set of network capabilities. It's creating standby customer experiences. That's the space I probably operate in the most in the group. And then leading the way to a bright sustainable future. So, it's those three things that kind of guide us on growing value for all of our stakeholders and ultimately shareholders.</w:t>
      </w:r>
    </w:p>
    <w:p w:rsidRPr="00DD4ACF" w:rsidR="00A93AB7" w:rsidP="00A93AB7" w:rsidRDefault="00A93AB7" w14:paraId="7D3391F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05:42 – Abdullahi</w:t>
      </w:r>
    </w:p>
    <w:p w:rsidRPr="00DD4ACF" w:rsidR="00A93AB7" w:rsidP="00A93AB7" w:rsidRDefault="00A93AB7" w14:paraId="3E742D8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With the second point you made there, you answered my final question pretty much. So that's fine. Yeah. I'm going to pass over section two to Kenny. Thanks for the answers.</w:t>
      </w:r>
    </w:p>
    <w:p w:rsidRPr="00DD4ACF" w:rsidR="00A93AB7" w:rsidP="00A93AB7" w:rsidRDefault="00A93AB7" w14:paraId="0A03DB9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05:50 - Jakob</w:t>
      </w:r>
    </w:p>
    <w:p w:rsidRPr="00DD4ACF" w:rsidR="00A93AB7" w:rsidP="00A93AB7" w:rsidRDefault="00A93AB7" w14:paraId="510B8B7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w:t>
      </w:r>
    </w:p>
    <w:p w:rsidRPr="00DD4ACF" w:rsidR="00A93AB7" w:rsidP="00A93AB7" w:rsidRDefault="00A93AB7" w14:paraId="42F13D4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06:11 - Bolu Kehinde </w:t>
      </w:r>
    </w:p>
    <w:p w:rsidRPr="00DD4ACF" w:rsidR="00A93AB7" w:rsidP="00A93AB7" w:rsidRDefault="00A93AB7" w14:paraId="3BC799D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Good afternoon. My name is Bolu Kehinde and I'll be asking questions about the information systems used by BT.  </w:t>
      </w:r>
    </w:p>
    <w:p w:rsidRPr="00DD4ACF" w:rsidR="00A93AB7" w:rsidP="00A93AB7" w:rsidRDefault="00A93AB7" w14:paraId="7366966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06:52 - Bolu Kehinde</w:t>
      </w:r>
    </w:p>
    <w:p w:rsidRPr="00DD4ACF" w:rsidR="00A93AB7" w:rsidP="00A93AB7" w:rsidRDefault="00A93AB7" w14:paraId="41A5464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I just want to ask the first question: what are the primary information systems used by BT for managing its telecommunication services and infrastructure? </w:t>
      </w:r>
      <w:r w:rsidRPr="00DD4ACF">
        <w:rPr>
          <w:rFonts w:eastAsia="Times New Roman" w:cstheme="minorHAnsi"/>
          <w:szCs w:val="24"/>
          <w:lang w:eastAsia="en-GB"/>
        </w:rPr>
        <w:br/>
      </w:r>
    </w:p>
    <w:p w:rsidRPr="00DD4ACF" w:rsidR="00A93AB7" w:rsidP="00A93AB7" w:rsidRDefault="00A93AB7" w14:paraId="7C85459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07:00 - Jakob</w:t>
      </w:r>
    </w:p>
    <w:p w:rsidRPr="00DD4ACF" w:rsidR="00A93AB7" w:rsidP="00A93AB7" w:rsidRDefault="00A93AB7" w14:paraId="1FCB961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Sure, so I mean, BT is really, really vast. And to do that or deliver on that level of vastness in all of the stuff that we do, we've got a very, very vast estate of IT applications and network functions.</w:t>
      </w:r>
    </w:p>
    <w:p w:rsidRPr="00DD4ACF" w:rsidR="00A93AB7" w:rsidP="00A93AB7" w:rsidRDefault="00A93AB7" w14:paraId="604A8B8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6D6E42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07:22 - Jakob</w:t>
      </w:r>
    </w:p>
    <w:p w:rsidRPr="00DD4ACF" w:rsidR="00A93AB7" w:rsidP="00A93AB7" w:rsidRDefault="00A93AB7" w14:paraId="1CFC660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we're on a really radical simplification modernization program to reduce the number of applications that we have. But even in our end state, even in the place we're trying to get to, we'd have probably 250 IT applications that run the core of our IT business. So, you know, we're on this huge internal transformation, but there's no simple answer to that question. I guess what I should say is broadly Intelcos.</w:t>
      </w:r>
    </w:p>
    <w:p w:rsidRPr="00DD4ACF" w:rsidR="00A93AB7" w:rsidP="00A93AB7" w:rsidRDefault="00A93AB7" w14:paraId="19E389B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4927038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07:52 - Jakob</w:t>
      </w:r>
    </w:p>
    <w:p w:rsidRPr="00DD4ACF" w:rsidR="00A93AB7" w:rsidP="00A93AB7" w:rsidRDefault="00A93AB7" w14:paraId="78BF27E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applications across IT or information systems across IT and network are split into two key categories. So there's business support systems, BSS, that's primarily the space I operate in, that's our kind of IT applications and that's got the channels in our product catalogues, our order management capabilities, our CRM capabilities and then on the network side we</w:t>
      </w:r>
    </w:p>
    <w:p w:rsidRPr="00DD4ACF" w:rsidR="00A93AB7" w:rsidP="00A93AB7" w:rsidRDefault="00A93AB7" w14:paraId="586AF5A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1A5DEF3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08:21 - Jakob</w:t>
      </w:r>
    </w:p>
    <w:p w:rsidRPr="00DD4ACF" w:rsidR="00A93AB7" w:rsidP="00A93AB7" w:rsidRDefault="00A93AB7" w14:paraId="20ADEC2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our operational support systems, which is our network inventory management, our fault management, the kind of IT that runs the masts and cables in the ground. So it's a huge estate, which has got a very, very diverse set of applications in it.</w:t>
      </w:r>
    </w:p>
    <w:p w:rsidRPr="00DD4ACF" w:rsidR="00A93AB7" w:rsidP="00A93AB7" w:rsidRDefault="00A93AB7" w14:paraId="4B48E38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464E036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08:39 - Bolu kehinde</w:t>
      </w:r>
    </w:p>
    <w:p w:rsidRPr="00DD4ACF" w:rsidR="00A93AB7" w:rsidP="00A93AB7" w:rsidRDefault="00A93AB7" w14:paraId="39E5008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About CRM I wanted to ask how BT's customer relationship management systems help the company to interact with customers and provide services more effectively? </w:t>
      </w:r>
    </w:p>
    <w:p w:rsidRPr="00DD4ACF" w:rsidR="00A93AB7" w:rsidP="00A93AB7" w:rsidRDefault="00A93AB7" w14:paraId="2150FAEE" w14:textId="77777777">
      <w:pPr>
        <w:spacing w:after="0" w:line="240" w:lineRule="auto"/>
        <w:rPr>
          <w:rFonts w:eastAsia="Times New Roman" w:cstheme="minorHAnsi"/>
          <w:szCs w:val="24"/>
          <w:lang w:eastAsia="en-GB"/>
        </w:rPr>
      </w:pPr>
    </w:p>
    <w:p w:rsidRPr="00DD4ACF" w:rsidR="00A93AB7" w:rsidP="00A93AB7" w:rsidRDefault="00A93AB7" w14:paraId="3AB73A6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08:45 - Jakob</w:t>
      </w:r>
    </w:p>
    <w:p w:rsidRPr="00DD4ACF" w:rsidR="00A93AB7" w:rsidP="00A93AB7" w:rsidRDefault="00A93AB7" w14:paraId="224949C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of course. I mean, BT at the moment, in all telcos, so in our history, a CRM is this kind of big</w:t>
      </w:r>
    </w:p>
    <w:p w:rsidRPr="00DD4ACF" w:rsidR="00A93AB7" w:rsidP="00A93AB7" w:rsidRDefault="00A93AB7" w14:paraId="709F4900" w14:textId="77777777">
      <w:pPr>
        <w:spacing w:after="240" w:line="240" w:lineRule="auto"/>
        <w:rPr>
          <w:rFonts w:eastAsia="Times New Roman" w:cstheme="minorHAnsi"/>
          <w:szCs w:val="24"/>
          <w:lang w:eastAsia="en-GB"/>
        </w:rPr>
      </w:pPr>
    </w:p>
    <w:p w:rsidRPr="00DD4ACF" w:rsidR="00A93AB7" w:rsidP="00A93AB7" w:rsidRDefault="00A93AB7" w14:paraId="29C087A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5A21C94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09:08 - Jakob</w:t>
      </w:r>
    </w:p>
    <w:p w:rsidRPr="00DD4ACF" w:rsidR="00A93AB7" w:rsidP="00A93AB7" w:rsidRDefault="00A93AB7" w14:paraId="5D342D1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monolithic central IT system that's got everything you need to know about a customer in it, all the data you need to know about a customer in it. And broadly we're moving away from that model to a much more modularized architecture. So each bit of our IT has got a set of data in it for a customer. But I mean, if I look at what we do on customer relationship management, I mean, we just launched on the 20th of October, the new EE, we had a</w:t>
      </w:r>
    </w:p>
    <w:p w:rsidRPr="00DD4ACF" w:rsidR="00A93AB7" w:rsidP="00A93AB7" w:rsidRDefault="00A93AB7" w14:paraId="35B2CC4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754BD5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09:37 - Jakob</w:t>
      </w:r>
    </w:p>
    <w:p w:rsidRPr="00DD4ACF" w:rsidR="00A93AB7" w:rsidP="00A93AB7" w:rsidRDefault="00A93AB7" w14:paraId="78F0160E"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really big event to launch that and as part of that we launched a new EEID this is in the press you can read more about this over there but that was a it's a rethink of a traditional CRM system but it but it still has the same principle right it it brings together all of our customers interactions information into one place so that we're centred around them rather than their products and I mean the launch of the brand and the launch of of the ID is uh</w:t>
      </w:r>
    </w:p>
    <w:p w:rsidRPr="00DD4ACF" w:rsidR="00A93AB7" w:rsidP="00A93AB7" w:rsidRDefault="00A93AB7" w14:paraId="2D8B0F6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4ADB714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10:06 - Jakob</w:t>
      </w:r>
    </w:p>
    <w:p w:rsidRPr="00DD4ACF" w:rsidR="00A93AB7" w:rsidP="00A93AB7" w:rsidRDefault="00A93AB7" w14:paraId="5F95C93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shift towards what we call kind of platform services. So moving away from traditional telecoms, BTC and EE are primarily seen as companies that provide broadband and mobile services. We're trying to get beyond that. And I guess, when we think about what we might do with our CRM systems in the future, centred around the new EEID, it's all about building on those foundations of loads of mobile and broadband leadership, but trying to build out platform services that go beyond that.</w:t>
      </w:r>
    </w:p>
    <w:p w:rsidRPr="00DD4ACF" w:rsidR="00A93AB7" w:rsidP="00A93AB7" w:rsidRDefault="00A93AB7" w14:paraId="10546E8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122162C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10:38 - Bolu Kehinde</w:t>
      </w:r>
    </w:p>
    <w:p w:rsidRPr="00DD4ACF" w:rsidR="00A93AB7" w:rsidP="00A93AB7" w:rsidRDefault="00A93AB7" w14:paraId="25D71A1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Is there a specific CRM strategy? And how often do you update if there is? </w:t>
      </w:r>
    </w:p>
    <w:p w:rsidRPr="00DD4ACF" w:rsidR="00A93AB7" w:rsidP="00A93AB7" w:rsidRDefault="00A93AB7" w14:paraId="4810241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10:40 - Jakob</w:t>
      </w:r>
    </w:p>
    <w:p w:rsidRPr="00DD4ACF" w:rsidR="00A93AB7" w:rsidP="00A93AB7" w:rsidRDefault="00A93AB7" w14:paraId="2E447FD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yeah, I mean, our specific CRM strategy is to move to this modularized architecture that I talk about, where we have kind of custom details, name address details in one application. And we have, we have kind of a customer's asset holdings, the products and services they have with us somewhere else. And then that's bound together around this new EEID that I spoke about. So our core strategy is around this modularization of what we have on Sierra. I think in terms of how often we update that strategy, it's on a needs basis. We've had our current implementation, if I think about our consumer mobile business for 25 plus years, the IT and...</w:t>
      </w:r>
    </w:p>
    <w:p w:rsidRPr="00DD4ACF" w:rsidR="00A93AB7" w:rsidP="00A93AB7" w:rsidRDefault="00A93AB7" w14:paraId="14E9F30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E1D917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11:35 - Jakob</w:t>
      </w:r>
    </w:p>
    <w:p w:rsidRPr="00DD4ACF" w:rsidR="00A93AB7" w:rsidP="00A93AB7" w:rsidRDefault="00A93AB7" w14:paraId="7F632D7E"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 core CRM that's there has been with us for 25 plus years. So it's on a needs basis. And I think the move we're trying to make now, or the transformation we're undertaking now, should see us through the next five to 10 years. But the industry changes pretty rapidly, and it might be that we find something out, or we see a need to make a change sooner than that.</w:t>
      </w:r>
    </w:p>
    <w:p w:rsidRPr="00DD4ACF" w:rsidR="00A93AB7" w:rsidP="00A93AB7" w:rsidRDefault="00A93AB7" w14:paraId="1AD526E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E41FD3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12:00 - Bolu Kehinde</w:t>
      </w:r>
    </w:p>
    <w:p w:rsidRPr="00DD4ACF" w:rsidR="00A93AB7" w:rsidP="00A93AB7" w:rsidRDefault="00A93AB7" w14:paraId="449C725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Thank you very much. I'll be passing to my colleague, Manita. Cool. Thank you.</w:t>
      </w:r>
    </w:p>
    <w:p w:rsidRPr="00DD4ACF" w:rsidR="00A93AB7" w:rsidP="00A93AB7" w:rsidRDefault="00A93AB7" w14:paraId="40DB262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254A3D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12:08 - Manitta </w:t>
      </w:r>
    </w:p>
    <w:p w:rsidRPr="00DD4ACF" w:rsidR="00A93AB7" w:rsidP="00A93AB7" w:rsidRDefault="00A93AB7" w14:paraId="741EC6AC" w14:textId="176C45A0">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Hi, I'm Manitta and I've got a question for you. So it's about information systems as well. Can you provide an overview of the cyber security measures that in place at BT to like </w:t>
      </w:r>
      <w:r w:rsidRPr="00DD4ACF" w:rsidR="008F719D">
        <w:rPr>
          <w:rFonts w:eastAsia="Times New Roman" w:cstheme="minorHAnsi"/>
          <w:color w:val="000000"/>
          <w:szCs w:val="24"/>
          <w:lang w:eastAsia="en-GB"/>
        </w:rPr>
        <w:t>to protect</w:t>
      </w:r>
      <w:r w:rsidRPr="00DD4ACF">
        <w:rPr>
          <w:rFonts w:eastAsia="Times New Roman" w:cstheme="minorHAnsi"/>
          <w:color w:val="000000"/>
          <w:szCs w:val="24"/>
          <w:lang w:eastAsia="en-GB"/>
        </w:rPr>
        <w:t xml:space="preserve"> its network and then customer data?</w:t>
      </w:r>
    </w:p>
    <w:p w:rsidRPr="00DD4ACF" w:rsidR="00A93AB7" w:rsidP="00A93AB7" w:rsidRDefault="00A93AB7" w14:paraId="5BB8A49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12:12 - Jakob</w:t>
      </w:r>
    </w:p>
    <w:p w:rsidRPr="00DD4ACF" w:rsidR="00A93AB7" w:rsidP="00A93AB7" w:rsidRDefault="00A93AB7" w14:paraId="558E916A" w14:textId="0DF865C4">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 Yeah, I mean, I've tried to. So I guess you'll appreciate this is super sensitive information. So, you know, BT not only has got, </w:t>
      </w:r>
      <w:r w:rsidRPr="00DD4ACF" w:rsidR="008F719D">
        <w:rPr>
          <w:rFonts w:eastAsia="Times New Roman" w:cstheme="minorHAnsi"/>
          <w:color w:val="000000"/>
          <w:szCs w:val="24"/>
          <w:lang w:eastAsia="en-GB"/>
        </w:rPr>
        <w:t>but you also</w:t>
      </w:r>
      <w:r w:rsidRPr="00DD4ACF">
        <w:rPr>
          <w:rFonts w:eastAsia="Times New Roman" w:cstheme="minorHAnsi"/>
          <w:color w:val="000000"/>
          <w:szCs w:val="24"/>
          <w:lang w:eastAsia="en-GB"/>
        </w:rPr>
        <w:t xml:space="preserve"> know,</w:t>
      </w:r>
    </w:p>
    <w:p w:rsidRPr="00DD4ACF" w:rsidR="00A93AB7" w:rsidP="00A93AB7" w:rsidRDefault="00A93AB7" w14:paraId="596D6C9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55EAE77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12:36 - Jakob</w:t>
      </w:r>
    </w:p>
    <w:p w:rsidRPr="00DD4ACF" w:rsidR="00A93AB7" w:rsidP="00A93AB7" w:rsidRDefault="00A93AB7" w14:paraId="2FBDC20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most of the country in one way or another on its platforms. You know, we've 27 million mobile customers, we've 15 to 20 million households in the UK. So not only have we got a vast consumer business, there's an awful lot of very critical infrastructure for the country in BT. So BT manages a lot of the security for...</w:t>
      </w:r>
    </w:p>
    <w:p w:rsidRPr="00DD4ACF" w:rsidR="00A93AB7" w:rsidP="00A93AB7" w:rsidRDefault="00A93AB7" w14:paraId="1DCA4B0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4AE4C3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13:03 - Jakob</w:t>
      </w:r>
    </w:p>
    <w:p w:rsidRPr="00DD4ACF" w:rsidR="00A93AB7" w:rsidP="00A93AB7" w:rsidRDefault="00A93AB7" w14:paraId="5DAF156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that you might think is innocuous like traffic lights in London, but ultimately it's those types of IT that if they were compromised in some way or another would be enormously disruptive to day to day life and would be a significant impact on people. So I'll try and I guess, you know, appreciating this quite sensitive information and I guess importantly that our cyber security</w:t>
      </w:r>
    </w:p>
    <w:p w:rsidRPr="00DD4ACF" w:rsidR="00A93AB7" w:rsidP="00A93AB7" w:rsidRDefault="00A93AB7" w14:paraId="20D3E8A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C91344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13:30 - Jakob</w:t>
      </w:r>
    </w:p>
    <w:p w:rsidRPr="00DD4ACF" w:rsidR="00A93AB7" w:rsidP="00A93AB7" w:rsidRDefault="00A93AB7" w14:paraId="698F209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they change all of the time because the threat is always changing from both individuals, from groups, from state sponsored attacks, and the threat is always, always changing. And we've got dedicated teams at BT that look after both cyber and physical security of our data and our core infrastructure. And beyond that, you know, everybody in our organisation goes through regular security awareness training. So yeah, if we're talking in general terms,</w:t>
      </w:r>
    </w:p>
    <w:p w:rsidRPr="00DD4ACF" w:rsidR="00A93AB7" w:rsidP="00A93AB7" w:rsidRDefault="00A93AB7" w14:paraId="32E245D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D9EA5D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13:59 - Jakob</w:t>
      </w:r>
    </w:p>
    <w:p w:rsidRPr="00DD4ACF" w:rsidR="00A93AB7" w:rsidP="00A93AB7" w:rsidRDefault="00A93AB7" w14:paraId="3A4D2DA7" w14:textId="1E3FBD0E">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xml:space="preserve">We're </w:t>
      </w:r>
      <w:r w:rsidRPr="00DD4ACF" w:rsidR="00E6262B">
        <w:rPr>
          <w:rFonts w:eastAsia="Times New Roman" w:cstheme="minorHAnsi"/>
          <w:color w:val="000000"/>
          <w:szCs w:val="24"/>
          <w:lang w:eastAsia="en-GB"/>
        </w:rPr>
        <w:t>comprehensive</w:t>
      </w:r>
      <w:r w:rsidRPr="00DD4ACF">
        <w:rPr>
          <w:rFonts w:eastAsia="Times New Roman" w:cstheme="minorHAnsi"/>
          <w:color w:val="000000"/>
          <w:szCs w:val="24"/>
          <w:lang w:eastAsia="en-GB"/>
        </w:rPr>
        <w:t>. And I don't know, let alone could share exactly all of the things that we do to protect data and our network. But I think it's the stuff you'd expect. It is firewalls, intrusion detection, encryption, access control authentication, network segmentation, vulnerability management. And then of course, when things go wrong and they do, it's incident response and threat intelligence and being able to proactively and reactively</w:t>
      </w:r>
    </w:p>
    <w:p w:rsidRPr="00DD4ACF" w:rsidR="00A93AB7" w:rsidP="00A93AB7" w:rsidRDefault="00A93AB7" w14:paraId="3DDD45D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CCE4C8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14:28 - Jakob</w:t>
      </w:r>
    </w:p>
    <w:p w:rsidRPr="00DD4ACF" w:rsidR="00A93AB7" w:rsidP="00A93AB7" w:rsidRDefault="00A93AB7" w14:paraId="415BEDE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respond to the things that go wrong. So yeah, difficult to answer, but I think we're kind of pretty comprehensive in our approach across both cybersecurity and information security.</w:t>
      </w:r>
    </w:p>
    <w:p w:rsidRPr="00DD4ACF" w:rsidR="00A93AB7" w:rsidP="00A93AB7" w:rsidRDefault="00A93AB7" w14:paraId="7EC29CBE"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0B041F7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14:44 Mannita</w:t>
      </w:r>
    </w:p>
    <w:p w:rsidRPr="00DD4ACF" w:rsidR="00A93AB7" w:rsidP="00A93AB7" w:rsidRDefault="00A93AB7" w14:paraId="38379DD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Sure. This concludes the questions in section two and we'll now move to section three. </w:t>
      </w:r>
    </w:p>
    <w:p w:rsidRPr="00DD4ACF" w:rsidR="00A93AB7" w:rsidP="00A93AB7" w:rsidRDefault="00A93AB7" w14:paraId="48AF7F9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14:48 - Jakob</w:t>
      </w:r>
    </w:p>
    <w:p w:rsidRPr="00DD4ACF" w:rsidR="00A93AB7" w:rsidP="00A93AB7" w:rsidRDefault="00A93AB7" w14:paraId="0FBDF9E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Awesome. Thank you.</w:t>
      </w:r>
    </w:p>
    <w:p w:rsidRPr="00DD4ACF" w:rsidR="00A93AB7" w:rsidP="00A93AB7" w:rsidRDefault="00A93AB7" w14:paraId="0628E20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97492A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14:52 - Shoyful</w:t>
      </w:r>
    </w:p>
    <w:p w:rsidRPr="00DD4ACF" w:rsidR="00A93AB7" w:rsidP="00A93AB7" w:rsidRDefault="00A93AB7" w14:paraId="382A84D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Hi Jakob,  My first question is how are IT projects managed in BT? </w:t>
      </w:r>
    </w:p>
    <w:p w:rsidRPr="00DD4ACF" w:rsidR="00A93AB7" w:rsidP="00A93AB7" w:rsidRDefault="00A93AB7" w14:paraId="52369E6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15:22 - Jakob</w:t>
      </w:r>
    </w:p>
    <w:p w:rsidRPr="00DD4ACF" w:rsidR="00A93AB7" w:rsidP="00A93AB7" w:rsidRDefault="00A93AB7" w14:paraId="1467595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you're right, you're right into the stuff that I do now, I guess, so that this is really where I spend my day today. So I mean, maybe if we talk a little bit about the approaches we use or the kind of principles that we might use to deliver some of the change. So we use a kind of blend of what we call waterfall and agile delivery practices and broadly, if you wanted to kind of read more about what each of those might be, broadly our waterfall approach aligns to printstoo and broadly our agile approach aligns to safety. So printstoo is a pretty widely used project management methodology and it gives a structured framework for planning, execution, and monitoring and it</w:t>
      </w:r>
    </w:p>
    <w:p w:rsidRPr="00DD4ACF" w:rsidR="00A93AB7" w:rsidP="00A93AB7" w:rsidRDefault="00A93AB7" w14:paraId="5BDA3CF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15:49 - Jakob</w:t>
      </w:r>
    </w:p>
    <w:p w:rsidRPr="00DD4ACF" w:rsidR="00A93AB7" w:rsidP="00A93AB7" w:rsidRDefault="00A93AB7" w14:paraId="5E62711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divide projects into manageable stages. But you have to get through the gate. You have to, at each stage, have met the criteria of the stage before. So it's great for on time, great for budget. You get high quality. It's not always quick. And then the shift we're making, or the move that we're making, is much more towards scaled agile. And that's a more agile project management technique.</w:t>
      </w:r>
    </w:p>
    <w:p w:rsidRPr="00DD4ACF" w:rsidR="00A93AB7" w:rsidP="00A93AB7" w:rsidRDefault="00A93AB7" w14:paraId="0199DF5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0718FD5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16:17 - Jakob</w:t>
      </w:r>
    </w:p>
    <w:p w:rsidRPr="00DD4ACF" w:rsidR="00A93AB7" w:rsidP="00A93AB7" w:rsidRDefault="00A93AB7" w14:paraId="64BBE76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importantly a software engineering and product development framework. So it allows much larger organisations like BT to implement agile as a software engineering practice and lean practices at scales. And it still gives you the structure, it still gives you the collaboration and it still gets you value, but it's often quicker to market and more iterative. So yeah, I think in summary, it's a blend of</w:t>
      </w:r>
    </w:p>
    <w:p w:rsidRPr="00DD4ACF" w:rsidR="00A93AB7" w:rsidP="00A93AB7" w:rsidRDefault="00A93AB7" w14:paraId="17A9E00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B04612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16:46 - Jakob</w:t>
      </w:r>
    </w:p>
    <w:p w:rsidRPr="00DD4ACF" w:rsidR="00A93AB7" w:rsidP="00A93AB7" w:rsidRDefault="00A93AB7" w14:paraId="220F211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Waterfall prints to type delivery and agile, scaled agile framework aligned type delivery. And both of those end up with some demand resulting in an outcome back to customers and colleagues. </w:t>
      </w:r>
    </w:p>
    <w:p w:rsidRPr="00DD4ACF" w:rsidR="00A93AB7" w:rsidP="00A93AB7" w:rsidRDefault="00A93AB7" w14:paraId="3975D4DD" w14:textId="77777777">
      <w:pPr>
        <w:spacing w:after="0" w:line="240" w:lineRule="auto"/>
        <w:rPr>
          <w:rFonts w:eastAsia="Times New Roman" w:cstheme="minorHAnsi"/>
          <w:szCs w:val="24"/>
          <w:lang w:eastAsia="en-GB"/>
        </w:rPr>
      </w:pPr>
    </w:p>
    <w:p w:rsidRPr="00DD4ACF" w:rsidR="00A93AB7" w:rsidP="00A93AB7" w:rsidRDefault="00A93AB7" w14:paraId="7873E3C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17:00 - Shoyful</w:t>
      </w:r>
    </w:p>
    <w:p w:rsidRPr="00DD4ACF" w:rsidR="00A93AB7" w:rsidP="00A93AB7" w:rsidRDefault="00A93AB7" w14:paraId="10F5F35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My next question is, has there ever been an IT project that was seen as a risk and had to be cancelled?</w:t>
      </w:r>
    </w:p>
    <w:p w:rsidRPr="00DD4ACF" w:rsidR="00A93AB7" w:rsidP="00A93AB7" w:rsidRDefault="00A93AB7" w14:paraId="4684B39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BEB363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17:12 - Jakob</w:t>
      </w:r>
    </w:p>
    <w:p w:rsidRPr="00DD4ACF" w:rsidR="00A93AB7" w:rsidP="00A93AB7" w:rsidRDefault="00A93AB7" w14:paraId="398B03C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absolutely. I think you know, we make decisions every day about projects and programs based on their merit on any given day. So, absolutely, we do cancel projects and programs regularly, you know, more often than perhaps we'd like. But I think, particularly when you think about that scaled agile framework, that's the point of it, you should be able to learn fast, make mistakes, cancel projects. And again, I guess another</w:t>
      </w:r>
    </w:p>
    <w:p w:rsidRPr="00DD4ACF" w:rsidR="00A93AB7" w:rsidP="00A93AB7" w:rsidRDefault="00A93AB7" w14:paraId="251D3E5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DEC6C6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17:42 - Jakob</w:t>
      </w:r>
    </w:p>
    <w:p w:rsidRPr="00DD4ACF" w:rsidR="00A93AB7" w:rsidP="00A93AB7" w:rsidRDefault="00A93AB7" w14:paraId="2207E0D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 great piece of reading is our kind of dedicated innovation unit. So we've got a dedicated team in BT Digital called etc. BTC. And that dedicated team is all about exploring new ideas and technologies, effectively creating a little startup mentality within BT. It's the exciting place to work, I think. And, you know, that unit starts and cancels IT projects all of the time. </w:t>
      </w:r>
    </w:p>
    <w:p w:rsidRPr="00DD4ACF" w:rsidR="00A93AB7" w:rsidP="00A93AB7" w:rsidRDefault="00A93AB7" w14:paraId="2348A8B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57C3DF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18:10 - Jakob</w:t>
      </w:r>
    </w:p>
    <w:p w:rsidRPr="00DD4ACF" w:rsidR="00A93AB7" w:rsidP="00A93AB7" w:rsidRDefault="00A93AB7" w14:paraId="7A61A78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That's what they exist to do. They exist to find an idea, experiment with an idea. You might spend several hundred thousands of pounds, even more on understanding the viability of an idea. But when you understand what it's gonna take to make it fit for customers and colleagues, you might decide it's not something you can pursue anymore. So, for sure, all the time. </w:t>
      </w:r>
    </w:p>
    <w:p w:rsidRPr="00DD4ACF" w:rsidR="00A93AB7" w:rsidP="00A93AB7" w:rsidRDefault="00A93AB7" w14:paraId="0F6604B3" w14:textId="77777777">
      <w:pPr>
        <w:spacing w:after="0" w:line="240" w:lineRule="auto"/>
        <w:rPr>
          <w:rFonts w:eastAsia="Times New Roman" w:cstheme="minorHAnsi"/>
          <w:szCs w:val="24"/>
          <w:lang w:eastAsia="en-GB"/>
        </w:rPr>
      </w:pPr>
    </w:p>
    <w:p w:rsidRPr="00DD4ACF" w:rsidR="00A93AB7" w:rsidP="00A93AB7" w:rsidRDefault="00A93AB7" w14:paraId="57CF024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18:30 - Shoyful</w:t>
      </w:r>
    </w:p>
    <w:p w:rsidRPr="00DD4ACF" w:rsidR="00A93AB7" w:rsidP="00A93AB7" w:rsidRDefault="00A93AB7" w14:paraId="3B97EB1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Thank you, my section is done. I'm gonna hand it over to Chinonso.</w:t>
      </w:r>
    </w:p>
    <w:p w:rsidRPr="00DD4ACF" w:rsidR="00A93AB7" w:rsidP="00A93AB7" w:rsidRDefault="00A93AB7" w14:paraId="4E227DCA"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18:40</w:t>
      </w:r>
    </w:p>
    <w:p w:rsidRPr="00DD4ACF" w:rsidR="00A93AB7" w:rsidP="00080BD4" w:rsidRDefault="00A93AB7" w14:paraId="1C407D36" w14:textId="77777777">
      <w:pPr>
        <w:numPr>
          <w:ilvl w:val="0"/>
          <w:numId w:val="12"/>
        </w:numPr>
        <w:spacing w:before="300" w:after="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Chinonso</w:t>
      </w:r>
      <w:r w:rsidRPr="00DD4ACF">
        <w:rPr>
          <w:rFonts w:eastAsia="Times New Roman" w:cstheme="minorHAnsi"/>
          <w:color w:val="000000"/>
          <w:szCs w:val="24"/>
          <w:lang w:eastAsia="en-GB"/>
        </w:rPr>
        <w:t>: Hello, my name is Chinonso So. And my question will be centered around system development models that are implemented in BT Group. So, Felipe, you have already covered the first question I had with him already. So I'll proceed to the second and third question. So which system development models have you found to be the most effective? For planning, creating, and managing information systems in your specific projects.</w:t>
      </w:r>
    </w:p>
    <w:p w:rsidRPr="00DD4ACF" w:rsidR="00A93AB7" w:rsidP="00080BD4" w:rsidRDefault="00A93AB7" w14:paraId="71103763" w14:textId="77777777">
      <w:pPr>
        <w:numPr>
          <w:ilvl w:val="0"/>
          <w:numId w:val="12"/>
        </w:numPr>
        <w:spacing w:before="100" w:beforeAutospacing="1" w:after="100" w:afterAutospacing="1" w:line="240" w:lineRule="auto"/>
        <w:textAlignment w:val="baseline"/>
        <w:rPr>
          <w:rFonts w:eastAsia="Times New Roman" w:cstheme="minorHAnsi"/>
          <w:color w:val="000000"/>
          <w:szCs w:val="24"/>
          <w:lang w:eastAsia="en-GB"/>
        </w:rPr>
      </w:pPr>
    </w:p>
    <w:p w:rsidRPr="00DD4ACF" w:rsidR="00A93AB7" w:rsidP="00A93AB7" w:rsidRDefault="00A93AB7" w14:paraId="1629C8B4"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19:08</w:t>
      </w:r>
    </w:p>
    <w:p w:rsidRPr="00DD4ACF" w:rsidR="00A93AB7" w:rsidP="00080BD4" w:rsidRDefault="00A93AB7" w14:paraId="5C055F0E" w14:textId="77777777">
      <w:pPr>
        <w:numPr>
          <w:ilvl w:val="0"/>
          <w:numId w:val="13"/>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I think broadly we are moving to, and I think personally I find most effective an iterative delivery that is as closely as possible aligned with SAFe (Scaled Agile Framework), as closely as possibly aligned with a Scaled-AGILE framework. And I think when I say an iterative delivery, I mean, you know, the development occurs through small incremental releases, each iteration of that delivery, each iteration of the thing that you build involves you revisiting and improving the product based on feedback.</w:t>
      </w:r>
    </w:p>
    <w:p w:rsidRPr="00DD4ACF" w:rsidR="00A93AB7" w:rsidP="00A93AB7" w:rsidRDefault="00A93AB7" w14:paraId="551C88BB"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19:43</w:t>
      </w:r>
    </w:p>
    <w:p w:rsidRPr="00DD4ACF" w:rsidR="00A93AB7" w:rsidP="00080BD4" w:rsidRDefault="00A93AB7" w14:paraId="42B6564F" w14:textId="77777777">
      <w:pPr>
        <w:numPr>
          <w:ilvl w:val="0"/>
          <w:numId w:val="14"/>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you get that continuous improvement and flexibility to move the team in the direction that the feedback is suggesting that you should. So I think probably, you know, that the most effective is is an iterative delivery model that is aligned to SAFe (Scaled Agile Framework).. And I think probably, you know, the reason for that is.</w:t>
      </w:r>
    </w:p>
    <w:p w:rsidRPr="00DD4ACF" w:rsidR="00A93AB7" w:rsidP="00A93AB7" w:rsidRDefault="00A93AB7" w14:paraId="6819EF83"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20:10</w:t>
      </w:r>
    </w:p>
    <w:p w:rsidRPr="00DD4ACF" w:rsidR="00A93AB7" w:rsidP="00080BD4" w:rsidRDefault="00A93AB7" w14:paraId="46065420" w14:textId="77777777">
      <w:pPr>
        <w:numPr>
          <w:ilvl w:val="0"/>
          <w:numId w:val="15"/>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It's, as I've just described, flexible and adaptable. It's much easier to manage risk than waterfall or kind of scramble kanban, some of the other key agile approaches. I guess most importantly, it lets you learn and fail faster. So if you're gonna not be successful, you find out so much earlier on in the process. You find out in month one, two, three, not in month 12.</w:t>
      </w:r>
    </w:p>
    <w:p w:rsidRPr="00DD4ACF" w:rsidR="00A93AB7" w:rsidP="00A93AB7" w:rsidRDefault="00A93AB7" w14:paraId="7BD619CD"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20:39</w:t>
      </w:r>
    </w:p>
    <w:p w:rsidRPr="00DD4ACF" w:rsidR="00A93AB7" w:rsidP="00080BD4" w:rsidRDefault="00A93AB7" w14:paraId="5FA8C6EE" w14:textId="77777777">
      <w:pPr>
        <w:numPr>
          <w:ilvl w:val="0"/>
          <w:numId w:val="16"/>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which means you nearly always get a faster time to market. So yeah, I think for me, the iterative aligned to SAFe (Scaled Agile Framework). is probably most effective, but it will always depend, you know, it will always depend what objective you're trying to set out to deliver, and it will always depend on the risk appetite of the organization. So sometimes you want to get something into the market really soon. Other times, it's important to be the best.</w:t>
      </w:r>
    </w:p>
    <w:p w:rsidRPr="00DD4ACF" w:rsidR="00A93AB7" w:rsidP="00A93AB7" w:rsidRDefault="00A93AB7" w14:paraId="68E4833B" w14:textId="77777777">
      <w:pPr>
        <w:spacing w:after="0" w:line="240" w:lineRule="auto"/>
        <w:rPr>
          <w:rFonts w:eastAsia="Times New Roman" w:cstheme="minorHAnsi"/>
          <w:szCs w:val="24"/>
          <w:lang w:eastAsia="en-GB"/>
        </w:rPr>
      </w:pPr>
    </w:p>
    <w:p w:rsidRPr="00DD4ACF" w:rsidR="00A93AB7" w:rsidP="00A93AB7" w:rsidRDefault="00A93AB7" w14:paraId="218B686B"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21:08</w:t>
      </w:r>
    </w:p>
    <w:p w:rsidRPr="00DD4ACF" w:rsidR="00A93AB7" w:rsidP="00080BD4" w:rsidRDefault="00A93AB7" w14:paraId="7C319F9E" w14:textId="77777777">
      <w:pPr>
        <w:numPr>
          <w:ilvl w:val="0"/>
          <w:numId w:val="17"/>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And I guess you see that often with kind of the way that Apple approaches some of the development on their iPhone. Sometimes it's really important to be first to market, but most of the time Apple may come a year to maybe even longer behind an Android equivalent. But the quality will have been so much better that it would have been worth that time. So I think it always depends but it's iterative I like to say. Oh, that's good. Thanks.</w:t>
      </w:r>
    </w:p>
    <w:p w:rsidRPr="00DD4ACF" w:rsidR="00A93AB7" w:rsidP="00A93AB7" w:rsidRDefault="00A93AB7" w14:paraId="16C56CEF"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21:37</w:t>
      </w:r>
    </w:p>
    <w:p w:rsidRPr="00DD4ACF" w:rsidR="00A93AB7" w:rsidP="00080BD4" w:rsidRDefault="00A93AB7" w14:paraId="2EF0BC1B" w14:textId="77777777">
      <w:pPr>
        <w:numPr>
          <w:ilvl w:val="0"/>
          <w:numId w:val="18"/>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Chinonso</w:t>
      </w:r>
      <w:r w:rsidRPr="00DD4ACF">
        <w:rPr>
          <w:rFonts w:eastAsia="Times New Roman" w:cstheme="minorHAnsi"/>
          <w:color w:val="000000"/>
          <w:szCs w:val="24"/>
          <w:lang w:eastAsia="en-GB"/>
        </w:rPr>
        <w:t>: So my next question is, can you share some of the key factors that BT Group considers when implementing a new system software system? I mean,</w:t>
      </w:r>
    </w:p>
    <w:p w:rsidRPr="00DD4ACF" w:rsidR="00A93AB7" w:rsidP="00A93AB7" w:rsidRDefault="00A93AB7" w14:paraId="646D22E3"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21:51</w:t>
      </w:r>
    </w:p>
    <w:p w:rsidRPr="00DD4ACF" w:rsidR="00A93AB7" w:rsidP="00080BD4" w:rsidRDefault="00A93AB7" w14:paraId="49E03874" w14:textId="77777777">
      <w:pPr>
        <w:numPr>
          <w:ilvl w:val="0"/>
          <w:numId w:val="19"/>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Yeah, I say there's probably three. There's many, there's many, many, many of them. But I think if we were to put in a new software system and we do that quite regularly, especially when you think about the transformation I described earlier, there's probably three key, probably three key factors to consider.</w:t>
      </w:r>
    </w:p>
    <w:p w:rsidRPr="00DD4ACF" w:rsidR="00A93AB7" w:rsidP="00A93AB7" w:rsidRDefault="00A93AB7" w14:paraId="39E299C0" w14:textId="77777777">
      <w:pPr>
        <w:spacing w:after="0" w:line="240" w:lineRule="auto"/>
        <w:rPr>
          <w:rFonts w:eastAsia="Times New Roman" w:cstheme="minorHAnsi"/>
          <w:szCs w:val="24"/>
          <w:lang w:eastAsia="en-GB"/>
        </w:rPr>
      </w:pPr>
    </w:p>
    <w:p w:rsidRPr="00DD4ACF" w:rsidR="00A93AB7" w:rsidP="00A93AB7" w:rsidRDefault="00A93AB7" w14:paraId="45312BE6"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22:20</w:t>
      </w:r>
    </w:p>
    <w:p w:rsidRPr="00DD4ACF" w:rsidR="00A93AB7" w:rsidP="00080BD4" w:rsidRDefault="00A93AB7" w14:paraId="0A6DE588" w14:textId="77777777">
      <w:pPr>
        <w:numPr>
          <w:ilvl w:val="0"/>
          <w:numId w:val="20"/>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the first is, you know, what is the business problem? What are the business requirements? So whatever we're gonna build on a software system has to align with business need, our business objective, that's crucial otherwise we may build the wrong thing. So it's got to address specific challenges, it's got to improve efficiency, it's got to enable new capabilities.</w:t>
      </w:r>
    </w:p>
    <w:p w:rsidRPr="00DD4ACF" w:rsidR="00A93AB7" w:rsidP="00A93AB7" w:rsidRDefault="00A93AB7" w14:paraId="350B571E"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22:51</w:t>
      </w:r>
    </w:p>
    <w:p w:rsidRPr="00DD4ACF" w:rsidR="00A93AB7" w:rsidP="00080BD4" w:rsidRDefault="00A93AB7" w14:paraId="0F19E308" w14:textId="77777777">
      <w:pPr>
        <w:numPr>
          <w:ilvl w:val="0"/>
          <w:numId w:val="21"/>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I think probably the second key factor is the cost of ownership and you know while I've talked maybe about spending several hundreds of thousands of pounds on fair projects, equally the kind of cost control culture at BT is quite high compared to other organizations.</w:t>
      </w:r>
    </w:p>
    <w:p w:rsidRPr="00DD4ACF" w:rsidR="00A93AB7" w:rsidP="00A93AB7" w:rsidRDefault="00A93AB7" w14:paraId="6F27682B"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23:21</w:t>
      </w:r>
    </w:p>
    <w:p w:rsidRPr="00DD4ACF" w:rsidR="00A93AB7" w:rsidP="00080BD4" w:rsidRDefault="00A93AB7" w14:paraId="55D437A6" w14:textId="77777777">
      <w:pPr>
        <w:numPr>
          <w:ilvl w:val="0"/>
          <w:numId w:val="22"/>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Evaluating the total cost of ownership of that new software system across licensing, maintenance, support costs, is essential. Because ultimately, if you're going to bring in a new application, you've got to be confident that in the long term, the benefits outweigh both the initial and ongoing expenses of that system. If it's only going to make the company a million pounds, you're not going to spend five, ten, twenty million pounds on it over five or ten years.</w:t>
      </w:r>
    </w:p>
    <w:p w:rsidRPr="00DD4ACF" w:rsidR="00A93AB7" w:rsidP="00A93AB7" w:rsidRDefault="00A93AB7" w14:paraId="4967C939"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23:50</w:t>
      </w:r>
    </w:p>
    <w:p w:rsidRPr="00DD4ACF" w:rsidR="00A93AB7" w:rsidP="00080BD4" w:rsidRDefault="00A93AB7" w14:paraId="2D9F7B75" w14:textId="77777777">
      <w:pPr>
        <w:numPr>
          <w:ilvl w:val="0"/>
          <w:numId w:val="23"/>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And then I guess the kind of third key factor, and this is something BT has been quite bad at until the last couple of years, is kind of flexibility and adaptability. So we've been very good at picking software that aligns to the business. We've been very good at picking software that is competitive and efficient. It's not always been most flexible and adaptable.</w:t>
      </w:r>
    </w:p>
    <w:p w:rsidRPr="00DD4ACF" w:rsidR="00A93AB7" w:rsidP="00A93AB7" w:rsidRDefault="00A93AB7" w14:paraId="5A4FF29F" w14:textId="77777777">
      <w:pPr>
        <w:spacing w:before="300" w:after="300" w:line="240" w:lineRule="auto"/>
        <w:rPr>
          <w:rFonts w:eastAsia="Times New Roman" w:cstheme="minorHAnsi"/>
          <w:szCs w:val="24"/>
          <w:lang w:eastAsia="en-GB"/>
        </w:rPr>
      </w:pPr>
      <w:r w:rsidRPr="00DD4ACF">
        <w:rPr>
          <w:rFonts w:eastAsia="Times New Roman" w:cstheme="minorHAnsi"/>
          <w:color w:val="000000"/>
          <w:szCs w:val="24"/>
          <w:lang w:eastAsia="en-GB"/>
        </w:rPr>
        <w:t>24:20</w:t>
      </w:r>
    </w:p>
    <w:p w:rsidRPr="00DD4ACF" w:rsidR="00A93AB7" w:rsidP="00080BD4" w:rsidRDefault="00A93AB7" w14:paraId="481BA3AA" w14:textId="77777777">
      <w:pPr>
        <w:numPr>
          <w:ilvl w:val="0"/>
          <w:numId w:val="24"/>
        </w:numPr>
        <w:spacing w:before="300"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Senior Manager: </w:t>
      </w:r>
      <w:r w:rsidRPr="00DD4ACF">
        <w:rPr>
          <w:rFonts w:eastAsia="Times New Roman" w:cstheme="minorHAnsi"/>
          <w:color w:val="000000"/>
          <w:szCs w:val="24"/>
          <w:lang w:eastAsia="en-GB"/>
        </w:rPr>
        <w:t>: So I think this shift towards much more flexible, much more adaptable. Software systems that can enable us to move with agility and build new products and services and evolve with technological enhancements is another absolutely key factor for us. </w:t>
      </w:r>
    </w:p>
    <w:p w:rsidRPr="00DD4ACF" w:rsidR="00A93AB7" w:rsidP="00080BD4" w:rsidRDefault="00A93AB7" w14:paraId="67628BCB" w14:textId="77777777">
      <w:pPr>
        <w:numPr>
          <w:ilvl w:val="0"/>
          <w:numId w:val="25"/>
        </w:numPr>
        <w:spacing w:before="300" w:after="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 xml:space="preserve">Chinonso: </w:t>
      </w:r>
      <w:r w:rsidRPr="00DD4ACF">
        <w:rPr>
          <w:rFonts w:eastAsia="Times New Roman" w:cstheme="minorHAnsi"/>
          <w:color w:val="000000"/>
          <w:szCs w:val="24"/>
          <w:lang w:eastAsia="en-GB"/>
        </w:rPr>
        <w:t>Okay, thank you for your response. I'll be passing on to Hassan now.</w:t>
      </w:r>
    </w:p>
    <w:p w:rsidRPr="00DD4ACF" w:rsidR="00A93AB7" w:rsidP="00080BD4" w:rsidRDefault="00A93AB7" w14:paraId="4A99DF2F" w14:textId="77777777">
      <w:pPr>
        <w:numPr>
          <w:ilvl w:val="0"/>
          <w:numId w:val="25"/>
        </w:numPr>
        <w:spacing w:after="300" w:line="240" w:lineRule="auto"/>
        <w:textAlignment w:val="baseline"/>
        <w:rPr>
          <w:rFonts w:eastAsia="Times New Roman" w:cstheme="minorHAnsi"/>
          <w:color w:val="000000"/>
          <w:szCs w:val="24"/>
          <w:lang w:eastAsia="en-GB"/>
        </w:rPr>
      </w:pPr>
      <w:r w:rsidRPr="00DD4ACF">
        <w:rPr>
          <w:rFonts w:eastAsia="Times New Roman" w:cstheme="minorHAnsi"/>
          <w:b/>
          <w:bCs/>
          <w:color w:val="000000"/>
          <w:szCs w:val="24"/>
          <w:lang w:eastAsia="en-GB"/>
        </w:rPr>
        <w:t>Senior Manager:</w:t>
      </w:r>
      <w:r w:rsidRPr="00DD4ACF">
        <w:rPr>
          <w:rFonts w:eastAsia="Times New Roman" w:cstheme="minorHAnsi"/>
          <w:color w:val="000000"/>
          <w:szCs w:val="24"/>
          <w:lang w:eastAsia="en-GB"/>
        </w:rPr>
        <w:t xml:space="preserve"> Awesome, thank you.</w:t>
      </w:r>
    </w:p>
    <w:p w:rsidRPr="00DD4ACF" w:rsidR="00A93AB7" w:rsidP="00A93AB7" w:rsidRDefault="00A93AB7" w14:paraId="0C13F24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4417BD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24:18 - Ali</w:t>
      </w:r>
    </w:p>
    <w:p w:rsidRPr="00DD4ACF" w:rsidR="00A93AB7" w:rsidP="00A93AB7" w:rsidRDefault="00A93AB7" w14:paraId="0F387A8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Hi Jakob, thank you for taking time out to answer a few questions for me. My first question is, what digital models are used in the communication services industry and which digital models are specifically used by BT?</w:t>
      </w:r>
    </w:p>
    <w:p w:rsidR="00A93AB7" w:rsidP="00A93AB7" w:rsidRDefault="00A93AB7" w14:paraId="04C0CF3B" w14:textId="77777777">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rsidR="00A93AB7" w:rsidP="00A93AB7" w:rsidRDefault="00A93AB7" w14:paraId="73DAC387" w14:textId="77777777">
      <w:pPr>
        <w:spacing w:before="240" w:after="240" w:line="240" w:lineRule="auto"/>
        <w:rPr>
          <w:rFonts w:eastAsia="Times New Roman" w:cstheme="minorHAnsi"/>
          <w:color w:val="000000"/>
          <w:szCs w:val="24"/>
          <w:lang w:eastAsia="en-GB"/>
        </w:rPr>
      </w:pPr>
    </w:p>
    <w:p w:rsidRPr="00DD4ACF" w:rsidR="00A93AB7" w:rsidP="00A93AB7" w:rsidRDefault="00A93AB7" w14:paraId="2A8BFB9E" w14:textId="77777777">
      <w:pPr>
        <w:spacing w:before="240" w:after="240" w:line="240" w:lineRule="auto"/>
        <w:rPr>
          <w:rFonts w:eastAsia="Times New Roman" w:cstheme="minorHAnsi"/>
          <w:szCs w:val="24"/>
          <w:lang w:eastAsia="en-GB"/>
        </w:rPr>
      </w:pPr>
    </w:p>
    <w:p w:rsidRPr="00DD4ACF" w:rsidR="00A93AB7" w:rsidP="00A93AB7" w:rsidRDefault="00A93AB7" w14:paraId="5740B3B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24:41 - Jakob</w:t>
      </w:r>
    </w:p>
    <w:p w:rsidRPr="00DD4ACF" w:rsidR="00A93AB7" w:rsidP="00A93AB7" w:rsidRDefault="00A93AB7" w14:paraId="683A583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it's a great and really interesting question. And BT is going on a real shift here at the moment. So, I mean, as an overall group, we stretch across nearly every single digital business model that you can think of. You know, we monetize the skills, assets, capabilities of our organisation, wherever feasibly possible. And, you know, we're looking for new opportunities to find more business models every day. So, you know, I think the big ones for us are.</w:t>
      </w:r>
    </w:p>
    <w:p w:rsidRPr="00DD4ACF" w:rsidR="00A93AB7" w:rsidP="00A93AB7" w:rsidRDefault="00A93AB7" w14:paraId="21579B7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8F4CBE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25:12 - Jakob</w:t>
      </w:r>
    </w:p>
    <w:p w:rsidRPr="00DD4ACF" w:rsidR="00A93AB7" w:rsidP="00A93AB7" w:rsidRDefault="00A93AB7" w14:paraId="223F06F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subscription-based models. You know, I think, you know, most of you will have a mobile phone and most of you will recognise the kind of EE consumer-type subscription-based model that we have. I think data monetisation is increasingly important to us. Providing managed services is very important in our corporate sector. Increasingly, BT wants to move, or sorry, EE consumer more importantly, wants to move away from a subscription-based model.</w:t>
      </w:r>
    </w:p>
    <w:p w:rsidRPr="00DD4ACF" w:rsidR="00A93AB7" w:rsidP="00A93AB7" w:rsidRDefault="00A93AB7" w14:paraId="66FA94A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625DEF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25:41 - Jakob</w:t>
      </w:r>
    </w:p>
    <w:p w:rsidRPr="00DD4ACF" w:rsidR="00A93AB7" w:rsidP="00A93AB7" w:rsidRDefault="00A93AB7" w14:paraId="65E6FC0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and more towards an ecosystem model. So yeah, I think we go across all, I mean, at the moment, right now in 2023, subscription based models are very common in the industry and very common in BTA. You know, ecosystems are probably our future.</w:t>
      </w:r>
    </w:p>
    <w:p w:rsidRPr="00DD4ACF" w:rsidR="00A93AB7" w:rsidP="00A93AB7" w:rsidRDefault="00A93AB7" w14:paraId="695F53A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26:00 - Ali</w:t>
      </w:r>
    </w:p>
    <w:p w:rsidRPr="00DD4ACF" w:rsidR="00A93AB7" w:rsidP="00A93AB7" w:rsidRDefault="00A93AB7" w14:paraId="0919604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so my second question was going to be what is the most used business model  by BT as you said, that's a subscription model. </w:t>
      </w:r>
    </w:p>
    <w:p w:rsidRPr="00DD4ACF" w:rsidR="00A93AB7" w:rsidP="00A93AB7" w:rsidRDefault="00A93AB7" w14:paraId="2D901EA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0CF4946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26:09 - Jakob</w:t>
      </w:r>
    </w:p>
    <w:p w:rsidRPr="00DD4ACF" w:rsidR="00A93AB7" w:rsidP="00A93AB7" w:rsidRDefault="00A93AB7" w14:paraId="1DED316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guess. It's a very simple concept, right? It's, you know, customers pay a recurring fee normally monthly for access to communication services. So it's the one that has held us. I think, you know, if I think about the new EE launch I talked about earlier that we did last month, that is this definite shift into the ecosystem model. So, you know, in three, four, five years, the answer to the question would hopefully be ecosystem. And that's this kind of ecosystem of interconnected services and trying to get customers</w:t>
      </w:r>
    </w:p>
    <w:p w:rsidRPr="00DD4ACF" w:rsidR="00A93AB7" w:rsidP="00A93AB7" w:rsidRDefault="00A93AB7" w14:paraId="2F8DAA1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8C3147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26:39 - Jakob</w:t>
      </w:r>
    </w:p>
    <w:p w:rsidRPr="00DD4ACF" w:rsidR="00A93AB7" w:rsidP="00A93AB7" w:rsidRDefault="00A93AB7" w14:paraId="1EF5DAF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not necessarily always buy, but use multiple services within our same platform. So, you know, bundled in partnerships with other providers, the full lot. So yeah, I probably did answer the question, but I think it's important to see that shift we're gonna go through in the next few years. Yeah. </w:t>
      </w:r>
    </w:p>
    <w:p w:rsidRPr="00DD4ACF" w:rsidR="00A93AB7" w:rsidP="00A93AB7" w:rsidRDefault="00A93AB7" w14:paraId="58DE5AF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26:56 - Ali</w:t>
      </w:r>
    </w:p>
    <w:p w:rsidRPr="00DD4ACF" w:rsidR="00A93AB7" w:rsidP="00A93AB7" w:rsidRDefault="00A93AB7" w14:paraId="6553E39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if you were to reflect on the subscription model at the moment, would you say that's helped BT against its competitors or anything just in general in the industry?</w:t>
      </w:r>
    </w:p>
    <w:p w:rsidRPr="00DD4ACF" w:rsidR="00A93AB7" w:rsidP="00A93AB7" w:rsidRDefault="00A93AB7" w14:paraId="5E4FAE8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1E6C57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27:08 - Jakob</w:t>
      </w:r>
    </w:p>
    <w:p w:rsidRPr="00DD4ACF" w:rsidR="00A93AB7" w:rsidP="00A93AB7" w:rsidRDefault="00A93AB7" w14:paraId="7D311819"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broadly, we're aligned broadly if you think about it and again, maybe if we use the example of consumer mobile and you think about the pattern between EE and Vodafone and three and the kind of other MNOs across the business across the country. Broadly, we're all aligned to subscription based business models. I mean, you know, the benefits to us are that revenue is fairly predictable.</w:t>
      </w:r>
    </w:p>
    <w:p w:rsidRPr="00DD4ACF" w:rsidR="00A93AB7" w:rsidP="00A93AB7" w:rsidRDefault="00A93AB7" w14:paraId="5F76830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08E48E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27:36 - Jakob</w:t>
      </w:r>
    </w:p>
    <w:p w:rsidRPr="00DD4ACF" w:rsidR="00A93AB7" w:rsidP="00A93AB7" w:rsidRDefault="00A93AB7" w14:paraId="4D8F0B0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You can grow and have a large organisation because you know what you're going to get from customers every month. It's easier to retain customers. You usually get an increased customer lifetime value, so you can very easily predict, you know, how much value you're going to get from a customer. I think that, you know, the downside of a subscription based model and the reason we're moving away from it is it's quite difficult to manage.</w:t>
      </w:r>
    </w:p>
    <w:p w:rsidRPr="00DD4ACF" w:rsidR="00A93AB7" w:rsidP="00A93AB7" w:rsidRDefault="00A93AB7" w14:paraId="03A6C7D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304E253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28:05 - Jakob</w:t>
      </w:r>
    </w:p>
    <w:p w:rsidRPr="00DD4ACF" w:rsidR="00A93AB7" w:rsidP="00A93AB7" w:rsidRDefault="00A93AB7" w14:paraId="40F707E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Most customers don't really see a difference between EE or Vodafone or O2. And where they do, it's probably quite a local problem. So, I don't get service at someone's house or,</w:t>
      </w:r>
    </w:p>
    <w:p w:rsidRPr="00DD4ACF" w:rsidR="00A93AB7" w:rsidP="00A93AB7" w:rsidRDefault="00A93AB7" w14:paraId="5FF6D69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1B948A5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28:27 - Jakob</w:t>
      </w:r>
    </w:p>
    <w:p w:rsidRPr="00DD4ACF" w:rsidR="00A93AB7" w:rsidP="00A93AB7" w:rsidRDefault="00A93AB7" w14:paraId="2C8B4F9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bill was taken out a day early. Yeah, normally quite small. Normally quite small problems. So it becomes, in a subscription based model, it becomes a bit of a race to zero. Who can provide what to achieve? Because you get an Apple ID, you can access Apple TV, the app store is there. You could, it's that much more kind of essentially ecosystem that I think people go after and price becomes less of a factor and that's the downside of subscription-based models.</w:t>
      </w:r>
    </w:p>
    <w:p w:rsidR="00A93AB7" w:rsidP="00A93AB7" w:rsidRDefault="00A93AB7" w14:paraId="777951F5" w14:textId="77777777">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rsidRPr="00DD4ACF" w:rsidR="00A93AB7" w:rsidP="00A93AB7" w:rsidRDefault="00A93AB7" w14:paraId="044A18BF" w14:textId="77777777">
      <w:pPr>
        <w:spacing w:before="240" w:after="240" w:line="240" w:lineRule="auto"/>
        <w:rPr>
          <w:rFonts w:eastAsia="Times New Roman" w:cstheme="minorHAnsi"/>
          <w:szCs w:val="24"/>
          <w:lang w:eastAsia="en-GB"/>
        </w:rPr>
      </w:pPr>
    </w:p>
    <w:p w:rsidRPr="00DD4ACF" w:rsidR="00A93AB7" w:rsidP="00A93AB7" w:rsidRDefault="00A93AB7" w14:paraId="29A40ADD"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29:04 - Ali</w:t>
      </w:r>
    </w:p>
    <w:p w:rsidRPr="00DD4ACF" w:rsidR="00A93AB7" w:rsidP="00A93AB7" w:rsidRDefault="00A93AB7" w14:paraId="154191F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My final question was going to be what you'd wish to change. As you have said, the ecosystem model you're looking to implement, is that something that you would also recommend?</w:t>
      </w:r>
    </w:p>
    <w:p w:rsidRPr="00DD4ACF" w:rsidR="00A93AB7" w:rsidP="00A93AB7" w:rsidRDefault="00A93AB7" w14:paraId="0F893D6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29:25 - Jakob</w:t>
      </w:r>
    </w:p>
    <w:p w:rsidRPr="00DD4ACF" w:rsidR="00A93AB7" w:rsidP="00A93AB7" w:rsidRDefault="00A93AB7" w14:paraId="1F0519E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Yeah, I mean, it moves us away from being a telco. It moves us away from being a company that is only thought about when people think about their mobile and broadband connectivity. So it is, again, building on those foundations that we've got from decades of leadership on mobile and broadband connectivity.</w:t>
      </w:r>
    </w:p>
    <w:p w:rsidRPr="00DD4ACF" w:rsidR="00A93AB7" w:rsidP="00A93AB7" w:rsidRDefault="00A93AB7" w14:paraId="21C01820"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16A4F9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29:48 - Jakob</w:t>
      </w:r>
    </w:p>
    <w:p w:rsidRPr="00DD4ACF" w:rsidR="00A93AB7" w:rsidP="00A93AB7" w:rsidRDefault="00A93AB7" w14:paraId="467CA7D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So that customers come to us for their Netflix, they come to us when they've got security problems, they come to us really and see us as a provider of much more than phone and broadband, which is what we're seeing today. So I think, again, if we link back to the purpose and our strategy, the only way we'll have a brighter future.</w:t>
      </w:r>
    </w:p>
    <w:p w:rsidRPr="00DD4ACF" w:rsidR="00A93AB7" w:rsidP="00A93AB7" w:rsidRDefault="00A93AB7" w14:paraId="373F4489" w14:textId="77777777">
      <w:pPr>
        <w:spacing w:after="0" w:line="240" w:lineRule="auto"/>
        <w:rPr>
          <w:rFonts w:eastAsia="Times New Roman" w:cstheme="minorHAnsi"/>
          <w:szCs w:val="24"/>
          <w:lang w:eastAsia="en-GB"/>
        </w:rPr>
      </w:pPr>
    </w:p>
    <w:p w:rsidRPr="00DD4ACF" w:rsidR="00A93AB7" w:rsidP="00A93AB7" w:rsidRDefault="00A93AB7" w14:paraId="1135116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30:05 - Ali</w:t>
      </w:r>
    </w:p>
    <w:p w:rsidRPr="00DD4ACF" w:rsidR="00A93AB7" w:rsidP="00A93AB7" w:rsidRDefault="00A93AB7" w14:paraId="3BE9DA96"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I appreciate you taking time out to answer the questions. Very insightful. I'd like to pass you onto my colleague Parmdeep.</w:t>
      </w:r>
    </w:p>
    <w:p w:rsidRPr="00DD4ACF" w:rsidR="00A93AB7" w:rsidP="00A93AB7" w:rsidRDefault="00A93AB7" w14:paraId="1573867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0BFAFC4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30:16 -Parmdeep</w:t>
      </w:r>
    </w:p>
    <w:p w:rsidRPr="00DD4ACF" w:rsidR="00A93AB7" w:rsidP="00A93AB7" w:rsidRDefault="00A93AB7" w14:paraId="36AD9A6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Also to my colleague, Poundy. Thank you. All right. Thank you for doing this interview with us today. My section is about business information systems. And the first question would be, what types of business information systems do you use at BT?</w:t>
      </w:r>
    </w:p>
    <w:p w:rsidRPr="00DD4ACF" w:rsidR="00A93AB7" w:rsidP="00A93AB7" w:rsidRDefault="00A93AB7" w14:paraId="3D08E3A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1912DBD5"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30:36 - Jakob</w:t>
      </w:r>
    </w:p>
    <w:p w:rsidRPr="00DD4ACF" w:rsidR="00A93AB7" w:rsidP="00A93AB7" w:rsidRDefault="00A93AB7" w14:paraId="03884383"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Yeah, I mean, we use almost any type of information system that you can think of. So I guess probably the six key ones are the kind of traditional ones. So ERP systems, enterprise resource planning systems, CRM systems, customer relationship management systems, supply chain management systems. So those are probably the three big key ones. I think beyond that, we use an awful lot of business intelligence systems.</w:t>
      </w:r>
    </w:p>
    <w:p w:rsidRPr="00DD4ACF" w:rsidR="00A93AB7" w:rsidP="00A93AB7" w:rsidRDefault="00A93AB7" w14:paraId="1D92B6DC"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07DC73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31:03 - Jakob</w:t>
      </w:r>
    </w:p>
    <w:p w:rsidRPr="00DD4ACF" w:rsidR="00A93AB7" w:rsidP="00A93AB7" w:rsidRDefault="00A93AB7" w14:paraId="1450C37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knowledge management systems and probably a lot of financial systems. So it's a fairly traditional setup when I think about the biz that we use from an IT perspective. And as you've named a lot of these systems, could you provide some examples of what core business operations are supported by some of the systems? Of course. So maybe just pick the three big ones. So ERP systems are the kind of integration point. So they bring together</w:t>
      </w:r>
    </w:p>
    <w:p w:rsidRPr="00DD4ACF" w:rsidR="00A93AB7" w:rsidP="00A93AB7" w:rsidRDefault="00A93AB7" w14:paraId="7967FD2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566C4B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31:32 - Jakob</w:t>
      </w:r>
    </w:p>
    <w:p w:rsidRPr="00DD4ACF" w:rsidR="00A93AB7" w:rsidP="00A93AB7" w:rsidRDefault="00A93AB7" w14:paraId="72955F58"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different business processes and functions across BT and they bring them together on a unified platform. So it'll include finance, HR, supply chain, manufacturing. It kind of brings together all of the systems. That's what ERP does for us. CRM is much more about our customers, both current and potential. So it is</w:t>
      </w:r>
    </w:p>
    <w:p w:rsidRPr="00DD4ACF" w:rsidR="00A93AB7" w:rsidP="00A93AB7" w:rsidRDefault="00A93AB7" w14:paraId="67779C0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72A938C4"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32:01 - Jakob</w:t>
      </w:r>
    </w:p>
    <w:p w:rsidRPr="00DD4ACF" w:rsidR="00A93AB7" w:rsidP="00A93AB7" w:rsidRDefault="00A93AB7" w14:paraId="60F3A5F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helping us organize those customers, automate comms and sales experiences to them, do synchronization across customers, marketing, servicing those customers when they have problems, providing technical support to those customers. And then if you use a third example, which is SCM, the Supply Chain Management Systems, that's really the production, and we don't do a lot of production at BT Group, but the distribution of goods. So</w:t>
      </w:r>
    </w:p>
    <w:p w:rsidRPr="00DD4ACF" w:rsidR="00A93AB7" w:rsidP="00A93AB7" w:rsidRDefault="00A93AB7" w14:paraId="7E3220B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641EB4BF"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32:31 - Jakob</w:t>
      </w:r>
    </w:p>
    <w:p w:rsidRPr="00DD4ACF" w:rsidR="00A93AB7" w:rsidP="00A93AB7" w:rsidRDefault="00A93AB7" w14:paraId="0908E552"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procuring logistics and distribution of goods. And BT sends hundreds of thousands of devices, again, just in our mobile consumer business, hundreds of thousands of high value devices to customers all over the country every single month. So a highly efficient SEM kind of supply chain capability is super important to us. So yeah, I mean, there's lots and lots of them and each have a definition, but I guess those are the three key ones, the LPCRM and SEM.</w:t>
      </w:r>
    </w:p>
    <w:p w:rsidRPr="00DD4ACF" w:rsidR="00A93AB7" w:rsidP="00A93AB7" w:rsidRDefault="00A93AB7" w14:paraId="35523DC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2F18BD9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33:02 - Parmdeep</w:t>
      </w:r>
    </w:p>
    <w:p w:rsidRPr="00DD4ACF" w:rsidR="00A93AB7" w:rsidP="00A93AB7" w:rsidRDefault="00A93AB7" w14:paraId="632EB3A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Okay, my final question is, again, on the topic of the three key information systems you mentioned, what are some of the resources and infrastructure required for these systems? So infrastructure-wise, BT's got a real blend of private, public, and on-prem cloud environments. And that's across multiple geographies, some in the UK, many in the US, some in Asia. And...</w:t>
      </w:r>
    </w:p>
    <w:p w:rsidR="00A93AB7" w:rsidP="00A93AB7" w:rsidRDefault="00A93AB7" w14:paraId="11AE1CE7" w14:textId="77777777">
      <w:pPr>
        <w:spacing w:before="240" w:after="240" w:line="240" w:lineRule="auto"/>
        <w:rPr>
          <w:rFonts w:eastAsia="Times New Roman" w:cstheme="minorHAnsi"/>
          <w:color w:val="000000"/>
          <w:szCs w:val="24"/>
          <w:lang w:eastAsia="en-GB"/>
        </w:rPr>
      </w:pPr>
      <w:r w:rsidRPr="00DD4ACF">
        <w:rPr>
          <w:rFonts w:eastAsia="Times New Roman" w:cstheme="minorHAnsi"/>
          <w:color w:val="000000"/>
          <w:szCs w:val="24"/>
          <w:lang w:eastAsia="en-GB"/>
        </w:rPr>
        <w:t> </w:t>
      </w:r>
    </w:p>
    <w:p w:rsidRPr="00DD4ACF" w:rsidR="00A93AB7" w:rsidP="00A93AB7" w:rsidRDefault="00A93AB7" w14:paraId="5F979598" w14:textId="77777777">
      <w:pPr>
        <w:spacing w:before="240" w:after="240" w:line="240" w:lineRule="auto"/>
        <w:rPr>
          <w:rFonts w:eastAsia="Times New Roman" w:cstheme="minorHAnsi"/>
          <w:szCs w:val="24"/>
          <w:lang w:eastAsia="en-GB"/>
        </w:rPr>
      </w:pPr>
    </w:p>
    <w:p w:rsidRPr="00DD4ACF" w:rsidR="00A93AB7" w:rsidP="00A93AB7" w:rsidRDefault="00A93AB7" w14:paraId="5552D39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33:29 - Jakob</w:t>
      </w:r>
    </w:p>
    <w:p w:rsidRPr="00DD4ACF" w:rsidR="00A93AB7" w:rsidP="00A93AB7" w:rsidRDefault="00A93AB7" w14:paraId="658C2CDB"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also at the moment have got a blend of cloud service providers. Um, we've got a strategic partnership with Amazon web services, which is our kind of prime aim when we think about where we're going to put these strategic IT applications that I mentioned. So infrastructure wise mix of private, public and on-prem cloud. I think resource wise, um, again, we have a healthy blend between internal BT group employees, people like me.</w:t>
      </w:r>
    </w:p>
    <w:p w:rsidRPr="00DD4ACF" w:rsidR="00A93AB7" w:rsidP="00A93AB7" w:rsidRDefault="00A93AB7" w14:paraId="4DA1C811"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 </w:t>
      </w:r>
    </w:p>
    <w:p w:rsidRPr="00DD4ACF" w:rsidR="00A93AB7" w:rsidP="00A93AB7" w:rsidRDefault="00A93AB7" w14:paraId="52850D57"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33:58 - Jakob</w:t>
      </w:r>
    </w:p>
    <w:p w:rsidRPr="00DD4ACF" w:rsidR="00A93AB7" w:rsidP="00A93AB7" w:rsidRDefault="00A93AB7" w14:paraId="555DA24A" w14:textId="77777777">
      <w:pPr>
        <w:spacing w:before="240" w:after="240" w:line="240" w:lineRule="auto"/>
        <w:rPr>
          <w:rFonts w:eastAsia="Times New Roman" w:cstheme="minorHAnsi"/>
          <w:szCs w:val="24"/>
          <w:lang w:eastAsia="en-GB"/>
        </w:rPr>
      </w:pPr>
      <w:r w:rsidRPr="00DD4ACF">
        <w:rPr>
          <w:rFonts w:eastAsia="Times New Roman" w:cstheme="minorHAnsi"/>
          <w:color w:val="000000"/>
          <w:szCs w:val="24"/>
          <w:lang w:eastAsia="en-GB"/>
        </w:rPr>
        <w:t>We do an awful lot of subcontracting with key strategic partners. Tech Mahindra, Tata Consulting Services, many others that provide resources to both develop and manage these systems. And then we also work with some more niche suppliers where we want to buy both a product, a license and professional services from them to manage. So it's a...</w:t>
      </w:r>
    </w:p>
    <w:p w:rsidR="004B4E4C" w:rsidP="00344F75" w:rsidRDefault="004B4E4C" w14:paraId="2B279A5A" w14:textId="77777777">
      <w:pPr>
        <w:rPr>
          <w:rFonts w:ascii="Arial" w:hAnsi="Arial" w:cs="Arial"/>
        </w:rPr>
      </w:pPr>
    </w:p>
    <w:p w:rsidR="00344F75" w:rsidP="00344F75" w:rsidRDefault="00344F75" w14:paraId="6FCA762D" w14:textId="29593EF2">
      <w:pPr>
        <w:rPr>
          <w:rFonts w:ascii="Arial" w:hAnsi="Arial" w:cs="Arial"/>
          <w:color w:val="FF0000"/>
          <w:szCs w:val="24"/>
        </w:rPr>
      </w:pPr>
      <w:r>
        <w:rPr>
          <w:rFonts w:ascii="Arial" w:hAnsi="Arial" w:cs="Arial"/>
          <w:color w:val="FF0000"/>
          <w:szCs w:val="24"/>
        </w:rPr>
        <w:t xml:space="preserve"> </w:t>
      </w:r>
    </w:p>
    <w:p w:rsidRPr="003F55B4" w:rsidR="00344F75" w:rsidP="003F55B4" w:rsidRDefault="00344F75" w14:paraId="788E6F77" w14:textId="77777777">
      <w:pPr>
        <w:ind w:left="360"/>
        <w:rPr>
          <w:rFonts w:ascii="Arial" w:hAnsi="Arial" w:cs="Arial"/>
        </w:rPr>
      </w:pPr>
    </w:p>
    <w:p w:rsidR="00344F75" w:rsidRDefault="00344F75" w14:paraId="2436D9FD" w14:textId="77777777">
      <w:pPr>
        <w:rPr>
          <w:rFonts w:ascii="Arial" w:hAnsi="Arial" w:cs="Arial"/>
          <w:b/>
          <w:bCs/>
          <w:color w:val="000000" w:themeColor="accent1" w:themeShade="BF"/>
          <w:szCs w:val="24"/>
        </w:rPr>
      </w:pPr>
      <w:r>
        <w:rPr>
          <w:rFonts w:ascii="Arial" w:hAnsi="Arial" w:cs="Arial"/>
        </w:rPr>
        <w:br w:type="page"/>
      </w:r>
    </w:p>
    <w:p w:rsidRPr="00E742F1" w:rsidR="00344F75" w:rsidP="00344F75" w:rsidRDefault="00344F75" w14:paraId="6759DE82" w14:textId="3FC92FAD">
      <w:pPr>
        <w:pStyle w:val="Heading1"/>
        <w:numPr>
          <w:ilvl w:val="0"/>
          <w:numId w:val="0"/>
        </w:numPr>
        <w:ind w:left="360" w:hanging="360"/>
        <w:rPr>
          <w:rFonts w:ascii="Arial" w:hAnsi="Arial" w:cs="Arial"/>
        </w:rPr>
      </w:pPr>
      <w:bookmarkStart w:name="_Toc36644076" w:id="53"/>
      <w:r>
        <w:rPr>
          <w:rFonts w:ascii="Arial" w:hAnsi="Arial" w:cs="Arial"/>
        </w:rPr>
        <w:t>Appendix B – Individual reflection</w:t>
      </w:r>
      <w:bookmarkEnd w:id="53"/>
    </w:p>
    <w:p w:rsidR="00E258CC" w:rsidP="00344F75" w:rsidRDefault="00E258CC" w14:paraId="215A152A" w14:textId="724A77FF">
      <w:pPr>
        <w:rPr>
          <w:rFonts w:ascii="Arial" w:hAnsi="Arial" w:cs="Arial"/>
          <w:color w:val="FF0000"/>
          <w:szCs w:val="24"/>
        </w:rPr>
      </w:pPr>
    </w:p>
    <w:p w:rsidRPr="0088745A" w:rsidR="00A93AB7" w:rsidP="00A93AB7" w:rsidRDefault="00A93AB7" w14:paraId="5526F690" w14:textId="17D31285">
      <w:pPr>
        <w:pStyle w:val="Heading2"/>
        <w:rPr>
          <w:rFonts w:cstheme="minorHAnsi"/>
        </w:rPr>
      </w:pPr>
      <w:bookmarkStart w:name="_Toc28416198" w:id="54"/>
      <w:r w:rsidRPr="0088745A">
        <w:rPr>
          <w:rFonts w:cstheme="minorHAnsi"/>
        </w:rPr>
        <w:t>Member 1 – M008530</w:t>
      </w:r>
      <w:r>
        <w:rPr>
          <w:rFonts w:cstheme="minorHAnsi"/>
        </w:rPr>
        <w:t>3</w:t>
      </w:r>
      <w:r w:rsidRPr="0088745A">
        <w:rPr>
          <w:rFonts w:cstheme="minorHAnsi"/>
        </w:rPr>
        <w:t>1 - Ali</w:t>
      </w:r>
      <w:bookmarkEnd w:id="54"/>
      <w:r w:rsidRPr="0088745A">
        <w:rPr>
          <w:rFonts w:cstheme="minorHAnsi"/>
        </w:rPr>
        <w:t xml:space="preserve"> Hassan</w:t>
      </w:r>
    </w:p>
    <w:p w:rsidRPr="0088745A" w:rsidR="00A93AB7" w:rsidP="00A93AB7" w:rsidRDefault="00A93AB7" w14:paraId="52CDDB96" w14:textId="77777777">
      <w:pPr>
        <w:rPr>
          <w:rFonts w:cstheme="minorHAnsi"/>
          <w:color w:val="000000" w:themeColor="text1"/>
          <w:szCs w:val="24"/>
          <w:u w:val="single"/>
        </w:rPr>
      </w:pPr>
      <w:r w:rsidRPr="0088745A">
        <w:rPr>
          <w:rFonts w:cstheme="minorHAnsi"/>
          <w:color w:val="000000" w:themeColor="text1"/>
          <w:szCs w:val="24"/>
          <w:u w:val="single"/>
        </w:rPr>
        <w:t>Reflection – Learning Style</w:t>
      </w:r>
    </w:p>
    <w:p w:rsidRPr="0088745A" w:rsidR="00A93AB7" w:rsidP="00A93AB7" w:rsidRDefault="00A93AB7" w14:paraId="3E6DEB33" w14:textId="77777777">
      <w:pPr>
        <w:rPr>
          <w:rFonts w:cstheme="minorHAnsi"/>
          <w:szCs w:val="24"/>
        </w:rPr>
      </w:pPr>
      <w:r w:rsidRPr="0088745A">
        <w:rPr>
          <w:rFonts w:cstheme="minorHAnsi"/>
          <w:szCs w:val="24"/>
        </w:rPr>
        <w:t>The way I learn is usually learn best is aural approaches through lectures rather than notes and its impact on this report was positive as I was attending the lectures and labs throughout which enable me to have a good understanding of the topics in the report that we were discussing and therefore I was able to help out the other members in the group wherever possible.</w:t>
      </w:r>
    </w:p>
    <w:p w:rsidRPr="0088745A" w:rsidR="00A93AB7" w:rsidP="00A93AB7" w:rsidRDefault="00A93AB7" w14:paraId="19E4D7F9" w14:textId="77777777">
      <w:pPr>
        <w:rPr>
          <w:rFonts w:cstheme="minorHAnsi"/>
          <w:color w:val="000000" w:themeColor="text1"/>
          <w:szCs w:val="24"/>
          <w:u w:val="single"/>
        </w:rPr>
      </w:pPr>
      <w:r w:rsidRPr="0088745A">
        <w:rPr>
          <w:rFonts w:cstheme="minorHAnsi"/>
          <w:color w:val="000000" w:themeColor="text1"/>
          <w:szCs w:val="24"/>
          <w:u w:val="single"/>
        </w:rPr>
        <w:t>Reflection – Personality Type</w:t>
      </w:r>
    </w:p>
    <w:p w:rsidRPr="0088745A" w:rsidR="00A93AB7" w:rsidP="00A93AB7" w:rsidRDefault="00A93AB7" w14:paraId="7B3E3A21" w14:textId="77777777">
      <w:pPr>
        <w:rPr>
          <w:rFonts w:cstheme="minorHAnsi"/>
          <w:szCs w:val="24"/>
        </w:rPr>
      </w:pPr>
      <w:r w:rsidRPr="0088745A">
        <w:rPr>
          <w:rFonts w:cstheme="minorHAnsi"/>
          <w:szCs w:val="24"/>
        </w:rPr>
        <w:t>As a persona I am introverted sensing and with extroverted thinking, which showed in this work as I worked hard throughout on my own tasks and made sure I was dependable whilst organizing, defining and planning the implementation of the project’s activities until completion.</w:t>
      </w:r>
    </w:p>
    <w:p w:rsidRPr="0088745A" w:rsidR="00A93AB7" w:rsidP="00A93AB7" w:rsidRDefault="00A93AB7" w14:paraId="1D48F98E" w14:textId="77777777">
      <w:pPr>
        <w:rPr>
          <w:rFonts w:cstheme="minorHAnsi"/>
          <w:color w:val="000000" w:themeColor="text1"/>
          <w:szCs w:val="24"/>
          <w:u w:val="single"/>
        </w:rPr>
      </w:pPr>
      <w:r w:rsidRPr="0088745A">
        <w:rPr>
          <w:rFonts w:cstheme="minorHAnsi"/>
          <w:color w:val="000000" w:themeColor="text1"/>
          <w:szCs w:val="24"/>
          <w:u w:val="single"/>
        </w:rPr>
        <w:t>Reflection – Teamwork approach</w:t>
      </w:r>
    </w:p>
    <w:p w:rsidRPr="0088745A" w:rsidR="00A93AB7" w:rsidP="00A93AB7" w:rsidRDefault="00A93AB7" w14:paraId="139A6FEA" w14:textId="77777777">
      <w:pPr>
        <w:rPr>
          <w:rFonts w:cstheme="minorHAnsi"/>
          <w:szCs w:val="24"/>
        </w:rPr>
      </w:pPr>
      <w:r w:rsidRPr="0088745A">
        <w:rPr>
          <w:rFonts w:cstheme="minorHAnsi"/>
          <w:szCs w:val="24"/>
        </w:rPr>
        <w:t>When I am in a team, I would say that I am predominately a produce, so for this group report I have been able to show this as I have been focused and worked hard to make sure that we are able to complete all work throughout the coursework to a high level whilst being ahead of deadline to allow for any changes in circumstances.</w:t>
      </w:r>
    </w:p>
    <w:p w:rsidRPr="0088745A" w:rsidR="00A93AB7" w:rsidP="00A93AB7" w:rsidRDefault="00A93AB7" w14:paraId="26C427BF" w14:textId="77777777">
      <w:pPr>
        <w:rPr>
          <w:rFonts w:cstheme="minorHAnsi"/>
          <w:color w:val="000000" w:themeColor="text1"/>
          <w:szCs w:val="24"/>
          <w:u w:val="single"/>
        </w:rPr>
      </w:pPr>
      <w:r w:rsidRPr="0088745A">
        <w:rPr>
          <w:rFonts w:cstheme="minorHAnsi"/>
          <w:color w:val="000000" w:themeColor="text1"/>
          <w:szCs w:val="24"/>
          <w:u w:val="single"/>
        </w:rPr>
        <w:t>Reflection – Team role</w:t>
      </w:r>
    </w:p>
    <w:p w:rsidRPr="0088745A" w:rsidR="00A93AB7" w:rsidP="00A93AB7" w:rsidRDefault="00A93AB7" w14:paraId="4E3585A8" w14:textId="74445B6C">
      <w:pPr>
        <w:rPr>
          <w:rFonts w:cstheme="minorHAnsi"/>
          <w:szCs w:val="24"/>
        </w:rPr>
      </w:pPr>
      <w:r w:rsidRPr="0088745A">
        <w:rPr>
          <w:rFonts w:cstheme="minorHAnsi"/>
          <w:szCs w:val="24"/>
        </w:rPr>
        <w:t xml:space="preserve">Usually in a team my role is to be the shaper, and, in this case, I was able to be calm when under any pressure which shows my leadership </w:t>
      </w:r>
      <w:r w:rsidRPr="0088745A" w:rsidR="009E7C53">
        <w:rPr>
          <w:rFonts w:cstheme="minorHAnsi"/>
          <w:szCs w:val="24"/>
        </w:rPr>
        <w:t>skills,</w:t>
      </w:r>
      <w:r w:rsidRPr="0088745A">
        <w:rPr>
          <w:rFonts w:cstheme="minorHAnsi"/>
          <w:szCs w:val="24"/>
        </w:rPr>
        <w:t xml:space="preserve"> and this allowed for the group to be able to work well together as there was not pressure being put on anyone. </w:t>
      </w:r>
    </w:p>
    <w:p w:rsidRPr="00AB431F" w:rsidR="004B4E4C" w:rsidP="004B4E4C" w:rsidRDefault="004B4E4C" w14:paraId="37067B8F" w14:textId="77777777">
      <w:pPr>
        <w:rPr>
          <w:rFonts w:ascii="Arial" w:hAnsi="Arial" w:cs="Arial"/>
          <w:color w:val="000000" w:themeColor="text1"/>
          <w:szCs w:val="24"/>
          <w:u w:val="single"/>
        </w:rPr>
      </w:pPr>
      <w:r w:rsidRPr="00AB431F">
        <w:rPr>
          <w:rFonts w:ascii="Arial" w:hAnsi="Arial" w:cs="Arial"/>
          <w:color w:val="000000" w:themeColor="text1"/>
          <w:szCs w:val="24"/>
          <w:u w:val="single"/>
        </w:rPr>
        <w:t xml:space="preserve">Topic </w:t>
      </w:r>
      <w:r>
        <w:rPr>
          <w:rFonts w:ascii="Arial" w:hAnsi="Arial" w:cs="Arial"/>
          <w:color w:val="000000" w:themeColor="text1"/>
          <w:szCs w:val="24"/>
          <w:u w:val="single"/>
        </w:rPr>
        <w:t>7</w:t>
      </w:r>
      <w:r w:rsidRPr="00AB431F">
        <w:rPr>
          <w:rFonts w:ascii="Arial" w:hAnsi="Arial" w:cs="Arial"/>
          <w:color w:val="000000" w:themeColor="text1"/>
          <w:szCs w:val="24"/>
          <w:u w:val="single"/>
        </w:rPr>
        <w:t xml:space="preserve"> – Globalisation Issues (marketplaces / infrastructure / workforce)</w:t>
      </w:r>
    </w:p>
    <w:p w:rsidRPr="00F47ECC" w:rsidR="00D86A92" w:rsidP="004B4E4C" w:rsidRDefault="00F47ECC" w14:paraId="782693EE" w14:textId="5C8AC32C">
      <w:pPr>
        <w:rPr>
          <w:rFonts w:ascii="Arial" w:hAnsi="Arial" w:cs="Arial"/>
          <w:szCs w:val="24"/>
        </w:rPr>
      </w:pPr>
      <w:r>
        <w:rPr>
          <w:rFonts w:ascii="Arial" w:hAnsi="Arial" w:cs="Arial"/>
          <w:szCs w:val="24"/>
        </w:rPr>
        <w:t xml:space="preserve">There are many challenges </w:t>
      </w:r>
      <w:r w:rsidR="009E7C53">
        <w:rPr>
          <w:rFonts w:ascii="Arial" w:hAnsi="Arial" w:cs="Arial"/>
          <w:szCs w:val="24"/>
        </w:rPr>
        <w:t xml:space="preserve">when considering </w:t>
      </w:r>
      <w:r w:rsidR="00DA032E">
        <w:rPr>
          <w:rFonts w:ascii="Arial" w:hAnsi="Arial" w:cs="Arial"/>
          <w:szCs w:val="24"/>
        </w:rPr>
        <w:t xml:space="preserve">expanding the organization and therefore there is a requirement to analyse </w:t>
      </w:r>
      <w:r w:rsidR="00C65FBB">
        <w:rPr>
          <w:rFonts w:ascii="Arial" w:hAnsi="Arial" w:cs="Arial"/>
          <w:szCs w:val="24"/>
        </w:rPr>
        <w:t xml:space="preserve">all the factors in the </w:t>
      </w:r>
      <w:r w:rsidR="00210F7D">
        <w:rPr>
          <w:rFonts w:ascii="Arial" w:hAnsi="Arial" w:cs="Arial"/>
          <w:szCs w:val="24"/>
        </w:rPr>
        <w:t>decision-making</w:t>
      </w:r>
      <w:r w:rsidR="00C65FBB">
        <w:rPr>
          <w:rFonts w:ascii="Arial" w:hAnsi="Arial" w:cs="Arial"/>
          <w:szCs w:val="24"/>
        </w:rPr>
        <w:t xml:space="preserve"> process of how the expansion will be implemented. </w:t>
      </w:r>
      <w:r w:rsidR="00210F7D">
        <w:rPr>
          <w:rFonts w:ascii="Arial" w:hAnsi="Arial" w:cs="Arial"/>
          <w:szCs w:val="24"/>
        </w:rPr>
        <w:t xml:space="preserve">This will require metrics to be made </w:t>
      </w:r>
      <w:r w:rsidR="00AC03BE">
        <w:rPr>
          <w:rFonts w:ascii="Arial" w:hAnsi="Arial" w:cs="Arial"/>
          <w:szCs w:val="24"/>
        </w:rPr>
        <w:t xml:space="preserve">to allow for a successful planning stage for the expansion. Recently due to the increase in </w:t>
      </w:r>
      <w:r w:rsidR="001320A6">
        <w:rPr>
          <w:rFonts w:ascii="Arial" w:hAnsi="Arial" w:cs="Arial"/>
          <w:szCs w:val="24"/>
        </w:rPr>
        <w:t xml:space="preserve">the use of the internet organisation have had to adapt to the changing environment as this is an opportunity for them to expand their revenue streams by accessing </w:t>
      </w:r>
      <w:r w:rsidR="00CA458B">
        <w:rPr>
          <w:rFonts w:ascii="Arial" w:hAnsi="Arial" w:cs="Arial"/>
          <w:szCs w:val="24"/>
        </w:rPr>
        <w:t xml:space="preserve">global markets which they would have otherwise been unable to do so. </w:t>
      </w:r>
      <w:r w:rsidR="009A69B9">
        <w:rPr>
          <w:rFonts w:ascii="Arial" w:hAnsi="Arial" w:cs="Arial"/>
          <w:szCs w:val="24"/>
        </w:rPr>
        <w:t xml:space="preserve">Another aspect </w:t>
      </w:r>
      <w:r w:rsidR="000B5A21">
        <w:rPr>
          <w:rFonts w:ascii="Arial" w:hAnsi="Arial" w:cs="Arial"/>
          <w:szCs w:val="24"/>
        </w:rPr>
        <w:t>of modernisation has allowed employees to be able to work from home and this has b</w:t>
      </w:r>
      <w:r w:rsidR="003D3BE9">
        <w:rPr>
          <w:rFonts w:ascii="Arial" w:hAnsi="Arial" w:cs="Arial"/>
          <w:szCs w:val="24"/>
        </w:rPr>
        <w:t>een seen as a positive work/life balance for the employees so therefore an organisation need to be able to adapt to the changes acc</w:t>
      </w:r>
      <w:r w:rsidR="00CA0C82">
        <w:rPr>
          <w:rFonts w:ascii="Arial" w:hAnsi="Arial" w:cs="Arial"/>
          <w:szCs w:val="24"/>
        </w:rPr>
        <w:t xml:space="preserve">ordingly to maintain their </w:t>
      </w:r>
      <w:r w:rsidR="000F5982">
        <w:rPr>
          <w:rFonts w:ascii="Arial" w:hAnsi="Arial" w:cs="Arial"/>
          <w:szCs w:val="24"/>
        </w:rPr>
        <w:t>employee’s</w:t>
      </w:r>
      <w:r w:rsidR="00CA0C82">
        <w:rPr>
          <w:rFonts w:ascii="Arial" w:hAnsi="Arial" w:cs="Arial"/>
          <w:szCs w:val="24"/>
        </w:rPr>
        <w:t xml:space="preserve"> full potential as they will be more motivated. </w:t>
      </w:r>
    </w:p>
    <w:p w:rsidRPr="00AB431F" w:rsidR="004B4E4C" w:rsidP="004B4E4C" w:rsidRDefault="004B4E4C" w14:paraId="4E733C0A" w14:textId="38719324">
      <w:pPr>
        <w:rPr>
          <w:rFonts w:ascii="Arial" w:hAnsi="Arial" w:cs="Arial"/>
          <w:color w:val="000000" w:themeColor="text1"/>
          <w:szCs w:val="24"/>
          <w:u w:val="single"/>
        </w:rPr>
      </w:pPr>
      <w:r w:rsidRPr="00AB431F">
        <w:rPr>
          <w:rFonts w:ascii="Arial" w:hAnsi="Arial" w:cs="Arial"/>
          <w:color w:val="000000" w:themeColor="text1"/>
          <w:szCs w:val="24"/>
          <w:u w:val="single"/>
        </w:rPr>
        <w:t xml:space="preserve">Topic </w:t>
      </w:r>
      <w:r>
        <w:rPr>
          <w:rFonts w:ascii="Arial" w:hAnsi="Arial" w:cs="Arial"/>
          <w:color w:val="000000" w:themeColor="text1"/>
          <w:szCs w:val="24"/>
          <w:u w:val="single"/>
        </w:rPr>
        <w:t>8</w:t>
      </w:r>
      <w:r w:rsidRPr="00AB431F">
        <w:rPr>
          <w:rFonts w:ascii="Arial" w:hAnsi="Arial" w:cs="Arial"/>
          <w:color w:val="000000" w:themeColor="text1"/>
          <w:szCs w:val="24"/>
          <w:u w:val="single"/>
        </w:rPr>
        <w:t xml:space="preserve"> – Networking Issues (Social Networks / Wed 2.0 / IR 4.0)</w:t>
      </w:r>
    </w:p>
    <w:p w:rsidRPr="00D253BF" w:rsidR="00F677C4" w:rsidP="004B4E4C" w:rsidRDefault="0091304D" w14:paraId="1295F5F3" w14:textId="0C7B04A8">
      <w:pPr>
        <w:rPr>
          <w:rFonts w:ascii="Arial" w:hAnsi="Arial" w:cs="Arial"/>
          <w:szCs w:val="24"/>
        </w:rPr>
      </w:pPr>
      <w:r w:rsidRPr="00D253BF">
        <w:rPr>
          <w:rFonts w:ascii="Arial" w:hAnsi="Arial" w:cs="Arial"/>
          <w:szCs w:val="24"/>
        </w:rPr>
        <w:t>There are many advantages for an organisation to using social media especially in terms of attracting customers which they would otherwise have been unable to do so.</w:t>
      </w:r>
      <w:r w:rsidRPr="00D253BF" w:rsidR="007B5380">
        <w:rPr>
          <w:rFonts w:ascii="Arial" w:hAnsi="Arial" w:cs="Arial"/>
          <w:szCs w:val="24"/>
        </w:rPr>
        <w:t xml:space="preserve"> </w:t>
      </w:r>
      <w:r w:rsidRPr="00D253BF" w:rsidR="00B20455">
        <w:rPr>
          <w:rFonts w:ascii="Arial" w:hAnsi="Arial" w:cs="Arial"/>
          <w:szCs w:val="24"/>
        </w:rPr>
        <w:t xml:space="preserve">There are </w:t>
      </w:r>
      <w:r w:rsidRPr="00D253BF" w:rsidR="0035217A">
        <w:rPr>
          <w:rFonts w:ascii="Arial" w:hAnsi="Arial" w:cs="Arial"/>
          <w:szCs w:val="24"/>
        </w:rPr>
        <w:t xml:space="preserve">many social media applications available for an organisation to take advantage of </w:t>
      </w:r>
      <w:r w:rsidRPr="00D253BF" w:rsidR="00316896">
        <w:rPr>
          <w:rFonts w:ascii="Arial" w:hAnsi="Arial" w:cs="Arial"/>
          <w:szCs w:val="24"/>
        </w:rPr>
        <w:t xml:space="preserve">however they will have to consider which is most suitable for their audience. </w:t>
      </w:r>
      <w:r w:rsidRPr="00D253BF" w:rsidR="00417F45">
        <w:rPr>
          <w:rFonts w:ascii="Arial" w:hAnsi="Arial" w:cs="Arial"/>
          <w:szCs w:val="24"/>
        </w:rPr>
        <w:t>Organisations are also able to gather a large</w:t>
      </w:r>
      <w:r w:rsidRPr="00D253BF" w:rsidR="0026657B">
        <w:rPr>
          <w:rFonts w:ascii="Arial" w:hAnsi="Arial" w:cs="Arial"/>
          <w:szCs w:val="24"/>
        </w:rPr>
        <w:t xml:space="preserve"> volume of data by using the internet and this allows for them to make analyses with data which is specific to their requirements. This will be useful to see trends and make informed </w:t>
      </w:r>
      <w:r w:rsidRPr="00D253BF" w:rsidR="00D253BF">
        <w:rPr>
          <w:rFonts w:ascii="Arial" w:hAnsi="Arial" w:cs="Arial"/>
          <w:szCs w:val="24"/>
        </w:rPr>
        <w:t>decisions,</w:t>
      </w:r>
      <w:r w:rsidRPr="00D253BF" w:rsidR="0026657B">
        <w:rPr>
          <w:rFonts w:ascii="Arial" w:hAnsi="Arial" w:cs="Arial"/>
          <w:szCs w:val="24"/>
        </w:rPr>
        <w:t xml:space="preserve"> </w:t>
      </w:r>
      <w:r w:rsidRPr="00D253BF" w:rsidR="002D62D7">
        <w:rPr>
          <w:rFonts w:ascii="Arial" w:hAnsi="Arial" w:cs="Arial"/>
          <w:szCs w:val="24"/>
        </w:rPr>
        <w:t>but they will need to be aware that they need to be able to</w:t>
      </w:r>
      <w:r w:rsidRPr="00D253BF" w:rsidR="00F677C4">
        <w:rPr>
          <w:rFonts w:ascii="Arial" w:hAnsi="Arial" w:cs="Arial"/>
          <w:szCs w:val="24"/>
        </w:rPr>
        <w:t xml:space="preserve"> have the understanding of the data as without context they will not be able to make the best use of the </w:t>
      </w:r>
      <w:r w:rsidRPr="00D253BF" w:rsidR="00D253BF">
        <w:rPr>
          <w:rFonts w:ascii="Arial" w:hAnsi="Arial" w:cs="Arial"/>
          <w:szCs w:val="24"/>
        </w:rPr>
        <w:t>data. Organisations can use a readiness model for</w:t>
      </w:r>
      <w:r w:rsidR="00D253BF">
        <w:rPr>
          <w:rFonts w:ascii="Arial" w:hAnsi="Arial" w:cs="Arial"/>
          <w:szCs w:val="24"/>
        </w:rPr>
        <w:t xml:space="preserve"> example</w:t>
      </w:r>
      <w:r w:rsidRPr="00D253BF" w:rsidR="00D253BF">
        <w:rPr>
          <w:rFonts w:ascii="Arial" w:hAnsi="Arial" w:cs="Arial"/>
          <w:szCs w:val="24"/>
        </w:rPr>
        <w:t xml:space="preserve"> IRA4.0 to establish where they as there are different levels</w:t>
      </w:r>
      <w:r w:rsidR="00D253BF">
        <w:rPr>
          <w:rFonts w:ascii="Arial" w:hAnsi="Arial" w:cs="Arial"/>
          <w:szCs w:val="24"/>
        </w:rPr>
        <w:t xml:space="preserve"> and then develop accor</w:t>
      </w:r>
      <w:r w:rsidR="00B227A3">
        <w:rPr>
          <w:rFonts w:ascii="Arial" w:hAnsi="Arial" w:cs="Arial"/>
          <w:szCs w:val="24"/>
        </w:rPr>
        <w:t>ding to which level they are on and when ready to gradually increase the levels that they are at. This will help with the performance levels of the organisation</w:t>
      </w:r>
      <w:r w:rsidR="000F5982">
        <w:rPr>
          <w:rFonts w:ascii="Arial" w:hAnsi="Arial" w:cs="Arial"/>
          <w:szCs w:val="24"/>
        </w:rPr>
        <w:t xml:space="preserve"> and ability to expand with fewer risks</w:t>
      </w:r>
      <w:r w:rsidR="00B227A3">
        <w:rPr>
          <w:rFonts w:ascii="Arial" w:hAnsi="Arial" w:cs="Arial"/>
          <w:szCs w:val="24"/>
        </w:rPr>
        <w:t xml:space="preserve">. </w:t>
      </w:r>
    </w:p>
    <w:p w:rsidRPr="00AB431F" w:rsidR="004B4E4C" w:rsidP="004B4E4C" w:rsidRDefault="004B4E4C" w14:paraId="7F1AF298" w14:textId="5A6F8A4F">
      <w:pPr>
        <w:rPr>
          <w:rFonts w:ascii="Arial" w:hAnsi="Arial" w:cs="Arial"/>
          <w:color w:val="000000" w:themeColor="text1"/>
          <w:szCs w:val="24"/>
          <w:u w:val="single"/>
        </w:rPr>
      </w:pPr>
      <w:r w:rsidRPr="00AB431F">
        <w:rPr>
          <w:rFonts w:ascii="Arial" w:hAnsi="Arial" w:cs="Arial"/>
          <w:color w:val="000000" w:themeColor="text1"/>
          <w:szCs w:val="24"/>
          <w:u w:val="single"/>
        </w:rPr>
        <w:t xml:space="preserve">Topic </w:t>
      </w:r>
      <w:r>
        <w:rPr>
          <w:rFonts w:ascii="Arial" w:hAnsi="Arial" w:cs="Arial"/>
          <w:color w:val="000000" w:themeColor="text1"/>
          <w:szCs w:val="24"/>
          <w:u w:val="single"/>
        </w:rPr>
        <w:t>9</w:t>
      </w:r>
      <w:r w:rsidRPr="00AB431F">
        <w:rPr>
          <w:rFonts w:ascii="Arial" w:hAnsi="Arial" w:cs="Arial"/>
          <w:color w:val="000000" w:themeColor="text1"/>
          <w:szCs w:val="24"/>
          <w:u w:val="single"/>
        </w:rPr>
        <w:t xml:space="preserve"> – Agile Approach to MIS</w:t>
      </w:r>
    </w:p>
    <w:p w:rsidRPr="009356D1" w:rsidR="0057403A" w:rsidP="004B4E4C" w:rsidRDefault="009356D1" w14:paraId="7BE6FC88" w14:textId="074A0E28">
      <w:pPr>
        <w:rPr>
          <w:rFonts w:ascii="Arial" w:hAnsi="Arial" w:cs="Arial"/>
          <w:szCs w:val="24"/>
        </w:rPr>
      </w:pPr>
      <w:r>
        <w:rPr>
          <w:rFonts w:ascii="Arial" w:hAnsi="Arial" w:cs="Arial"/>
          <w:szCs w:val="24"/>
        </w:rPr>
        <w:t xml:space="preserve">Organisations can adopt different approaches </w:t>
      </w:r>
      <w:r w:rsidR="00B254AE">
        <w:rPr>
          <w:rFonts w:ascii="Arial" w:hAnsi="Arial" w:cs="Arial"/>
          <w:szCs w:val="24"/>
        </w:rPr>
        <w:t xml:space="preserve">within </w:t>
      </w:r>
      <w:r w:rsidR="007943D7">
        <w:rPr>
          <w:rFonts w:ascii="Arial" w:hAnsi="Arial" w:cs="Arial"/>
          <w:szCs w:val="24"/>
        </w:rPr>
        <w:t xml:space="preserve">the agile approach for different scenarios. </w:t>
      </w:r>
      <w:r w:rsidR="00BE58E0">
        <w:rPr>
          <w:rFonts w:ascii="Arial" w:hAnsi="Arial" w:cs="Arial"/>
          <w:szCs w:val="24"/>
        </w:rPr>
        <w:t xml:space="preserve">They can use scrum for </w:t>
      </w:r>
      <w:r w:rsidR="002C1457">
        <w:rPr>
          <w:rFonts w:ascii="Arial" w:hAnsi="Arial" w:cs="Arial"/>
          <w:szCs w:val="24"/>
        </w:rPr>
        <w:t xml:space="preserve">fast paced development </w:t>
      </w:r>
      <w:r w:rsidR="001F47D5">
        <w:rPr>
          <w:rFonts w:ascii="Arial" w:hAnsi="Arial" w:cs="Arial"/>
          <w:szCs w:val="24"/>
        </w:rPr>
        <w:t xml:space="preserve">whilst maintaining regular feedback. </w:t>
      </w:r>
      <w:r w:rsidR="00897429">
        <w:rPr>
          <w:rFonts w:ascii="Arial" w:hAnsi="Arial" w:cs="Arial"/>
          <w:szCs w:val="24"/>
        </w:rPr>
        <w:t>Also,</w:t>
      </w:r>
      <w:r w:rsidR="00086BF7">
        <w:rPr>
          <w:rFonts w:ascii="Arial" w:hAnsi="Arial" w:cs="Arial"/>
          <w:szCs w:val="24"/>
        </w:rPr>
        <w:t xml:space="preserve"> </w:t>
      </w:r>
      <w:r w:rsidR="001F47D5">
        <w:rPr>
          <w:rFonts w:ascii="Arial" w:hAnsi="Arial" w:cs="Arial"/>
          <w:szCs w:val="24"/>
        </w:rPr>
        <w:t xml:space="preserve">Kanban is </w:t>
      </w:r>
      <w:r w:rsidR="00E406A4">
        <w:rPr>
          <w:rFonts w:ascii="Arial" w:hAnsi="Arial" w:cs="Arial"/>
          <w:szCs w:val="24"/>
        </w:rPr>
        <w:t>steadier</w:t>
      </w:r>
      <w:r w:rsidR="001F47D5">
        <w:rPr>
          <w:rFonts w:ascii="Arial" w:hAnsi="Arial" w:cs="Arial"/>
          <w:szCs w:val="24"/>
        </w:rPr>
        <w:t xml:space="preserve"> paced </w:t>
      </w:r>
      <w:r w:rsidR="00DF103C">
        <w:rPr>
          <w:rFonts w:ascii="Arial" w:hAnsi="Arial" w:cs="Arial"/>
          <w:szCs w:val="24"/>
        </w:rPr>
        <w:t xml:space="preserve">which allows for flexibility. </w:t>
      </w:r>
      <w:r w:rsidR="00086BF7">
        <w:rPr>
          <w:rFonts w:ascii="Arial" w:hAnsi="Arial" w:cs="Arial"/>
          <w:szCs w:val="24"/>
        </w:rPr>
        <w:t>Another example is e</w:t>
      </w:r>
      <w:r w:rsidR="00E406A4">
        <w:rPr>
          <w:rFonts w:ascii="Arial" w:hAnsi="Arial" w:cs="Arial"/>
          <w:szCs w:val="24"/>
        </w:rPr>
        <w:t xml:space="preserve">xtreme programming will prioritise feedback </w:t>
      </w:r>
      <w:r w:rsidR="004003A3">
        <w:rPr>
          <w:rFonts w:ascii="Arial" w:hAnsi="Arial" w:cs="Arial"/>
          <w:szCs w:val="24"/>
        </w:rPr>
        <w:t>and close collaboration between employers</w:t>
      </w:r>
      <w:r w:rsidR="00013E17">
        <w:rPr>
          <w:rFonts w:ascii="Arial" w:hAnsi="Arial" w:cs="Arial"/>
          <w:szCs w:val="24"/>
        </w:rPr>
        <w:t xml:space="preserve">. </w:t>
      </w:r>
      <w:r w:rsidR="00086BF7">
        <w:rPr>
          <w:rFonts w:ascii="Arial" w:hAnsi="Arial" w:cs="Arial"/>
          <w:szCs w:val="24"/>
        </w:rPr>
        <w:t xml:space="preserve">Dynamic </w:t>
      </w:r>
      <w:r w:rsidR="00591847">
        <w:rPr>
          <w:rFonts w:ascii="Arial" w:hAnsi="Arial" w:cs="Arial"/>
          <w:szCs w:val="24"/>
        </w:rPr>
        <w:t xml:space="preserve">systems develop method can be used when </w:t>
      </w:r>
      <w:r w:rsidR="00897429">
        <w:rPr>
          <w:rFonts w:ascii="Arial" w:hAnsi="Arial" w:cs="Arial"/>
          <w:szCs w:val="24"/>
        </w:rPr>
        <w:t xml:space="preserve">the focus is on employee involvement and adaptability. </w:t>
      </w:r>
      <w:r w:rsidR="005937C2">
        <w:rPr>
          <w:rFonts w:ascii="Arial" w:hAnsi="Arial" w:cs="Arial"/>
          <w:szCs w:val="24"/>
        </w:rPr>
        <w:t>However,</w:t>
      </w:r>
      <w:r w:rsidR="003F4A73">
        <w:rPr>
          <w:rFonts w:ascii="Arial" w:hAnsi="Arial" w:cs="Arial"/>
          <w:szCs w:val="24"/>
        </w:rPr>
        <w:t xml:space="preserve"> if a more customer centric approach is </w:t>
      </w:r>
      <w:r w:rsidR="00643D7B">
        <w:rPr>
          <w:rFonts w:ascii="Arial" w:hAnsi="Arial" w:cs="Arial"/>
          <w:szCs w:val="24"/>
        </w:rPr>
        <w:t xml:space="preserve">required then feature driven development </w:t>
      </w:r>
      <w:r w:rsidR="00D731DF">
        <w:rPr>
          <w:rFonts w:ascii="Arial" w:hAnsi="Arial" w:cs="Arial"/>
          <w:szCs w:val="24"/>
        </w:rPr>
        <w:t xml:space="preserve">ensures that is possible. </w:t>
      </w:r>
      <w:r w:rsidR="005937C2">
        <w:rPr>
          <w:rFonts w:ascii="Arial" w:hAnsi="Arial" w:cs="Arial"/>
          <w:szCs w:val="24"/>
        </w:rPr>
        <w:t xml:space="preserve">An organisation will have to be aware that changing their approach will require them to have an approach in place </w:t>
      </w:r>
      <w:r w:rsidR="002522A4">
        <w:rPr>
          <w:rFonts w:ascii="Arial" w:hAnsi="Arial" w:cs="Arial"/>
          <w:szCs w:val="24"/>
        </w:rPr>
        <w:t xml:space="preserve">for a successful </w:t>
      </w:r>
      <w:r w:rsidR="00E00802">
        <w:rPr>
          <w:rFonts w:ascii="Arial" w:hAnsi="Arial" w:cs="Arial"/>
          <w:szCs w:val="24"/>
        </w:rPr>
        <w:t xml:space="preserve">transformation for example they could base the transformation on awareness, </w:t>
      </w:r>
      <w:r w:rsidR="00B140E3">
        <w:rPr>
          <w:rFonts w:ascii="Arial" w:hAnsi="Arial" w:cs="Arial"/>
          <w:szCs w:val="24"/>
        </w:rPr>
        <w:t xml:space="preserve">practise and mastery as this would give them a step by step process and points to stop and evaluate before making the jump to the next stages. </w:t>
      </w:r>
    </w:p>
    <w:p w:rsidRPr="00AB431F" w:rsidR="004B4E4C" w:rsidP="004B4E4C" w:rsidRDefault="004B4E4C" w14:paraId="031CA925" w14:textId="4BAB0B8D">
      <w:pPr>
        <w:rPr>
          <w:rFonts w:ascii="Arial" w:hAnsi="Arial" w:cs="Arial"/>
          <w:color w:val="000000" w:themeColor="text1"/>
          <w:szCs w:val="24"/>
          <w:u w:val="single"/>
        </w:rPr>
      </w:pPr>
      <w:r w:rsidRPr="00AB431F">
        <w:rPr>
          <w:rFonts w:ascii="Arial" w:hAnsi="Arial" w:cs="Arial"/>
          <w:color w:val="000000" w:themeColor="text1"/>
          <w:szCs w:val="24"/>
          <w:u w:val="single"/>
        </w:rPr>
        <w:t>Topic 1</w:t>
      </w:r>
      <w:r>
        <w:rPr>
          <w:rFonts w:ascii="Arial" w:hAnsi="Arial" w:cs="Arial"/>
          <w:color w:val="000000" w:themeColor="text1"/>
          <w:szCs w:val="24"/>
          <w:u w:val="single"/>
        </w:rPr>
        <w:t>0</w:t>
      </w:r>
      <w:r w:rsidRPr="00AB431F">
        <w:rPr>
          <w:rFonts w:ascii="Arial" w:hAnsi="Arial" w:cs="Arial"/>
          <w:color w:val="000000" w:themeColor="text1"/>
          <w:szCs w:val="24"/>
          <w:u w:val="single"/>
        </w:rPr>
        <w:t xml:space="preserve"> – Impact of Information Systems on Society (ethics / privacy / security / CSR)</w:t>
      </w:r>
    </w:p>
    <w:p w:rsidR="006428B0" w:rsidP="00FC018F" w:rsidRDefault="006428B0" w14:paraId="4D695CDC" w14:textId="77777777">
      <w:pPr>
        <w:ind w:left="720" w:hanging="720"/>
        <w:rPr>
          <w:rFonts w:ascii="Arial" w:hAnsi="Arial" w:cs="Arial"/>
          <w:szCs w:val="24"/>
        </w:rPr>
      </w:pPr>
    </w:p>
    <w:p w:rsidR="0057403A" w:rsidP="00FC018F" w:rsidRDefault="00707008" w14:paraId="498512D4" w14:textId="36F5C7BB">
      <w:pPr>
        <w:ind w:left="720" w:hanging="720"/>
        <w:rPr>
          <w:rFonts w:ascii="Arial" w:hAnsi="Arial" w:cs="Arial"/>
          <w:szCs w:val="24"/>
        </w:rPr>
      </w:pPr>
      <w:r>
        <w:rPr>
          <w:rFonts w:ascii="Arial" w:hAnsi="Arial" w:cs="Arial"/>
          <w:szCs w:val="24"/>
        </w:rPr>
        <w:t xml:space="preserve">Each organisation has a corporate responsibility </w:t>
      </w:r>
      <w:r w:rsidR="00EF17D0">
        <w:rPr>
          <w:rFonts w:ascii="Arial" w:hAnsi="Arial" w:cs="Arial"/>
          <w:szCs w:val="24"/>
        </w:rPr>
        <w:t xml:space="preserve">to behave ethically in their </w:t>
      </w:r>
      <w:r w:rsidR="00FC018F">
        <w:rPr>
          <w:rFonts w:ascii="Arial" w:hAnsi="Arial" w:cs="Arial"/>
          <w:szCs w:val="24"/>
        </w:rPr>
        <w:t>day-to</w:t>
      </w:r>
      <w:r w:rsidR="006428B0">
        <w:rPr>
          <w:rFonts w:ascii="Arial" w:hAnsi="Arial" w:cs="Arial"/>
          <w:szCs w:val="24"/>
        </w:rPr>
        <w:t xml:space="preserve"> </w:t>
      </w:r>
      <w:r w:rsidR="00FC018F">
        <w:rPr>
          <w:rFonts w:ascii="Arial" w:hAnsi="Arial" w:cs="Arial"/>
          <w:szCs w:val="24"/>
        </w:rPr>
        <w:t>day activities</w:t>
      </w:r>
      <w:r w:rsidR="00B8047C">
        <w:rPr>
          <w:rFonts w:ascii="Arial" w:hAnsi="Arial" w:cs="Arial"/>
          <w:szCs w:val="24"/>
        </w:rPr>
        <w:t xml:space="preserve"> by following the guidelines. Especially in the current </w:t>
      </w:r>
      <w:r w:rsidR="007832D2">
        <w:rPr>
          <w:rFonts w:ascii="Arial" w:hAnsi="Arial" w:cs="Arial"/>
          <w:szCs w:val="24"/>
        </w:rPr>
        <w:t>times were</w:t>
      </w:r>
      <w:r w:rsidR="006428B0">
        <w:rPr>
          <w:rFonts w:ascii="Arial" w:hAnsi="Arial" w:cs="Arial"/>
          <w:szCs w:val="24"/>
        </w:rPr>
        <w:t xml:space="preserve"> </w:t>
      </w:r>
      <w:r w:rsidR="007832D2">
        <w:rPr>
          <w:rFonts w:ascii="Arial" w:hAnsi="Arial" w:cs="Arial"/>
          <w:szCs w:val="24"/>
        </w:rPr>
        <w:t xml:space="preserve">organisations have access to large amounts of sensitive information of their customers and they will be obliged to </w:t>
      </w:r>
      <w:r w:rsidR="008E0BBA">
        <w:rPr>
          <w:rFonts w:ascii="Arial" w:hAnsi="Arial" w:cs="Arial"/>
          <w:szCs w:val="24"/>
        </w:rPr>
        <w:t xml:space="preserve">take responsibility for having access to sensitive information otherwise their reputation will become damaged. </w:t>
      </w:r>
      <w:r w:rsidR="006428B0">
        <w:rPr>
          <w:rFonts w:ascii="Arial" w:hAnsi="Arial" w:cs="Arial"/>
          <w:szCs w:val="24"/>
        </w:rPr>
        <w:t xml:space="preserve">They can enhance their reputation and build trust by being transparent with their customers. </w:t>
      </w:r>
    </w:p>
    <w:p w:rsidR="006428B0" w:rsidP="00FC018F" w:rsidRDefault="009F4B9E" w14:paraId="67F0D3DF" w14:textId="2C5E8907">
      <w:pPr>
        <w:ind w:left="720" w:hanging="720"/>
        <w:rPr>
          <w:rFonts w:ascii="Arial" w:hAnsi="Arial" w:cs="Arial"/>
          <w:szCs w:val="24"/>
        </w:rPr>
      </w:pPr>
      <w:r>
        <w:rPr>
          <w:rFonts w:ascii="Arial" w:hAnsi="Arial" w:cs="Arial"/>
          <w:szCs w:val="24"/>
        </w:rPr>
        <w:t xml:space="preserve">An organisation also has to think about their </w:t>
      </w:r>
      <w:r w:rsidR="00043BCF">
        <w:rPr>
          <w:rFonts w:ascii="Arial" w:hAnsi="Arial" w:cs="Arial"/>
          <w:szCs w:val="24"/>
        </w:rPr>
        <w:t xml:space="preserve">corporate social responsibility for example they make look to </w:t>
      </w:r>
      <w:r w:rsidR="00E02830">
        <w:rPr>
          <w:rFonts w:ascii="Arial" w:hAnsi="Arial" w:cs="Arial"/>
          <w:szCs w:val="24"/>
        </w:rPr>
        <w:t>reduce their carbon footprint, increase energy efficiency</w:t>
      </w:r>
      <w:r w:rsidR="00B12E2A">
        <w:rPr>
          <w:rFonts w:ascii="Arial" w:hAnsi="Arial" w:cs="Arial"/>
          <w:szCs w:val="24"/>
        </w:rPr>
        <w:t xml:space="preserve">, reduce waste output etc. These are all examples where </w:t>
      </w:r>
      <w:r w:rsidR="00126E77">
        <w:rPr>
          <w:rFonts w:ascii="Arial" w:hAnsi="Arial" w:cs="Arial"/>
          <w:szCs w:val="24"/>
        </w:rPr>
        <w:t xml:space="preserve">there is no legislation in place for these practices however it is deemed to be the ethical thing to do. </w:t>
      </w:r>
    </w:p>
    <w:p w:rsidRPr="00707008" w:rsidR="006428B0" w:rsidP="00FC018F" w:rsidRDefault="006428B0" w14:paraId="14AA675E" w14:textId="77777777">
      <w:pPr>
        <w:ind w:left="720" w:hanging="720"/>
        <w:rPr>
          <w:rFonts w:ascii="Arial" w:hAnsi="Arial" w:cs="Arial"/>
          <w:szCs w:val="24"/>
        </w:rPr>
      </w:pPr>
    </w:p>
    <w:p w:rsidRPr="00AB431F" w:rsidR="004B4E4C" w:rsidP="004B4E4C" w:rsidRDefault="004B4E4C" w14:paraId="55BAB205" w14:textId="7D15D479">
      <w:pPr>
        <w:rPr>
          <w:rFonts w:ascii="Arial" w:hAnsi="Arial" w:cs="Arial"/>
          <w:color w:val="000000" w:themeColor="text1"/>
          <w:szCs w:val="24"/>
          <w:u w:val="single"/>
        </w:rPr>
      </w:pPr>
      <w:r w:rsidRPr="00AB431F">
        <w:rPr>
          <w:rFonts w:ascii="Arial" w:hAnsi="Arial" w:cs="Arial"/>
          <w:color w:val="000000" w:themeColor="text1"/>
          <w:szCs w:val="24"/>
          <w:u w:val="single"/>
        </w:rPr>
        <w:t>Topic 1</w:t>
      </w:r>
      <w:r>
        <w:rPr>
          <w:rFonts w:ascii="Arial" w:hAnsi="Arial" w:cs="Arial"/>
          <w:color w:val="000000" w:themeColor="text1"/>
          <w:szCs w:val="24"/>
          <w:u w:val="single"/>
        </w:rPr>
        <w:t>1</w:t>
      </w:r>
      <w:r w:rsidRPr="00AB431F">
        <w:rPr>
          <w:rFonts w:ascii="Arial" w:hAnsi="Arial" w:cs="Arial"/>
          <w:color w:val="000000" w:themeColor="text1"/>
          <w:szCs w:val="24"/>
          <w:u w:val="single"/>
        </w:rPr>
        <w:t xml:space="preserve"> – Intelligence and MIS (BI / AI / IE)</w:t>
      </w:r>
    </w:p>
    <w:p w:rsidRPr="006F1D13" w:rsidR="0057403A" w:rsidP="00E258CC" w:rsidRDefault="006F1D13" w14:paraId="3F36383F" w14:textId="4C17E33B">
      <w:pPr>
        <w:rPr>
          <w:rFonts w:ascii="Arial" w:hAnsi="Arial" w:cs="Arial"/>
          <w:szCs w:val="24"/>
        </w:rPr>
      </w:pPr>
      <w:r>
        <w:rPr>
          <w:rFonts w:ascii="Arial" w:hAnsi="Arial" w:cs="Arial"/>
          <w:szCs w:val="24"/>
        </w:rPr>
        <w:t>It is important for organisations to understand the importance of util</w:t>
      </w:r>
      <w:r w:rsidR="007855E4">
        <w:rPr>
          <w:rFonts w:ascii="Arial" w:hAnsi="Arial" w:cs="Arial"/>
          <w:szCs w:val="24"/>
        </w:rPr>
        <w:t>ising BI, AI and IE</w:t>
      </w:r>
      <w:r w:rsidR="00216270">
        <w:rPr>
          <w:rFonts w:ascii="Arial" w:hAnsi="Arial" w:cs="Arial"/>
          <w:szCs w:val="24"/>
        </w:rPr>
        <w:t xml:space="preserve"> in their day to day activities. </w:t>
      </w:r>
      <w:r w:rsidR="00E351F8">
        <w:rPr>
          <w:rFonts w:ascii="Arial" w:hAnsi="Arial" w:cs="Arial"/>
          <w:szCs w:val="24"/>
        </w:rPr>
        <w:t>There are many benefits for organisations such as financially, speed and efficiency are just a few examples they wil</w:t>
      </w:r>
      <w:r w:rsidR="00240DE7">
        <w:rPr>
          <w:rFonts w:ascii="Arial" w:hAnsi="Arial" w:cs="Arial"/>
          <w:szCs w:val="24"/>
        </w:rPr>
        <w:t xml:space="preserve">l be able to access however they will require to have a plan in place </w:t>
      </w:r>
      <w:r w:rsidR="00814952">
        <w:rPr>
          <w:rFonts w:ascii="Arial" w:hAnsi="Arial" w:cs="Arial"/>
          <w:szCs w:val="24"/>
        </w:rPr>
        <w:t xml:space="preserve">for the execution of the </w:t>
      </w:r>
      <w:r w:rsidR="00E56517">
        <w:rPr>
          <w:rFonts w:ascii="Arial" w:hAnsi="Arial" w:cs="Arial"/>
          <w:szCs w:val="24"/>
        </w:rPr>
        <w:t xml:space="preserve">implementation. </w:t>
      </w:r>
    </w:p>
    <w:p w:rsidRPr="00683714" w:rsidR="004B4E4C" w:rsidP="00E258CC" w:rsidRDefault="00683714" w14:paraId="1F3E6070" w14:textId="46BF97FA">
      <w:pPr>
        <w:rPr>
          <w:rFonts w:ascii="Arial" w:hAnsi="Arial" w:cs="Arial"/>
          <w:b/>
          <w:bCs/>
          <w:szCs w:val="24"/>
          <w:u w:val="single"/>
        </w:rPr>
      </w:pPr>
      <w:r w:rsidRPr="00683714">
        <w:rPr>
          <w:rFonts w:ascii="Arial" w:hAnsi="Arial" w:cs="Arial"/>
          <w:b/>
          <w:bCs/>
          <w:szCs w:val="24"/>
          <w:u w:val="single"/>
        </w:rPr>
        <w:t>Goals</w:t>
      </w:r>
    </w:p>
    <w:p w:rsidRPr="00D13C56" w:rsidR="00A93AB7" w:rsidP="00A93AB7" w:rsidRDefault="00A93AB7" w14:paraId="37570A9F" w14:textId="77777777">
      <w:pPr>
        <w:jc w:val="center"/>
        <w:rPr>
          <w:b/>
          <w:bCs/>
          <w:u w:val="single"/>
        </w:rPr>
      </w:pPr>
      <w:r w:rsidRPr="00D13C56">
        <w:rPr>
          <w:b/>
          <w:bCs/>
          <w:u w:val="single"/>
        </w:rPr>
        <w:t>Week 13 &amp; 14</w:t>
      </w:r>
    </w:p>
    <w:p w:rsidRPr="00D13C56" w:rsidR="00A93AB7" w:rsidP="00A93AB7" w:rsidRDefault="00A93AB7" w14:paraId="213F5034" w14:textId="77777777">
      <w:pPr>
        <w:rPr>
          <w:b/>
          <w:bCs/>
        </w:rPr>
      </w:pPr>
      <w:r w:rsidRPr="00D13C56">
        <w:rPr>
          <w:b/>
          <w:bCs/>
        </w:rPr>
        <w:t>Identify a number of areas an organisation needs to reflect on, when assessing its globalisation readiness</w:t>
      </w:r>
    </w:p>
    <w:p w:rsidR="00A93AB7" w:rsidP="00A93AB7" w:rsidRDefault="00A93AB7" w14:paraId="14F49796" w14:textId="77777777">
      <w:r>
        <w:t xml:space="preserve">The below picture shows most of the areas that an organisation will have to consider as this will enable them to be prepared for the challenges they will face and allow them to plan otherwise they may find themselves facing difficulties which they are unable to resolve later. For example, they will need to enhance their communication methods to ensure that the larger workforce is able to attain the same level of communication as they had before the expansion to different locations. </w:t>
      </w:r>
    </w:p>
    <w:p w:rsidR="00A93AB7" w:rsidP="00A93AB7" w:rsidRDefault="00A93AB7" w14:paraId="06680DEB" w14:textId="77777777">
      <w:r>
        <w:t>They will also need to be prepared by having the technology they require in place ready for the expansion. In addition, they will need to understand the culture as they will have to adapt to the environment as each destination will have different requirements.</w:t>
      </w:r>
    </w:p>
    <w:p w:rsidRPr="00683714" w:rsidR="00683714" w:rsidP="00A93AB7" w:rsidRDefault="00A93AB7" w14:paraId="23EF6DD1" w14:textId="584C8781">
      <w:r>
        <w:t xml:space="preserve">Outsourcing can be considered as it generally allows for cheaper costs or improves the skill set that are within the organisation. </w:t>
      </w:r>
    </w:p>
    <w:p w:rsidRPr="00D13C56" w:rsidR="00A93AB7" w:rsidP="00A93AB7" w:rsidRDefault="00A93AB7" w14:paraId="4756EF85" w14:textId="753C4351">
      <w:pPr>
        <w:rPr>
          <w:b/>
          <w:bCs/>
        </w:rPr>
      </w:pPr>
      <w:r w:rsidRPr="00D13C56">
        <w:rPr>
          <w:b/>
          <w:bCs/>
        </w:rPr>
        <w:t>Suggest the most suitable method an organisation can choose for entering a global market</w:t>
      </w:r>
    </w:p>
    <w:p w:rsidR="00A93AB7" w:rsidP="00A93AB7" w:rsidRDefault="00A93AB7" w14:paraId="6D2FA26C" w14:textId="67735012">
      <w:r>
        <w:t xml:space="preserve">There are a few methods that an organisation can choose from for example Cunnigham1 (1986) suggested 5 strategies that firms can choose from when expanding into foreign markets. Also, they can use a matrix to compare alternative methods for market entry. </w:t>
      </w:r>
    </w:p>
    <w:p w:rsidR="00A93AB7" w:rsidP="00A93AB7" w:rsidRDefault="00A93AB7" w14:paraId="5776F2A8" w14:textId="42FC930B">
      <w:r>
        <w:t xml:space="preserve">However, the most suitable method that I would suggest for an organisation would be to use the following model as it will help them evaluate their readiness because they will have a grasp of the environment that they are delving into. This will enable them to structure their expansion into the global market with a strategic plan. </w:t>
      </w:r>
    </w:p>
    <w:p w:rsidR="00A93AB7" w:rsidP="00A93AB7" w:rsidRDefault="00A93AB7" w14:paraId="094806C1" w14:textId="54AAD270">
      <w:pPr>
        <w:ind w:left="720"/>
      </w:pPr>
    </w:p>
    <w:p w:rsidRPr="001C009D" w:rsidR="00A93AB7" w:rsidP="00A93AB7" w:rsidRDefault="00A93AB7" w14:paraId="2B37C6EC" w14:textId="45B828B5"/>
    <w:p w:rsidRPr="00D13C56" w:rsidR="00A93AB7" w:rsidP="00A93AB7" w:rsidRDefault="00A93AB7" w14:paraId="15D7170A" w14:textId="77777777">
      <w:pPr>
        <w:rPr>
          <w:b/>
          <w:bCs/>
        </w:rPr>
      </w:pPr>
      <w:r w:rsidRPr="00D13C56">
        <w:rPr>
          <w:b/>
          <w:bCs/>
        </w:rPr>
        <w:t>Explain the main issues relating to an organisation's IT infrastructure that is needed for implementing a global strategy</w:t>
      </w:r>
    </w:p>
    <w:p w:rsidR="00A93AB7" w:rsidP="00A93AB7" w:rsidRDefault="00A93AB7" w14:paraId="779BA329" w14:textId="77777777">
      <w:r>
        <w:t xml:space="preserve">There is a requirement to have a technology platform for the organisation however before they can establish that they will need to understand other principles within the organisation such as the global environment, Corporate global strategies, organization structure and the management &amp; business processes. </w:t>
      </w:r>
    </w:p>
    <w:p w:rsidRPr="001C009D" w:rsidR="00A93AB7" w:rsidP="00683714" w:rsidRDefault="00A93AB7" w14:paraId="6F020BAF" w14:textId="0AF7447F">
      <w:r>
        <w:t xml:space="preserve">Once these dimensions have been classified then the organisation can proceed onto creating their global technology management hierarchy and establish the dimensions they require. The below graph shows the major dimensions that will be recommended for most organizations to have in place, and this therefore does not mean that an organization has to follow this they are able to add to it wherever they see fit to do so. </w:t>
      </w:r>
    </w:p>
    <w:p w:rsidRPr="00D13C56" w:rsidR="00A93AB7" w:rsidP="00A93AB7" w:rsidRDefault="00A93AB7" w14:paraId="3C8723A6" w14:textId="77777777">
      <w:pPr>
        <w:rPr>
          <w:b/>
          <w:bCs/>
        </w:rPr>
      </w:pPr>
      <w:r w:rsidRPr="00D13C56">
        <w:rPr>
          <w:b/>
          <w:bCs/>
        </w:rPr>
        <w:t>Justify your selection for the most appropriate outsourcing model for an organisation, with emphasis on functions outsourced and associated benefits</w:t>
      </w:r>
    </w:p>
    <w:p w:rsidR="00A93AB7" w:rsidP="00A93AB7" w:rsidRDefault="00A93AB7" w14:paraId="276F6083" w14:textId="77777777">
      <w:r>
        <w:t xml:space="preserve">Many industries have introduced outsourcing especially the information technology industry. There are many reasons as to why an organisation may decide to do this for example tap outside sources of expertise, concentrate resources on core business, reduce head count and related expenses, eliminate the need to reinvest in technology, reduce cost, better manage the costs of internal processes etc. </w:t>
      </w:r>
    </w:p>
    <w:p w:rsidR="00A93AB7" w:rsidP="00A93AB7" w:rsidRDefault="00A93AB7" w14:paraId="76D646D2" w14:textId="77777777">
      <w:r>
        <w:t>In my opinion an organisation should look to use nearshore outsourcing as this will enable them to gain the benefits of outsourcing. This is because they will be able to increase quality and efficiency, reduce operating costs, they will be able to have the best expertise and technology, hiring and retaining employees is simplified and also reduce time to market for products and services.</w:t>
      </w:r>
    </w:p>
    <w:p w:rsidR="00A93AB7" w:rsidP="00A93AB7" w:rsidRDefault="00A93AB7" w14:paraId="1567E033" w14:textId="77777777">
      <w:r>
        <w:t xml:space="preserve">This will however require the organisation to work out the economies of scale as it has to be profitable for them to do so otherwise, they may have to look offshore as it is likely to be cheaper. In my opinion despite offshoring being cheaper you will lose a connection with the consumer and therefore this could lead to bad customer satisfaction and the image of the brand will be stained. Therefore, it is beneficial to nearshore as long as it is feasible to do so and especially as it is providing many other benefits for the organisation than if they were not to expand to the global market. </w:t>
      </w:r>
    </w:p>
    <w:p w:rsidRPr="00521082" w:rsidR="00A93AB7" w:rsidP="00A93AB7" w:rsidRDefault="00A93AB7" w14:paraId="4D10CC62" w14:textId="77777777">
      <w:pPr>
        <w:rPr>
          <w:b/>
          <w:bCs/>
        </w:rPr>
      </w:pPr>
      <w:r w:rsidRPr="00521082">
        <w:rPr>
          <w:b/>
          <w:bCs/>
        </w:rPr>
        <w:t>Describe the impact of globalisation on an organisation's workforce with emphasis on using IT for remote work and communication</w:t>
      </w:r>
    </w:p>
    <w:p w:rsidR="00A93AB7" w:rsidP="00A93AB7" w:rsidRDefault="00A93AB7" w14:paraId="187DACDC" w14:textId="77777777">
      <w:r>
        <w:t xml:space="preserve">It enables organisations to create opportunities for individuals however they will have to be aware of the challenges they will encounter. The introduction of machines will change the landscape of the jobs available as there will be an emphasis on employing people with skills to work the machines. This will however not mean that there will be no more office jobs as there will still be a requirement to have face-to-face communication. There will be an emphasis on quality customer service within these office jobs which will be driven using customer data. </w:t>
      </w:r>
    </w:p>
    <w:p w:rsidR="00A93AB7" w:rsidP="00A93AB7" w:rsidRDefault="00A93AB7" w14:paraId="285D44EC" w14:textId="77777777">
      <w:r>
        <w:t xml:space="preserve">There may be a transformation within organizations to employ people on temporary contracts rather than permanent contracts as this will be the economy of individuals as the people will prefer to be self-employed. This is possible because there will be jobs with high demand as the skills they have will be required for organisations. However, this may lead to some individuals being unable to retire at 65 or earlier due to financial needs. </w:t>
      </w:r>
    </w:p>
    <w:p w:rsidR="00A93AB7" w:rsidP="00683714" w:rsidRDefault="00A93AB7" w14:paraId="692EDFD0" w14:textId="375AFBCA">
      <w:r>
        <w:t xml:space="preserve">From survey results 95% believe they will be able to work from home and this is due to the advancement of technology providing them with the resources to be able to do so. This is possible because individuals believe in the technology as 90% stated that technology will allow for deeper connections even over a longer distance. </w:t>
      </w:r>
    </w:p>
    <w:p w:rsidR="00A93AB7" w:rsidP="00A93AB7" w:rsidRDefault="00A93AB7" w14:paraId="464D100B" w14:textId="77777777">
      <w:pPr>
        <w:tabs>
          <w:tab w:val="left" w:pos="5034"/>
        </w:tabs>
        <w:jc w:val="center"/>
        <w:rPr>
          <w:b/>
          <w:bCs/>
          <w:u w:val="single"/>
        </w:rPr>
      </w:pPr>
      <w:r w:rsidRPr="00E24F9A">
        <w:rPr>
          <w:b/>
          <w:bCs/>
          <w:u w:val="single"/>
        </w:rPr>
        <w:t>Week 15 &amp; 16</w:t>
      </w:r>
    </w:p>
    <w:p w:rsidR="00A93AB7" w:rsidP="00A93AB7" w:rsidRDefault="00A93AB7" w14:paraId="156D5BE7" w14:textId="77777777">
      <w:pPr>
        <w:tabs>
          <w:tab w:val="left" w:pos="5034"/>
        </w:tabs>
        <w:rPr>
          <w:b/>
          <w:bCs/>
        </w:rPr>
      </w:pPr>
      <w:r w:rsidRPr="0077598D">
        <w:rPr>
          <w:b/>
          <w:bCs/>
        </w:rPr>
        <w:t>Determine the reasons why an organisation should have a presence in social networks and media</w:t>
      </w:r>
    </w:p>
    <w:p w:rsidR="00A93AB7" w:rsidP="00A93AB7" w:rsidRDefault="00A93AB7" w14:paraId="1F6B6198" w14:textId="77777777">
      <w:pPr>
        <w:tabs>
          <w:tab w:val="left" w:pos="5034"/>
        </w:tabs>
      </w:pPr>
      <w:r>
        <w:t xml:space="preserve">Having social media gives the opportunity to create, share, distribute and engage in content with a broad audience. An organisation can gather a larger audience by making connections with individuals online which they would normally have been unable to do so with. </w:t>
      </w:r>
    </w:p>
    <w:p w:rsidR="00A93AB7" w:rsidP="00A93AB7" w:rsidRDefault="00A93AB7" w14:paraId="758BD24B" w14:textId="77777777">
      <w:pPr>
        <w:tabs>
          <w:tab w:val="left" w:pos="5034"/>
        </w:tabs>
      </w:pPr>
      <w:r>
        <w:t xml:space="preserve">Once the connections have been made the organisation can look to maintain the relationship and create an interactive environment so that a network can established. This allows business too then create personnel profiles from their interactions. </w:t>
      </w:r>
    </w:p>
    <w:p w:rsidR="00A93AB7" w:rsidP="00A93AB7" w:rsidRDefault="00A93AB7" w14:paraId="100F6B6E" w14:textId="77777777">
      <w:pPr>
        <w:tabs>
          <w:tab w:val="left" w:pos="5034"/>
        </w:tabs>
      </w:pPr>
      <w:r>
        <w:t xml:space="preserve">Social media and social networking are different as social media will not normally have a specific target audience whereas in social networking it looks to target a specific audience. This will therefore require a different type of communication as in social networking there will be a requirement for two-way communication whereas social media is different in this aspect as it a message delivering platform which means that the responses will not be timely if at all. </w:t>
      </w:r>
    </w:p>
    <w:p w:rsidR="00A93AB7" w:rsidP="00A93AB7" w:rsidRDefault="00A93AB7" w14:paraId="3A9908E5" w14:textId="77777777">
      <w:pPr>
        <w:tabs>
          <w:tab w:val="left" w:pos="5034"/>
        </w:tabs>
      </w:pPr>
      <w:r>
        <w:t>In niche markets there will be instances where organisations may consider private online communities which only a select few can access. This will allow for staying informed, getting answers and support which enable customers to stay informed and be able to access exclusive information.</w:t>
      </w:r>
    </w:p>
    <w:p w:rsidR="00A93AB7" w:rsidP="00A93AB7" w:rsidRDefault="00A93AB7" w14:paraId="1BF6F9EF" w14:textId="77777777">
      <w:pPr>
        <w:tabs>
          <w:tab w:val="left" w:pos="5034"/>
        </w:tabs>
      </w:pPr>
      <w:r>
        <w:t xml:space="preserve">Also, you have different categories for social media for example you can explore the idea of personal networks and professional network.  This means that users for personal networks will look to use social media spend time whilst having a casual mindset. On the other hand, when using social media for professional networks the user can be seen as investing time and having a purposeful mindset. </w:t>
      </w:r>
    </w:p>
    <w:p w:rsidR="00A93AB7" w:rsidP="00A93AB7" w:rsidRDefault="00A93AB7" w14:paraId="6CDEF6E6" w14:textId="77777777">
      <w:pPr>
        <w:tabs>
          <w:tab w:val="left" w:pos="5034"/>
        </w:tabs>
        <w:ind w:left="720"/>
      </w:pPr>
    </w:p>
    <w:p w:rsidR="00A93AB7" w:rsidP="00A93AB7" w:rsidRDefault="00A93AB7" w14:paraId="40B2D4C9" w14:textId="77777777">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xml:space="preserve"> - Social Media</w:t>
      </w:r>
    </w:p>
    <w:tbl>
      <w:tblPr>
        <w:tblStyle w:val="TableGrid"/>
        <w:tblW w:w="0" w:type="auto"/>
        <w:tblInd w:w="720" w:type="dxa"/>
        <w:tblLook w:val="04A0" w:firstRow="1" w:lastRow="0" w:firstColumn="1" w:lastColumn="0" w:noHBand="0" w:noVBand="1"/>
      </w:tblPr>
      <w:tblGrid>
        <w:gridCol w:w="4133"/>
        <w:gridCol w:w="4163"/>
      </w:tblGrid>
      <w:tr w:rsidR="00A93AB7" w:rsidTr="00D71C66" w14:paraId="493DB989" w14:textId="77777777">
        <w:trPr>
          <w:cnfStyle w:val="100000000000" w:firstRow="1" w:lastRow="0" w:firstColumn="0" w:lastColumn="0" w:oddVBand="0" w:evenVBand="0" w:oddHBand="0" w:evenHBand="0" w:firstRowFirstColumn="0" w:firstRowLastColumn="0" w:lastRowFirstColumn="0" w:lastRowLastColumn="0"/>
        </w:trPr>
        <w:tc>
          <w:tcPr>
            <w:tcW w:w="4133" w:type="dxa"/>
          </w:tcPr>
          <w:p w:rsidRPr="00CC28EC" w:rsidR="00A93AB7" w:rsidP="00D71C66" w:rsidRDefault="00A93AB7" w14:paraId="2799E6FB" w14:textId="77777777">
            <w:pPr>
              <w:tabs>
                <w:tab w:val="left" w:pos="5034"/>
              </w:tabs>
              <w:rPr>
                <w:b w:val="0"/>
                <w:bCs w:val="0"/>
              </w:rPr>
            </w:pPr>
            <w:r w:rsidRPr="00CC28EC">
              <w:t>Advantages</w:t>
            </w:r>
          </w:p>
        </w:tc>
        <w:tc>
          <w:tcPr>
            <w:tcW w:w="4163" w:type="dxa"/>
          </w:tcPr>
          <w:p w:rsidRPr="00CC28EC" w:rsidR="00A93AB7" w:rsidP="00D71C66" w:rsidRDefault="00A93AB7" w14:paraId="563EFB5B" w14:textId="77777777">
            <w:pPr>
              <w:tabs>
                <w:tab w:val="left" w:pos="5034"/>
              </w:tabs>
              <w:rPr>
                <w:b w:val="0"/>
                <w:bCs w:val="0"/>
              </w:rPr>
            </w:pPr>
            <w:r w:rsidRPr="00CC28EC">
              <w:t>Disadvantages</w:t>
            </w:r>
          </w:p>
        </w:tc>
      </w:tr>
      <w:tr w:rsidR="00A93AB7" w:rsidTr="00D71C66" w14:paraId="41804BFF" w14:textId="77777777">
        <w:tc>
          <w:tcPr>
            <w:tcW w:w="4133" w:type="dxa"/>
          </w:tcPr>
          <w:p w:rsidRPr="0062227C" w:rsidR="00A93AB7" w:rsidP="00D71C66" w:rsidRDefault="00A93AB7" w14:paraId="600390B0" w14:textId="77777777">
            <w:pPr>
              <w:tabs>
                <w:tab w:val="left" w:pos="5034"/>
              </w:tabs>
            </w:pPr>
            <w:r>
              <w:t>Multiple functions to suit a person’s needs</w:t>
            </w:r>
          </w:p>
        </w:tc>
        <w:tc>
          <w:tcPr>
            <w:tcW w:w="4163" w:type="dxa"/>
          </w:tcPr>
          <w:p w:rsidRPr="00660C71" w:rsidR="00A93AB7" w:rsidP="00D71C66" w:rsidRDefault="00A93AB7" w14:paraId="03D29A91" w14:textId="77777777">
            <w:pPr>
              <w:tabs>
                <w:tab w:val="left" w:pos="5034"/>
              </w:tabs>
            </w:pPr>
            <w:r>
              <w:t>Not much feedback can be received</w:t>
            </w:r>
          </w:p>
        </w:tc>
      </w:tr>
      <w:tr w:rsidR="00A93AB7" w:rsidTr="00D71C66" w14:paraId="05C24DD2" w14:textId="77777777">
        <w:tc>
          <w:tcPr>
            <w:tcW w:w="4133" w:type="dxa"/>
          </w:tcPr>
          <w:p w:rsidR="00A93AB7" w:rsidP="00D71C66" w:rsidRDefault="00A93AB7" w14:paraId="71F04CA0" w14:textId="77777777">
            <w:pPr>
              <w:tabs>
                <w:tab w:val="left" w:pos="5034"/>
              </w:tabs>
            </w:pPr>
            <w:r>
              <w:t>Easy to go viral</w:t>
            </w:r>
          </w:p>
        </w:tc>
        <w:tc>
          <w:tcPr>
            <w:tcW w:w="4163" w:type="dxa"/>
          </w:tcPr>
          <w:p w:rsidR="00A93AB7" w:rsidP="00D71C66" w:rsidRDefault="00A93AB7" w14:paraId="2AB891E8" w14:textId="77777777">
            <w:pPr>
              <w:tabs>
                <w:tab w:val="left" w:pos="5034"/>
              </w:tabs>
            </w:pPr>
            <w:r>
              <w:t>Lots of spam content</w:t>
            </w:r>
          </w:p>
        </w:tc>
      </w:tr>
      <w:tr w:rsidR="00A93AB7" w:rsidTr="00D71C66" w14:paraId="12F13282" w14:textId="77777777">
        <w:tc>
          <w:tcPr>
            <w:tcW w:w="4133" w:type="dxa"/>
          </w:tcPr>
          <w:p w:rsidR="00A93AB7" w:rsidP="00D71C66" w:rsidRDefault="00A93AB7" w14:paraId="0A303148" w14:textId="77777777">
            <w:pPr>
              <w:tabs>
                <w:tab w:val="left" w:pos="5034"/>
              </w:tabs>
            </w:pPr>
            <w:r>
              <w:t>Published content can attract interaction</w:t>
            </w:r>
          </w:p>
        </w:tc>
        <w:tc>
          <w:tcPr>
            <w:tcW w:w="4163" w:type="dxa"/>
          </w:tcPr>
          <w:p w:rsidR="00A93AB7" w:rsidP="00D71C66" w:rsidRDefault="00A93AB7" w14:paraId="75DF4F46" w14:textId="77777777">
            <w:pPr>
              <w:tabs>
                <w:tab w:val="left" w:pos="5034"/>
              </w:tabs>
            </w:pPr>
          </w:p>
        </w:tc>
      </w:tr>
    </w:tbl>
    <w:p w:rsidR="00A93AB7" w:rsidP="00A93AB7" w:rsidRDefault="00A93AB7" w14:paraId="4A2B654A" w14:textId="77777777">
      <w:pPr>
        <w:tabs>
          <w:tab w:val="left" w:pos="5034"/>
        </w:tabs>
        <w:ind w:left="720"/>
      </w:pPr>
    </w:p>
    <w:p w:rsidR="00A93AB7" w:rsidP="00A93AB7" w:rsidRDefault="00A93AB7" w14:paraId="7DD9AD55" w14:textId="77777777">
      <w:pPr>
        <w:pStyle w:val="Caption"/>
        <w:keepNext/>
      </w:pPr>
      <w:r>
        <w:t xml:space="preserve">Table </w:t>
      </w:r>
      <w:r>
        <w:fldChar w:fldCharType="begin"/>
      </w:r>
      <w:r>
        <w:instrText xml:space="preserve"> SEQ Table \* ARABIC </w:instrText>
      </w:r>
      <w:r>
        <w:fldChar w:fldCharType="separate"/>
      </w:r>
      <w:r>
        <w:rPr>
          <w:noProof/>
        </w:rPr>
        <w:t>2</w:t>
      </w:r>
      <w:r>
        <w:rPr>
          <w:noProof/>
        </w:rPr>
        <w:fldChar w:fldCharType="end"/>
      </w:r>
      <w:r>
        <w:t xml:space="preserve"> - Social Networking</w:t>
      </w:r>
    </w:p>
    <w:tbl>
      <w:tblPr>
        <w:tblStyle w:val="TableGrid"/>
        <w:tblW w:w="0" w:type="auto"/>
        <w:tblInd w:w="720" w:type="dxa"/>
        <w:tblLook w:val="04A0" w:firstRow="1" w:lastRow="0" w:firstColumn="1" w:lastColumn="0" w:noHBand="0" w:noVBand="1"/>
      </w:tblPr>
      <w:tblGrid>
        <w:gridCol w:w="4138"/>
        <w:gridCol w:w="4158"/>
      </w:tblGrid>
      <w:tr w:rsidR="00A93AB7" w:rsidTr="00D71C66" w14:paraId="48785B83" w14:textId="77777777">
        <w:trPr>
          <w:cnfStyle w:val="100000000000" w:firstRow="1" w:lastRow="0" w:firstColumn="0" w:lastColumn="0" w:oddVBand="0" w:evenVBand="0" w:oddHBand="0" w:evenHBand="0" w:firstRowFirstColumn="0" w:firstRowLastColumn="0" w:lastRowFirstColumn="0" w:lastRowLastColumn="0"/>
        </w:trPr>
        <w:tc>
          <w:tcPr>
            <w:tcW w:w="4138" w:type="dxa"/>
          </w:tcPr>
          <w:p w:rsidRPr="00013BAE" w:rsidR="00A93AB7" w:rsidP="00D71C66" w:rsidRDefault="00A93AB7" w14:paraId="22DB93D6" w14:textId="77777777">
            <w:pPr>
              <w:tabs>
                <w:tab w:val="left" w:pos="5034"/>
              </w:tabs>
              <w:rPr>
                <w:b w:val="0"/>
                <w:bCs w:val="0"/>
              </w:rPr>
            </w:pPr>
            <w:r w:rsidRPr="00013BAE">
              <w:t xml:space="preserve">Advantages </w:t>
            </w:r>
          </w:p>
        </w:tc>
        <w:tc>
          <w:tcPr>
            <w:tcW w:w="4158" w:type="dxa"/>
          </w:tcPr>
          <w:p w:rsidRPr="00013BAE" w:rsidR="00A93AB7" w:rsidP="00D71C66" w:rsidRDefault="00A93AB7" w14:paraId="5CC33941" w14:textId="77777777">
            <w:pPr>
              <w:tabs>
                <w:tab w:val="left" w:pos="5034"/>
              </w:tabs>
              <w:rPr>
                <w:b w:val="0"/>
                <w:bCs w:val="0"/>
              </w:rPr>
            </w:pPr>
            <w:r w:rsidRPr="00013BAE">
              <w:t>Disadvantages</w:t>
            </w:r>
          </w:p>
        </w:tc>
      </w:tr>
      <w:tr w:rsidR="00A93AB7" w:rsidTr="00D71C66" w14:paraId="46C8529F" w14:textId="77777777">
        <w:tc>
          <w:tcPr>
            <w:tcW w:w="4138" w:type="dxa"/>
          </w:tcPr>
          <w:p w:rsidR="00A93AB7" w:rsidP="00D71C66" w:rsidRDefault="00A93AB7" w14:paraId="4C5B95D1" w14:textId="77777777">
            <w:pPr>
              <w:tabs>
                <w:tab w:val="left" w:pos="5034"/>
              </w:tabs>
            </w:pPr>
            <w:r>
              <w:t>Possible to get meaningful feedback</w:t>
            </w:r>
          </w:p>
        </w:tc>
        <w:tc>
          <w:tcPr>
            <w:tcW w:w="4158" w:type="dxa"/>
          </w:tcPr>
          <w:p w:rsidR="00A93AB7" w:rsidP="00D71C66" w:rsidRDefault="00A93AB7" w14:paraId="708F5BF9" w14:textId="77777777">
            <w:pPr>
              <w:tabs>
                <w:tab w:val="left" w:pos="5034"/>
              </w:tabs>
            </w:pPr>
            <w:r>
              <w:t xml:space="preserve">Takes time to build the meaningful relations </w:t>
            </w:r>
          </w:p>
        </w:tc>
      </w:tr>
      <w:tr w:rsidR="00A93AB7" w:rsidTr="00D71C66" w14:paraId="37860883" w14:textId="77777777">
        <w:tc>
          <w:tcPr>
            <w:tcW w:w="4138" w:type="dxa"/>
          </w:tcPr>
          <w:p w:rsidR="00A93AB7" w:rsidP="00D71C66" w:rsidRDefault="00A93AB7" w14:paraId="0E167EA6" w14:textId="77777777">
            <w:pPr>
              <w:tabs>
                <w:tab w:val="left" w:pos="5034"/>
              </w:tabs>
            </w:pPr>
            <w:r>
              <w:t>Meaningful relationships can be formed</w:t>
            </w:r>
          </w:p>
        </w:tc>
        <w:tc>
          <w:tcPr>
            <w:tcW w:w="4158" w:type="dxa"/>
          </w:tcPr>
          <w:p w:rsidR="00A93AB7" w:rsidP="00D71C66" w:rsidRDefault="00A93AB7" w14:paraId="10055477" w14:textId="77777777">
            <w:pPr>
              <w:tabs>
                <w:tab w:val="left" w:pos="5034"/>
              </w:tabs>
            </w:pPr>
          </w:p>
        </w:tc>
      </w:tr>
      <w:tr w:rsidR="00A93AB7" w:rsidTr="00D71C66" w14:paraId="623657C7" w14:textId="77777777">
        <w:tc>
          <w:tcPr>
            <w:tcW w:w="4138" w:type="dxa"/>
          </w:tcPr>
          <w:p w:rsidR="00A93AB7" w:rsidP="00D71C66" w:rsidRDefault="00A93AB7" w14:paraId="2C0154AB" w14:textId="77777777">
            <w:pPr>
              <w:tabs>
                <w:tab w:val="left" w:pos="5034"/>
              </w:tabs>
            </w:pPr>
            <w:r>
              <w:t xml:space="preserve">Content is inline with the interactions </w:t>
            </w:r>
          </w:p>
        </w:tc>
        <w:tc>
          <w:tcPr>
            <w:tcW w:w="4158" w:type="dxa"/>
          </w:tcPr>
          <w:p w:rsidR="00A93AB7" w:rsidP="00D71C66" w:rsidRDefault="00A93AB7" w14:paraId="4A19FE1C" w14:textId="77777777">
            <w:pPr>
              <w:tabs>
                <w:tab w:val="left" w:pos="5034"/>
              </w:tabs>
            </w:pPr>
          </w:p>
        </w:tc>
      </w:tr>
    </w:tbl>
    <w:p w:rsidRPr="0077598D" w:rsidR="00A93AB7" w:rsidP="00A93AB7" w:rsidRDefault="00A93AB7" w14:paraId="777201CF" w14:textId="77777777">
      <w:pPr>
        <w:tabs>
          <w:tab w:val="left" w:pos="5034"/>
        </w:tabs>
      </w:pPr>
    </w:p>
    <w:p w:rsidR="00A93AB7" w:rsidP="00A93AB7" w:rsidRDefault="00A93AB7" w14:paraId="6BBC4D45" w14:textId="77777777">
      <w:pPr>
        <w:tabs>
          <w:tab w:val="left" w:pos="5034"/>
        </w:tabs>
        <w:rPr>
          <w:b/>
          <w:bCs/>
        </w:rPr>
      </w:pPr>
      <w:r w:rsidRPr="0077598D">
        <w:rPr>
          <w:b/>
          <w:bCs/>
        </w:rPr>
        <w:t>Identify which social media platforms should be preferred for use by an organisation and explain why</w:t>
      </w:r>
    </w:p>
    <w:p w:rsidR="00A93AB7" w:rsidP="00A93AB7" w:rsidRDefault="00A93AB7" w14:paraId="31ED3FA3" w14:textId="77777777">
      <w:pPr>
        <w:tabs>
          <w:tab w:val="left" w:pos="5034"/>
        </w:tabs>
      </w:pPr>
      <w:r>
        <w:t xml:space="preserve">The advancement of technology has led to the increase in use of mobile phones, and this is reflected in survey results which show that people are using social media platforms predominantly on their mobile phones rather than desktops. </w:t>
      </w:r>
    </w:p>
    <w:p w:rsidR="00A93AB7" w:rsidP="00A93AB7" w:rsidRDefault="00A93AB7" w14:paraId="75AF1585" w14:textId="77777777">
      <w:pPr>
        <w:tabs>
          <w:tab w:val="left" w:pos="5034"/>
        </w:tabs>
      </w:pPr>
      <w:r>
        <w:t>If an organisation is looking to marketing their product or service, they will need to have a marketing plan. They will need to answer the following questions:</w:t>
      </w:r>
    </w:p>
    <w:p w:rsidR="00A93AB7" w:rsidP="00080BD4" w:rsidRDefault="00A93AB7" w14:paraId="58D99031" w14:textId="77777777">
      <w:pPr>
        <w:pStyle w:val="ListParagraph"/>
        <w:numPr>
          <w:ilvl w:val="0"/>
          <w:numId w:val="26"/>
        </w:numPr>
        <w:tabs>
          <w:tab w:val="left" w:pos="5034"/>
        </w:tabs>
        <w:spacing w:after="160" w:line="259" w:lineRule="auto"/>
      </w:pPr>
      <w:r>
        <w:t>Have they done a social media audit?</w:t>
      </w:r>
    </w:p>
    <w:p w:rsidR="00A93AB7" w:rsidP="00080BD4" w:rsidRDefault="00A93AB7" w14:paraId="2D7D91D3" w14:textId="77777777">
      <w:pPr>
        <w:pStyle w:val="ListParagraph"/>
        <w:numPr>
          <w:ilvl w:val="0"/>
          <w:numId w:val="26"/>
        </w:numPr>
        <w:tabs>
          <w:tab w:val="left" w:pos="5034"/>
        </w:tabs>
        <w:spacing w:after="160" w:line="259" w:lineRule="auto"/>
      </w:pPr>
      <w:r>
        <w:t>What is the target audience?</w:t>
      </w:r>
    </w:p>
    <w:p w:rsidR="00A93AB7" w:rsidP="00080BD4" w:rsidRDefault="00A93AB7" w14:paraId="45502651" w14:textId="77777777">
      <w:pPr>
        <w:pStyle w:val="ListParagraph"/>
        <w:numPr>
          <w:ilvl w:val="0"/>
          <w:numId w:val="26"/>
        </w:numPr>
        <w:tabs>
          <w:tab w:val="left" w:pos="5034"/>
        </w:tabs>
        <w:spacing w:after="160" w:line="259" w:lineRule="auto"/>
      </w:pPr>
      <w:r>
        <w:t>What is the best platform for the target audience?</w:t>
      </w:r>
    </w:p>
    <w:p w:rsidR="00A93AB7" w:rsidP="00080BD4" w:rsidRDefault="00A93AB7" w14:paraId="2EDAC306" w14:textId="77777777">
      <w:pPr>
        <w:pStyle w:val="ListParagraph"/>
        <w:numPr>
          <w:ilvl w:val="0"/>
          <w:numId w:val="26"/>
        </w:numPr>
        <w:tabs>
          <w:tab w:val="left" w:pos="5034"/>
        </w:tabs>
        <w:spacing w:after="160" w:line="259" w:lineRule="auto"/>
      </w:pPr>
      <w:r>
        <w:t>What are the most important metrics?</w:t>
      </w:r>
    </w:p>
    <w:p w:rsidR="00A93AB7" w:rsidP="00080BD4" w:rsidRDefault="00A93AB7" w14:paraId="19788F9A" w14:textId="77777777">
      <w:pPr>
        <w:pStyle w:val="ListParagraph"/>
        <w:numPr>
          <w:ilvl w:val="0"/>
          <w:numId w:val="26"/>
        </w:numPr>
        <w:tabs>
          <w:tab w:val="left" w:pos="5034"/>
        </w:tabs>
        <w:spacing w:after="160" w:line="259" w:lineRule="auto"/>
      </w:pPr>
      <w:r>
        <w:t>What are the marketing goals?</w:t>
      </w:r>
    </w:p>
    <w:p w:rsidR="00A93AB7" w:rsidP="00080BD4" w:rsidRDefault="00A93AB7" w14:paraId="4129D94B" w14:textId="77777777">
      <w:pPr>
        <w:pStyle w:val="ListParagraph"/>
        <w:numPr>
          <w:ilvl w:val="0"/>
          <w:numId w:val="26"/>
        </w:numPr>
        <w:tabs>
          <w:tab w:val="left" w:pos="5034"/>
        </w:tabs>
        <w:spacing w:after="160" w:line="259" w:lineRule="auto"/>
      </w:pPr>
      <w:r>
        <w:t>What are the competitors doing or have done?</w:t>
      </w:r>
    </w:p>
    <w:p w:rsidR="00A93AB7" w:rsidP="00A93AB7" w:rsidRDefault="00A93AB7" w14:paraId="7D81DD9F" w14:textId="77777777">
      <w:pPr>
        <w:tabs>
          <w:tab w:val="left" w:pos="5034"/>
        </w:tabs>
      </w:pPr>
      <w:r>
        <w:t xml:space="preserve">After that then the organisation can start to create and share their content by giving the audience what they want. In addition to that they will have to be social to be able build their community. The organisation will need to be aware that they will have to analyse their results to find the optimal time to make their post and this can easily be done by tracking their results. </w:t>
      </w:r>
    </w:p>
    <w:p w:rsidR="00A93AB7" w:rsidP="00A93AB7" w:rsidRDefault="00A93AB7" w14:paraId="7A20129F" w14:textId="77777777">
      <w:pPr>
        <w:tabs>
          <w:tab w:val="left" w:pos="5034"/>
        </w:tabs>
      </w:pPr>
      <w:r>
        <w:t>There are different platforms that organisations can use for their marketing strategies however they will need to aware of the benefits and drawbacks of each social media platform as they will have to match with the organisation goals otherwise, they will be wasting resources and time. The most popular social media platforms that are suggested to be used in their marketing strategies are Facebook, Twitter/X, Instagram, Google+, Pinterest, LinkedIn, and Snapchat.</w:t>
      </w:r>
    </w:p>
    <w:p w:rsidRPr="0077598D" w:rsidR="00A93AB7" w:rsidP="00A93AB7" w:rsidRDefault="00A93AB7" w14:paraId="6BC470D7" w14:textId="387A332C">
      <w:pPr>
        <w:tabs>
          <w:tab w:val="left" w:pos="5034"/>
        </w:tabs>
      </w:pPr>
      <w:r>
        <w:t xml:space="preserve">To establish the best application for marketing on social media an organization can use metrics. When planning they can use social media monitoring, market share data, brand tracking, what the competition is doing and using information from media agencies. The key priorities of marketing departments are customer relationship management, increasing brand awareness, transforming the marketing organisation in the digital world, deriving value from data to inform decisions, and identifying and converting new sales opportunities. </w:t>
      </w:r>
    </w:p>
    <w:p w:rsidR="00A93AB7" w:rsidP="00A93AB7" w:rsidRDefault="00A93AB7" w14:paraId="6A29D234" w14:textId="77777777">
      <w:pPr>
        <w:tabs>
          <w:tab w:val="left" w:pos="5034"/>
        </w:tabs>
        <w:rPr>
          <w:b/>
          <w:bCs/>
        </w:rPr>
      </w:pPr>
      <w:r w:rsidRPr="0077598D">
        <w:rPr>
          <w:b/>
          <w:bCs/>
        </w:rPr>
        <w:t>Justify which metrics organisations should use to decide their social media presence</w:t>
      </w:r>
    </w:p>
    <w:p w:rsidR="00A93AB7" w:rsidP="00A93AB7" w:rsidRDefault="00A93AB7" w14:paraId="6171F685" w14:textId="77777777">
      <w:pPr>
        <w:tabs>
          <w:tab w:val="left" w:pos="5034"/>
        </w:tabs>
      </w:pPr>
      <w:r>
        <w:t>Every organisation will have different goals they want to achieve but they will require the use f metrics to establish the best form of action, and this is not any different when an organization is deciding its social media presence. For any organization they will need to do this successfully due to the modern world evolving and social media being in the forefront of everyone’s daily lives. Organizations should check their metrics for engagement, conversion and revenue rates, amplification and brand awareness, and customer service metrics. The following are reasons as to why an organization will look to use social media for example increasing brand awareness, driving traffic for their website, generating new leads, generating revenue, boosting brand engagement, building a community, increasing press mentions and avoiding social listening.</w:t>
      </w:r>
    </w:p>
    <w:p w:rsidR="00A93AB7" w:rsidP="00A93AB7" w:rsidRDefault="00A93AB7" w14:paraId="6C0B4027" w14:textId="77777777">
      <w:pPr>
        <w:tabs>
          <w:tab w:val="left" w:pos="5034"/>
        </w:tabs>
      </w:pPr>
      <w:r>
        <w:t>If an organization is going to use social media, they will need to focus on internet penetration by region because they will be able to see where their opportunities are because regions where there is no internet, they will be unable to communicate with them and therefore allows them to focus on the regions they are able to connect with.</w:t>
      </w:r>
    </w:p>
    <w:p w:rsidR="00A93AB7" w:rsidP="00A93AB7" w:rsidRDefault="00A93AB7" w14:paraId="06A91155" w14:textId="77777777">
      <w:pPr>
        <w:tabs>
          <w:tab w:val="left" w:pos="5034"/>
        </w:tabs>
      </w:pPr>
      <w:r>
        <w:t xml:space="preserve">Another important factor that an organisation will need to consider is the social media share time for different countries as this will then enable them to see which application is the most and least popular among the people of that country. Therefore, when required to boosts sales in a specific country they can use that information to target them by using their most popular application. </w:t>
      </w:r>
    </w:p>
    <w:p w:rsidR="00A93AB7" w:rsidP="00A93AB7" w:rsidRDefault="00A93AB7" w14:paraId="1F0A926B" w14:textId="77777777">
      <w:pPr>
        <w:tabs>
          <w:tab w:val="left" w:pos="5034"/>
        </w:tabs>
      </w:pPr>
      <w:r>
        <w:t>Also, organizations will need to establish how they are looking to react and act on social media as this will affect how many purchases they can make. It is important to note that there is not a bad option however the success rate differs so the organization should use some of the techniques only when required otherwise they will not be making the best use of their resources and time.</w:t>
      </w:r>
    </w:p>
    <w:p w:rsidRPr="0077598D" w:rsidR="00A93AB7" w:rsidP="00A93AB7" w:rsidRDefault="00A93AB7" w14:paraId="5512E449" w14:textId="430A0111">
      <w:pPr>
        <w:tabs>
          <w:tab w:val="left" w:pos="5034"/>
        </w:tabs>
      </w:pPr>
      <w:r>
        <w:t xml:space="preserve">Each organization will have their own target market and they will have an idea of what demographic they are looking to attract so therefore when using social media, they will be able to enhance their metrics by selecting the most suitable application for their target age demographic. </w:t>
      </w:r>
    </w:p>
    <w:p w:rsidR="00A93AB7" w:rsidP="00A93AB7" w:rsidRDefault="00A93AB7" w14:paraId="50CCA8D9" w14:textId="77777777">
      <w:pPr>
        <w:tabs>
          <w:tab w:val="left" w:pos="5034"/>
        </w:tabs>
        <w:rPr>
          <w:b/>
          <w:bCs/>
        </w:rPr>
      </w:pPr>
      <w:r w:rsidRPr="0077598D">
        <w:rPr>
          <w:b/>
          <w:bCs/>
        </w:rPr>
        <w:t>List the most common ways an organisation uses the Internet for business</w:t>
      </w:r>
    </w:p>
    <w:p w:rsidR="00A93AB7" w:rsidP="00A93AB7" w:rsidRDefault="00A93AB7" w14:paraId="56766EFD" w14:textId="77777777">
      <w:pPr>
        <w:tabs>
          <w:tab w:val="left" w:pos="5034"/>
        </w:tabs>
      </w:pPr>
      <w:r>
        <w:t>It is important for every organisation to at least use the internet for business if they are able to do so even if it has financial implications because it can provide opportunities and increased revenue streams when implemented correctly. The business uses for businesses are:</w:t>
      </w:r>
    </w:p>
    <w:p w:rsidR="00A93AB7" w:rsidP="00080BD4" w:rsidRDefault="00A93AB7" w14:paraId="188CB7CE" w14:textId="77777777">
      <w:pPr>
        <w:pStyle w:val="ListParagraph"/>
        <w:numPr>
          <w:ilvl w:val="0"/>
          <w:numId w:val="27"/>
        </w:numPr>
        <w:tabs>
          <w:tab w:val="left" w:pos="5034"/>
        </w:tabs>
        <w:spacing w:after="160" w:line="259" w:lineRule="auto"/>
      </w:pPr>
      <w:r>
        <w:t>Gather information</w:t>
      </w:r>
    </w:p>
    <w:p w:rsidR="00A93AB7" w:rsidP="00080BD4" w:rsidRDefault="00A93AB7" w14:paraId="69740FC8" w14:textId="77777777">
      <w:pPr>
        <w:pStyle w:val="ListParagraph"/>
        <w:numPr>
          <w:ilvl w:val="0"/>
          <w:numId w:val="27"/>
        </w:numPr>
        <w:tabs>
          <w:tab w:val="left" w:pos="5034"/>
        </w:tabs>
        <w:spacing w:after="160" w:line="259" w:lineRule="auto"/>
      </w:pPr>
      <w:r>
        <w:t>Collaborate with others</w:t>
      </w:r>
    </w:p>
    <w:p w:rsidR="00A93AB7" w:rsidP="00080BD4" w:rsidRDefault="00A93AB7" w14:paraId="248E6378" w14:textId="77777777">
      <w:pPr>
        <w:pStyle w:val="ListParagraph"/>
        <w:numPr>
          <w:ilvl w:val="0"/>
          <w:numId w:val="27"/>
        </w:numPr>
        <w:tabs>
          <w:tab w:val="left" w:pos="5034"/>
        </w:tabs>
        <w:spacing w:after="160" w:line="259" w:lineRule="auto"/>
      </w:pPr>
      <w:r>
        <w:t>Cross-Functional Applications</w:t>
      </w:r>
    </w:p>
    <w:p w:rsidR="00A93AB7" w:rsidP="00080BD4" w:rsidRDefault="00A93AB7" w14:paraId="058AB715" w14:textId="77777777">
      <w:pPr>
        <w:pStyle w:val="ListParagraph"/>
        <w:numPr>
          <w:ilvl w:val="0"/>
          <w:numId w:val="27"/>
        </w:numPr>
        <w:tabs>
          <w:tab w:val="left" w:pos="5034"/>
        </w:tabs>
        <w:spacing w:after="160" w:line="259" w:lineRule="auto"/>
      </w:pPr>
      <w:r>
        <w:t>Vendor Support &amp; communications</w:t>
      </w:r>
    </w:p>
    <w:p w:rsidR="00A93AB7" w:rsidP="00080BD4" w:rsidRDefault="00A93AB7" w14:paraId="359E54DB" w14:textId="77777777">
      <w:pPr>
        <w:pStyle w:val="ListParagraph"/>
        <w:numPr>
          <w:ilvl w:val="0"/>
          <w:numId w:val="27"/>
        </w:numPr>
        <w:tabs>
          <w:tab w:val="left" w:pos="5034"/>
        </w:tabs>
        <w:spacing w:after="160" w:line="259" w:lineRule="auto"/>
      </w:pPr>
      <w:r>
        <w:t>Marketing, Sales and Customer Service</w:t>
      </w:r>
    </w:p>
    <w:p w:rsidR="00A93AB7" w:rsidP="00080BD4" w:rsidRDefault="00A93AB7" w14:paraId="162A2031" w14:textId="77777777">
      <w:pPr>
        <w:pStyle w:val="ListParagraph"/>
        <w:numPr>
          <w:ilvl w:val="0"/>
          <w:numId w:val="27"/>
        </w:numPr>
        <w:tabs>
          <w:tab w:val="left" w:pos="5034"/>
        </w:tabs>
        <w:spacing w:after="160" w:line="259" w:lineRule="auto"/>
      </w:pPr>
      <w:r>
        <w:t>Research Competitors</w:t>
      </w:r>
    </w:p>
    <w:p w:rsidR="00A93AB7" w:rsidP="00080BD4" w:rsidRDefault="00A93AB7" w14:paraId="6921A7FA" w14:textId="77777777">
      <w:pPr>
        <w:pStyle w:val="ListParagraph"/>
        <w:numPr>
          <w:ilvl w:val="0"/>
          <w:numId w:val="27"/>
        </w:numPr>
        <w:tabs>
          <w:tab w:val="left" w:pos="5034"/>
        </w:tabs>
        <w:spacing w:after="160" w:line="259" w:lineRule="auto"/>
      </w:pPr>
      <w:r>
        <w:t>Sell Products or Services</w:t>
      </w:r>
    </w:p>
    <w:p w:rsidR="00A93AB7" w:rsidP="00080BD4" w:rsidRDefault="00A93AB7" w14:paraId="4B361A28" w14:textId="77777777">
      <w:pPr>
        <w:pStyle w:val="ListParagraph"/>
        <w:numPr>
          <w:ilvl w:val="0"/>
          <w:numId w:val="27"/>
        </w:numPr>
        <w:tabs>
          <w:tab w:val="left" w:pos="5034"/>
        </w:tabs>
        <w:spacing w:after="160" w:line="259" w:lineRule="auto"/>
      </w:pPr>
      <w:r>
        <w:t>Communicate Internally</w:t>
      </w:r>
    </w:p>
    <w:p w:rsidR="00A93AB7" w:rsidP="00080BD4" w:rsidRDefault="00A93AB7" w14:paraId="75963F6E" w14:textId="77777777">
      <w:pPr>
        <w:pStyle w:val="ListParagraph"/>
        <w:numPr>
          <w:ilvl w:val="0"/>
          <w:numId w:val="27"/>
        </w:numPr>
        <w:tabs>
          <w:tab w:val="left" w:pos="5034"/>
        </w:tabs>
        <w:spacing w:after="160" w:line="259" w:lineRule="auto"/>
      </w:pPr>
      <w:r>
        <w:t>Purchase Products or Services</w:t>
      </w:r>
    </w:p>
    <w:p w:rsidR="00A93AB7" w:rsidP="00080BD4" w:rsidRDefault="00A93AB7" w14:paraId="200C4311" w14:textId="77777777">
      <w:pPr>
        <w:pStyle w:val="ListParagraph"/>
        <w:numPr>
          <w:ilvl w:val="0"/>
          <w:numId w:val="27"/>
        </w:numPr>
        <w:tabs>
          <w:tab w:val="left" w:pos="5034"/>
        </w:tabs>
        <w:spacing w:after="160" w:line="259" w:lineRule="auto"/>
      </w:pPr>
      <w:r>
        <w:t>Customer Support &amp; Service</w:t>
      </w:r>
    </w:p>
    <w:p w:rsidRPr="0077598D" w:rsidR="00A93AB7" w:rsidP="00080BD4" w:rsidRDefault="00A93AB7" w14:paraId="6AFE29D9" w14:textId="56920108">
      <w:pPr>
        <w:pStyle w:val="ListParagraph"/>
        <w:numPr>
          <w:ilvl w:val="0"/>
          <w:numId w:val="27"/>
        </w:numPr>
        <w:tabs>
          <w:tab w:val="left" w:pos="5034"/>
        </w:tabs>
        <w:spacing w:after="160" w:line="259" w:lineRule="auto"/>
      </w:pPr>
      <w:r>
        <w:t>Publish Information</w:t>
      </w:r>
    </w:p>
    <w:p w:rsidR="00A93AB7" w:rsidP="00A93AB7" w:rsidRDefault="00A93AB7" w14:paraId="33986B62" w14:textId="77777777">
      <w:pPr>
        <w:tabs>
          <w:tab w:val="left" w:pos="5034"/>
        </w:tabs>
        <w:rPr>
          <w:b/>
          <w:bCs/>
        </w:rPr>
      </w:pPr>
      <w:r w:rsidRPr="0077598D">
        <w:rPr>
          <w:b/>
          <w:bCs/>
        </w:rPr>
        <w:t>Explain how an organisation can check whether it is ready for IR4.0</w:t>
      </w:r>
    </w:p>
    <w:p w:rsidR="00A93AB7" w:rsidP="00A93AB7" w:rsidRDefault="00A93AB7" w14:paraId="795C6AAF" w14:textId="77777777">
      <w:pPr>
        <w:tabs>
          <w:tab w:val="left" w:pos="3540"/>
        </w:tabs>
      </w:pPr>
      <w:r>
        <w:t>Organisations can use a readiness model for IRA4.0 to establish where they as there are different levels, and it also provides them with an indication of how they are able to move onto the next level. This can be split into different categories:</w:t>
      </w:r>
    </w:p>
    <w:p w:rsidR="00A93AB7" w:rsidP="00080BD4" w:rsidRDefault="00A93AB7" w14:paraId="6975C4D7" w14:textId="77777777">
      <w:pPr>
        <w:pStyle w:val="ListParagraph"/>
        <w:numPr>
          <w:ilvl w:val="0"/>
          <w:numId w:val="28"/>
        </w:numPr>
        <w:tabs>
          <w:tab w:val="left" w:pos="3540"/>
        </w:tabs>
        <w:spacing w:after="160" w:line="259" w:lineRule="auto"/>
      </w:pPr>
      <w:r>
        <w:t>Strategy and organization (strategy, investments, innovation management)</w:t>
      </w:r>
    </w:p>
    <w:p w:rsidR="00A93AB7" w:rsidP="00080BD4" w:rsidRDefault="00A93AB7" w14:paraId="660D6350" w14:textId="77777777">
      <w:pPr>
        <w:pStyle w:val="ListParagraph"/>
        <w:numPr>
          <w:ilvl w:val="0"/>
          <w:numId w:val="28"/>
        </w:numPr>
        <w:tabs>
          <w:tab w:val="left" w:pos="3540"/>
        </w:tabs>
        <w:spacing w:after="160" w:line="259" w:lineRule="auto"/>
      </w:pPr>
      <w:r>
        <w:t>Smart factory (digital modelling, equipment infrastructure, data usage, IT Systems)</w:t>
      </w:r>
    </w:p>
    <w:p w:rsidR="00A93AB7" w:rsidP="00080BD4" w:rsidRDefault="00A93AB7" w14:paraId="2AA7F3E4" w14:textId="77777777">
      <w:pPr>
        <w:pStyle w:val="ListParagraph"/>
        <w:numPr>
          <w:ilvl w:val="0"/>
          <w:numId w:val="28"/>
        </w:numPr>
        <w:tabs>
          <w:tab w:val="left" w:pos="3540"/>
        </w:tabs>
        <w:spacing w:after="160" w:line="259" w:lineRule="auto"/>
      </w:pPr>
      <w:r>
        <w:t>Smart operations (Cloud usage, IT security, Autonomous processes, information sharing)</w:t>
      </w:r>
    </w:p>
    <w:p w:rsidR="00A93AB7" w:rsidP="00080BD4" w:rsidRDefault="00A93AB7" w14:paraId="08444706" w14:textId="77777777">
      <w:pPr>
        <w:pStyle w:val="ListParagraph"/>
        <w:numPr>
          <w:ilvl w:val="0"/>
          <w:numId w:val="28"/>
        </w:numPr>
        <w:tabs>
          <w:tab w:val="left" w:pos="3540"/>
        </w:tabs>
        <w:spacing w:after="160" w:line="259" w:lineRule="auto"/>
      </w:pPr>
      <w:r>
        <w:t>Smart products (Data analytics in usage phase, ICT add-on functionalities)</w:t>
      </w:r>
    </w:p>
    <w:p w:rsidR="00A93AB7" w:rsidP="00080BD4" w:rsidRDefault="00A93AB7" w14:paraId="3E6578D0" w14:textId="77777777">
      <w:pPr>
        <w:pStyle w:val="ListParagraph"/>
        <w:numPr>
          <w:ilvl w:val="0"/>
          <w:numId w:val="28"/>
        </w:numPr>
        <w:tabs>
          <w:tab w:val="left" w:pos="3540"/>
        </w:tabs>
        <w:spacing w:after="160" w:line="259" w:lineRule="auto"/>
      </w:pPr>
      <w:r>
        <w:t>Data-driven services (share of data used, share of revenues, data-driven services)</w:t>
      </w:r>
    </w:p>
    <w:p w:rsidRPr="00683714" w:rsidR="00A93AB7" w:rsidP="00080BD4" w:rsidRDefault="00A93AB7" w14:paraId="13DEB018" w14:textId="70E18203">
      <w:pPr>
        <w:pStyle w:val="ListParagraph"/>
        <w:numPr>
          <w:ilvl w:val="0"/>
          <w:numId w:val="28"/>
        </w:numPr>
        <w:tabs>
          <w:tab w:val="left" w:pos="3540"/>
        </w:tabs>
        <w:spacing w:after="160" w:line="259" w:lineRule="auto"/>
      </w:pPr>
      <w:r>
        <w:t>Employees (skills acquisition, employee skill set)</w:t>
      </w:r>
    </w:p>
    <w:p w:rsidR="00A93AB7" w:rsidP="00A93AB7" w:rsidRDefault="00A93AB7" w14:paraId="61164BB4" w14:textId="77777777">
      <w:pPr>
        <w:tabs>
          <w:tab w:val="left" w:pos="5034"/>
        </w:tabs>
        <w:jc w:val="center"/>
        <w:rPr>
          <w:b/>
          <w:bCs/>
          <w:u w:val="single"/>
        </w:rPr>
      </w:pPr>
      <w:r w:rsidRPr="00F57818">
        <w:rPr>
          <w:b/>
          <w:bCs/>
          <w:u w:val="single"/>
        </w:rPr>
        <w:t>Week 17 &amp; 18</w:t>
      </w:r>
    </w:p>
    <w:p w:rsidR="00A93AB7" w:rsidP="00A93AB7" w:rsidRDefault="00A93AB7" w14:paraId="2F632111" w14:textId="77777777">
      <w:pPr>
        <w:tabs>
          <w:tab w:val="left" w:pos="5034"/>
        </w:tabs>
        <w:rPr>
          <w:b/>
          <w:bCs/>
        </w:rPr>
      </w:pPr>
      <w:r w:rsidRPr="00695F92">
        <w:rPr>
          <w:b/>
          <w:bCs/>
        </w:rPr>
        <w:t xml:space="preserve">Explain how introducing an agile method will improve the outcomes of software development </w:t>
      </w:r>
    </w:p>
    <w:p w:rsidR="00A93AB7" w:rsidP="00A93AB7" w:rsidRDefault="00A93AB7" w14:paraId="08F85981" w14:textId="77777777">
      <w:pPr>
        <w:tabs>
          <w:tab w:val="left" w:pos="5034"/>
        </w:tabs>
      </w:pPr>
      <w:r>
        <w:t xml:space="preserve">The process will focus on individuals and interactions rather than processes and tools. This will lead to more focus on the development part of the software as the documentation will not be prioritized. This is because it will allow teams to be adaptable when they believe a change is the most appropriate form of action as otherwise, they would be stuck on the specifics of the plan they set out to achieve which will in doing so restrict the creativity of the developers. They will also look to collaborate with customers rather than go through contracts with them. Therefore, Agile project management is suitable for complex projects as it allows for flexibility when required as long as the six main deliverables are met, and this is useful because they will be able to track their progress. </w:t>
      </w:r>
    </w:p>
    <w:p w:rsidR="00A93AB7" w:rsidP="00A93AB7" w:rsidRDefault="00A93AB7" w14:paraId="3A8E528D" w14:textId="77777777">
      <w:pPr>
        <w:tabs>
          <w:tab w:val="left" w:pos="5034"/>
        </w:tabs>
      </w:pPr>
      <w:r>
        <w:t>The principles for agile software development are:</w:t>
      </w:r>
    </w:p>
    <w:p w:rsidRPr="004C0F24" w:rsidR="00A93AB7" w:rsidP="00080BD4" w:rsidRDefault="00A93AB7" w14:paraId="0101B6E8" w14:textId="77777777">
      <w:pPr>
        <w:numPr>
          <w:ilvl w:val="0"/>
          <w:numId w:val="29"/>
        </w:numPr>
        <w:tabs>
          <w:tab w:val="left" w:pos="5034"/>
        </w:tabs>
        <w:spacing w:after="160" w:line="259" w:lineRule="auto"/>
      </w:pPr>
      <w:r w:rsidRPr="004C0F24">
        <w:t xml:space="preserve">Customer satisfaction </w:t>
      </w:r>
    </w:p>
    <w:p w:rsidRPr="004C0F24" w:rsidR="00A93AB7" w:rsidP="00080BD4" w:rsidRDefault="00A93AB7" w14:paraId="39D280ED" w14:textId="77777777">
      <w:pPr>
        <w:numPr>
          <w:ilvl w:val="0"/>
          <w:numId w:val="29"/>
        </w:numPr>
        <w:tabs>
          <w:tab w:val="left" w:pos="5034"/>
        </w:tabs>
        <w:spacing w:after="160" w:line="259" w:lineRule="auto"/>
      </w:pPr>
      <w:r w:rsidRPr="004C0F24">
        <w:t xml:space="preserve">Accommodate changing requirements </w:t>
      </w:r>
    </w:p>
    <w:p w:rsidRPr="004C0F24" w:rsidR="00A93AB7" w:rsidP="00080BD4" w:rsidRDefault="00A93AB7" w14:paraId="5BA8E91A" w14:textId="77777777">
      <w:pPr>
        <w:numPr>
          <w:ilvl w:val="0"/>
          <w:numId w:val="29"/>
        </w:numPr>
        <w:tabs>
          <w:tab w:val="left" w:pos="5034"/>
        </w:tabs>
        <w:spacing w:after="160" w:line="259" w:lineRule="auto"/>
      </w:pPr>
      <w:r w:rsidRPr="004C0F24">
        <w:t>Frequent delivery of working software</w:t>
      </w:r>
    </w:p>
    <w:p w:rsidRPr="004C0F24" w:rsidR="00A93AB7" w:rsidP="00080BD4" w:rsidRDefault="00A93AB7" w14:paraId="7A036A0D" w14:textId="77777777">
      <w:pPr>
        <w:numPr>
          <w:ilvl w:val="0"/>
          <w:numId w:val="29"/>
        </w:numPr>
        <w:tabs>
          <w:tab w:val="left" w:pos="5034"/>
        </w:tabs>
        <w:spacing w:after="160" w:line="259" w:lineRule="auto"/>
      </w:pPr>
      <w:r w:rsidRPr="004C0F24">
        <w:t xml:space="preserve">Collaboration between the business stakeholders and developers </w:t>
      </w:r>
    </w:p>
    <w:p w:rsidRPr="004C0F24" w:rsidR="00A93AB7" w:rsidP="00080BD4" w:rsidRDefault="00A93AB7" w14:paraId="70086C3B" w14:textId="77777777">
      <w:pPr>
        <w:numPr>
          <w:ilvl w:val="0"/>
          <w:numId w:val="29"/>
        </w:numPr>
        <w:tabs>
          <w:tab w:val="left" w:pos="5034"/>
        </w:tabs>
        <w:spacing w:after="160" w:line="259" w:lineRule="auto"/>
      </w:pPr>
      <w:r w:rsidRPr="004C0F24">
        <w:t>Support, trust, and motivate the people involved</w:t>
      </w:r>
    </w:p>
    <w:p w:rsidR="00A93AB7" w:rsidP="00080BD4" w:rsidRDefault="00A93AB7" w14:paraId="0E2D08D9" w14:textId="77777777">
      <w:pPr>
        <w:pStyle w:val="ListParagraph"/>
        <w:numPr>
          <w:ilvl w:val="0"/>
          <w:numId w:val="29"/>
        </w:numPr>
        <w:tabs>
          <w:tab w:val="left" w:pos="5034"/>
        </w:tabs>
        <w:spacing w:after="160" w:line="259" w:lineRule="auto"/>
      </w:pPr>
      <w:r>
        <w:t>F</w:t>
      </w:r>
      <w:r w:rsidRPr="004C0F24">
        <w:t>ace-to-face interactions</w:t>
      </w:r>
    </w:p>
    <w:p w:rsidRPr="00C062BB" w:rsidR="00A93AB7" w:rsidP="00080BD4" w:rsidRDefault="00A93AB7" w14:paraId="70B93895" w14:textId="77777777">
      <w:pPr>
        <w:numPr>
          <w:ilvl w:val="0"/>
          <w:numId w:val="29"/>
        </w:numPr>
        <w:tabs>
          <w:tab w:val="left" w:pos="5034"/>
        </w:tabs>
        <w:spacing w:after="160" w:line="259" w:lineRule="auto"/>
      </w:pPr>
      <w:r w:rsidRPr="00C062BB">
        <w:t>Working software is the primary measure of progress</w:t>
      </w:r>
    </w:p>
    <w:p w:rsidRPr="00C062BB" w:rsidR="00A93AB7" w:rsidP="00080BD4" w:rsidRDefault="00A93AB7" w14:paraId="0CBC9E79" w14:textId="77777777">
      <w:pPr>
        <w:numPr>
          <w:ilvl w:val="0"/>
          <w:numId w:val="29"/>
        </w:numPr>
        <w:tabs>
          <w:tab w:val="left" w:pos="5034"/>
        </w:tabs>
        <w:spacing w:after="160" w:line="259" w:lineRule="auto"/>
      </w:pPr>
      <w:r>
        <w:t>S</w:t>
      </w:r>
      <w:r w:rsidRPr="00C062BB">
        <w:t>upport a consistent development pace</w:t>
      </w:r>
    </w:p>
    <w:p w:rsidRPr="00C062BB" w:rsidR="00A93AB7" w:rsidP="00080BD4" w:rsidRDefault="00A93AB7" w14:paraId="3B1842A0" w14:textId="77777777">
      <w:pPr>
        <w:numPr>
          <w:ilvl w:val="0"/>
          <w:numId w:val="29"/>
        </w:numPr>
        <w:tabs>
          <w:tab w:val="left" w:pos="5034"/>
        </w:tabs>
        <w:spacing w:after="160" w:line="259" w:lineRule="auto"/>
      </w:pPr>
      <w:r w:rsidRPr="00C062BB">
        <w:t xml:space="preserve">Attention to technical detail and design </w:t>
      </w:r>
    </w:p>
    <w:p w:rsidRPr="00C062BB" w:rsidR="00A93AB7" w:rsidP="00080BD4" w:rsidRDefault="00A93AB7" w14:paraId="2CC0D695" w14:textId="77777777">
      <w:pPr>
        <w:numPr>
          <w:ilvl w:val="0"/>
          <w:numId w:val="29"/>
        </w:numPr>
        <w:tabs>
          <w:tab w:val="left" w:pos="5034"/>
        </w:tabs>
        <w:spacing w:after="160" w:line="259" w:lineRule="auto"/>
      </w:pPr>
      <w:r w:rsidRPr="00C062BB">
        <w:t>Simplicity</w:t>
      </w:r>
    </w:p>
    <w:p w:rsidRPr="00C062BB" w:rsidR="00A93AB7" w:rsidP="00080BD4" w:rsidRDefault="00A93AB7" w14:paraId="7CF4DF87" w14:textId="77777777">
      <w:pPr>
        <w:numPr>
          <w:ilvl w:val="0"/>
          <w:numId w:val="29"/>
        </w:numPr>
        <w:tabs>
          <w:tab w:val="left" w:pos="5034"/>
        </w:tabs>
        <w:spacing w:after="160" w:line="259" w:lineRule="auto"/>
      </w:pPr>
      <w:r w:rsidRPr="00C062BB">
        <w:t>Self-organizing teams encourage great architectures, requirements, and designs</w:t>
      </w:r>
    </w:p>
    <w:p w:rsidRPr="00695F92" w:rsidR="00A93AB7" w:rsidP="00080BD4" w:rsidRDefault="00A93AB7" w14:paraId="28B740BF" w14:textId="44B3682D">
      <w:pPr>
        <w:numPr>
          <w:ilvl w:val="0"/>
          <w:numId w:val="29"/>
        </w:numPr>
        <w:tabs>
          <w:tab w:val="left" w:pos="5034"/>
        </w:tabs>
        <w:spacing w:after="160" w:line="259" w:lineRule="auto"/>
      </w:pPr>
      <w:r w:rsidRPr="00C062BB">
        <w:t xml:space="preserve">Regular reflections </w:t>
      </w:r>
      <w:r>
        <w:t>to be</w:t>
      </w:r>
      <w:r w:rsidRPr="00C062BB">
        <w:t xml:space="preserve"> effective</w:t>
      </w:r>
    </w:p>
    <w:p w:rsidR="00A93AB7" w:rsidP="00A93AB7" w:rsidRDefault="00A93AB7" w14:paraId="193B95CA" w14:textId="77777777">
      <w:pPr>
        <w:tabs>
          <w:tab w:val="left" w:pos="5034"/>
        </w:tabs>
        <w:rPr>
          <w:b/>
          <w:bCs/>
        </w:rPr>
      </w:pPr>
      <w:r w:rsidRPr="00695F92">
        <w:rPr>
          <w:b/>
          <w:bCs/>
        </w:rPr>
        <w:t>Describe the responsibilities of each SCRUM team role</w:t>
      </w:r>
    </w:p>
    <w:p w:rsidR="00A93AB7" w:rsidP="00A93AB7" w:rsidRDefault="00A93AB7" w14:paraId="1DEE14EA" w14:textId="77777777">
      <w:r>
        <w:t>To be able to successfully implement SCRUM which is an Agile framework all the team members will need be assigned the following roles and understand their responsibilities:</w:t>
      </w:r>
    </w:p>
    <w:p w:rsidR="00A93AB7" w:rsidP="00080BD4" w:rsidRDefault="00A93AB7" w14:paraId="51A52721" w14:textId="77777777">
      <w:pPr>
        <w:pStyle w:val="ListParagraph"/>
        <w:numPr>
          <w:ilvl w:val="0"/>
          <w:numId w:val="30"/>
        </w:numPr>
        <w:spacing w:after="160" w:line="259" w:lineRule="auto"/>
      </w:pPr>
      <w:r>
        <w:t xml:space="preserve">Product owner – will be representing the stakeholders and be a voice for the customers as they are experts of the product. </w:t>
      </w:r>
    </w:p>
    <w:p w:rsidR="00A93AB7" w:rsidP="00080BD4" w:rsidRDefault="00A93AB7" w14:paraId="47DAF9D3" w14:textId="77777777">
      <w:pPr>
        <w:pStyle w:val="ListParagraph"/>
        <w:numPr>
          <w:ilvl w:val="0"/>
          <w:numId w:val="30"/>
        </w:numPr>
        <w:spacing w:after="160" w:line="259" w:lineRule="auto"/>
      </w:pPr>
      <w:r>
        <w:t>Development team – will be the professionals who have the responsibility to deliver the product for example developers, programmers, and designers.</w:t>
      </w:r>
    </w:p>
    <w:p w:rsidR="00A93AB7" w:rsidP="00080BD4" w:rsidRDefault="00A93AB7" w14:paraId="32F235DA" w14:textId="5C980692">
      <w:pPr>
        <w:pStyle w:val="ListParagraph"/>
        <w:numPr>
          <w:ilvl w:val="0"/>
          <w:numId w:val="30"/>
        </w:numPr>
        <w:spacing w:after="160" w:line="259" w:lineRule="auto"/>
      </w:pPr>
      <w:r>
        <w:t>Scrum master – will be the organizer to ensure the everyone understands the Scrum and are able to follow through with the execution</w:t>
      </w:r>
    </w:p>
    <w:p w:rsidR="00A93AB7" w:rsidP="00A93AB7" w:rsidRDefault="00A93AB7" w14:paraId="1108C48A" w14:textId="77777777">
      <w:r>
        <w:t>The SCRUM requires events to be followed an these are:</w:t>
      </w:r>
    </w:p>
    <w:p w:rsidR="00A93AB7" w:rsidP="00080BD4" w:rsidRDefault="00A93AB7" w14:paraId="18689B88" w14:textId="77777777">
      <w:pPr>
        <w:pStyle w:val="ListParagraph"/>
        <w:numPr>
          <w:ilvl w:val="0"/>
          <w:numId w:val="31"/>
        </w:numPr>
        <w:spacing w:after="160" w:line="259" w:lineRule="auto"/>
      </w:pPr>
      <w:r>
        <w:t xml:space="preserve">Sprint – Iterative time boxes which remain consistent throughout the development process. </w:t>
      </w:r>
    </w:p>
    <w:p w:rsidR="00A93AB7" w:rsidP="00080BD4" w:rsidRDefault="00A93AB7" w14:paraId="00236922" w14:textId="77777777">
      <w:pPr>
        <w:pStyle w:val="ListParagraph"/>
        <w:numPr>
          <w:ilvl w:val="0"/>
          <w:numId w:val="31"/>
        </w:numPr>
        <w:spacing w:after="160" w:line="259" w:lineRule="auto"/>
      </w:pPr>
      <w:r>
        <w:t>Sprint planning – enables the Scrum team to come together before every sprint to establish their plan</w:t>
      </w:r>
    </w:p>
    <w:p w:rsidR="00A93AB7" w:rsidP="00080BD4" w:rsidRDefault="00A93AB7" w14:paraId="6984DDB8" w14:textId="77777777">
      <w:pPr>
        <w:pStyle w:val="ListParagraph"/>
        <w:numPr>
          <w:ilvl w:val="0"/>
          <w:numId w:val="31"/>
        </w:numPr>
        <w:spacing w:after="160" w:line="259" w:lineRule="auto"/>
      </w:pPr>
      <w:r>
        <w:t>Daily Scrum – held everyday at the same time to discuss previous day achievements and expectation for the current day.</w:t>
      </w:r>
    </w:p>
    <w:p w:rsidR="00A93AB7" w:rsidP="00080BD4" w:rsidRDefault="00A93AB7" w14:paraId="293AC7AB" w14:textId="77777777">
      <w:pPr>
        <w:pStyle w:val="ListParagraph"/>
        <w:numPr>
          <w:ilvl w:val="0"/>
          <w:numId w:val="31"/>
        </w:numPr>
        <w:spacing w:after="160" w:line="259" w:lineRule="auto"/>
      </w:pPr>
      <w:r>
        <w:t>Sprint review – informal meeting at the end of every Sprint which allows them to present their increment to stakeholders and gain feedback.</w:t>
      </w:r>
    </w:p>
    <w:p w:rsidR="00A93AB7" w:rsidP="00080BD4" w:rsidRDefault="00A93AB7" w14:paraId="4F0ABB98" w14:textId="77777777">
      <w:pPr>
        <w:pStyle w:val="ListParagraph"/>
        <w:numPr>
          <w:ilvl w:val="0"/>
          <w:numId w:val="31"/>
        </w:numPr>
        <w:spacing w:after="160" w:line="259" w:lineRule="auto"/>
      </w:pPr>
      <w:r>
        <w:t xml:space="preserve">Sprint retrospective – meeting between the Scrum team to reflect on the project and suggest improvements for the upcoming Sprint </w:t>
      </w:r>
    </w:p>
    <w:p w:rsidR="00A93AB7" w:rsidP="00A93AB7" w:rsidRDefault="00A93AB7" w14:paraId="69CB9334" w14:textId="77777777">
      <w:r>
        <w:t>Also, there are some SCRUM artifacts:</w:t>
      </w:r>
    </w:p>
    <w:p w:rsidR="00A93AB7" w:rsidP="00080BD4" w:rsidRDefault="00A93AB7" w14:paraId="41DB1BB1" w14:textId="77777777">
      <w:pPr>
        <w:pStyle w:val="ListParagraph"/>
        <w:numPr>
          <w:ilvl w:val="0"/>
          <w:numId w:val="32"/>
        </w:numPr>
        <w:spacing w:after="160" w:line="259" w:lineRule="auto"/>
      </w:pPr>
      <w:r>
        <w:t>Product backlog – this is where the product owner states the product requirements in order of priority. This will include features, functions, requirements, enhancements, and fixes that authorize any changes for the future.</w:t>
      </w:r>
    </w:p>
    <w:p w:rsidRPr="00683714" w:rsidR="00A93AB7" w:rsidP="00080BD4" w:rsidRDefault="00A93AB7" w14:paraId="6A94EC68" w14:textId="581316CF">
      <w:pPr>
        <w:pStyle w:val="ListParagraph"/>
        <w:numPr>
          <w:ilvl w:val="0"/>
          <w:numId w:val="32"/>
        </w:numPr>
        <w:spacing w:after="160" w:line="259" w:lineRule="auto"/>
      </w:pPr>
      <w:r>
        <w:t xml:space="preserve">Sprint backlog – task and requirements for the next Sprint and can be tracked by using ‘To Do, Doing, and Done’ format.  </w:t>
      </w:r>
    </w:p>
    <w:p w:rsidR="00A93AB7" w:rsidP="00A93AB7" w:rsidRDefault="00A93AB7" w14:paraId="6E3E4970" w14:textId="77777777">
      <w:pPr>
        <w:tabs>
          <w:tab w:val="left" w:pos="5034"/>
        </w:tabs>
        <w:rPr>
          <w:b/>
          <w:bCs/>
        </w:rPr>
      </w:pPr>
      <w:r w:rsidRPr="00695F92">
        <w:rPr>
          <w:b/>
          <w:bCs/>
        </w:rPr>
        <w:t>Discuss the most suitable approach an organisation should follow to achieve transformation towards agile software development</w:t>
      </w:r>
    </w:p>
    <w:p w:rsidR="00A93AB7" w:rsidP="00A93AB7" w:rsidRDefault="00A93AB7" w14:paraId="669450F6" w14:textId="77777777">
      <w:pPr>
        <w:tabs>
          <w:tab w:val="left" w:pos="5034"/>
        </w:tabs>
      </w:pPr>
      <w:r>
        <w:t xml:space="preserve">The most suitable approach would be to use the 360 degrees transformation as it will allow an organization to be able to have top-down intent and support alongside bottom-up adaptation. The implementation of both approaches into one is important because the top-down approach is being forced upon teams from the bosses and this would lead teams to not buy into the approach. In the bottom-up approach teams will benefit from it however they will find it difficult to convince top management and this will lead to them finding it difficult to meet the tight deadlines and in doing so they will lose motivation. </w:t>
      </w:r>
    </w:p>
    <w:p w:rsidRPr="00683714" w:rsidR="00A93AB7" w:rsidP="00A93AB7" w:rsidRDefault="00A93AB7" w14:paraId="1829FE69" w14:textId="6F5EF370">
      <w:pPr>
        <w:tabs>
          <w:tab w:val="left" w:pos="5034"/>
        </w:tabs>
      </w:pPr>
      <w:r>
        <w:t>However, in the approach that was recommended which is 360 degrees transformation the organisation will be able to get the best number of benefits. These would be that the organisation is learning as whole to the new approach so therefore there will be a failure tolerance. The organisation will have autonomous teams with a great culture which will lead them being able to build the right things and produce quality products and services. Also the deadlines are tight and therefore the projects can be completed faster.</w:t>
      </w:r>
    </w:p>
    <w:p w:rsidR="00A93AB7" w:rsidP="00A93AB7" w:rsidRDefault="00A93AB7" w14:paraId="1E11B95E" w14:textId="77777777">
      <w:pPr>
        <w:tabs>
          <w:tab w:val="left" w:pos="5034"/>
        </w:tabs>
        <w:rPr>
          <w:b/>
          <w:bCs/>
        </w:rPr>
      </w:pPr>
      <w:r w:rsidRPr="00695F92">
        <w:rPr>
          <w:b/>
          <w:bCs/>
        </w:rPr>
        <w:t>Suggest specific steps an organisation must take to transform its operations, so it becomes more agile</w:t>
      </w:r>
    </w:p>
    <w:p w:rsidR="00A93AB7" w:rsidP="00A93AB7" w:rsidRDefault="00A93AB7" w14:paraId="29011FF8" w14:textId="77777777">
      <w:pPr>
        <w:tabs>
          <w:tab w:val="left" w:pos="5034"/>
        </w:tabs>
      </w:pPr>
      <w:r>
        <w:t xml:space="preserve">For an organisation to move towards an Agile approach they will need to come up with a strategy which will look to transform specific departments within the organisation, and these would be the structure, people, processes and technology. </w:t>
      </w:r>
    </w:p>
    <w:p w:rsidRPr="00683714" w:rsidR="00A93AB7" w:rsidP="00A93AB7" w:rsidRDefault="00A93AB7" w14:paraId="0D5EA9D9" w14:textId="28AE13A3">
      <w:pPr>
        <w:tabs>
          <w:tab w:val="left" w:pos="5034"/>
        </w:tabs>
      </w:pPr>
      <w:r>
        <w:t xml:space="preserve">An organisation that is willing to do this must realise that this is not possible to do overnight, and they will therefore need to have a plan and follow the steps. Firstly, they will need to know the client so they will need to discuss the goals, problems, organization, processes and KPI. After that they are able to prepare fore change which would be constructing the agile working group, backlog, roadmap and communication. This will take between 1-2 weeks. The following step will take 2-3 months and it is setting up the explorers for the team for example Business+Dev, defining roles and responsibilities and creating a process. Next part will be to stabilize which can take a few weeks and an organisation should be looking to finalise the Agile process, metrics, Toolset and any next teams’ roadmaps. The following step will be the lengthiest step which is 6-12 months and is referred to as the Agile@Scale which will look into SAFe/LeSS, Portfolio, improvements and communities. Within the steps required an organisation should look to implement refreshing coaching whenever requested in the form of Q&amp;A, mentoring of SM/PO/LM and communities. </w:t>
      </w:r>
    </w:p>
    <w:p w:rsidR="00A93AB7" w:rsidP="00A93AB7" w:rsidRDefault="00A93AB7" w14:paraId="03A69EF6" w14:textId="77777777">
      <w:pPr>
        <w:tabs>
          <w:tab w:val="left" w:pos="5034"/>
        </w:tabs>
        <w:rPr>
          <w:b/>
          <w:bCs/>
        </w:rPr>
      </w:pPr>
      <w:r w:rsidRPr="00695F92">
        <w:rPr>
          <w:b/>
          <w:bCs/>
        </w:rPr>
        <w:t>Describe the main benefits an organisation has by becoming agile</w:t>
      </w:r>
    </w:p>
    <w:p w:rsidR="00A93AB7" w:rsidP="00A93AB7" w:rsidRDefault="00A93AB7" w14:paraId="2A2CEE87" w14:textId="77777777">
      <w:pPr>
        <w:tabs>
          <w:tab w:val="left" w:pos="5034"/>
        </w:tabs>
      </w:pPr>
      <w:r>
        <w:t xml:space="preserve">An organisation can have many benefits from using an agile approach and the main ones include the improved flexibility, productivity, and transparency. Another aspect of which an organisation would benefit from is the overall quality of their projects when using the Agile approach as the deliverables have higher expectations which will in doing so lead to a decrease in the organisation chances of missing out on objectives. This has shown to be improve stakeholder engagement and satisfaction. </w:t>
      </w:r>
    </w:p>
    <w:p w:rsidR="00A93AB7" w:rsidP="00A93AB7" w:rsidRDefault="00A93AB7" w14:paraId="18C77C80" w14:textId="77777777">
      <w:pPr>
        <w:tabs>
          <w:tab w:val="left" w:pos="5034"/>
        </w:tabs>
      </w:pPr>
      <w:r>
        <w:t>The project management team will also be able to obtain plenty of benefits from implementing the Agile approach. The benefits are:</w:t>
      </w:r>
    </w:p>
    <w:p w:rsidR="00A93AB7" w:rsidP="00080BD4" w:rsidRDefault="00A93AB7" w14:paraId="37FFEA9B" w14:textId="77777777">
      <w:pPr>
        <w:pStyle w:val="ListParagraph"/>
        <w:numPr>
          <w:ilvl w:val="0"/>
          <w:numId w:val="33"/>
        </w:numPr>
        <w:tabs>
          <w:tab w:val="left" w:pos="5034"/>
        </w:tabs>
        <w:spacing w:after="160" w:line="259" w:lineRule="auto"/>
      </w:pPr>
      <w:r>
        <w:t>Rapid deployment of solutions</w:t>
      </w:r>
    </w:p>
    <w:p w:rsidR="00A93AB7" w:rsidP="00080BD4" w:rsidRDefault="00A93AB7" w14:paraId="6FD8074F" w14:textId="77777777">
      <w:pPr>
        <w:pStyle w:val="ListParagraph"/>
        <w:numPr>
          <w:ilvl w:val="0"/>
          <w:numId w:val="33"/>
        </w:numPr>
        <w:tabs>
          <w:tab w:val="left" w:pos="5034"/>
        </w:tabs>
        <w:spacing w:after="160" w:line="259" w:lineRule="auto"/>
      </w:pPr>
      <w:r>
        <w:t>Minimization of resources</w:t>
      </w:r>
    </w:p>
    <w:p w:rsidR="00A93AB7" w:rsidP="00080BD4" w:rsidRDefault="00A93AB7" w14:paraId="4D9D5B15" w14:textId="77777777">
      <w:pPr>
        <w:pStyle w:val="ListParagraph"/>
        <w:numPr>
          <w:ilvl w:val="0"/>
          <w:numId w:val="33"/>
        </w:numPr>
        <w:tabs>
          <w:tab w:val="left" w:pos="5034"/>
        </w:tabs>
        <w:spacing w:after="160" w:line="259" w:lineRule="auto"/>
      </w:pPr>
      <w:r>
        <w:t>Flexibility which will allow for change</w:t>
      </w:r>
    </w:p>
    <w:p w:rsidR="00A93AB7" w:rsidP="00080BD4" w:rsidRDefault="00A93AB7" w14:paraId="28BC185C" w14:textId="77777777">
      <w:pPr>
        <w:pStyle w:val="ListParagraph"/>
        <w:numPr>
          <w:ilvl w:val="0"/>
          <w:numId w:val="33"/>
        </w:numPr>
        <w:tabs>
          <w:tab w:val="left" w:pos="5034"/>
        </w:tabs>
        <w:spacing w:after="160" w:line="259" w:lineRule="auto"/>
      </w:pPr>
      <w:r>
        <w:t>Teams focused on working together</w:t>
      </w:r>
    </w:p>
    <w:p w:rsidR="00A93AB7" w:rsidP="00080BD4" w:rsidRDefault="00A93AB7" w14:paraId="52FF5232" w14:textId="77777777">
      <w:pPr>
        <w:pStyle w:val="ListParagraph"/>
        <w:numPr>
          <w:ilvl w:val="0"/>
          <w:numId w:val="33"/>
        </w:numPr>
        <w:tabs>
          <w:tab w:val="left" w:pos="5034"/>
        </w:tabs>
        <w:spacing w:after="160" w:line="259" w:lineRule="auto"/>
      </w:pPr>
      <w:r>
        <w:t>Faster project completions and turnaround time</w:t>
      </w:r>
    </w:p>
    <w:p w:rsidR="00A93AB7" w:rsidP="00080BD4" w:rsidRDefault="00A93AB7" w14:paraId="28011AA9" w14:textId="77777777">
      <w:pPr>
        <w:pStyle w:val="ListParagraph"/>
        <w:numPr>
          <w:ilvl w:val="0"/>
          <w:numId w:val="33"/>
        </w:numPr>
        <w:tabs>
          <w:tab w:val="left" w:pos="5034"/>
        </w:tabs>
        <w:spacing w:after="160" w:line="259" w:lineRule="auto"/>
      </w:pPr>
      <w:r>
        <w:t>Issues detected early in the project</w:t>
      </w:r>
    </w:p>
    <w:p w:rsidR="00A93AB7" w:rsidP="00080BD4" w:rsidRDefault="00A93AB7" w14:paraId="4D689EB5" w14:textId="77777777">
      <w:pPr>
        <w:pStyle w:val="ListParagraph"/>
        <w:numPr>
          <w:ilvl w:val="0"/>
          <w:numId w:val="33"/>
        </w:numPr>
        <w:tabs>
          <w:tab w:val="left" w:pos="5034"/>
        </w:tabs>
        <w:spacing w:after="160" w:line="259" w:lineRule="auto"/>
      </w:pPr>
      <w:r>
        <w:t>It is an optimized development process</w:t>
      </w:r>
    </w:p>
    <w:p w:rsidRPr="00683714" w:rsidR="00A93AB7" w:rsidP="00080BD4" w:rsidRDefault="00A93AB7" w14:paraId="7D88029A" w14:textId="5DD31112">
      <w:pPr>
        <w:pStyle w:val="ListParagraph"/>
        <w:numPr>
          <w:ilvl w:val="0"/>
          <w:numId w:val="33"/>
        </w:numPr>
        <w:tabs>
          <w:tab w:val="left" w:pos="5034"/>
        </w:tabs>
        <w:spacing w:after="160" w:line="259" w:lineRule="auto"/>
      </w:pPr>
      <w:r>
        <w:t>Optimal project control</w:t>
      </w:r>
    </w:p>
    <w:p w:rsidR="00A93AB7" w:rsidP="00683714" w:rsidRDefault="00A93AB7" w14:paraId="4613A009" w14:textId="0542BBEE">
      <w:pPr>
        <w:tabs>
          <w:tab w:val="left" w:pos="5034"/>
        </w:tabs>
        <w:jc w:val="center"/>
        <w:rPr>
          <w:b/>
          <w:bCs/>
          <w:u w:val="single"/>
        </w:rPr>
      </w:pPr>
      <w:r w:rsidRPr="00915CE0">
        <w:rPr>
          <w:b/>
          <w:bCs/>
          <w:u w:val="single"/>
        </w:rPr>
        <w:t>Week 19 &amp; 20</w:t>
      </w:r>
    </w:p>
    <w:p w:rsidR="00A93AB7" w:rsidP="00A93AB7" w:rsidRDefault="00A93AB7" w14:paraId="79EF5CEC" w14:textId="77777777">
      <w:pPr>
        <w:tabs>
          <w:tab w:val="left" w:pos="5034"/>
        </w:tabs>
        <w:rPr>
          <w:b/>
          <w:bCs/>
        </w:rPr>
      </w:pPr>
      <w:r w:rsidRPr="001A62A0">
        <w:rPr>
          <w:b/>
          <w:bCs/>
        </w:rPr>
        <w:t>Explain the main advantages for an organisation after the introduction of a code of ethics</w:t>
      </w:r>
    </w:p>
    <w:p w:rsidR="00A93AB7" w:rsidP="00A93AB7" w:rsidRDefault="00A93AB7" w14:paraId="6ECCB9E6" w14:textId="77777777">
      <w:pPr>
        <w:tabs>
          <w:tab w:val="left" w:pos="5034"/>
        </w:tabs>
      </w:pPr>
      <w:r>
        <w:t>Implementing a code of ethics allows organisations to symbolise professionalism within the workplace and beyond that with external clients. It will also protect the groups interests by codifying the members right and this will reduce any concerns regarding the behaviour in “grey areas”. This will in doing so allow the team to be able to see the ideals of what they should be aspiring to be. The advantages for an organization are:</w:t>
      </w:r>
    </w:p>
    <w:p w:rsidR="00A93AB7" w:rsidP="00080BD4" w:rsidRDefault="00A93AB7" w14:paraId="3F04A99C" w14:textId="77777777">
      <w:pPr>
        <w:pStyle w:val="ListParagraph"/>
        <w:numPr>
          <w:ilvl w:val="0"/>
          <w:numId w:val="34"/>
        </w:numPr>
        <w:tabs>
          <w:tab w:val="left" w:pos="5034"/>
        </w:tabs>
        <w:spacing w:after="160" w:line="259" w:lineRule="auto"/>
      </w:pPr>
      <w:r>
        <w:t>Both clients and professionals are protected</w:t>
      </w:r>
    </w:p>
    <w:p w:rsidR="00A93AB7" w:rsidP="00080BD4" w:rsidRDefault="00A93AB7" w14:paraId="30EBA5A8" w14:textId="77777777">
      <w:pPr>
        <w:pStyle w:val="ListParagraph"/>
        <w:numPr>
          <w:ilvl w:val="0"/>
          <w:numId w:val="34"/>
        </w:numPr>
        <w:tabs>
          <w:tab w:val="left" w:pos="5034"/>
        </w:tabs>
        <w:spacing w:after="160" w:line="259" w:lineRule="auto"/>
      </w:pPr>
      <w:r>
        <w:t>Improved profile of professionalism</w:t>
      </w:r>
    </w:p>
    <w:p w:rsidR="00A93AB7" w:rsidP="00080BD4" w:rsidRDefault="00A93AB7" w14:paraId="5B3EEBA8" w14:textId="77777777">
      <w:pPr>
        <w:pStyle w:val="ListParagraph"/>
        <w:numPr>
          <w:ilvl w:val="0"/>
          <w:numId w:val="34"/>
        </w:numPr>
        <w:tabs>
          <w:tab w:val="left" w:pos="5034"/>
        </w:tabs>
        <w:spacing w:after="160" w:line="259" w:lineRule="auto"/>
      </w:pPr>
      <w:r>
        <w:t>Motivates and inspires practitioners</w:t>
      </w:r>
    </w:p>
    <w:p w:rsidR="00A93AB7" w:rsidP="00080BD4" w:rsidRDefault="00A93AB7" w14:paraId="17E36CC4" w14:textId="77777777">
      <w:pPr>
        <w:pStyle w:val="ListParagraph"/>
        <w:numPr>
          <w:ilvl w:val="0"/>
          <w:numId w:val="34"/>
        </w:numPr>
        <w:tabs>
          <w:tab w:val="left" w:pos="5034"/>
        </w:tabs>
        <w:spacing w:after="160" w:line="259" w:lineRule="auto"/>
      </w:pPr>
      <w:r>
        <w:t>Guidance for acceptable behaviour</w:t>
      </w:r>
    </w:p>
    <w:p w:rsidR="00A93AB7" w:rsidP="00080BD4" w:rsidRDefault="00A93AB7" w14:paraId="0AD061CA" w14:textId="77777777">
      <w:pPr>
        <w:pStyle w:val="ListParagraph"/>
        <w:numPr>
          <w:ilvl w:val="0"/>
          <w:numId w:val="34"/>
        </w:numPr>
        <w:tabs>
          <w:tab w:val="left" w:pos="5034"/>
        </w:tabs>
        <w:spacing w:after="160" w:line="259" w:lineRule="auto"/>
      </w:pPr>
      <w:r>
        <w:t>Improve quality and consistency</w:t>
      </w:r>
    </w:p>
    <w:p w:rsidRPr="001A62A0" w:rsidR="00A93AB7" w:rsidP="00080BD4" w:rsidRDefault="00A93AB7" w14:paraId="0F6E439D" w14:textId="17D4201F">
      <w:pPr>
        <w:pStyle w:val="ListParagraph"/>
        <w:numPr>
          <w:ilvl w:val="0"/>
          <w:numId w:val="34"/>
        </w:numPr>
        <w:tabs>
          <w:tab w:val="left" w:pos="5034"/>
        </w:tabs>
        <w:spacing w:after="160" w:line="259" w:lineRule="auto"/>
      </w:pPr>
      <w:r>
        <w:t>Raises awareness so everyone is conscious of the issues</w:t>
      </w:r>
    </w:p>
    <w:p w:rsidR="00A93AB7" w:rsidP="00A93AB7" w:rsidRDefault="00A93AB7" w14:paraId="142498B5" w14:textId="77777777">
      <w:pPr>
        <w:tabs>
          <w:tab w:val="left" w:pos="5034"/>
        </w:tabs>
        <w:rPr>
          <w:b/>
          <w:bCs/>
        </w:rPr>
      </w:pPr>
      <w:r w:rsidRPr="001A62A0">
        <w:rPr>
          <w:b/>
          <w:bCs/>
        </w:rPr>
        <w:t>Using different codes of conduct suggest the most important principles an organisation should have in place</w:t>
      </w:r>
    </w:p>
    <w:p w:rsidR="00A93AB7" w:rsidP="00A93AB7" w:rsidRDefault="00A93AB7" w14:paraId="5B0313D8" w14:textId="77777777">
      <w:pPr>
        <w:tabs>
          <w:tab w:val="left" w:pos="5034"/>
        </w:tabs>
      </w:pPr>
      <w:r>
        <w:t>An organisation should not limit themselves to a number of codes of conduct as they should be looking to address the requirements of their organisation. However, the following are imperative for any organisation to have:</w:t>
      </w:r>
    </w:p>
    <w:p w:rsidR="00A93AB7" w:rsidP="00080BD4" w:rsidRDefault="00A93AB7" w14:paraId="201D393C" w14:textId="77777777">
      <w:pPr>
        <w:pStyle w:val="ListParagraph"/>
        <w:numPr>
          <w:ilvl w:val="0"/>
          <w:numId w:val="35"/>
        </w:numPr>
        <w:tabs>
          <w:tab w:val="left" w:pos="5034"/>
        </w:tabs>
        <w:spacing w:after="160" w:line="259" w:lineRule="auto"/>
      </w:pPr>
      <w:r>
        <w:t>Contribute to society in a positive manner</w:t>
      </w:r>
    </w:p>
    <w:p w:rsidR="00A93AB7" w:rsidP="00080BD4" w:rsidRDefault="00A93AB7" w14:paraId="1C297EA0" w14:textId="77777777">
      <w:pPr>
        <w:pStyle w:val="ListParagraph"/>
        <w:numPr>
          <w:ilvl w:val="0"/>
          <w:numId w:val="35"/>
        </w:numPr>
        <w:tabs>
          <w:tab w:val="left" w:pos="5034"/>
        </w:tabs>
        <w:spacing w:after="160" w:line="259" w:lineRule="auto"/>
      </w:pPr>
      <w:r>
        <w:t>Avoid harm to others</w:t>
      </w:r>
    </w:p>
    <w:p w:rsidR="00A93AB7" w:rsidP="00080BD4" w:rsidRDefault="00A93AB7" w14:paraId="7EEB9311" w14:textId="77777777">
      <w:pPr>
        <w:pStyle w:val="ListParagraph"/>
        <w:numPr>
          <w:ilvl w:val="0"/>
          <w:numId w:val="35"/>
        </w:numPr>
        <w:tabs>
          <w:tab w:val="left" w:pos="5034"/>
        </w:tabs>
        <w:spacing w:after="160" w:line="259" w:lineRule="auto"/>
      </w:pPr>
      <w:r>
        <w:t>Be honest and trustworthy</w:t>
      </w:r>
    </w:p>
    <w:p w:rsidR="00A93AB7" w:rsidP="00080BD4" w:rsidRDefault="00A93AB7" w14:paraId="2E75F64D" w14:textId="77777777">
      <w:pPr>
        <w:pStyle w:val="ListParagraph"/>
        <w:numPr>
          <w:ilvl w:val="0"/>
          <w:numId w:val="35"/>
        </w:numPr>
        <w:tabs>
          <w:tab w:val="left" w:pos="5034"/>
        </w:tabs>
        <w:spacing w:after="160" w:line="259" w:lineRule="auto"/>
      </w:pPr>
      <w:r>
        <w:t>Act on discrimination</w:t>
      </w:r>
    </w:p>
    <w:p w:rsidR="00A93AB7" w:rsidP="00080BD4" w:rsidRDefault="00A93AB7" w14:paraId="7E76BD03" w14:textId="77777777">
      <w:pPr>
        <w:pStyle w:val="ListParagraph"/>
        <w:numPr>
          <w:ilvl w:val="0"/>
          <w:numId w:val="35"/>
        </w:numPr>
        <w:tabs>
          <w:tab w:val="left" w:pos="5034"/>
        </w:tabs>
        <w:spacing w:after="160" w:line="259" w:lineRule="auto"/>
      </w:pPr>
      <w:r>
        <w:t>Honour property rights by giving intellectual property their credit</w:t>
      </w:r>
    </w:p>
    <w:p w:rsidR="00A93AB7" w:rsidP="00080BD4" w:rsidRDefault="00A93AB7" w14:paraId="2C3E2283" w14:textId="77777777">
      <w:pPr>
        <w:pStyle w:val="ListParagraph"/>
        <w:numPr>
          <w:ilvl w:val="0"/>
          <w:numId w:val="35"/>
        </w:numPr>
        <w:tabs>
          <w:tab w:val="left" w:pos="5034"/>
        </w:tabs>
        <w:spacing w:after="160" w:line="259" w:lineRule="auto"/>
      </w:pPr>
      <w:r>
        <w:t>Respect others privacy and confidentiality</w:t>
      </w:r>
    </w:p>
    <w:p w:rsidRPr="001A62A0" w:rsidR="00A93AB7" w:rsidP="00080BD4" w:rsidRDefault="00A93AB7" w14:paraId="414B376D" w14:textId="17F32642">
      <w:pPr>
        <w:pStyle w:val="ListParagraph"/>
        <w:numPr>
          <w:ilvl w:val="0"/>
          <w:numId w:val="35"/>
        </w:numPr>
        <w:tabs>
          <w:tab w:val="left" w:pos="5034"/>
        </w:tabs>
        <w:spacing w:after="160" w:line="259" w:lineRule="auto"/>
      </w:pPr>
      <w:r>
        <w:t>Uphold and support the code of ethics</w:t>
      </w:r>
    </w:p>
    <w:p w:rsidR="00A93AB7" w:rsidP="00A93AB7" w:rsidRDefault="00A93AB7" w14:paraId="7D9A35AC" w14:textId="77777777">
      <w:pPr>
        <w:tabs>
          <w:tab w:val="left" w:pos="5034"/>
        </w:tabs>
        <w:rPr>
          <w:b/>
          <w:bCs/>
        </w:rPr>
      </w:pPr>
      <w:r w:rsidRPr="001A62A0">
        <w:rPr>
          <w:b/>
          <w:bCs/>
        </w:rPr>
        <w:t>Explain the main privacy issues associated with the use of IT in an organisation</w:t>
      </w:r>
    </w:p>
    <w:p w:rsidR="00A93AB7" w:rsidP="00A93AB7" w:rsidRDefault="00A93AB7" w14:paraId="200A08F6" w14:textId="77777777">
      <w:pPr>
        <w:tabs>
          <w:tab w:val="left" w:pos="5034"/>
        </w:tabs>
      </w:pPr>
      <w:r>
        <w:t>One of the issues is the fact that in every country or region you will find that there are different laws regarding privacy and as an organization you will have to adapt to the environment that the organization is currently in. Therefore, it is advised that the following steps to be followed:</w:t>
      </w:r>
    </w:p>
    <w:p w:rsidR="00A93AB7" w:rsidP="00080BD4" w:rsidRDefault="00A93AB7" w14:paraId="3C069A69" w14:textId="77777777">
      <w:pPr>
        <w:pStyle w:val="ListParagraph"/>
        <w:numPr>
          <w:ilvl w:val="0"/>
          <w:numId w:val="36"/>
        </w:numPr>
        <w:tabs>
          <w:tab w:val="left" w:pos="5034"/>
        </w:tabs>
        <w:spacing w:after="160" w:line="259" w:lineRule="auto"/>
      </w:pPr>
      <w:r>
        <w:t>Minimize the data collected to only what is required</w:t>
      </w:r>
    </w:p>
    <w:p w:rsidR="00A93AB7" w:rsidP="00080BD4" w:rsidRDefault="00A93AB7" w14:paraId="645E8E33" w14:textId="77777777">
      <w:pPr>
        <w:pStyle w:val="ListParagraph"/>
        <w:numPr>
          <w:ilvl w:val="0"/>
          <w:numId w:val="36"/>
        </w:numPr>
        <w:tabs>
          <w:tab w:val="left" w:pos="5034"/>
        </w:tabs>
        <w:spacing w:after="160" w:line="259" w:lineRule="auto"/>
      </w:pPr>
      <w:r>
        <w:t>Pseudonymise which is to separate the personal data from the rest</w:t>
      </w:r>
    </w:p>
    <w:p w:rsidR="00A93AB7" w:rsidP="00080BD4" w:rsidRDefault="00A93AB7" w14:paraId="1A82357D" w14:textId="77777777">
      <w:pPr>
        <w:pStyle w:val="ListParagraph"/>
        <w:numPr>
          <w:ilvl w:val="0"/>
          <w:numId w:val="36"/>
        </w:numPr>
        <w:tabs>
          <w:tab w:val="left" w:pos="5034"/>
        </w:tabs>
        <w:spacing w:after="160" w:line="259" w:lineRule="auto"/>
      </w:pPr>
      <w:r>
        <w:t>Always be transparent</w:t>
      </w:r>
    </w:p>
    <w:p w:rsidR="00A93AB7" w:rsidP="00080BD4" w:rsidRDefault="00A93AB7" w14:paraId="104AB2A9" w14:textId="77777777">
      <w:pPr>
        <w:pStyle w:val="ListParagraph"/>
        <w:numPr>
          <w:ilvl w:val="0"/>
          <w:numId w:val="36"/>
        </w:numPr>
        <w:tabs>
          <w:tab w:val="left" w:pos="5034"/>
        </w:tabs>
        <w:spacing w:after="160" w:line="259" w:lineRule="auto"/>
      </w:pPr>
      <w:r>
        <w:t>Authorize access so that there is no unauthorized access to sensitive information</w:t>
      </w:r>
    </w:p>
    <w:p w:rsidR="00A93AB7" w:rsidP="00080BD4" w:rsidRDefault="00A93AB7" w14:paraId="1CB4C45B" w14:textId="77777777">
      <w:pPr>
        <w:pStyle w:val="ListParagraph"/>
        <w:numPr>
          <w:ilvl w:val="0"/>
          <w:numId w:val="36"/>
        </w:numPr>
        <w:tabs>
          <w:tab w:val="left" w:pos="5034"/>
        </w:tabs>
        <w:spacing w:after="160" w:line="259" w:lineRule="auto"/>
      </w:pPr>
      <w:r>
        <w:t>Get consent</w:t>
      </w:r>
    </w:p>
    <w:p w:rsidR="00A93AB7" w:rsidP="00080BD4" w:rsidRDefault="00A93AB7" w14:paraId="5DDD8B0F" w14:textId="77777777">
      <w:pPr>
        <w:pStyle w:val="ListParagraph"/>
        <w:numPr>
          <w:ilvl w:val="0"/>
          <w:numId w:val="36"/>
        </w:numPr>
        <w:tabs>
          <w:tab w:val="left" w:pos="5034"/>
        </w:tabs>
        <w:spacing w:after="160" w:line="259" w:lineRule="auto"/>
      </w:pPr>
      <w:r>
        <w:t>Monitor the health of the data for collection purposes</w:t>
      </w:r>
    </w:p>
    <w:p w:rsidR="00A93AB7" w:rsidP="00080BD4" w:rsidRDefault="00A93AB7" w14:paraId="172C9A8A" w14:textId="77777777">
      <w:pPr>
        <w:pStyle w:val="ListParagraph"/>
        <w:numPr>
          <w:ilvl w:val="0"/>
          <w:numId w:val="36"/>
        </w:numPr>
        <w:tabs>
          <w:tab w:val="left" w:pos="5034"/>
        </w:tabs>
        <w:spacing w:after="160" w:line="259" w:lineRule="auto"/>
      </w:pPr>
      <w:r>
        <w:t>Give customers the right to manage the access of their data at anytime</w:t>
      </w:r>
    </w:p>
    <w:p w:rsidRPr="001A62A0" w:rsidR="00A93AB7" w:rsidP="00A93AB7" w:rsidRDefault="00A93AB7" w14:paraId="71BD29B1" w14:textId="660F7124">
      <w:pPr>
        <w:tabs>
          <w:tab w:val="left" w:pos="5034"/>
        </w:tabs>
      </w:pPr>
      <w:r>
        <w:t xml:space="preserve">The periodic table of data privacy provides different categories of data protection laws and the surrounding topics and can be used to implement laws from the specific categories. </w:t>
      </w:r>
    </w:p>
    <w:p w:rsidR="00A93AB7" w:rsidP="00A93AB7" w:rsidRDefault="00A93AB7" w14:paraId="00F56B22" w14:textId="77777777">
      <w:pPr>
        <w:tabs>
          <w:tab w:val="left" w:pos="5034"/>
        </w:tabs>
        <w:rPr>
          <w:b/>
          <w:bCs/>
        </w:rPr>
      </w:pPr>
      <w:r w:rsidRPr="001A62A0">
        <w:rPr>
          <w:b/>
          <w:bCs/>
        </w:rPr>
        <w:t>Explain the main security issues associated with the use of IT in an organisation</w:t>
      </w:r>
    </w:p>
    <w:p w:rsidR="00A93AB7" w:rsidP="00A93AB7" w:rsidRDefault="00A93AB7" w14:paraId="621BA654" w14:textId="77777777">
      <w:pPr>
        <w:tabs>
          <w:tab w:val="left" w:pos="5034"/>
        </w:tabs>
      </w:pPr>
      <w:r>
        <w:t xml:space="preserve">The main security issues associated with IT are surrounding cloud storage and for an organisation with these issues they are required to address it otherwise the consequences will be damaging. Cloud storage has its many benefits hence why so many organisations see it vital for their operation however they need to be aware of the following issues: </w:t>
      </w:r>
    </w:p>
    <w:p w:rsidR="00A93AB7" w:rsidP="00080BD4" w:rsidRDefault="00A93AB7" w14:paraId="59C8E072" w14:textId="77777777">
      <w:pPr>
        <w:pStyle w:val="ListParagraph"/>
        <w:numPr>
          <w:ilvl w:val="0"/>
          <w:numId w:val="37"/>
        </w:numPr>
        <w:tabs>
          <w:tab w:val="left" w:pos="5034"/>
        </w:tabs>
        <w:spacing w:after="160" w:line="259" w:lineRule="auto"/>
      </w:pPr>
      <w:r>
        <w:t>Data breaches</w:t>
      </w:r>
    </w:p>
    <w:p w:rsidR="00A93AB7" w:rsidP="00080BD4" w:rsidRDefault="00A93AB7" w14:paraId="0A576B5B" w14:textId="77777777">
      <w:pPr>
        <w:pStyle w:val="ListParagraph"/>
        <w:numPr>
          <w:ilvl w:val="0"/>
          <w:numId w:val="37"/>
        </w:numPr>
        <w:tabs>
          <w:tab w:val="left" w:pos="5034"/>
        </w:tabs>
        <w:spacing w:after="160" w:line="259" w:lineRule="auto"/>
      </w:pPr>
      <w:r>
        <w:t>Inadequate identity and access management</w:t>
      </w:r>
    </w:p>
    <w:p w:rsidR="00A93AB7" w:rsidP="00080BD4" w:rsidRDefault="00A93AB7" w14:paraId="56BE31C9" w14:textId="77777777">
      <w:pPr>
        <w:pStyle w:val="ListParagraph"/>
        <w:numPr>
          <w:ilvl w:val="0"/>
          <w:numId w:val="37"/>
        </w:numPr>
        <w:tabs>
          <w:tab w:val="left" w:pos="5034"/>
        </w:tabs>
        <w:spacing w:after="160" w:line="259" w:lineRule="auto"/>
      </w:pPr>
      <w:r>
        <w:t>Insecure APIs</w:t>
      </w:r>
    </w:p>
    <w:p w:rsidR="00A93AB7" w:rsidP="00080BD4" w:rsidRDefault="00A93AB7" w14:paraId="5988E0E8" w14:textId="77777777">
      <w:pPr>
        <w:pStyle w:val="ListParagraph"/>
        <w:numPr>
          <w:ilvl w:val="0"/>
          <w:numId w:val="37"/>
        </w:numPr>
        <w:tabs>
          <w:tab w:val="left" w:pos="5034"/>
        </w:tabs>
        <w:spacing w:after="160" w:line="259" w:lineRule="auto"/>
      </w:pPr>
      <w:r>
        <w:t>System vulnerabilities</w:t>
      </w:r>
    </w:p>
    <w:p w:rsidR="00A93AB7" w:rsidP="00080BD4" w:rsidRDefault="00A93AB7" w14:paraId="73290BE7" w14:textId="77777777">
      <w:pPr>
        <w:pStyle w:val="ListParagraph"/>
        <w:numPr>
          <w:ilvl w:val="0"/>
          <w:numId w:val="37"/>
        </w:numPr>
        <w:tabs>
          <w:tab w:val="left" w:pos="5034"/>
        </w:tabs>
        <w:spacing w:after="160" w:line="259" w:lineRule="auto"/>
      </w:pPr>
      <w:r>
        <w:t>Malicious Insider Threats</w:t>
      </w:r>
    </w:p>
    <w:p w:rsidR="00A93AB7" w:rsidP="00080BD4" w:rsidRDefault="00A93AB7" w14:paraId="08BAA524" w14:textId="77777777">
      <w:pPr>
        <w:pStyle w:val="ListParagraph"/>
        <w:numPr>
          <w:ilvl w:val="0"/>
          <w:numId w:val="37"/>
        </w:numPr>
        <w:tabs>
          <w:tab w:val="left" w:pos="5034"/>
        </w:tabs>
        <w:spacing w:after="160" w:line="259" w:lineRule="auto"/>
      </w:pPr>
      <w:r>
        <w:t>Advanced Persistent Threats</w:t>
      </w:r>
    </w:p>
    <w:p w:rsidR="00A93AB7" w:rsidP="00080BD4" w:rsidRDefault="00A93AB7" w14:paraId="7B5E123E" w14:textId="77777777">
      <w:pPr>
        <w:pStyle w:val="ListParagraph"/>
        <w:numPr>
          <w:ilvl w:val="0"/>
          <w:numId w:val="37"/>
        </w:numPr>
        <w:tabs>
          <w:tab w:val="left" w:pos="5034"/>
        </w:tabs>
        <w:spacing w:after="160" w:line="259" w:lineRule="auto"/>
      </w:pPr>
      <w:r>
        <w:t>Malware Injection</w:t>
      </w:r>
    </w:p>
    <w:p w:rsidR="00A93AB7" w:rsidP="00080BD4" w:rsidRDefault="00A93AB7" w14:paraId="62EECF41" w14:textId="77777777">
      <w:pPr>
        <w:pStyle w:val="ListParagraph"/>
        <w:numPr>
          <w:ilvl w:val="0"/>
          <w:numId w:val="37"/>
        </w:numPr>
        <w:tabs>
          <w:tab w:val="left" w:pos="5034"/>
        </w:tabs>
        <w:spacing w:after="160" w:line="259" w:lineRule="auto"/>
      </w:pPr>
      <w:r>
        <w:t>Data loss</w:t>
      </w:r>
    </w:p>
    <w:p w:rsidR="00A93AB7" w:rsidP="00080BD4" w:rsidRDefault="00A93AB7" w14:paraId="7E91DED4" w14:textId="77777777">
      <w:pPr>
        <w:pStyle w:val="ListParagraph"/>
        <w:numPr>
          <w:ilvl w:val="0"/>
          <w:numId w:val="37"/>
        </w:numPr>
        <w:tabs>
          <w:tab w:val="left" w:pos="5034"/>
        </w:tabs>
        <w:spacing w:after="160" w:line="259" w:lineRule="auto"/>
      </w:pPr>
      <w:r>
        <w:t xml:space="preserve">Insufficient due diligence </w:t>
      </w:r>
    </w:p>
    <w:p w:rsidR="00A93AB7" w:rsidP="00080BD4" w:rsidRDefault="00A93AB7" w14:paraId="3D1E72A3" w14:textId="77777777">
      <w:pPr>
        <w:pStyle w:val="ListParagraph"/>
        <w:numPr>
          <w:ilvl w:val="0"/>
          <w:numId w:val="37"/>
        </w:numPr>
        <w:tabs>
          <w:tab w:val="left" w:pos="5034"/>
        </w:tabs>
        <w:spacing w:after="160" w:line="259" w:lineRule="auto"/>
      </w:pPr>
      <w:r>
        <w:t>Poor IP protection</w:t>
      </w:r>
    </w:p>
    <w:p w:rsidR="00A93AB7" w:rsidP="00080BD4" w:rsidRDefault="00A93AB7" w14:paraId="5420A85C" w14:textId="77777777">
      <w:pPr>
        <w:pStyle w:val="ListParagraph"/>
        <w:numPr>
          <w:ilvl w:val="0"/>
          <w:numId w:val="37"/>
        </w:numPr>
        <w:tabs>
          <w:tab w:val="left" w:pos="5034"/>
        </w:tabs>
        <w:spacing w:after="160" w:line="259" w:lineRule="auto"/>
      </w:pPr>
      <w:r>
        <w:t xml:space="preserve">Abuse of cloud services </w:t>
      </w:r>
    </w:p>
    <w:p w:rsidR="00A93AB7" w:rsidP="00080BD4" w:rsidRDefault="00A93AB7" w14:paraId="03E7C6C3" w14:textId="77777777">
      <w:pPr>
        <w:pStyle w:val="ListParagraph"/>
        <w:numPr>
          <w:ilvl w:val="0"/>
          <w:numId w:val="37"/>
        </w:numPr>
        <w:tabs>
          <w:tab w:val="left" w:pos="5034"/>
        </w:tabs>
        <w:spacing w:after="160" w:line="259" w:lineRule="auto"/>
      </w:pPr>
      <w:r>
        <w:t>DoS attacks</w:t>
      </w:r>
    </w:p>
    <w:p w:rsidR="00A93AB7" w:rsidP="00080BD4" w:rsidRDefault="00A93AB7" w14:paraId="6DC0EB8C" w14:textId="77777777">
      <w:pPr>
        <w:pStyle w:val="ListParagraph"/>
        <w:numPr>
          <w:ilvl w:val="0"/>
          <w:numId w:val="37"/>
        </w:numPr>
        <w:tabs>
          <w:tab w:val="left" w:pos="5034"/>
        </w:tabs>
        <w:spacing w:after="160" w:line="259" w:lineRule="auto"/>
      </w:pPr>
      <w:r>
        <w:t>Vulnerability caused by shared technology</w:t>
      </w:r>
    </w:p>
    <w:p w:rsidR="00A93AB7" w:rsidP="00080BD4" w:rsidRDefault="00A93AB7" w14:paraId="1D19495B" w14:textId="77777777">
      <w:pPr>
        <w:pStyle w:val="ListParagraph"/>
        <w:numPr>
          <w:ilvl w:val="0"/>
          <w:numId w:val="37"/>
        </w:numPr>
        <w:tabs>
          <w:tab w:val="left" w:pos="5034"/>
        </w:tabs>
        <w:spacing w:after="160" w:line="259" w:lineRule="auto"/>
      </w:pPr>
      <w:r>
        <w:t>Communication with CSPs</w:t>
      </w:r>
    </w:p>
    <w:p w:rsidR="00A93AB7" w:rsidP="00A93AB7" w:rsidRDefault="00A93AB7" w14:paraId="6E1FE652" w14:textId="77777777">
      <w:pPr>
        <w:tabs>
          <w:tab w:val="left" w:pos="5034"/>
        </w:tabs>
      </w:pPr>
      <w:r>
        <w:t>This shows the many risks for an organisation and that is why it is recommended to have a cyber security specialist employed to manage theses issues daily. Their jobs will be to prepare, respond and follow-up. They will provide many benefits to the organisation such as:</w:t>
      </w:r>
    </w:p>
    <w:p w:rsidR="00A93AB7" w:rsidP="00080BD4" w:rsidRDefault="00A93AB7" w14:paraId="58D3D5D1" w14:textId="77777777">
      <w:pPr>
        <w:pStyle w:val="ListParagraph"/>
        <w:numPr>
          <w:ilvl w:val="0"/>
          <w:numId w:val="38"/>
        </w:numPr>
        <w:tabs>
          <w:tab w:val="left" w:pos="5034"/>
        </w:tabs>
        <w:spacing w:after="160" w:line="259" w:lineRule="auto"/>
      </w:pPr>
      <w:r>
        <w:t>Network security</w:t>
      </w:r>
    </w:p>
    <w:p w:rsidR="00A93AB7" w:rsidP="00080BD4" w:rsidRDefault="00A93AB7" w14:paraId="51BEA0D8" w14:textId="77777777">
      <w:pPr>
        <w:pStyle w:val="ListParagraph"/>
        <w:numPr>
          <w:ilvl w:val="0"/>
          <w:numId w:val="38"/>
        </w:numPr>
        <w:tabs>
          <w:tab w:val="left" w:pos="5034"/>
        </w:tabs>
        <w:spacing w:after="160" w:line="259" w:lineRule="auto"/>
      </w:pPr>
      <w:r>
        <w:t>Malware protection</w:t>
      </w:r>
    </w:p>
    <w:p w:rsidR="00A93AB7" w:rsidP="00080BD4" w:rsidRDefault="00A93AB7" w14:paraId="192D6A38" w14:textId="77777777">
      <w:pPr>
        <w:pStyle w:val="ListParagraph"/>
        <w:numPr>
          <w:ilvl w:val="0"/>
          <w:numId w:val="38"/>
        </w:numPr>
        <w:tabs>
          <w:tab w:val="left" w:pos="5034"/>
        </w:tabs>
        <w:spacing w:after="160" w:line="259" w:lineRule="auto"/>
      </w:pPr>
      <w:r>
        <w:t>Monitoring all ICT systems</w:t>
      </w:r>
    </w:p>
    <w:p w:rsidR="00A93AB7" w:rsidP="00080BD4" w:rsidRDefault="00A93AB7" w14:paraId="7E50A175" w14:textId="77777777">
      <w:pPr>
        <w:pStyle w:val="ListParagraph"/>
        <w:numPr>
          <w:ilvl w:val="0"/>
          <w:numId w:val="38"/>
        </w:numPr>
        <w:tabs>
          <w:tab w:val="left" w:pos="5034"/>
        </w:tabs>
        <w:spacing w:after="160" w:line="259" w:lineRule="auto"/>
      </w:pPr>
      <w:r>
        <w:t>Incident management</w:t>
      </w:r>
    </w:p>
    <w:p w:rsidR="00A93AB7" w:rsidP="00080BD4" w:rsidRDefault="00A93AB7" w14:paraId="764F11C4" w14:textId="77777777">
      <w:pPr>
        <w:pStyle w:val="ListParagraph"/>
        <w:numPr>
          <w:ilvl w:val="0"/>
          <w:numId w:val="38"/>
        </w:numPr>
        <w:tabs>
          <w:tab w:val="left" w:pos="5034"/>
        </w:tabs>
        <w:spacing w:after="160" w:line="259" w:lineRule="auto"/>
      </w:pPr>
      <w:r>
        <w:t xml:space="preserve">User education and awareness </w:t>
      </w:r>
    </w:p>
    <w:p w:rsidR="00A93AB7" w:rsidP="00080BD4" w:rsidRDefault="00A93AB7" w14:paraId="52698D9A" w14:textId="77777777">
      <w:pPr>
        <w:pStyle w:val="ListParagraph"/>
        <w:numPr>
          <w:ilvl w:val="0"/>
          <w:numId w:val="38"/>
        </w:numPr>
        <w:tabs>
          <w:tab w:val="left" w:pos="5034"/>
        </w:tabs>
        <w:spacing w:after="160" w:line="259" w:lineRule="auto"/>
      </w:pPr>
      <w:r>
        <w:t>Allow for home and mobile working to be secure</w:t>
      </w:r>
    </w:p>
    <w:p w:rsidR="00A93AB7" w:rsidP="00080BD4" w:rsidRDefault="00A93AB7" w14:paraId="366A4176" w14:textId="77777777">
      <w:pPr>
        <w:pStyle w:val="ListParagraph"/>
        <w:numPr>
          <w:ilvl w:val="0"/>
          <w:numId w:val="38"/>
        </w:numPr>
        <w:tabs>
          <w:tab w:val="left" w:pos="5034"/>
        </w:tabs>
        <w:spacing w:after="160" w:line="259" w:lineRule="auto"/>
      </w:pPr>
      <w:r>
        <w:t>Secure configuration</w:t>
      </w:r>
    </w:p>
    <w:p w:rsidR="00A93AB7" w:rsidP="00080BD4" w:rsidRDefault="00A93AB7" w14:paraId="255E10A7" w14:textId="77777777">
      <w:pPr>
        <w:pStyle w:val="ListParagraph"/>
        <w:numPr>
          <w:ilvl w:val="0"/>
          <w:numId w:val="38"/>
        </w:numPr>
        <w:tabs>
          <w:tab w:val="left" w:pos="5034"/>
        </w:tabs>
        <w:spacing w:after="160" w:line="259" w:lineRule="auto"/>
      </w:pPr>
      <w:r>
        <w:t>Removable media controls</w:t>
      </w:r>
    </w:p>
    <w:p w:rsidRPr="001A62A0" w:rsidR="00A93AB7" w:rsidP="00080BD4" w:rsidRDefault="00A93AB7" w14:paraId="4E578DB6" w14:textId="7D461D41">
      <w:pPr>
        <w:pStyle w:val="ListParagraph"/>
        <w:numPr>
          <w:ilvl w:val="0"/>
          <w:numId w:val="38"/>
        </w:numPr>
        <w:tabs>
          <w:tab w:val="left" w:pos="5034"/>
        </w:tabs>
        <w:spacing w:after="160" w:line="259" w:lineRule="auto"/>
      </w:pPr>
      <w:r>
        <w:t>Managing user privileges</w:t>
      </w:r>
    </w:p>
    <w:p w:rsidR="00A93AB7" w:rsidP="00A93AB7" w:rsidRDefault="00A93AB7" w14:paraId="0FE45729" w14:textId="77777777">
      <w:pPr>
        <w:tabs>
          <w:tab w:val="left" w:pos="5034"/>
        </w:tabs>
        <w:rPr>
          <w:b/>
          <w:bCs/>
        </w:rPr>
      </w:pPr>
      <w:r w:rsidRPr="001A62A0">
        <w:rPr>
          <w:b/>
          <w:bCs/>
        </w:rPr>
        <w:t>Determine and briefly describe the priorities of an organisation's CSR programme</w:t>
      </w:r>
    </w:p>
    <w:p w:rsidRPr="008D33F2" w:rsidR="00A93AB7" w:rsidP="00A93AB7" w:rsidRDefault="00A93AB7" w14:paraId="45F083C8" w14:textId="77777777">
      <w:pPr>
        <w:tabs>
          <w:tab w:val="left" w:pos="5034"/>
        </w:tabs>
      </w:pPr>
      <w:r>
        <w:t xml:space="preserve">The Corporate Social Responsibility (CSR) can be demonstrated using a pyramid and this can help an organisation to understanding what their priorities should be. At the bottom of the pyramid, you have economic responsibility, and this investigates how an organisation can be profitable. The expectations for an organisation are to fulfil a market need, provide investments, create jobs, pay taxes, and provide a foundation for other responsibilities. Above that in the pyramid is the legal responsibility and this is where the organization will have to understand what the rules of the game are. This will enable them to obey laws and regulations and what society deems as being right or wrong. After that in the pyramid an organisation has ethical responsibility where they will be expected to know what is right, just, fair and expected. This will lead to the organisation avoiding harm, fostering good relations with stakeholders, and following the laws in place whilst arising to any obligations. Finally at the top of the pyramid an organisation has its philanthropic responsibilities which enable them to evaluate what is good and desired by society. This will give them the chance to implement codes of governance and ethics and look to improve quality of life and they can achieve this if they set out with the goal of being good corporate citizens. </w:t>
      </w:r>
    </w:p>
    <w:p w:rsidR="00A93AB7" w:rsidP="00A93AB7" w:rsidRDefault="00A93AB7" w14:paraId="36FC58DD" w14:textId="77777777">
      <w:pPr>
        <w:tabs>
          <w:tab w:val="left" w:pos="5034"/>
        </w:tabs>
        <w:rPr>
          <w:b/>
          <w:bCs/>
        </w:rPr>
      </w:pPr>
    </w:p>
    <w:p w:rsidR="00A93AB7" w:rsidP="00A93AB7" w:rsidRDefault="00A93AB7" w14:paraId="09E9DB86" w14:textId="77777777">
      <w:pPr>
        <w:tabs>
          <w:tab w:val="left" w:pos="5034"/>
        </w:tabs>
        <w:rPr>
          <w:b/>
          <w:bCs/>
        </w:rPr>
      </w:pPr>
    </w:p>
    <w:p w:rsidR="00A93AB7" w:rsidP="00A93AB7" w:rsidRDefault="00A93AB7" w14:paraId="6B9750DC" w14:textId="77777777">
      <w:pPr>
        <w:tabs>
          <w:tab w:val="left" w:pos="5034"/>
        </w:tabs>
        <w:rPr>
          <w:b/>
          <w:bCs/>
        </w:rPr>
      </w:pPr>
    </w:p>
    <w:p w:rsidR="00A93AB7" w:rsidP="00A93AB7" w:rsidRDefault="00A93AB7" w14:paraId="2705F611" w14:textId="77777777">
      <w:pPr>
        <w:tabs>
          <w:tab w:val="left" w:pos="5034"/>
        </w:tabs>
        <w:rPr>
          <w:b/>
          <w:bCs/>
        </w:rPr>
      </w:pPr>
    </w:p>
    <w:p w:rsidR="00A93AB7" w:rsidP="00A93AB7" w:rsidRDefault="00A93AB7" w14:paraId="2ABDC49E" w14:textId="77777777">
      <w:pPr>
        <w:tabs>
          <w:tab w:val="left" w:pos="5034"/>
        </w:tabs>
        <w:rPr>
          <w:b/>
          <w:bCs/>
        </w:rPr>
      </w:pPr>
    </w:p>
    <w:p w:rsidR="00A93AB7" w:rsidP="00A93AB7" w:rsidRDefault="00A93AB7" w14:paraId="4D2C9E17" w14:textId="77777777">
      <w:pPr>
        <w:tabs>
          <w:tab w:val="left" w:pos="5034"/>
        </w:tabs>
        <w:rPr>
          <w:b/>
          <w:bCs/>
        </w:rPr>
      </w:pPr>
    </w:p>
    <w:p w:rsidR="00A93AB7" w:rsidP="00A93AB7" w:rsidRDefault="00A93AB7" w14:paraId="43B9B724" w14:textId="77777777">
      <w:pPr>
        <w:tabs>
          <w:tab w:val="left" w:pos="5034"/>
        </w:tabs>
        <w:rPr>
          <w:b/>
          <w:bCs/>
        </w:rPr>
      </w:pPr>
    </w:p>
    <w:p w:rsidR="00A93AB7" w:rsidP="00A93AB7" w:rsidRDefault="00A93AB7" w14:paraId="46B3B14D" w14:textId="77777777">
      <w:pPr>
        <w:tabs>
          <w:tab w:val="left" w:pos="5034"/>
        </w:tabs>
        <w:rPr>
          <w:b/>
          <w:bCs/>
        </w:rPr>
      </w:pPr>
    </w:p>
    <w:p w:rsidR="00A93AB7" w:rsidP="00A93AB7" w:rsidRDefault="00A93AB7" w14:paraId="76A5ACEA" w14:textId="77777777">
      <w:pPr>
        <w:tabs>
          <w:tab w:val="left" w:pos="5034"/>
        </w:tabs>
        <w:rPr>
          <w:b/>
          <w:bCs/>
        </w:rPr>
      </w:pPr>
    </w:p>
    <w:p w:rsidR="00A93AB7" w:rsidP="00A93AB7" w:rsidRDefault="00A93AB7" w14:paraId="4CE773F5" w14:textId="77777777">
      <w:pPr>
        <w:tabs>
          <w:tab w:val="left" w:pos="5034"/>
        </w:tabs>
        <w:rPr>
          <w:b/>
          <w:bCs/>
        </w:rPr>
      </w:pPr>
    </w:p>
    <w:p w:rsidR="00A93AB7" w:rsidP="00A93AB7" w:rsidRDefault="00A93AB7" w14:paraId="66586E05" w14:textId="77777777">
      <w:pPr>
        <w:tabs>
          <w:tab w:val="left" w:pos="5034"/>
        </w:tabs>
        <w:rPr>
          <w:b/>
          <w:bCs/>
        </w:rPr>
      </w:pPr>
    </w:p>
    <w:p w:rsidR="00A93AB7" w:rsidP="00A93AB7" w:rsidRDefault="00A93AB7" w14:paraId="6981A4DC" w14:textId="77777777">
      <w:pPr>
        <w:tabs>
          <w:tab w:val="left" w:pos="5034"/>
        </w:tabs>
        <w:rPr>
          <w:b/>
          <w:bCs/>
        </w:rPr>
      </w:pPr>
    </w:p>
    <w:p w:rsidR="00A93AB7" w:rsidP="00A93AB7" w:rsidRDefault="00A93AB7" w14:paraId="2D9E6D1B" w14:textId="77777777">
      <w:pPr>
        <w:tabs>
          <w:tab w:val="left" w:pos="5034"/>
        </w:tabs>
        <w:rPr>
          <w:b/>
          <w:bCs/>
        </w:rPr>
      </w:pPr>
    </w:p>
    <w:p w:rsidR="00A93AB7" w:rsidP="00A93AB7" w:rsidRDefault="00A93AB7" w14:paraId="31CC6ED7" w14:textId="77777777">
      <w:pPr>
        <w:tabs>
          <w:tab w:val="left" w:pos="5034"/>
        </w:tabs>
        <w:rPr>
          <w:b/>
          <w:bCs/>
        </w:rPr>
      </w:pPr>
    </w:p>
    <w:p w:rsidR="00A93AB7" w:rsidP="00A93AB7" w:rsidRDefault="00A93AB7" w14:paraId="0AC4F345" w14:textId="77777777">
      <w:pPr>
        <w:tabs>
          <w:tab w:val="left" w:pos="5034"/>
        </w:tabs>
        <w:rPr>
          <w:b/>
          <w:bCs/>
        </w:rPr>
      </w:pPr>
    </w:p>
    <w:p w:rsidR="00A93AB7" w:rsidP="00A93AB7" w:rsidRDefault="00A93AB7" w14:paraId="40B54448" w14:textId="77777777">
      <w:pPr>
        <w:tabs>
          <w:tab w:val="left" w:pos="5034"/>
        </w:tabs>
        <w:rPr>
          <w:b/>
          <w:bCs/>
        </w:rPr>
      </w:pPr>
    </w:p>
    <w:p w:rsidR="00A93AB7" w:rsidP="00A93AB7" w:rsidRDefault="00A93AB7" w14:paraId="05094A10" w14:textId="77777777">
      <w:pPr>
        <w:tabs>
          <w:tab w:val="left" w:pos="5034"/>
        </w:tabs>
        <w:rPr>
          <w:b/>
          <w:bCs/>
        </w:rPr>
      </w:pPr>
    </w:p>
    <w:p w:rsidR="00A93AB7" w:rsidP="00A93AB7" w:rsidRDefault="00A93AB7" w14:paraId="506AFB5D" w14:textId="77777777">
      <w:pPr>
        <w:tabs>
          <w:tab w:val="left" w:pos="5034"/>
        </w:tabs>
        <w:rPr>
          <w:b/>
          <w:bCs/>
        </w:rPr>
      </w:pPr>
    </w:p>
    <w:p w:rsidR="00A93AB7" w:rsidP="00A93AB7" w:rsidRDefault="00A93AB7" w14:paraId="3339F76D" w14:textId="77777777">
      <w:pPr>
        <w:tabs>
          <w:tab w:val="left" w:pos="5034"/>
        </w:tabs>
        <w:rPr>
          <w:b/>
          <w:bCs/>
        </w:rPr>
      </w:pPr>
    </w:p>
    <w:p w:rsidR="00A93AB7" w:rsidP="00A93AB7" w:rsidRDefault="00A93AB7" w14:paraId="51D5E5DE" w14:textId="77777777">
      <w:pPr>
        <w:tabs>
          <w:tab w:val="left" w:pos="5034"/>
        </w:tabs>
        <w:rPr>
          <w:b/>
          <w:bCs/>
        </w:rPr>
      </w:pPr>
    </w:p>
    <w:p w:rsidR="00A93AB7" w:rsidP="00A93AB7" w:rsidRDefault="00A93AB7" w14:paraId="15E04440" w14:textId="77777777">
      <w:pPr>
        <w:tabs>
          <w:tab w:val="left" w:pos="5034"/>
        </w:tabs>
        <w:rPr>
          <w:b/>
          <w:bCs/>
        </w:rPr>
      </w:pPr>
    </w:p>
    <w:p w:rsidR="00A93AB7" w:rsidP="00A93AB7" w:rsidRDefault="00A93AB7" w14:paraId="57A7137B" w14:textId="77777777">
      <w:pPr>
        <w:tabs>
          <w:tab w:val="left" w:pos="5034"/>
        </w:tabs>
        <w:rPr>
          <w:b/>
          <w:bCs/>
        </w:rPr>
      </w:pPr>
    </w:p>
    <w:p w:rsidR="00A93AB7" w:rsidP="00A93AB7" w:rsidRDefault="00A93AB7" w14:paraId="3FA3336B" w14:textId="77777777">
      <w:pPr>
        <w:tabs>
          <w:tab w:val="left" w:pos="5034"/>
        </w:tabs>
        <w:rPr>
          <w:b/>
          <w:bCs/>
        </w:rPr>
      </w:pPr>
    </w:p>
    <w:p w:rsidR="00A93AB7" w:rsidP="00A93AB7" w:rsidRDefault="00A93AB7" w14:paraId="72F872A0" w14:textId="77777777">
      <w:pPr>
        <w:tabs>
          <w:tab w:val="left" w:pos="5034"/>
        </w:tabs>
        <w:rPr>
          <w:b/>
          <w:bCs/>
        </w:rPr>
      </w:pPr>
    </w:p>
    <w:p w:rsidR="00A93AB7" w:rsidP="00A93AB7" w:rsidRDefault="00A93AB7" w14:paraId="40524D66" w14:textId="77777777">
      <w:pPr>
        <w:tabs>
          <w:tab w:val="left" w:pos="5034"/>
        </w:tabs>
        <w:rPr>
          <w:b/>
          <w:bCs/>
        </w:rPr>
      </w:pPr>
    </w:p>
    <w:p w:rsidR="00A93AB7" w:rsidP="00A93AB7" w:rsidRDefault="00A93AB7" w14:paraId="307023D6" w14:textId="77777777">
      <w:pPr>
        <w:tabs>
          <w:tab w:val="left" w:pos="5034"/>
        </w:tabs>
        <w:jc w:val="center"/>
        <w:rPr>
          <w:b/>
          <w:bCs/>
          <w:u w:val="single"/>
        </w:rPr>
      </w:pPr>
      <w:r w:rsidRPr="003807AD">
        <w:rPr>
          <w:b/>
          <w:bCs/>
          <w:u w:val="single"/>
        </w:rPr>
        <w:t>Week 21 &amp; 22</w:t>
      </w:r>
    </w:p>
    <w:p w:rsidR="00A93AB7" w:rsidP="00A93AB7" w:rsidRDefault="00A93AB7" w14:paraId="591BA427" w14:textId="77777777">
      <w:pPr>
        <w:tabs>
          <w:tab w:val="left" w:pos="5034"/>
        </w:tabs>
        <w:rPr>
          <w:b/>
          <w:bCs/>
        </w:rPr>
      </w:pPr>
      <w:r w:rsidRPr="0039736B">
        <w:rPr>
          <w:b/>
          <w:bCs/>
        </w:rPr>
        <w:t>Explain how an organisation can benefit from BI</w:t>
      </w:r>
    </w:p>
    <w:p w:rsidR="00A93AB7" w:rsidP="00A93AB7" w:rsidRDefault="00A93AB7" w14:paraId="14755D16" w14:textId="77777777">
      <w:pPr>
        <w:tabs>
          <w:tab w:val="left" w:pos="5034"/>
        </w:tabs>
      </w:pPr>
      <w:r>
        <w:t>There has been an increase in the usage of BI within organisations due to the advancement of technology allow for many benefits for organisations such as:</w:t>
      </w:r>
    </w:p>
    <w:p w:rsidR="00A93AB7" w:rsidP="00080BD4" w:rsidRDefault="00A93AB7" w14:paraId="7580E490" w14:textId="77777777">
      <w:pPr>
        <w:pStyle w:val="ListParagraph"/>
        <w:numPr>
          <w:ilvl w:val="0"/>
          <w:numId w:val="39"/>
        </w:numPr>
        <w:tabs>
          <w:tab w:val="left" w:pos="5034"/>
        </w:tabs>
        <w:spacing w:after="160" w:line="259" w:lineRule="auto"/>
      </w:pPr>
      <w:r>
        <w:t>Being able to turn data into actionable information which allows for informed decisions</w:t>
      </w:r>
    </w:p>
    <w:p w:rsidR="00A93AB7" w:rsidP="00080BD4" w:rsidRDefault="00A93AB7" w14:paraId="6CCD64C4" w14:textId="77777777">
      <w:pPr>
        <w:pStyle w:val="ListParagraph"/>
        <w:numPr>
          <w:ilvl w:val="0"/>
          <w:numId w:val="39"/>
        </w:numPr>
        <w:tabs>
          <w:tab w:val="left" w:pos="5034"/>
        </w:tabs>
        <w:spacing w:after="160" w:line="259" w:lineRule="auto"/>
      </w:pPr>
      <w:r>
        <w:t>Boost productivity</w:t>
      </w:r>
    </w:p>
    <w:p w:rsidR="00A93AB7" w:rsidP="00080BD4" w:rsidRDefault="00A93AB7" w14:paraId="1E9FA82B" w14:textId="77777777">
      <w:pPr>
        <w:pStyle w:val="ListParagraph"/>
        <w:numPr>
          <w:ilvl w:val="0"/>
          <w:numId w:val="39"/>
        </w:numPr>
        <w:tabs>
          <w:tab w:val="left" w:pos="5034"/>
        </w:tabs>
        <w:spacing w:after="160" w:line="259" w:lineRule="auto"/>
      </w:pPr>
      <w:r>
        <w:t xml:space="preserve">Insights into customer behaviour means that the organisation can have a better understanding of their marketplace, and this leads to increased sales and market intelligence </w:t>
      </w:r>
    </w:p>
    <w:p w:rsidR="00A93AB7" w:rsidP="00080BD4" w:rsidRDefault="00A93AB7" w14:paraId="6E0341ED" w14:textId="77777777">
      <w:pPr>
        <w:pStyle w:val="ListParagraph"/>
        <w:numPr>
          <w:ilvl w:val="0"/>
          <w:numId w:val="39"/>
        </w:numPr>
        <w:tabs>
          <w:tab w:val="left" w:pos="5034"/>
        </w:tabs>
        <w:spacing w:after="160" w:line="259" w:lineRule="auto"/>
      </w:pPr>
      <w:r>
        <w:t>Improved visibility</w:t>
      </w:r>
    </w:p>
    <w:p w:rsidR="00A93AB7" w:rsidP="00A93AB7" w:rsidRDefault="00A93AB7" w14:paraId="0E0505CE" w14:textId="77777777">
      <w:pPr>
        <w:tabs>
          <w:tab w:val="left" w:pos="5034"/>
        </w:tabs>
      </w:pPr>
      <w:r>
        <w:t>There are different aspects of modern BI such as:</w:t>
      </w:r>
    </w:p>
    <w:p w:rsidR="00A93AB7" w:rsidP="00080BD4" w:rsidRDefault="00A93AB7" w14:paraId="71BC681B" w14:textId="77777777">
      <w:pPr>
        <w:pStyle w:val="ListParagraph"/>
        <w:numPr>
          <w:ilvl w:val="0"/>
          <w:numId w:val="40"/>
        </w:numPr>
        <w:tabs>
          <w:tab w:val="left" w:pos="5034"/>
        </w:tabs>
        <w:spacing w:after="160" w:line="259" w:lineRule="auto"/>
      </w:pPr>
      <w:r>
        <w:t>Data Lakes which is beneficial as it performs little to no automated data cleansing and therefore the data is maintained in its native form.</w:t>
      </w:r>
    </w:p>
    <w:p w:rsidR="00A93AB7" w:rsidP="00080BD4" w:rsidRDefault="00A93AB7" w14:paraId="63F2BD75" w14:textId="77777777">
      <w:pPr>
        <w:pStyle w:val="ListParagraph"/>
        <w:numPr>
          <w:ilvl w:val="0"/>
          <w:numId w:val="40"/>
        </w:numPr>
        <w:tabs>
          <w:tab w:val="left" w:pos="5034"/>
        </w:tabs>
        <w:spacing w:after="160" w:line="259" w:lineRule="auto"/>
      </w:pPr>
      <w:r>
        <w:t>Augmented analytics allows organisations to be able to have automatic insight generation process.</w:t>
      </w:r>
    </w:p>
    <w:p w:rsidR="00A93AB7" w:rsidP="00080BD4" w:rsidRDefault="00A93AB7" w14:paraId="725B0FD6" w14:textId="77777777">
      <w:pPr>
        <w:pStyle w:val="ListParagraph"/>
        <w:numPr>
          <w:ilvl w:val="0"/>
          <w:numId w:val="40"/>
        </w:numPr>
        <w:tabs>
          <w:tab w:val="left" w:pos="5034"/>
        </w:tabs>
        <w:spacing w:after="160" w:line="259" w:lineRule="auto"/>
      </w:pPr>
      <w:r>
        <w:t>BI Chatbots allows business users to access insights, reports and KPIs using a chat.</w:t>
      </w:r>
    </w:p>
    <w:p w:rsidR="00A93AB7" w:rsidP="00080BD4" w:rsidRDefault="00A93AB7" w14:paraId="2A7B78E2" w14:textId="77777777">
      <w:pPr>
        <w:pStyle w:val="ListParagraph"/>
        <w:numPr>
          <w:ilvl w:val="0"/>
          <w:numId w:val="40"/>
        </w:numPr>
        <w:tabs>
          <w:tab w:val="left" w:pos="5034"/>
        </w:tabs>
        <w:spacing w:after="160" w:line="259" w:lineRule="auto"/>
      </w:pPr>
      <w:r>
        <w:t>Self Service BI will allow a business user to access data without having to depend on IT and MIS teams.</w:t>
      </w:r>
    </w:p>
    <w:p w:rsidRPr="0039736B" w:rsidR="00A93AB7" w:rsidP="00080BD4" w:rsidRDefault="00A93AB7" w14:paraId="5DD93E8E" w14:textId="77777777">
      <w:pPr>
        <w:pStyle w:val="ListParagraph"/>
        <w:numPr>
          <w:ilvl w:val="0"/>
          <w:numId w:val="40"/>
        </w:numPr>
        <w:tabs>
          <w:tab w:val="left" w:pos="5034"/>
        </w:tabs>
        <w:spacing w:after="160" w:line="259" w:lineRule="auto"/>
      </w:pPr>
      <w:r>
        <w:t xml:space="preserve">Advanced analytics uses AI and machine learning and advanced analytics to use large amounts of data towards predicting the future to enable the decision makers more information to make informed decisions. </w:t>
      </w:r>
    </w:p>
    <w:p w:rsidR="00A93AB7" w:rsidP="00A93AB7" w:rsidRDefault="00A93AB7" w14:paraId="7241C039" w14:textId="77777777">
      <w:pPr>
        <w:tabs>
          <w:tab w:val="left" w:pos="5034"/>
        </w:tabs>
        <w:rPr>
          <w:b/>
          <w:bCs/>
        </w:rPr>
      </w:pPr>
      <w:r w:rsidRPr="0039736B">
        <w:rPr>
          <w:b/>
          <w:bCs/>
        </w:rPr>
        <w:t>Explain how an organisation can benefit from AI</w:t>
      </w:r>
    </w:p>
    <w:p w:rsidR="00A93AB7" w:rsidP="00A93AB7" w:rsidRDefault="00A93AB7" w14:paraId="5F784776" w14:textId="77777777">
      <w:pPr>
        <w:tabs>
          <w:tab w:val="left" w:pos="5034"/>
        </w:tabs>
      </w:pPr>
      <w:r>
        <w:t xml:space="preserve">Organisation should look to implement AI within wherever possible as it can perform cognitive functions that we would associate with humans. This will benefit the organization because they will be able to use it for reasoning, perceiving, learning, problem solving, and it has the possibility to be used for exercising creativity. The main benefits of this for an organisation is they gain recommendations related to internal issues or customer-facing efforts, increased quality of communication with customers, monitoring, and alerts to provide assessments on the state of the business, automation of manual and repetitive tasks, predictions on activity related to machines, customer or business health and there are other benefits which a small minority of business use. </w:t>
      </w:r>
    </w:p>
    <w:p w:rsidRPr="0039736B" w:rsidR="00A93AB7" w:rsidP="00A93AB7" w:rsidRDefault="00A93AB7" w14:paraId="245A6458" w14:textId="77777777">
      <w:pPr>
        <w:tabs>
          <w:tab w:val="left" w:pos="5034"/>
        </w:tabs>
      </w:pPr>
      <w:r>
        <w:t xml:space="preserve">From this technology we have seen organisations use are robotics and autonomous vehicles, computer vision, language, virtual agents, and machine learning. </w:t>
      </w:r>
    </w:p>
    <w:p w:rsidR="00A93AB7" w:rsidP="00A93AB7" w:rsidRDefault="00A93AB7" w14:paraId="3AC83BB7" w14:textId="77777777">
      <w:pPr>
        <w:tabs>
          <w:tab w:val="left" w:pos="5034"/>
        </w:tabs>
        <w:rPr>
          <w:b/>
          <w:bCs/>
        </w:rPr>
      </w:pPr>
      <w:r w:rsidRPr="0039736B">
        <w:rPr>
          <w:b/>
          <w:bCs/>
        </w:rPr>
        <w:t>Describe the areas of an organisation that may be affected by AI</w:t>
      </w:r>
    </w:p>
    <w:p w:rsidR="00A93AB7" w:rsidP="00A93AB7" w:rsidRDefault="00A93AB7" w14:paraId="2EA7BAB7" w14:textId="77777777">
      <w:pPr>
        <w:tabs>
          <w:tab w:val="left" w:pos="5034"/>
        </w:tabs>
      </w:pPr>
      <w:r>
        <w:t xml:space="preserve">In the technology, media, and telecom industry there will predominantly be a change in information technology but also this will bring changes to the customer service. Another major affect will be the marketing strategy. Overall, in general this trend is similar however rather than marketing being affected by AI the operations and manufacturing will be affected more. </w:t>
      </w:r>
    </w:p>
    <w:p w:rsidR="00A93AB7" w:rsidP="00A93AB7" w:rsidRDefault="00A93AB7" w14:paraId="73B2D326" w14:textId="77777777">
      <w:pPr>
        <w:tabs>
          <w:tab w:val="left" w:pos="5034"/>
        </w:tabs>
      </w:pPr>
      <w:r>
        <w:t>AI has affected organisations as it allows them to be able gain a better understanding of their customers through customer engagement, predictive analytics to help with forecasting, process automation, artificial creativity and also security system to enhance the protection available for organisations. This has led to many different industries looking to implement AI into their organisations day to day activities and example of this are:</w:t>
      </w:r>
    </w:p>
    <w:p w:rsidR="00A93AB7" w:rsidP="00080BD4" w:rsidRDefault="00A93AB7" w14:paraId="2E5B3C63" w14:textId="77777777">
      <w:pPr>
        <w:pStyle w:val="ListParagraph"/>
        <w:numPr>
          <w:ilvl w:val="0"/>
          <w:numId w:val="41"/>
        </w:numPr>
        <w:tabs>
          <w:tab w:val="left" w:pos="5034"/>
        </w:tabs>
        <w:spacing w:after="160" w:line="259" w:lineRule="auto"/>
      </w:pPr>
      <w:r>
        <w:t>Healthcare</w:t>
      </w:r>
    </w:p>
    <w:p w:rsidR="00A93AB7" w:rsidP="00080BD4" w:rsidRDefault="00A93AB7" w14:paraId="7D2864DF" w14:textId="77777777">
      <w:pPr>
        <w:pStyle w:val="ListParagraph"/>
        <w:numPr>
          <w:ilvl w:val="0"/>
          <w:numId w:val="41"/>
        </w:numPr>
        <w:tabs>
          <w:tab w:val="left" w:pos="5034"/>
        </w:tabs>
        <w:spacing w:after="160" w:line="259" w:lineRule="auto"/>
      </w:pPr>
      <w:r>
        <w:t>Insurance</w:t>
      </w:r>
    </w:p>
    <w:p w:rsidR="00A93AB7" w:rsidP="00080BD4" w:rsidRDefault="00A93AB7" w14:paraId="11B2C716" w14:textId="77777777">
      <w:pPr>
        <w:pStyle w:val="ListParagraph"/>
        <w:numPr>
          <w:ilvl w:val="0"/>
          <w:numId w:val="41"/>
        </w:numPr>
        <w:tabs>
          <w:tab w:val="left" w:pos="5034"/>
        </w:tabs>
        <w:spacing w:after="160" w:line="259" w:lineRule="auto"/>
      </w:pPr>
      <w:r>
        <w:t>Oil and gas</w:t>
      </w:r>
    </w:p>
    <w:p w:rsidR="00A93AB7" w:rsidP="00080BD4" w:rsidRDefault="00A93AB7" w14:paraId="128C4514" w14:textId="77777777">
      <w:pPr>
        <w:pStyle w:val="ListParagraph"/>
        <w:numPr>
          <w:ilvl w:val="0"/>
          <w:numId w:val="41"/>
        </w:numPr>
        <w:tabs>
          <w:tab w:val="left" w:pos="5034"/>
        </w:tabs>
        <w:spacing w:after="160" w:line="259" w:lineRule="auto"/>
      </w:pPr>
      <w:r>
        <w:t>Agriculture</w:t>
      </w:r>
    </w:p>
    <w:p w:rsidR="00A93AB7" w:rsidP="00080BD4" w:rsidRDefault="00A93AB7" w14:paraId="2A42B894" w14:textId="77777777">
      <w:pPr>
        <w:pStyle w:val="ListParagraph"/>
        <w:numPr>
          <w:ilvl w:val="0"/>
          <w:numId w:val="41"/>
        </w:numPr>
        <w:tabs>
          <w:tab w:val="left" w:pos="5034"/>
        </w:tabs>
        <w:spacing w:after="160" w:line="259" w:lineRule="auto"/>
      </w:pPr>
      <w:r>
        <w:t>Publishing and Media</w:t>
      </w:r>
    </w:p>
    <w:p w:rsidR="00A93AB7" w:rsidP="00080BD4" w:rsidRDefault="00A93AB7" w14:paraId="5CAFD4F7" w14:textId="77777777">
      <w:pPr>
        <w:pStyle w:val="ListParagraph"/>
        <w:numPr>
          <w:ilvl w:val="0"/>
          <w:numId w:val="41"/>
        </w:numPr>
        <w:tabs>
          <w:tab w:val="left" w:pos="5034"/>
        </w:tabs>
        <w:spacing w:after="160" w:line="259" w:lineRule="auto"/>
      </w:pPr>
      <w:r>
        <w:t>Architecture</w:t>
      </w:r>
    </w:p>
    <w:p w:rsidR="00A93AB7" w:rsidP="00080BD4" w:rsidRDefault="00A93AB7" w14:paraId="6089E158" w14:textId="77777777">
      <w:pPr>
        <w:pStyle w:val="ListParagraph"/>
        <w:numPr>
          <w:ilvl w:val="0"/>
          <w:numId w:val="41"/>
        </w:numPr>
        <w:tabs>
          <w:tab w:val="left" w:pos="5034"/>
        </w:tabs>
        <w:spacing w:after="160" w:line="259" w:lineRule="auto"/>
      </w:pPr>
      <w:r>
        <w:t>Hospitality</w:t>
      </w:r>
    </w:p>
    <w:p w:rsidR="00A93AB7" w:rsidP="00080BD4" w:rsidRDefault="00A93AB7" w14:paraId="2496D01A" w14:textId="77777777">
      <w:pPr>
        <w:pStyle w:val="ListParagraph"/>
        <w:numPr>
          <w:ilvl w:val="0"/>
          <w:numId w:val="41"/>
        </w:numPr>
        <w:tabs>
          <w:tab w:val="left" w:pos="5034"/>
        </w:tabs>
        <w:spacing w:after="160" w:line="259" w:lineRule="auto"/>
      </w:pPr>
      <w:r>
        <w:t>Finance</w:t>
      </w:r>
    </w:p>
    <w:p w:rsidRPr="0039736B" w:rsidR="00A93AB7" w:rsidP="00080BD4" w:rsidRDefault="00A93AB7" w14:paraId="48BA34D6" w14:textId="77777777">
      <w:pPr>
        <w:pStyle w:val="ListParagraph"/>
        <w:numPr>
          <w:ilvl w:val="0"/>
          <w:numId w:val="41"/>
        </w:numPr>
        <w:tabs>
          <w:tab w:val="left" w:pos="5034"/>
        </w:tabs>
        <w:spacing w:after="160" w:line="259" w:lineRule="auto"/>
      </w:pPr>
      <w:r>
        <w:t>Customer service</w:t>
      </w:r>
    </w:p>
    <w:p w:rsidR="00A93AB7" w:rsidP="00A93AB7" w:rsidRDefault="00A93AB7" w14:paraId="2A89C2D8" w14:textId="77777777">
      <w:pPr>
        <w:tabs>
          <w:tab w:val="left" w:pos="5034"/>
        </w:tabs>
        <w:rPr>
          <w:b/>
          <w:bCs/>
        </w:rPr>
      </w:pPr>
      <w:r w:rsidRPr="0039736B">
        <w:rPr>
          <w:b/>
          <w:bCs/>
        </w:rPr>
        <w:t>Explain how an organisation can benefit from IE</w:t>
      </w:r>
    </w:p>
    <w:p w:rsidR="00A93AB7" w:rsidP="00A93AB7" w:rsidRDefault="00A93AB7" w14:paraId="0204AECA" w14:textId="77777777">
      <w:pPr>
        <w:tabs>
          <w:tab w:val="left" w:pos="5034"/>
        </w:tabs>
      </w:pPr>
      <w:r>
        <w:t>An organisation will benefit from using intelligent enterprise in a few different ways but they will have to be aware of the requirements such as:</w:t>
      </w:r>
    </w:p>
    <w:p w:rsidR="00A93AB7" w:rsidP="00080BD4" w:rsidRDefault="00A93AB7" w14:paraId="08B23874" w14:textId="77777777">
      <w:pPr>
        <w:pStyle w:val="ListParagraph"/>
        <w:numPr>
          <w:ilvl w:val="0"/>
          <w:numId w:val="42"/>
        </w:numPr>
        <w:tabs>
          <w:tab w:val="left" w:pos="5034"/>
        </w:tabs>
        <w:spacing w:after="160" w:line="259" w:lineRule="auto"/>
      </w:pPr>
      <w:r>
        <w:t xml:space="preserve">Citizen AI can be used by organisations to make their AI to act as responsible and productive members of society. </w:t>
      </w:r>
    </w:p>
    <w:p w:rsidR="00A93AB7" w:rsidP="00080BD4" w:rsidRDefault="00A93AB7" w14:paraId="382C6F0B" w14:textId="77777777">
      <w:pPr>
        <w:pStyle w:val="ListParagraph"/>
        <w:numPr>
          <w:ilvl w:val="0"/>
          <w:numId w:val="42"/>
        </w:numPr>
        <w:tabs>
          <w:tab w:val="left" w:pos="5034"/>
        </w:tabs>
        <w:spacing w:after="160" w:line="259" w:lineRule="auto"/>
      </w:pPr>
      <w:r>
        <w:t xml:space="preserve">Extended Reality will enable them to remove the distance to people, information and experiences. </w:t>
      </w:r>
    </w:p>
    <w:p w:rsidR="00A93AB7" w:rsidP="00080BD4" w:rsidRDefault="00A93AB7" w14:paraId="1BACCC9C" w14:textId="77777777">
      <w:pPr>
        <w:pStyle w:val="ListParagraph"/>
        <w:numPr>
          <w:ilvl w:val="0"/>
          <w:numId w:val="42"/>
        </w:numPr>
        <w:tabs>
          <w:tab w:val="left" w:pos="5034"/>
        </w:tabs>
        <w:spacing w:after="160" w:line="259" w:lineRule="auto"/>
      </w:pPr>
      <w:r>
        <w:t xml:space="preserve">Data Veracity will look to combat issues such as inaccurate, manipulated, and biased data. </w:t>
      </w:r>
    </w:p>
    <w:p w:rsidR="00A93AB7" w:rsidP="00080BD4" w:rsidRDefault="00A93AB7" w14:paraId="4F323C23" w14:textId="77777777">
      <w:pPr>
        <w:pStyle w:val="ListParagraph"/>
        <w:numPr>
          <w:ilvl w:val="0"/>
          <w:numId w:val="42"/>
        </w:numPr>
        <w:tabs>
          <w:tab w:val="left" w:pos="5034"/>
        </w:tabs>
        <w:spacing w:after="160" w:line="259" w:lineRule="auto"/>
      </w:pPr>
      <w:r>
        <w:t xml:space="preserve">Frictionless Business will be enabled when companies move away from the internal legacy systems, and this can be achieved by re-architecting themselves. </w:t>
      </w:r>
    </w:p>
    <w:p w:rsidR="00A93AB7" w:rsidP="00080BD4" w:rsidRDefault="00A93AB7" w14:paraId="5539DEC9" w14:textId="77777777">
      <w:pPr>
        <w:pStyle w:val="ListParagraph"/>
        <w:numPr>
          <w:ilvl w:val="0"/>
          <w:numId w:val="42"/>
        </w:numPr>
        <w:tabs>
          <w:tab w:val="left" w:pos="5034"/>
        </w:tabs>
        <w:spacing w:after="160" w:line="259" w:lineRule="auto"/>
      </w:pPr>
      <w:r>
        <w:t xml:space="preserve">Internet of thinking will be achieved however to allow for AI, robotics, and immersive technologies to be enhanced to their full potential they will require the infrastructure to be expanded to be suitable for the real-world implementation. </w:t>
      </w:r>
    </w:p>
    <w:p w:rsidRPr="0039736B" w:rsidR="00A93AB7" w:rsidP="00A93AB7" w:rsidRDefault="00A93AB7" w14:paraId="28249738" w14:textId="77777777">
      <w:pPr>
        <w:tabs>
          <w:tab w:val="left" w:pos="5034"/>
        </w:tabs>
      </w:pPr>
      <w:r>
        <w:t xml:space="preserve">An organisation should look to connect their data graphs with intelligent process as they will be able to unify the seller experience. This will enable the seller to be able to connect the sales automation, marketing automation, social insights and employee’s productivity. </w:t>
      </w:r>
    </w:p>
    <w:p w:rsidR="00A93AB7" w:rsidP="00A93AB7" w:rsidRDefault="00A93AB7" w14:paraId="1EC9FCCA" w14:textId="77777777">
      <w:pPr>
        <w:tabs>
          <w:tab w:val="left" w:pos="5034"/>
        </w:tabs>
        <w:rPr>
          <w:b/>
          <w:bCs/>
        </w:rPr>
      </w:pPr>
      <w:r w:rsidRPr="0039736B">
        <w:rPr>
          <w:b/>
          <w:bCs/>
        </w:rPr>
        <w:t>Describe how an organisation can deploy smart sensors to gain from IE</w:t>
      </w:r>
    </w:p>
    <w:p w:rsidR="00A93AB7" w:rsidP="00A93AB7" w:rsidRDefault="00A93AB7" w14:paraId="45F382C3" w14:textId="77777777">
      <w:pPr>
        <w:tabs>
          <w:tab w:val="left" w:pos="5034"/>
        </w:tabs>
      </w:pPr>
      <w:r>
        <w:t>There are different ways an organisation can look to achieve this, and they may look to use more than one and these are:</w:t>
      </w:r>
    </w:p>
    <w:p w:rsidR="00A93AB7" w:rsidP="00080BD4" w:rsidRDefault="00A93AB7" w14:paraId="29EC4137" w14:textId="77777777">
      <w:pPr>
        <w:pStyle w:val="ListParagraph"/>
        <w:numPr>
          <w:ilvl w:val="0"/>
          <w:numId w:val="43"/>
        </w:numPr>
        <w:tabs>
          <w:tab w:val="left" w:pos="5034"/>
        </w:tabs>
        <w:spacing w:after="160" w:line="259" w:lineRule="auto"/>
      </w:pPr>
      <w:r>
        <w:t xml:space="preserve">Data mining can help uncover trends especially as the data set will be large. </w:t>
      </w:r>
    </w:p>
    <w:p w:rsidR="00A93AB7" w:rsidP="00080BD4" w:rsidRDefault="00A93AB7" w14:paraId="678EB4AB" w14:textId="77777777">
      <w:pPr>
        <w:pStyle w:val="ListParagraph"/>
        <w:numPr>
          <w:ilvl w:val="0"/>
          <w:numId w:val="43"/>
        </w:numPr>
        <w:tabs>
          <w:tab w:val="left" w:pos="5034"/>
        </w:tabs>
        <w:spacing w:after="160" w:line="259" w:lineRule="auto"/>
      </w:pPr>
      <w:r>
        <w:t>Reporting will enable the stakeholders to have information available to make informed decisions</w:t>
      </w:r>
    </w:p>
    <w:p w:rsidR="00A93AB7" w:rsidP="00080BD4" w:rsidRDefault="00A93AB7" w14:paraId="68B5EE38" w14:textId="77777777">
      <w:pPr>
        <w:pStyle w:val="ListParagraph"/>
        <w:numPr>
          <w:ilvl w:val="0"/>
          <w:numId w:val="43"/>
        </w:numPr>
        <w:tabs>
          <w:tab w:val="left" w:pos="5034"/>
        </w:tabs>
        <w:spacing w:after="160" w:line="259" w:lineRule="auto"/>
      </w:pPr>
      <w:r>
        <w:t>Performance metrics and benchmarking will help to track performance from previous years which will help when evaluating whether goals have been met and highlight the positives and negatives</w:t>
      </w:r>
    </w:p>
    <w:p w:rsidR="00A93AB7" w:rsidP="00080BD4" w:rsidRDefault="00A93AB7" w14:paraId="2680BBFA" w14:textId="77777777">
      <w:pPr>
        <w:pStyle w:val="ListParagraph"/>
        <w:numPr>
          <w:ilvl w:val="0"/>
          <w:numId w:val="43"/>
        </w:numPr>
        <w:tabs>
          <w:tab w:val="left" w:pos="5034"/>
        </w:tabs>
        <w:spacing w:after="160" w:line="259" w:lineRule="auto"/>
      </w:pPr>
      <w:r>
        <w:t>Querying will allow specific questions to be answered from the dataset</w:t>
      </w:r>
    </w:p>
    <w:p w:rsidR="00A93AB7" w:rsidP="00080BD4" w:rsidRDefault="00A93AB7" w14:paraId="33B8334C" w14:textId="77777777">
      <w:pPr>
        <w:pStyle w:val="ListParagraph"/>
        <w:numPr>
          <w:ilvl w:val="0"/>
          <w:numId w:val="43"/>
        </w:numPr>
        <w:tabs>
          <w:tab w:val="left" w:pos="5034"/>
        </w:tabs>
        <w:spacing w:after="160" w:line="259" w:lineRule="auto"/>
      </w:pPr>
      <w:r>
        <w:t>Data visualization this will turn the data into graphs charts and histograms therefore making it easier for analysis</w:t>
      </w:r>
    </w:p>
    <w:p w:rsidR="00A93AB7" w:rsidP="00080BD4" w:rsidRDefault="00A93AB7" w14:paraId="3C94BD68" w14:textId="77777777">
      <w:pPr>
        <w:pStyle w:val="ListParagraph"/>
        <w:numPr>
          <w:ilvl w:val="0"/>
          <w:numId w:val="43"/>
        </w:numPr>
        <w:tabs>
          <w:tab w:val="left" w:pos="5034"/>
        </w:tabs>
        <w:spacing w:after="160" w:line="259" w:lineRule="auto"/>
      </w:pPr>
      <w:r>
        <w:t xml:space="preserve">Visual analysis explores the data through visual storytelling and is useful in terms of communicating insights and allows you to stay in the flow of analysis. </w:t>
      </w:r>
    </w:p>
    <w:p w:rsidRPr="0039736B" w:rsidR="00A93AB7" w:rsidP="00080BD4" w:rsidRDefault="00A93AB7" w14:paraId="31330D9B" w14:textId="77777777">
      <w:pPr>
        <w:pStyle w:val="ListParagraph"/>
        <w:numPr>
          <w:ilvl w:val="0"/>
          <w:numId w:val="43"/>
        </w:numPr>
        <w:tabs>
          <w:tab w:val="left" w:pos="5034"/>
        </w:tabs>
        <w:spacing w:after="160" w:line="259" w:lineRule="auto"/>
      </w:pPr>
      <w:r>
        <w:t xml:space="preserve">Data preparation is important phase in preparing the data ready for analysis as an organisation may have multiple data sources, so dimensions and measurements need to be identified. </w:t>
      </w:r>
    </w:p>
    <w:p w:rsidR="00A93AB7" w:rsidP="00E258CC" w:rsidRDefault="00A93AB7" w14:paraId="691074A0" w14:textId="77777777">
      <w:pPr>
        <w:rPr>
          <w:rFonts w:ascii="Arial" w:hAnsi="Arial" w:cs="Arial"/>
          <w:color w:val="FF0000"/>
          <w:szCs w:val="24"/>
        </w:rPr>
      </w:pPr>
    </w:p>
    <w:p w:rsidR="00C076AE" w:rsidP="00A93AB7" w:rsidRDefault="00C076AE" w14:paraId="0C6B82F3" w14:textId="35CDCE21">
      <w:pPr>
        <w:rPr>
          <w:rFonts w:ascii="Arial" w:hAnsi="Arial" w:cs="Arial"/>
        </w:rPr>
      </w:pPr>
    </w:p>
    <w:p w:rsidR="00A93AB7" w:rsidP="00A93AB7" w:rsidRDefault="00A93AB7" w14:paraId="74AEC7FD" w14:textId="77777777">
      <w:pPr>
        <w:rPr>
          <w:rFonts w:ascii="Arial" w:hAnsi="Arial" w:cs="Arial"/>
        </w:rPr>
      </w:pPr>
    </w:p>
    <w:p w:rsidR="00A93AB7" w:rsidP="00A93AB7" w:rsidRDefault="00A93AB7" w14:paraId="2999D4E8" w14:textId="77777777">
      <w:pPr>
        <w:rPr>
          <w:rFonts w:ascii="Arial" w:hAnsi="Arial" w:cs="Arial"/>
        </w:rPr>
      </w:pPr>
    </w:p>
    <w:p w:rsidR="00A93AB7" w:rsidP="00A93AB7" w:rsidRDefault="00A93AB7" w14:paraId="74624DD4" w14:textId="77777777">
      <w:pPr>
        <w:rPr>
          <w:rFonts w:ascii="Arial" w:hAnsi="Arial" w:cs="Arial"/>
        </w:rPr>
      </w:pPr>
    </w:p>
    <w:p w:rsidR="00A93AB7" w:rsidP="00A93AB7" w:rsidRDefault="00A93AB7" w14:paraId="033A2327" w14:textId="77777777">
      <w:pPr>
        <w:rPr>
          <w:rFonts w:ascii="Arial" w:hAnsi="Arial" w:cs="Arial"/>
        </w:rPr>
      </w:pPr>
    </w:p>
    <w:p w:rsidR="008F719D" w:rsidP="00A93AB7" w:rsidRDefault="008F719D" w14:paraId="6C636B03" w14:textId="77777777">
      <w:pPr>
        <w:rPr>
          <w:rFonts w:ascii="Arial" w:hAnsi="Arial" w:cs="Arial"/>
        </w:rPr>
      </w:pPr>
    </w:p>
    <w:p w:rsidR="008F719D" w:rsidP="00A93AB7" w:rsidRDefault="008F719D" w14:paraId="408E5646" w14:textId="77777777">
      <w:pPr>
        <w:rPr>
          <w:rFonts w:ascii="Arial" w:hAnsi="Arial" w:cs="Arial"/>
        </w:rPr>
      </w:pPr>
    </w:p>
    <w:p w:rsidR="008F719D" w:rsidP="00A93AB7" w:rsidRDefault="008F719D" w14:paraId="5AE05109" w14:textId="77777777">
      <w:pPr>
        <w:rPr>
          <w:rFonts w:ascii="Arial" w:hAnsi="Arial" w:cs="Arial"/>
        </w:rPr>
      </w:pPr>
    </w:p>
    <w:p w:rsidR="008F719D" w:rsidP="00A93AB7" w:rsidRDefault="008F719D" w14:paraId="726CE4AC" w14:textId="77777777">
      <w:pPr>
        <w:rPr>
          <w:rFonts w:ascii="Arial" w:hAnsi="Arial" w:cs="Arial"/>
        </w:rPr>
      </w:pPr>
    </w:p>
    <w:p w:rsidR="008F719D" w:rsidP="00A93AB7" w:rsidRDefault="008F719D" w14:paraId="1206BD2B" w14:textId="77777777">
      <w:pPr>
        <w:rPr>
          <w:rFonts w:ascii="Arial" w:hAnsi="Arial" w:cs="Arial"/>
        </w:rPr>
      </w:pPr>
    </w:p>
    <w:p w:rsidR="008F719D" w:rsidP="00A93AB7" w:rsidRDefault="008F719D" w14:paraId="6B9B8F28" w14:textId="77777777">
      <w:pPr>
        <w:rPr>
          <w:rFonts w:ascii="Arial" w:hAnsi="Arial" w:cs="Arial"/>
        </w:rPr>
      </w:pPr>
    </w:p>
    <w:p w:rsidR="008F719D" w:rsidP="00A93AB7" w:rsidRDefault="008F719D" w14:paraId="494E6CE9" w14:textId="77777777">
      <w:pPr>
        <w:rPr>
          <w:rFonts w:ascii="Arial" w:hAnsi="Arial" w:cs="Arial"/>
        </w:rPr>
      </w:pPr>
    </w:p>
    <w:p w:rsidR="008F719D" w:rsidP="00A93AB7" w:rsidRDefault="008F719D" w14:paraId="1893213C" w14:textId="77777777">
      <w:pPr>
        <w:rPr>
          <w:rFonts w:ascii="Arial" w:hAnsi="Arial" w:cs="Arial"/>
        </w:rPr>
      </w:pPr>
    </w:p>
    <w:p w:rsidR="008F719D" w:rsidP="00A93AB7" w:rsidRDefault="008F719D" w14:paraId="342EE475" w14:textId="77777777">
      <w:pPr>
        <w:rPr>
          <w:rFonts w:ascii="Arial" w:hAnsi="Arial" w:cs="Arial"/>
        </w:rPr>
      </w:pPr>
    </w:p>
    <w:p w:rsidRPr="00F87698" w:rsidR="00BF5EEE" w:rsidP="00A93AB7" w:rsidRDefault="00BF5EEE" w14:paraId="3D900D95" w14:textId="77777777">
      <w:pPr>
        <w:rPr>
          <w:rFonts w:ascii="Arial" w:hAnsi="Arial" w:cs="Arial"/>
        </w:rPr>
      </w:pPr>
    </w:p>
    <w:p w:rsidRPr="00EC0EB9" w:rsidR="00EC0EB9" w:rsidP="00EC0EB9" w:rsidRDefault="00A93AB7" w14:paraId="01659BA9" w14:textId="08C8DE14">
      <w:pPr>
        <w:pStyle w:val="Heading2"/>
        <w:rPr>
          <w:rFonts w:cstheme="minorHAnsi"/>
        </w:rPr>
      </w:pPr>
      <w:r w:rsidRPr="0088745A">
        <w:rPr>
          <w:rFonts w:cstheme="minorHAnsi"/>
        </w:rPr>
        <w:t>Member 2 – M00810926 - Abdullahi Mohamed</w:t>
      </w:r>
    </w:p>
    <w:p w:rsidR="00EC0EB9" w:rsidP="00EC0EB9" w:rsidRDefault="00EC0EB9" w14:paraId="32115D5D"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p>
    <w:p w:rsidR="00EC0EB9" w:rsidP="00EC0EB9" w:rsidRDefault="00EC0EB9" w14:paraId="5F3790C0"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r>
        <w:rPr>
          <w:rFonts w:asciiTheme="minorHAnsi" w:hAnsiTheme="minorHAnsi" w:cstheme="minorHAnsi"/>
          <w:color w:val="000000"/>
          <w:u w:val="single"/>
          <w:bdr w:val="none" w:color="auto" w:sz="0" w:space="0" w:frame="1"/>
        </w:rPr>
        <w:t>Reflection – Learning Style </w:t>
      </w:r>
    </w:p>
    <w:p w:rsidR="00EC0EB9" w:rsidP="00EC0EB9" w:rsidRDefault="00EC0EB9" w14:paraId="71B90487" w14:textId="77777777">
      <w:pPr>
        <w:pStyle w:val="NormalWeb"/>
        <w:shd w:val="clear" w:color="auto" w:fill="FFFFFF"/>
        <w:spacing w:before="0" w:beforeAutospacing="0" w:after="0" w:afterAutospacing="0"/>
        <w:rPr>
          <w:rFonts w:asciiTheme="minorHAnsi" w:hAnsiTheme="minorHAnsi" w:cstheme="minorHAnsi"/>
          <w:color w:val="242424"/>
        </w:rPr>
      </w:pPr>
    </w:p>
    <w:p w:rsidR="00EC0EB9" w:rsidP="00EC0EB9" w:rsidRDefault="00EC0EB9" w14:paraId="61EFB16B" w14:textId="77777777">
      <w:pPr>
        <w:pStyle w:val="xelementtoproof"/>
        <w:shd w:val="clear" w:color="auto" w:fill="FFFFFF"/>
        <w:spacing w:before="0" w:beforeAutospacing="0" w:after="0" w:afterAutospacing="0"/>
        <w:rPr>
          <w:rFonts w:asciiTheme="minorHAnsi" w:hAnsiTheme="minorHAnsi" w:cstheme="minorHAnsi"/>
          <w:color w:val="000000"/>
          <w:bdr w:val="none" w:color="auto" w:sz="0" w:space="0" w:frame="1"/>
        </w:rPr>
      </w:pPr>
      <w:r>
        <w:rPr>
          <w:rFonts w:asciiTheme="minorHAnsi" w:hAnsiTheme="minorHAnsi" w:cstheme="minorHAnsi"/>
          <w:color w:val="000000"/>
          <w:bdr w:val="none" w:color="auto" w:sz="0" w:space="0" w:frame="1"/>
        </w:rPr>
        <w:t>The way I usually learn is through textbook and lecture slides, this has impacted me positively as it helps me gather and sustain necessary information and always have the option to review by researching. This has positively improved the report as I have continuously gone over the lecture slide and GOALs to ensure the section, I am responsible is quality work.</w:t>
      </w:r>
    </w:p>
    <w:p w:rsidR="00EC0EB9" w:rsidP="00EC0EB9" w:rsidRDefault="00EC0EB9" w14:paraId="437631CF" w14:textId="77777777">
      <w:pPr>
        <w:pStyle w:val="xelementtoproof"/>
        <w:shd w:val="clear" w:color="auto" w:fill="FFFFFF"/>
        <w:spacing w:before="0" w:beforeAutospacing="0" w:after="0" w:afterAutospacing="0"/>
        <w:rPr>
          <w:rFonts w:asciiTheme="minorHAnsi" w:hAnsiTheme="minorHAnsi" w:cstheme="minorHAnsi"/>
          <w:color w:val="242424"/>
        </w:rPr>
      </w:pPr>
      <w:r>
        <w:rPr>
          <w:rFonts w:asciiTheme="minorHAnsi" w:hAnsiTheme="minorHAnsi" w:cstheme="minorHAnsi"/>
          <w:color w:val="000000"/>
          <w:bdr w:val="none" w:color="auto" w:sz="0" w:space="0" w:frame="1"/>
        </w:rPr>
        <w:t> </w:t>
      </w:r>
    </w:p>
    <w:p w:rsidR="00EC0EB9" w:rsidP="00EC0EB9" w:rsidRDefault="00EC0EB9" w14:paraId="2861A72B" w14:textId="77777777">
      <w:pPr>
        <w:pStyle w:val="NormalWeb"/>
        <w:shd w:val="clear" w:color="auto" w:fill="FFFFFF"/>
        <w:spacing w:before="0" w:beforeAutospacing="0" w:after="0" w:afterAutospacing="0"/>
        <w:rPr>
          <w:rFonts w:asciiTheme="minorHAnsi" w:hAnsiTheme="minorHAnsi" w:cstheme="minorHAnsi"/>
          <w:color w:val="242424"/>
        </w:rPr>
      </w:pPr>
      <w:r>
        <w:rPr>
          <w:rFonts w:asciiTheme="minorHAnsi" w:hAnsiTheme="minorHAnsi" w:cstheme="minorHAnsi"/>
          <w:color w:val="000000"/>
          <w:u w:val="single"/>
          <w:bdr w:val="none" w:color="auto" w:sz="0" w:space="0" w:frame="1"/>
        </w:rPr>
        <w:t>Reflection – Personality Type </w:t>
      </w:r>
    </w:p>
    <w:p w:rsidR="00EC0EB9" w:rsidP="00EC0EB9" w:rsidRDefault="00EC0EB9" w14:paraId="4556F5B6" w14:textId="77777777">
      <w:pPr>
        <w:pStyle w:val="xelementtoproof"/>
        <w:shd w:val="clear" w:color="auto" w:fill="FFFFFF"/>
        <w:spacing w:before="0" w:beforeAutospacing="0" w:after="0" w:afterAutospacing="0"/>
        <w:rPr>
          <w:rFonts w:asciiTheme="minorHAnsi" w:hAnsiTheme="minorHAnsi" w:cstheme="minorHAnsi"/>
          <w:color w:val="000000"/>
          <w:bdr w:val="none" w:color="auto" w:sz="0" w:space="0" w:frame="1"/>
        </w:rPr>
      </w:pPr>
    </w:p>
    <w:p w:rsidR="00EC0EB9" w:rsidP="00EC0EB9" w:rsidRDefault="00EC0EB9" w14:paraId="341D1FD5" w14:textId="77777777">
      <w:pPr>
        <w:pStyle w:val="xelementtoproof"/>
        <w:shd w:val="clear" w:color="auto" w:fill="FFFFFF"/>
        <w:spacing w:before="0" w:beforeAutospacing="0" w:after="0" w:afterAutospacing="0"/>
        <w:rPr>
          <w:rFonts w:asciiTheme="minorHAnsi" w:hAnsiTheme="minorHAnsi" w:cstheme="minorHAnsi"/>
          <w:color w:val="242424"/>
        </w:rPr>
      </w:pPr>
      <w:r>
        <w:rPr>
          <w:rFonts w:asciiTheme="minorHAnsi" w:hAnsiTheme="minorHAnsi" w:cstheme="minorHAnsi"/>
          <w:color w:val="000000"/>
          <w:bdr w:val="none" w:color="auto" w:sz="0" w:space="0" w:frame="1"/>
        </w:rPr>
        <w:t>I am usually a confident outgoing person to which it showed in the work as I have continuously reminded the group of work such as gathering the presentation report and putting it one document. Also, it helped become even more confident as I have worked with various team members with different skillset and I have adjusted to meet there needs, for example I like to get the work done as soon as possible.</w:t>
      </w:r>
    </w:p>
    <w:p w:rsidR="00EC0EB9" w:rsidP="00EC0EB9" w:rsidRDefault="00EC0EB9" w14:paraId="5C5B0A9D"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p>
    <w:p w:rsidR="00EC0EB9" w:rsidP="00EC0EB9" w:rsidRDefault="00EC0EB9" w14:paraId="2BB319E1"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r>
        <w:rPr>
          <w:rFonts w:asciiTheme="minorHAnsi" w:hAnsiTheme="minorHAnsi" w:cstheme="minorHAnsi"/>
          <w:color w:val="000000"/>
          <w:u w:val="single"/>
          <w:bdr w:val="none" w:color="auto" w:sz="0" w:space="0" w:frame="1"/>
        </w:rPr>
        <w:t>Reflection – Teamwork approach </w:t>
      </w:r>
    </w:p>
    <w:p w:rsidR="00EC0EB9" w:rsidP="00EC0EB9" w:rsidRDefault="00EC0EB9" w14:paraId="10F49559" w14:textId="77777777">
      <w:pPr>
        <w:pStyle w:val="NormalWeb"/>
        <w:shd w:val="clear" w:color="auto" w:fill="FFFFFF"/>
        <w:spacing w:before="0" w:beforeAutospacing="0" w:after="0" w:afterAutospacing="0"/>
        <w:rPr>
          <w:rFonts w:asciiTheme="minorHAnsi" w:hAnsiTheme="minorHAnsi" w:cstheme="minorHAnsi"/>
          <w:color w:val="242424"/>
        </w:rPr>
      </w:pPr>
    </w:p>
    <w:p w:rsidR="00EC0EB9" w:rsidP="00EC0EB9" w:rsidRDefault="00EC0EB9" w14:paraId="12122B2F" w14:textId="77777777">
      <w:pPr>
        <w:pStyle w:val="xelementtoproof"/>
        <w:shd w:val="clear" w:color="auto" w:fill="FFFFFF"/>
        <w:spacing w:before="0" w:beforeAutospacing="0" w:after="0" w:afterAutospacing="0"/>
        <w:rPr>
          <w:rFonts w:asciiTheme="minorHAnsi" w:hAnsiTheme="minorHAnsi" w:cstheme="minorHAnsi"/>
          <w:color w:val="242424"/>
        </w:rPr>
      </w:pPr>
      <w:r>
        <w:rPr>
          <w:rFonts w:asciiTheme="minorHAnsi" w:hAnsiTheme="minorHAnsi" w:cstheme="minorHAnsi"/>
          <w:color w:val="000000"/>
          <w:bdr w:val="none" w:color="auto" w:sz="0" w:space="0" w:frame="1"/>
        </w:rPr>
        <w:t>When I am in a team, I like to give everyone a fair chance in expressing what section they would like and everyone working in areas they are not familiar with to enhance their skillset and allows for each group to become more capable to which we all have been able to and progress as strategy managers. </w:t>
      </w:r>
    </w:p>
    <w:p w:rsidR="00EC0EB9" w:rsidP="00EC0EB9" w:rsidRDefault="00EC0EB9" w14:paraId="5E0F7839"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p>
    <w:p w:rsidR="00EC0EB9" w:rsidP="00EC0EB9" w:rsidRDefault="00EC0EB9" w14:paraId="12840DDC" w14:textId="77777777">
      <w:pPr>
        <w:pStyle w:val="NormalWeb"/>
        <w:shd w:val="clear" w:color="auto" w:fill="FFFFFF"/>
        <w:spacing w:before="0" w:beforeAutospacing="0" w:after="0" w:afterAutospacing="0"/>
        <w:rPr>
          <w:rFonts w:asciiTheme="minorHAnsi" w:hAnsiTheme="minorHAnsi" w:cstheme="minorHAnsi"/>
          <w:color w:val="000000"/>
          <w:u w:val="single"/>
          <w:bdr w:val="none" w:color="auto" w:sz="0" w:space="0" w:frame="1"/>
        </w:rPr>
      </w:pPr>
      <w:r>
        <w:rPr>
          <w:rFonts w:asciiTheme="minorHAnsi" w:hAnsiTheme="minorHAnsi" w:cstheme="minorHAnsi"/>
          <w:color w:val="000000"/>
          <w:u w:val="single"/>
          <w:bdr w:val="none" w:color="auto" w:sz="0" w:space="0" w:frame="1"/>
        </w:rPr>
        <w:t>Reflection – Team role </w:t>
      </w:r>
    </w:p>
    <w:p w:rsidR="00EC0EB9" w:rsidP="00EC0EB9" w:rsidRDefault="00EC0EB9" w14:paraId="6F145AA8" w14:textId="77777777">
      <w:pPr>
        <w:pStyle w:val="NormalWeb"/>
        <w:shd w:val="clear" w:color="auto" w:fill="FFFFFF"/>
        <w:spacing w:before="0" w:beforeAutospacing="0" w:after="0" w:afterAutospacing="0"/>
        <w:rPr>
          <w:rFonts w:asciiTheme="minorHAnsi" w:hAnsiTheme="minorHAnsi" w:cstheme="minorHAnsi"/>
          <w:color w:val="242424"/>
        </w:rPr>
      </w:pPr>
    </w:p>
    <w:p w:rsidR="00EC0EB9" w:rsidP="00EC0EB9" w:rsidRDefault="00EC0EB9" w14:paraId="7AE6BF89" w14:textId="77777777">
      <w:pPr>
        <w:pStyle w:val="NormalWeb"/>
        <w:shd w:val="clear" w:color="auto" w:fill="FFFFFF"/>
        <w:spacing w:before="0" w:beforeAutospacing="0" w:after="0" w:afterAutospacing="0"/>
        <w:rPr>
          <w:rFonts w:asciiTheme="minorHAnsi" w:hAnsiTheme="minorHAnsi" w:cstheme="minorHAnsi"/>
          <w:color w:val="000000"/>
          <w:bdr w:val="none" w:color="auto" w:sz="0" w:space="0" w:frame="1"/>
        </w:rPr>
      </w:pPr>
      <w:r>
        <w:rPr>
          <w:rFonts w:asciiTheme="minorHAnsi" w:hAnsiTheme="minorHAnsi" w:cstheme="minorHAnsi"/>
          <w:color w:val="000000"/>
          <w:bdr w:val="none" w:color="auto" w:sz="0" w:space="0" w:frame="1"/>
        </w:rPr>
        <w:t>My role in a group is to be efficient and keep track of time management to which I have been and to which I have focused on section 8  networking issues and Impact of Information System on Society section 10 but have discussed as a group each section and given other suggestions through emails and online zoom meetings. </w:t>
      </w:r>
    </w:p>
    <w:p w:rsidR="00EC0EB9" w:rsidP="00EC0EB9" w:rsidRDefault="00EC0EB9" w14:paraId="014EE92D" w14:textId="77777777">
      <w:pPr>
        <w:pStyle w:val="NormalWeb"/>
        <w:shd w:val="clear" w:color="auto" w:fill="FFFFFF"/>
        <w:spacing w:before="0" w:beforeAutospacing="0" w:after="0" w:afterAutospacing="0"/>
        <w:rPr>
          <w:rFonts w:asciiTheme="minorHAnsi" w:hAnsiTheme="minorHAnsi" w:cstheme="minorHAnsi"/>
          <w:color w:val="242424"/>
        </w:rPr>
      </w:pPr>
    </w:p>
    <w:p w:rsidR="00EC0EB9" w:rsidP="00EC0EB9" w:rsidRDefault="00EC0EB9" w14:paraId="4B54274F" w14:textId="77777777">
      <w:pPr>
        <w:rPr>
          <w:rFonts w:cstheme="minorHAnsi"/>
          <w:u w:val="single"/>
        </w:rPr>
      </w:pPr>
    </w:p>
    <w:p w:rsidR="00EC0EB9" w:rsidP="00EC0EB9" w:rsidRDefault="00EC0EB9" w14:paraId="7674D1DF" w14:textId="77777777">
      <w:pPr>
        <w:rPr>
          <w:rFonts w:cstheme="minorHAnsi"/>
          <w:u w:val="single"/>
        </w:rPr>
      </w:pPr>
    </w:p>
    <w:p w:rsidR="00EC0EB9" w:rsidP="00EC0EB9" w:rsidRDefault="00EC0EB9" w14:paraId="7AA44AF3" w14:textId="77777777">
      <w:pPr>
        <w:rPr>
          <w:rFonts w:cstheme="minorHAnsi"/>
          <w:u w:val="single"/>
        </w:rPr>
      </w:pPr>
    </w:p>
    <w:p w:rsidR="00EC0EB9" w:rsidP="00EC0EB9" w:rsidRDefault="00EC0EB9" w14:paraId="0BDC3EB2" w14:textId="77777777">
      <w:pPr>
        <w:rPr>
          <w:rFonts w:cstheme="minorHAnsi"/>
          <w:u w:val="single"/>
        </w:rPr>
      </w:pPr>
    </w:p>
    <w:p w:rsidR="00EC0EB9" w:rsidP="00EC0EB9" w:rsidRDefault="00EC0EB9" w14:paraId="1B5DF43B" w14:textId="77777777">
      <w:pPr>
        <w:rPr>
          <w:rFonts w:cstheme="minorHAnsi"/>
          <w:u w:val="single"/>
        </w:rPr>
      </w:pPr>
    </w:p>
    <w:p w:rsidR="00EC0EB9" w:rsidP="00EC0EB9" w:rsidRDefault="00EC0EB9" w14:paraId="7E6F2C6F" w14:textId="77777777">
      <w:pPr>
        <w:rPr>
          <w:rFonts w:cstheme="minorHAnsi"/>
          <w:u w:val="single"/>
        </w:rPr>
      </w:pPr>
    </w:p>
    <w:p w:rsidR="00EC0EB9" w:rsidP="00EC0EB9" w:rsidRDefault="00EC0EB9" w14:paraId="0A089696" w14:textId="77777777">
      <w:pPr>
        <w:rPr>
          <w:rFonts w:cstheme="minorHAnsi"/>
          <w:u w:val="single"/>
        </w:rPr>
      </w:pPr>
    </w:p>
    <w:p w:rsidR="00EC0EB9" w:rsidP="00EC0EB9" w:rsidRDefault="00EC0EB9" w14:paraId="0685C081" w14:textId="77777777">
      <w:pPr>
        <w:rPr>
          <w:rFonts w:cstheme="minorHAnsi"/>
          <w:u w:val="single"/>
        </w:rPr>
      </w:pPr>
    </w:p>
    <w:p w:rsidR="00EC0EB9" w:rsidP="00EC0EB9" w:rsidRDefault="00EC0EB9" w14:paraId="5436B754" w14:textId="77777777">
      <w:pPr>
        <w:rPr>
          <w:rFonts w:cstheme="minorHAnsi"/>
          <w:u w:val="single"/>
        </w:rPr>
      </w:pPr>
    </w:p>
    <w:p w:rsidR="00EC0EB9" w:rsidP="00EC0EB9" w:rsidRDefault="00EC0EB9" w14:paraId="522400A2" w14:textId="77777777">
      <w:pPr>
        <w:rPr>
          <w:rFonts w:cstheme="minorHAnsi"/>
          <w:u w:val="single"/>
        </w:rPr>
      </w:pPr>
    </w:p>
    <w:p w:rsidR="00EC0EB9" w:rsidP="00EC0EB9" w:rsidRDefault="00EC0EB9" w14:paraId="4A392F00" w14:textId="77777777">
      <w:pPr>
        <w:rPr>
          <w:rFonts w:cstheme="minorHAnsi"/>
          <w:u w:val="single"/>
        </w:rPr>
      </w:pPr>
      <w:r>
        <w:rPr>
          <w:rFonts w:cstheme="minorHAnsi"/>
          <w:u w:val="single"/>
        </w:rPr>
        <w:t>Topic 7 – Globalization Issues (marketplaces / infrastructure / workforce):</w:t>
      </w:r>
    </w:p>
    <w:p w:rsidR="00EC0EB9" w:rsidP="00EC0EB9" w:rsidRDefault="00EC0EB9" w14:paraId="0ECCFF46" w14:textId="77777777">
      <w:pPr>
        <w:rPr>
          <w:rFonts w:cstheme="minorHAnsi"/>
        </w:rPr>
      </w:pPr>
      <w:r>
        <w:t>Reflecting on the topic of Globalization Issues, I realize that the content I studied in my individual work, particularly topic 7, provided excellent insights into the intricacies of market globalization, infrastructure challenges, and worker dynamics. Through the examination of presentations, publications, and my Individual GOALS from that week, I developed a better grasp of how organizations use global marketplaces, deal with infrastructure restrictions, and manage varied workforces internationally. This understanding has enlarged my perspective on the interdependence of global economies and the significance of flexibility and innovation in today's competitive landscape.</w:t>
      </w:r>
    </w:p>
    <w:p w:rsidR="00EC0EB9" w:rsidP="00EC0EB9" w:rsidRDefault="00EC0EB9" w14:paraId="6969E5F6" w14:textId="77777777">
      <w:pPr>
        <w:rPr>
          <w:rFonts w:cstheme="minorHAnsi"/>
          <w:u w:val="single"/>
        </w:rPr>
      </w:pPr>
      <w:r>
        <w:rPr>
          <w:rFonts w:cstheme="minorHAnsi"/>
          <w:u w:val="single"/>
        </w:rPr>
        <w:t>Topic 8 – Networking Issues (Social Networks / Web 2.0 / IR 4.0):</w:t>
      </w:r>
    </w:p>
    <w:p w:rsidR="00EC0EB9" w:rsidP="00EC0EB9" w:rsidRDefault="00EC0EB9" w14:paraId="1EA7FDCA" w14:textId="77777777">
      <w:pPr>
        <w:rPr>
          <w:rFonts w:cstheme="minorHAnsi"/>
        </w:rPr>
      </w:pPr>
      <w:r>
        <w:t>After reflecting on the Networking Issues discussed in topic 8, I recognize the importance of using social networks, Web 2.0 platforms, and Industry 4.0 technologies to drive organizational connectedness and collaboration. During that week, I recognized the revolutionary potential of networking technology in fostering communication, knowledge exchange, and creativity within organizations as I studied slides, articles, and Individual GOALS. This perspective emphasizes the need of embracing digital networking tools and leveraging their capabilities to promote agility and competitiveness in the digital era.</w:t>
      </w:r>
    </w:p>
    <w:p w:rsidR="00EC0EB9" w:rsidP="00EC0EB9" w:rsidRDefault="00EC0EB9" w14:paraId="2DBFE5AE" w14:textId="77777777">
      <w:pPr>
        <w:rPr>
          <w:rFonts w:cstheme="minorHAnsi"/>
          <w:u w:val="single"/>
        </w:rPr>
      </w:pPr>
      <w:r>
        <w:rPr>
          <w:rFonts w:cstheme="minorHAnsi"/>
          <w:u w:val="single"/>
        </w:rPr>
        <w:t>Topic 9 – Agile Approach to MIS:</w:t>
      </w:r>
    </w:p>
    <w:p w:rsidR="00EC0EB9" w:rsidP="00EC0EB9" w:rsidRDefault="00EC0EB9" w14:paraId="35DB2000" w14:textId="77777777">
      <w:r>
        <w:t>The Agile Approach to MIS, which was discussed in topic 9, emphasized the need of flexibility, responsiveness, and iterative development in managing information systems initiatives. During that week, I learned about the principles and practices of Agile project management, such as Scrum and Kanban, through slides, articles, and Individual GOALS. This knowledge has highlighted the importance of adaptation and collaboration in achieving successful MIS deployments, allowing organizations to deliver value to stakeholders more efficiently and effectively.</w:t>
      </w:r>
    </w:p>
    <w:p w:rsidR="00EC0EB9" w:rsidP="00EC0EB9" w:rsidRDefault="00EC0EB9" w14:paraId="32676708" w14:textId="77777777">
      <w:pPr>
        <w:rPr>
          <w:rFonts w:cstheme="minorHAnsi"/>
          <w:u w:val="single"/>
        </w:rPr>
      </w:pPr>
      <w:r>
        <w:rPr>
          <w:rFonts w:cstheme="minorHAnsi"/>
          <w:u w:val="single"/>
        </w:rPr>
        <w:t>Topic 10 – Impact of Information Systems on Society (ethics / privacy / security / CSR):</w:t>
      </w:r>
    </w:p>
    <w:p w:rsidR="00EC0EB9" w:rsidP="00EC0EB9" w:rsidRDefault="00EC0EB9" w14:paraId="43E87F3D" w14:textId="77777777">
      <w:r>
        <w:t>Reflecting on the Impact of Information Systems on Society (Topic 10) has made me painfully aware of the ethical, privacy, security, and Corporate Social Responsibility (CSR) considerations inherent in information system implementation. Through the review of that week's presentations, articles, and Individual GOALs, I obtained insights into the significant consequences of Information Systems on individuals, organizations, and society in general. This perspective emphasizes the importance of organizations prioritizing ethical standards, protecting user privacy, strengthening cybersecurity safeguards, and promoting social responsibility in their information systems strategy.</w:t>
      </w:r>
    </w:p>
    <w:p w:rsidR="00EC0EB9" w:rsidP="00EC0EB9" w:rsidRDefault="00EC0EB9" w14:paraId="49661F20" w14:textId="77777777">
      <w:pPr>
        <w:rPr>
          <w:rFonts w:cstheme="minorHAnsi"/>
          <w:u w:val="single"/>
        </w:rPr>
      </w:pPr>
      <w:r>
        <w:rPr>
          <w:rFonts w:cstheme="minorHAnsi"/>
          <w:u w:val="single"/>
        </w:rPr>
        <w:t>Topic 11 – Intelligence and MIS (BI / AI / IE):</w:t>
      </w:r>
    </w:p>
    <w:p w:rsidR="00EC0EB9" w:rsidP="00EC0EB9" w:rsidRDefault="00EC0EB9" w14:paraId="6DC4F1E7" w14:textId="77777777">
      <w:r>
        <w:t>I recognize the revolutionary potential of Business Intelligence (BI), Artificial Intelligence (AI), and Intelligent Environments (IE) in driving organizational innovation and efficiency. During that lecture and laboratory, I learned about how these tools help organizations to utilize data-driven insights, automate processes, and build adaptable work environments by analyzing slides, articles, and Individual GOALS. Understanding the significance of adopting intelligent technology to achieve a competitive advantage and thrive in today's dynamic business environment.</w:t>
      </w:r>
    </w:p>
    <w:p w:rsidR="008D31A2" w:rsidP="008D31A2" w:rsidRDefault="008D31A2" w14:paraId="65E697E3" w14:textId="77777777">
      <w:pPr>
        <w:tabs>
          <w:tab w:val="num" w:pos="720"/>
        </w:tabs>
        <w:ind w:left="720" w:hanging="360"/>
        <w:rPr>
          <w:b/>
          <w:sz w:val="22"/>
          <w:u w:val="single"/>
        </w:rPr>
      </w:pPr>
      <w:r>
        <w:rPr>
          <w:b/>
          <w:u w:val="single"/>
        </w:rPr>
        <w:t>Individual Goals week 13</w:t>
      </w:r>
      <w:r>
        <w:rPr>
          <w:rFonts w:cstheme="minorHAnsi"/>
          <w:b/>
          <w:u w:val="single"/>
        </w:rPr>
        <w:t xml:space="preserve"> – 14 Abdullahi Mohamed M00810926</w:t>
      </w:r>
    </w:p>
    <w:p w:rsidR="008D31A2" w:rsidP="008D31A2" w:rsidRDefault="008D31A2" w14:paraId="5A5DC0DF" w14:textId="77777777">
      <w:pPr>
        <w:numPr>
          <w:ilvl w:val="0"/>
          <w:numId w:val="44"/>
        </w:numPr>
        <w:spacing w:after="160" w:line="256" w:lineRule="auto"/>
        <w:rPr>
          <w:b/>
        </w:rPr>
      </w:pPr>
      <w:r>
        <w:rPr>
          <w:b/>
        </w:rPr>
        <w:t>Identify a number of areas an organisation needs to reflect on, when assessing its globalisation readiness (Week 13 GOAL)</w:t>
      </w:r>
    </w:p>
    <w:p w:rsidR="008D31A2" w:rsidP="008D31A2" w:rsidRDefault="008D31A2" w14:paraId="59BD09F2" w14:textId="77777777">
      <w:pPr>
        <w:ind w:left="720"/>
        <w:rPr>
          <w:bCs/>
        </w:rPr>
      </w:pPr>
      <w:r>
        <w:rPr>
          <w:bCs/>
        </w:rPr>
        <w:t>A company needs to examine all areas to determine if it is prepared for globalisation. Establishing ethical standards requires accountability, and integrating economically necessitates a solid awareness of international environments. Navigating different cultures requires effective communication, both inside and outside therefore strategic decision-making is informed by an understanding of global dynamics, and ethical outsourcing is consistent with corporate principles. Awareness of capitalism's role and environmental sustainability are crucial. An analysis of these elements guarantees a response to the opportunities and difficulties posed by the global arena to which the organization is prepared for.</w:t>
      </w:r>
    </w:p>
    <w:p w:rsidR="008D31A2" w:rsidP="008D31A2" w:rsidRDefault="008D31A2" w14:paraId="44336813" w14:textId="77777777">
      <w:pPr>
        <w:numPr>
          <w:ilvl w:val="0"/>
          <w:numId w:val="44"/>
        </w:numPr>
        <w:spacing w:after="160" w:line="256" w:lineRule="auto"/>
        <w:rPr>
          <w:b/>
        </w:rPr>
      </w:pPr>
      <w:r>
        <w:rPr>
          <w:b/>
        </w:rPr>
        <w:t>Suggest the most suitable method an organisation can choose for entering a global market (Week 13 GOAL)</w:t>
      </w:r>
    </w:p>
    <w:p w:rsidR="008D31A2" w:rsidP="008D31A2" w:rsidRDefault="008D31A2" w14:paraId="032C6E9B" w14:textId="77777777">
      <w:r>
        <w:t xml:space="preserve">Companies that want to enter international markets might use a variety of Cunningham-outlined tactics. These include the product adaptation approach, which involves modifying current items to conform to global demands, and the technological innovation plan, which is designed for premium products. While the low-price strategy uses penetration pricing to acquire market dominance, the availability and security strategy concentrates on hazards. Businesses have a variety of alternatives when it comes to market entry strategies. Selling goods directly to customers is a method of global marketing that businesses can use intellectual property for royalties through licencing. </w:t>
      </w:r>
    </w:p>
    <w:p w:rsidR="008D31A2" w:rsidP="008D31A2" w:rsidRDefault="008D31A2" w14:paraId="5A9BF1A5" w14:textId="77777777">
      <w:pPr>
        <w:numPr>
          <w:ilvl w:val="0"/>
          <w:numId w:val="44"/>
        </w:numPr>
        <w:spacing w:after="160" w:line="256" w:lineRule="auto"/>
        <w:rPr>
          <w:b/>
          <w:bCs/>
        </w:rPr>
      </w:pPr>
      <w:r>
        <w:rPr>
          <w:b/>
          <w:bCs/>
        </w:rPr>
        <w:t>Explain the main issues relating to an organisation's IT infrastructure that is needed for implementing a global strategy (Week 13 GOAL)</w:t>
      </w:r>
    </w:p>
    <w:p w:rsidR="008D31A2" w:rsidP="008D31A2" w:rsidRDefault="008D31A2" w14:paraId="2B922FC5" w14:textId="77777777">
      <w:r>
        <w:t>The IT infrastructure of a company is vital for carrying out a global plan, and its smooth functioning depends on resolving several important concerns. First, a vague IT strategy can cause inefficiencies and interference with international business relationship. A clearly defined strategy makes sure that IT resources are in line with business objectives and that technology is seamlessly integrated to meet the global objectives of the organisation. Furthermore, assigning responsibilities and jobs to others is crucial for company expansion. To detect and address major  problems, promoting teamwork within the business and maximising the use of technology to improve international operations. Organisations have difficulties of ensure efficiency, scalability, and agility so implementing a thorough and well-managed IT infrastructure is a must.</w:t>
      </w:r>
    </w:p>
    <w:p w:rsidR="008D31A2" w:rsidP="008D31A2" w:rsidRDefault="008D31A2" w14:paraId="223F6778" w14:textId="77777777">
      <w:pPr>
        <w:numPr>
          <w:ilvl w:val="0"/>
          <w:numId w:val="44"/>
        </w:numPr>
        <w:spacing w:after="160" w:line="256" w:lineRule="auto"/>
        <w:rPr>
          <w:b/>
          <w:bCs/>
        </w:rPr>
      </w:pPr>
      <w:r>
        <w:rPr>
          <w:b/>
          <w:bCs/>
        </w:rPr>
        <w:t>Justify your selection for the most appropriate outsourcing model for an organisation, with emphasis on functions outsourced and associated benefits (Week 13 GOAL)</w:t>
      </w:r>
    </w:p>
    <w:p w:rsidR="008D31A2" w:rsidP="008D31A2" w:rsidRDefault="008D31A2" w14:paraId="75712455" w14:textId="77777777">
      <w:pPr>
        <w:ind w:left="720"/>
      </w:pPr>
      <w:r>
        <w:t>Onshore, nearshore, and offshore outsourcing are the three main types that businesses thinking of using outsourcing should consider. Engaging a different business within the same nation is known as onshore outsourcing, which has the benefits of regulatory knowledge, cultural alignment, and language proficiency. By contracting services to a business in a neighbouring nation, nearshore outsourcing expands on this idea and strikes a compromise between cost effectiveness and geographic proximity. On the other side, offshore outsourcing involves using businesses in developing nations to complete jobs like system development and coding. This method is frequently more affordable, but it may also present issues due to cultural and time zone variations.</w:t>
      </w:r>
    </w:p>
    <w:p w:rsidR="008D31A2" w:rsidP="008D31A2" w:rsidRDefault="008D31A2" w14:paraId="108BC47F" w14:textId="77777777">
      <w:pPr>
        <w:numPr>
          <w:ilvl w:val="0"/>
          <w:numId w:val="44"/>
        </w:numPr>
        <w:spacing w:after="160" w:line="256" w:lineRule="auto"/>
        <w:rPr>
          <w:b/>
          <w:bCs/>
        </w:rPr>
      </w:pPr>
      <w:r>
        <w:rPr>
          <w:b/>
          <w:bCs/>
        </w:rPr>
        <w:t>Describe the impact of globalisation on an organisation's workforce with emphasis on using IT for remote work and communication (Week 13 GOAL)</w:t>
      </w:r>
    </w:p>
    <w:p w:rsidR="008D31A2" w:rsidP="008D31A2" w:rsidRDefault="008D31A2" w14:paraId="5CFDFA1A" w14:textId="77777777">
      <w:pPr>
        <w:rPr>
          <w:bCs/>
        </w:rPr>
      </w:pPr>
      <w:r>
        <w:rPr>
          <w:bCs/>
        </w:rPr>
        <w:t>The workforce of an organisation is greatly impacted by globalisation, especially when it comes to using IT for remote work and communication. Tasks are being completed remotely, which brings with it both potential and challenges. By removing conventional boundaries, the use of IT enables smooth communication and collaboration across geographically separated teams. Co-working facilities are becoming hubs for remote workers as well as entrepreneurs as businesses go global, for example zooms and Microsoft teams. The workforce is changing, with more people choosing to work for themselves, and businesses are adjusting by using contracts rather than permanent workforces as they can finish time projects and offload when necessary.</w:t>
      </w:r>
    </w:p>
    <w:p w:rsidR="008D31A2" w:rsidP="008D31A2" w:rsidRDefault="008D31A2" w14:paraId="1670999B" w14:textId="77777777"/>
    <w:p w:rsidR="008D31A2" w:rsidP="008D31A2" w:rsidRDefault="008D31A2" w14:paraId="78C180D5" w14:textId="77777777"/>
    <w:p w:rsidR="008D31A2" w:rsidP="008D31A2" w:rsidRDefault="008D31A2" w14:paraId="32786E0E" w14:textId="77777777"/>
    <w:p w:rsidR="008D31A2" w:rsidP="008D31A2" w:rsidRDefault="008D31A2" w14:paraId="5122E088" w14:textId="77777777"/>
    <w:p w:rsidR="008D31A2" w:rsidP="008D31A2" w:rsidRDefault="008D31A2" w14:paraId="420CAC41" w14:textId="77777777"/>
    <w:p w:rsidR="008D31A2" w:rsidP="008D31A2" w:rsidRDefault="008D31A2" w14:paraId="5CBEF0CB" w14:textId="77777777"/>
    <w:p w:rsidR="008D31A2" w:rsidP="008D31A2" w:rsidRDefault="008D31A2" w14:paraId="24287630" w14:textId="77777777">
      <w:pPr>
        <w:pStyle w:val="NoSpacing"/>
      </w:pPr>
    </w:p>
    <w:p w:rsidR="008D31A2" w:rsidP="008D31A2" w:rsidRDefault="008D31A2" w14:paraId="3F4ACC21" w14:textId="77777777">
      <w:pPr>
        <w:spacing w:before="58" w:after="0"/>
        <w:ind w:left="-20" w:right="-20" w:hanging="547"/>
        <w:rPr>
          <w:b/>
          <w:bCs/>
          <w:u w:val="single"/>
        </w:rPr>
      </w:pPr>
      <w:bookmarkStart w:name="_Int_Nnjh5YaF" w:id="55"/>
      <w:r>
        <w:rPr>
          <w:b/>
          <w:bCs/>
          <w:color w:val="000000" w:themeColor="text1"/>
          <w:u w:val="single"/>
        </w:rPr>
        <w:t xml:space="preserve">Individual </w:t>
      </w:r>
      <w:r>
        <w:rPr>
          <w:b/>
          <w:bCs/>
          <w:u w:val="single"/>
          <w:lang w:val="en-US"/>
        </w:rPr>
        <w:t>Goals Week 15-16</w:t>
      </w:r>
      <w:bookmarkEnd w:id="55"/>
      <w:r>
        <w:rPr>
          <w:b/>
          <w:bCs/>
          <w:u w:val="single"/>
          <w:lang w:val="en-US"/>
        </w:rPr>
        <w:t xml:space="preserve"> </w:t>
      </w:r>
      <w:r>
        <w:rPr>
          <w:rFonts w:cstheme="minorHAnsi"/>
          <w:b/>
          <w:u w:val="single"/>
        </w:rPr>
        <w:t>Abdullahi Mohamed M00810926</w:t>
      </w:r>
    </w:p>
    <w:p w:rsidR="008D31A2" w:rsidP="008D31A2" w:rsidRDefault="008D31A2" w14:paraId="3385ECC6" w14:textId="77777777">
      <w:pPr>
        <w:spacing w:before="58" w:after="0"/>
        <w:ind w:left="-20" w:right="-20" w:hanging="547"/>
        <w:rPr>
          <w:b/>
          <w:bCs/>
        </w:rPr>
      </w:pPr>
      <w:r>
        <w:rPr>
          <w:b/>
          <w:bCs/>
          <w:lang w:val="en-US"/>
        </w:rPr>
        <w:t>1.Determine the reasons why an organisation should have a presence in social networks and media (Week 15 GOAL)</w:t>
      </w:r>
    </w:p>
    <w:p w:rsidR="008D31A2" w:rsidP="008D31A2" w:rsidRDefault="008D31A2" w14:paraId="33D93927" w14:textId="77777777">
      <w:pPr>
        <w:spacing w:before="58" w:after="0"/>
        <w:ind w:left="-567" w:right="-20"/>
        <w:rPr>
          <w:b/>
          <w:bCs/>
        </w:rPr>
      </w:pPr>
      <w:r>
        <w:rPr>
          <w:color w:val="111111"/>
          <w:lang w:val="en-US"/>
        </w:rPr>
        <w:t>For many reasons, building a strong social media presence is essential to establish a connection with a larger audience and greatly increases reach within any organisation. Social media channels increase brand visibility and generate traffic to websites, drawing in new clients. Companies can positively improve their reputation and brand authority by encouraging involvement of all stakeholders. Social media turns into a useful resource for feedback and customer support, helping with product development and guaranteeing client happiness.</w:t>
      </w:r>
    </w:p>
    <w:p w:rsidR="008D31A2" w:rsidP="008D31A2" w:rsidRDefault="008D31A2" w14:paraId="2F72631D" w14:textId="77777777">
      <w:pPr>
        <w:spacing w:after="0" w:line="330" w:lineRule="exact"/>
        <w:rPr>
          <w:b/>
          <w:bCs/>
        </w:rPr>
      </w:pPr>
      <w:r>
        <w:rPr>
          <w:b/>
          <w:bCs/>
          <w:lang w:val="en-US"/>
        </w:rPr>
        <w:t>2.Identify which social media platforms should be preferred for use by an organisation and explain why (Week 15 GOAL)</w:t>
      </w:r>
    </w:p>
    <w:p w:rsidR="008D31A2" w:rsidP="008D31A2" w:rsidRDefault="008D31A2" w14:paraId="5251101F" w14:textId="77777777">
      <w:pPr>
        <w:spacing w:before="58" w:after="0"/>
        <w:ind w:left="-567" w:right="-20"/>
      </w:pPr>
      <w:r>
        <w:rPr>
          <w:lang w:val="en-US"/>
        </w:rPr>
        <w:t>The objectives and target audience of an organisation determine which social media channels to use. LinkedIn is a must for any business-to-business (B2B) focus because it is professional in nature and encourages networking. Facebook is adaptable and works well with a variety of audiences and content kinds, therefore it's dependent on the intentions of the organisation social team. Instagram's focus on visual content makes it perfect for businesses that offer aesthetically pleasing goods or services, as they can directly gain customer attention by a visual appealing video or picture. Twitter's format facilitates engagement and fast updates, and YouTube is for material that focuses on videos. Selecting platforms that are in line with the goals of the organisation and the demographics of the audience guarantees efficient communication and interaction within due time.</w:t>
      </w:r>
    </w:p>
    <w:p w:rsidR="008D31A2" w:rsidP="008D31A2" w:rsidRDefault="008D31A2" w14:paraId="0AE46522" w14:textId="77777777">
      <w:pPr>
        <w:spacing w:before="58" w:after="0"/>
        <w:ind w:left="-20" w:right="-20" w:hanging="547"/>
        <w:rPr>
          <w:b/>
          <w:bCs/>
        </w:rPr>
      </w:pPr>
      <w:r>
        <w:rPr>
          <w:b/>
          <w:bCs/>
          <w:lang w:val="en-US"/>
        </w:rPr>
        <w:t>3.Justify which metrics organizations should use to decide their social media presence (Week 15 GOAL)</w:t>
      </w:r>
    </w:p>
    <w:p w:rsidR="008D31A2" w:rsidP="008D31A2" w:rsidRDefault="008D31A2" w14:paraId="77088418" w14:textId="77777777">
      <w:pPr>
        <w:spacing w:before="58" w:after="0"/>
        <w:ind w:left="-567" w:right="-20"/>
      </w:pPr>
      <w:r>
        <w:rPr>
          <w:lang w:val="en-US"/>
        </w:rPr>
        <w:t>Metrics that help an organisation achieve its social media objectives should be given priority. For example, Likes, comments, and shares are examples of engagement metrics that show audience activity, and the business is aware of the current feed. Conversion metrics assess how well social media interaction is translating into desired behaviors. Examples of these metrics are click-through rates and conversion rates. Brand visibility is measured by reach and impressions. Valuable insights about reputation can be obtained through sentiment analysis of customer comments and mentions. By concentrating on these measures, companies can optimize their social media presence for significant outcomes and enhance overall performance by making data-driven decisions for the benefit of their organisation.</w:t>
      </w:r>
    </w:p>
    <w:p w:rsidR="008D31A2" w:rsidP="008D31A2" w:rsidRDefault="008D31A2" w14:paraId="1CC07625" w14:textId="77777777">
      <w:pPr>
        <w:spacing w:before="58" w:after="0"/>
        <w:ind w:left="-567" w:right="-20"/>
      </w:pPr>
    </w:p>
    <w:p w:rsidR="008D31A2" w:rsidP="008D31A2" w:rsidRDefault="008D31A2" w14:paraId="1E8132CC" w14:textId="77777777">
      <w:pPr>
        <w:spacing w:before="58" w:after="0"/>
        <w:ind w:left="-20" w:right="-20" w:hanging="547"/>
        <w:rPr>
          <w:b/>
          <w:bCs/>
        </w:rPr>
      </w:pPr>
      <w:r>
        <w:rPr>
          <w:b/>
          <w:bCs/>
          <w:lang w:val="en-US"/>
        </w:rPr>
        <w:t>4.List the most common ways an organisation uses the Internet for business (Week 15 GOAL)</w:t>
      </w:r>
    </w:p>
    <w:p w:rsidR="008D31A2" w:rsidP="008D31A2" w:rsidRDefault="008D31A2" w14:paraId="5D868F47" w14:textId="77777777">
      <w:pPr>
        <w:spacing w:before="58" w:after="0"/>
        <w:ind w:left="-567" w:right="-20"/>
      </w:pPr>
      <w:r>
        <w:rPr>
          <w:lang w:val="en-US"/>
        </w:rPr>
        <w:t>Businesses use the internet for a variety of commercial purposes. First, a website creates an international storefront. Internet transactions and sales are made easier by e-commerce. Search engine optimization and social media are two aspects of digital marketing that increase visibility. Collaboration is improved via communication tools like email and video conferencing. Online customer service systems respond to inquiries right away. Data analytics offers useful insights for making well-informed decisions. Online hiring also makes the process of finding talent more efficient. All things considered, the internet is versatile and that helps businesses become more efficient and competitive by facilitating marketing, communication, operations, and strategic planning.</w:t>
      </w:r>
    </w:p>
    <w:p w:rsidR="008D31A2" w:rsidP="008D31A2" w:rsidRDefault="008D31A2" w14:paraId="0E338876" w14:textId="77777777">
      <w:pPr>
        <w:spacing w:before="58" w:after="0"/>
        <w:ind w:left="-567" w:right="-20"/>
      </w:pPr>
    </w:p>
    <w:p w:rsidR="008D31A2" w:rsidP="008D31A2" w:rsidRDefault="008D31A2" w14:paraId="6A06DF65" w14:textId="77777777">
      <w:pPr>
        <w:spacing w:before="58" w:after="0"/>
        <w:ind w:left="-567" w:right="-20"/>
      </w:pPr>
    </w:p>
    <w:p w:rsidR="008D31A2" w:rsidP="008D31A2" w:rsidRDefault="008D31A2" w14:paraId="24B51F4D" w14:textId="77777777">
      <w:pPr>
        <w:spacing w:before="58" w:after="0"/>
        <w:ind w:left="-567" w:right="-20"/>
      </w:pPr>
    </w:p>
    <w:p w:rsidR="008D31A2" w:rsidP="008D31A2" w:rsidRDefault="008D31A2" w14:paraId="537E9F3E" w14:textId="77777777">
      <w:pPr>
        <w:spacing w:before="58" w:after="0"/>
        <w:ind w:left="-567" w:right="-20"/>
      </w:pPr>
    </w:p>
    <w:p w:rsidR="008D31A2" w:rsidP="008D31A2" w:rsidRDefault="008D31A2" w14:paraId="3BAFF84C" w14:textId="77777777">
      <w:pPr>
        <w:spacing w:before="58" w:after="0"/>
        <w:ind w:left="-567" w:right="-20"/>
      </w:pPr>
    </w:p>
    <w:p w:rsidR="008D31A2" w:rsidP="008D31A2" w:rsidRDefault="008D31A2" w14:paraId="68D54F3A" w14:textId="77777777">
      <w:pPr>
        <w:spacing w:before="58" w:after="0"/>
        <w:ind w:left="-20" w:right="-20" w:hanging="547"/>
        <w:rPr>
          <w:b/>
          <w:bCs/>
        </w:rPr>
      </w:pPr>
      <w:r>
        <w:rPr>
          <w:b/>
          <w:bCs/>
          <w:lang w:val="en-US"/>
        </w:rPr>
        <w:t>5.Explain how an organisation can check whether it is ready for IR4.0 (Week 15 GOAL)</w:t>
      </w:r>
    </w:p>
    <w:p w:rsidR="008D31A2" w:rsidP="008D31A2" w:rsidRDefault="008D31A2" w14:paraId="5A4D592F" w14:textId="77777777">
      <w:pPr>
        <w:spacing w:before="58" w:after="0"/>
        <w:ind w:left="-567" w:right="-20"/>
      </w:pPr>
      <w:r>
        <w:rPr>
          <w:lang w:val="en-US"/>
        </w:rPr>
        <w:t>Organizations can evaluate worker skills, technical infrastructure, and strategic alignment to determine how prepared they are for Industry 4.0 (IR4.0).  Technology adoption is guaranteed to be in line with the organization's overarching aims when it is in line with strategic goals.  Other indicators include working together with technological partners and keeping up with market developments. Assessing an organization's readiness for the fourth industrial revolution involves regular self-evaluation and comparison with industry norms. All these above help the organisation be ready for the industry as they are adaptive, technical, and strategic.</w:t>
      </w:r>
    </w:p>
    <w:p w:rsidR="008D31A2" w:rsidP="008D31A2" w:rsidRDefault="008D31A2" w14:paraId="6463363D" w14:textId="77777777">
      <w:pPr>
        <w:rPr>
          <w:rFonts w:eastAsiaTheme="minorHAnsi"/>
        </w:rPr>
      </w:pPr>
    </w:p>
    <w:p w:rsidR="008D31A2" w:rsidP="008D31A2" w:rsidRDefault="008D31A2" w14:paraId="4D24BE04" w14:textId="77777777"/>
    <w:p w:rsidR="008D31A2" w:rsidP="008D31A2" w:rsidRDefault="008D31A2" w14:paraId="159A82F6" w14:textId="77777777"/>
    <w:p w:rsidR="008D31A2" w:rsidP="008D31A2" w:rsidRDefault="008D31A2" w14:paraId="639ED33C" w14:textId="77777777"/>
    <w:p w:rsidR="008D31A2" w:rsidP="008D31A2" w:rsidRDefault="008D31A2" w14:paraId="5F1A83A8" w14:textId="77777777"/>
    <w:p w:rsidR="008D31A2" w:rsidP="008D31A2" w:rsidRDefault="008D31A2" w14:paraId="17399C3A" w14:textId="77777777"/>
    <w:p w:rsidR="008D31A2" w:rsidP="008D31A2" w:rsidRDefault="008D31A2" w14:paraId="182B0888" w14:textId="77777777"/>
    <w:p w:rsidR="008D31A2" w:rsidP="008D31A2" w:rsidRDefault="008D31A2" w14:paraId="45F30A5E" w14:textId="77777777"/>
    <w:p w:rsidR="008D31A2" w:rsidP="008D31A2" w:rsidRDefault="008D31A2" w14:paraId="17E1A47F" w14:textId="77777777"/>
    <w:p w:rsidR="008D31A2" w:rsidP="008D31A2" w:rsidRDefault="008D31A2" w14:paraId="467068A3" w14:textId="77777777"/>
    <w:p w:rsidR="008D31A2" w:rsidP="008D31A2" w:rsidRDefault="008D31A2" w14:paraId="616B2083" w14:textId="77777777"/>
    <w:p w:rsidR="008D31A2" w:rsidP="008D31A2" w:rsidRDefault="008D31A2" w14:paraId="65CB1F9F" w14:textId="77777777"/>
    <w:p w:rsidR="008D31A2" w:rsidP="008D31A2" w:rsidRDefault="008D31A2" w14:paraId="3C891564" w14:textId="77777777"/>
    <w:p w:rsidR="008D31A2" w:rsidP="008D31A2" w:rsidRDefault="008D31A2" w14:paraId="7206761E" w14:textId="77777777"/>
    <w:p w:rsidR="008D31A2" w:rsidP="008D31A2" w:rsidRDefault="008D31A2" w14:paraId="7CEE401A" w14:textId="77777777"/>
    <w:p w:rsidR="008D31A2" w:rsidP="008D31A2" w:rsidRDefault="008D31A2" w14:paraId="5B1E122A" w14:textId="77777777"/>
    <w:p w:rsidR="008D31A2" w:rsidP="008D31A2" w:rsidRDefault="008D31A2" w14:paraId="2BABC4AE" w14:textId="77777777"/>
    <w:p w:rsidR="008D31A2" w:rsidP="008D31A2" w:rsidRDefault="008D31A2" w14:paraId="77A4FE81" w14:textId="77777777"/>
    <w:p w:rsidR="008D31A2" w:rsidP="008D31A2" w:rsidRDefault="008D31A2" w14:paraId="0FC49D04" w14:textId="77777777"/>
    <w:p w:rsidR="008D31A2" w:rsidP="008D31A2" w:rsidRDefault="008D31A2" w14:paraId="04C86990" w14:textId="77777777"/>
    <w:p w:rsidR="008D31A2" w:rsidP="008D31A2" w:rsidRDefault="008D31A2" w14:paraId="17867B41" w14:textId="77777777"/>
    <w:p w:rsidR="008D31A2" w:rsidP="008D31A2" w:rsidRDefault="008D31A2" w14:paraId="1D331A19" w14:textId="77777777"/>
    <w:p w:rsidR="008D31A2" w:rsidP="008D31A2" w:rsidRDefault="008D31A2" w14:paraId="4C7CEE5F" w14:textId="77777777"/>
    <w:p w:rsidR="008D31A2" w:rsidP="008D31A2" w:rsidRDefault="008D31A2" w14:paraId="6FD1A2AD" w14:textId="77777777"/>
    <w:p w:rsidR="008D31A2" w:rsidP="008D31A2" w:rsidRDefault="008D31A2" w14:paraId="585AC3D4" w14:textId="77777777"/>
    <w:p w:rsidR="008D31A2" w:rsidP="008D31A2" w:rsidRDefault="008D31A2" w14:paraId="2D1774F5" w14:textId="77777777"/>
    <w:p w:rsidR="008D31A2" w:rsidP="008D31A2" w:rsidRDefault="008D31A2" w14:paraId="77EEA5C7" w14:textId="77777777">
      <w:pPr>
        <w:rPr>
          <w:b/>
          <w:bCs/>
          <w:u w:val="single"/>
        </w:rPr>
      </w:pPr>
      <w:bookmarkStart w:name="_Int_Pk3SmJbC" w:id="56"/>
      <w:r>
        <w:rPr>
          <w:b/>
          <w:bCs/>
          <w:color w:val="000000" w:themeColor="text1"/>
          <w:u w:val="single"/>
        </w:rPr>
        <w:t xml:space="preserve">Individual </w:t>
      </w:r>
      <w:r>
        <w:rPr>
          <w:b/>
          <w:bCs/>
          <w:u w:val="single"/>
        </w:rPr>
        <w:t>Goals week 17 &amp;18</w:t>
      </w:r>
      <w:bookmarkEnd w:id="56"/>
      <w:r>
        <w:rPr>
          <w:rFonts w:cstheme="minorHAnsi"/>
          <w:b/>
          <w:bCs/>
          <w:u w:val="single"/>
        </w:rPr>
        <w:t xml:space="preserve"> Abdullahi Mohamed M00810926</w:t>
      </w:r>
    </w:p>
    <w:p w:rsidR="008D31A2" w:rsidP="008D31A2" w:rsidRDefault="008D31A2" w14:paraId="195ACE23" w14:textId="77777777">
      <w:pPr>
        <w:spacing w:before="58" w:after="0"/>
        <w:ind w:left="-20" w:right="-20" w:hanging="547"/>
        <w:rPr>
          <w:b/>
          <w:bCs/>
        </w:rPr>
      </w:pPr>
      <w:r>
        <w:rPr>
          <w:b/>
          <w:bCs/>
          <w:lang w:val="en-US"/>
        </w:rPr>
        <w:t>1.Explain how introducing an agile method will improve the outcomes of software development (Week 17 GOAL)</w:t>
      </w:r>
    </w:p>
    <w:p w:rsidR="008D31A2" w:rsidP="008D31A2" w:rsidRDefault="008D31A2" w14:paraId="4BA2DE85" w14:textId="77777777">
      <w:pPr>
        <w:spacing w:before="58" w:after="0"/>
        <w:ind w:left="-20" w:right="-20" w:hanging="547"/>
        <w:rPr>
          <w:color w:val="091E42"/>
        </w:rPr>
      </w:pPr>
      <w:r>
        <w:rPr>
          <w:color w:val="091E42"/>
          <w:lang w:val="en-US"/>
        </w:rPr>
        <w:t xml:space="preserve">    </w:t>
      </w:r>
      <w:r>
        <w:rPr>
          <w:lang w:val="en-US"/>
        </w:rPr>
        <w:t xml:space="preserve">       Introducing an agile method is ideal to improve the outcomes of software development because it includes breaking the projects into phases and emphasis continuous collaboration and improvement. The approach suits software development as its flexibility, customer satisfaction and collaboration. Its emphasis is on the importance of team collaboration and delivering a working product quickly to meet customer needs and expectations.</w:t>
      </w:r>
    </w:p>
    <w:p w:rsidR="008D31A2" w:rsidP="008D31A2" w:rsidRDefault="008D31A2" w14:paraId="423F6AEF" w14:textId="77777777">
      <w:pPr>
        <w:spacing w:before="58" w:after="0"/>
        <w:ind w:left="-20" w:right="-20" w:hanging="547"/>
        <w:rPr>
          <w:b/>
          <w:bCs/>
        </w:rPr>
      </w:pPr>
      <w:r>
        <w:rPr>
          <w:b/>
          <w:bCs/>
          <w:lang w:val="en-US"/>
        </w:rPr>
        <w:t>2.Describe the responsibilities of each SCRUM team role (Week 17 GOAL)</w:t>
      </w:r>
    </w:p>
    <w:p w:rsidR="008D31A2" w:rsidP="008D31A2" w:rsidRDefault="008D31A2" w14:paraId="15F62BC4" w14:textId="77777777">
      <w:pPr>
        <w:spacing w:before="58" w:after="0"/>
        <w:ind w:left="-20" w:right="-20" w:hanging="547"/>
      </w:pPr>
      <w:r>
        <w:rPr>
          <w:lang w:val="en-US"/>
        </w:rPr>
        <w:t xml:space="preserve">           Each Scrum position has duties essential to the project's success. First and foremost, the Product Owner acts as a point of contact between the stakeholders and the development team, speaking for the client and setting priorities for tasks. Second, the development team, which consists of experts with a range of abilities such as designers, programmers, and developers, oversees gradually providing the product. Thirdly, the Scrum Master removes roadblocks to team advancement and serves as a coach and facilitator, making sure Scrum principles are followed. These positions work closely together to promote open communication, honesty, and constant improvement throughout the development process, which successfully advances the project's objectives.</w:t>
      </w:r>
    </w:p>
    <w:p w:rsidR="008D31A2" w:rsidP="008D31A2" w:rsidRDefault="008D31A2" w14:paraId="1FF9C8FC" w14:textId="77777777">
      <w:pPr>
        <w:spacing w:before="58" w:after="0"/>
        <w:ind w:left="-20" w:right="-20" w:hanging="547"/>
        <w:rPr>
          <w:b/>
          <w:bCs/>
        </w:rPr>
      </w:pPr>
      <w:r>
        <w:rPr>
          <w:b/>
          <w:bCs/>
          <w:lang w:val="en-US"/>
        </w:rPr>
        <w:t>3.Discuss the most suitable approach an organisation should follow to achieve transformation towards agile software development (Week 17 GOAL)</w:t>
      </w:r>
    </w:p>
    <w:p w:rsidR="008D31A2" w:rsidP="008D31A2" w:rsidRDefault="008D31A2" w14:paraId="4CA029A9" w14:textId="77777777">
      <w:pPr>
        <w:spacing w:before="58" w:after="0"/>
        <w:ind w:left="-20" w:right="-20" w:hanging="547"/>
      </w:pPr>
      <w:r>
        <w:t xml:space="preserve">         A 360-degree transformation that integrates top-down and bottom-up techniques is the most successful way for an organisation to go towards agile software development. This all-encompassing approach guarantees coordination at every stage, promoting improved product quality, quicker delivery, and a cooperative team environment. Businesses can increase their adaptability and resilience by implementing agile principles across the whole organisation, including leadership support, empowered teams, and an emphasis on continuous learning. In addition, this strategy fosters an innovative and failure-tolerant culture that allows teams to try new things and improve over time while maintaining competitiveness and long-term growth in fast-paced marketplaces.</w:t>
      </w:r>
    </w:p>
    <w:p w:rsidR="008D31A2" w:rsidP="008D31A2" w:rsidRDefault="008D31A2" w14:paraId="376B287D" w14:textId="77777777">
      <w:pPr>
        <w:spacing w:before="58" w:after="0"/>
        <w:ind w:left="-20" w:right="-20" w:hanging="547"/>
        <w:rPr>
          <w:b/>
          <w:bCs/>
        </w:rPr>
      </w:pPr>
      <w:r>
        <w:rPr>
          <w:b/>
          <w:bCs/>
          <w:lang w:val="en-US"/>
        </w:rPr>
        <w:t>4.Suggest specific steps an organisation must take to transform its operations, so it becomes more agile (Week 17 GOAL)</w:t>
      </w:r>
    </w:p>
    <w:p w:rsidR="008D31A2" w:rsidP="008D31A2" w:rsidRDefault="008D31A2" w14:paraId="24FD1310" w14:textId="77777777">
      <w:pPr>
        <w:spacing w:before="58" w:after="0"/>
        <w:ind w:left="-20" w:right="-20" w:hanging="547"/>
        <w:rPr>
          <w:color w:val="0D0D0D" w:themeColor="text1" w:themeTint="F2"/>
        </w:rPr>
      </w:pPr>
      <w:r>
        <w:rPr>
          <w:color w:val="0D0D0D" w:themeColor="text1" w:themeTint="F2"/>
          <w:lang w:val="en-US"/>
        </w:rPr>
        <w:t xml:space="preserve">          An organisation needs to put many crucial measures into place to change its operations and become more agile. First and foremost, it needs to promote an innovative and continuously improving culture that encourages staff members to adjust to and welcome change. Second, implementing agile approaches like Scrum or Kanban can improve teamwork and expedite procedures. Thirdly, it is imperative to make investments in technology infrastructure that facilitates quick and flexible decision-making. Fourth, problem-solving can be accelerated by giving cross-functional teams the freedom to act independently. Lastly, it's important to set up regular feedback loops and retrospectives to evaluate performance and make ongoing strategy adjustments.</w:t>
      </w:r>
    </w:p>
    <w:p w:rsidR="008D31A2" w:rsidP="008D31A2" w:rsidRDefault="008D31A2" w14:paraId="1BD10383" w14:textId="77777777">
      <w:pPr>
        <w:spacing w:before="58" w:after="0"/>
        <w:ind w:left="-20" w:right="-20" w:hanging="547"/>
        <w:rPr>
          <w:color w:val="0D0D0D" w:themeColor="text1" w:themeTint="F2"/>
        </w:rPr>
      </w:pPr>
    </w:p>
    <w:p w:rsidR="008D31A2" w:rsidP="008D31A2" w:rsidRDefault="008D31A2" w14:paraId="3C8082FF" w14:textId="77777777">
      <w:pPr>
        <w:spacing w:before="58" w:after="0"/>
        <w:ind w:left="-567" w:right="-20"/>
        <w:rPr>
          <w:color w:val="0D0D0D" w:themeColor="text1" w:themeTint="F2"/>
        </w:rPr>
      </w:pPr>
    </w:p>
    <w:p w:rsidR="008D31A2" w:rsidP="008D31A2" w:rsidRDefault="008D31A2" w14:paraId="292E3247" w14:textId="77777777">
      <w:pPr>
        <w:spacing w:before="58" w:after="0"/>
        <w:ind w:left="-567" w:right="-20"/>
        <w:rPr>
          <w:color w:val="0D0D0D" w:themeColor="text1" w:themeTint="F2"/>
        </w:rPr>
      </w:pPr>
    </w:p>
    <w:p w:rsidR="008D31A2" w:rsidP="008D31A2" w:rsidRDefault="008D31A2" w14:paraId="6C4B85C3" w14:textId="77777777">
      <w:pPr>
        <w:spacing w:before="58" w:after="0"/>
        <w:ind w:left="-567" w:right="-20"/>
        <w:rPr>
          <w:color w:val="000000" w:themeColor="text1"/>
        </w:rPr>
      </w:pPr>
    </w:p>
    <w:p w:rsidR="008D31A2" w:rsidP="008D31A2" w:rsidRDefault="008D31A2" w14:paraId="28577DFB" w14:textId="77777777">
      <w:pPr>
        <w:spacing w:before="58" w:after="0"/>
        <w:ind w:left="-567" w:right="-20"/>
        <w:rPr>
          <w:color w:val="000000" w:themeColor="text1"/>
        </w:rPr>
      </w:pPr>
    </w:p>
    <w:p w:rsidR="008D31A2" w:rsidP="008D31A2" w:rsidRDefault="008D31A2" w14:paraId="3F88CEA4" w14:textId="77777777">
      <w:pPr>
        <w:spacing w:before="58" w:after="0"/>
        <w:ind w:left="-567" w:right="-20"/>
        <w:rPr>
          <w:color w:val="000000" w:themeColor="text1"/>
        </w:rPr>
      </w:pPr>
    </w:p>
    <w:p w:rsidR="008D31A2" w:rsidP="008D31A2" w:rsidRDefault="008D31A2" w14:paraId="7E6C35DA" w14:textId="77777777">
      <w:pPr>
        <w:spacing w:before="58" w:after="0"/>
        <w:ind w:left="-567" w:right="-20"/>
        <w:rPr>
          <w:color w:val="000000" w:themeColor="text1"/>
        </w:rPr>
      </w:pPr>
    </w:p>
    <w:p w:rsidR="008D31A2" w:rsidP="008D31A2" w:rsidRDefault="008D31A2" w14:paraId="185AE8F4" w14:textId="77777777">
      <w:pPr>
        <w:spacing w:before="58" w:after="0"/>
        <w:ind w:left="-20" w:right="-20" w:hanging="547"/>
        <w:rPr>
          <w:b/>
          <w:bCs/>
        </w:rPr>
      </w:pPr>
      <w:r>
        <w:rPr>
          <w:b/>
          <w:bCs/>
          <w:lang w:val="en-US"/>
        </w:rPr>
        <w:t>5.Describe the main benefits an organisation has by becoming agile (Week 17 GOAL)</w:t>
      </w:r>
    </w:p>
    <w:p w:rsidR="008D31A2" w:rsidP="008D31A2" w:rsidRDefault="008D31A2" w14:paraId="72A79CBF" w14:textId="77777777">
      <w:pPr>
        <w:spacing w:before="58" w:after="0"/>
        <w:ind w:left="-20" w:right="-20" w:hanging="547"/>
      </w:pPr>
    </w:p>
    <w:p w:rsidR="008D31A2" w:rsidP="008D31A2" w:rsidRDefault="008D31A2" w14:paraId="23354FDD" w14:textId="77777777">
      <w:r>
        <w:t>Adopting agility has several advantages for businesses. First off, it improves responsiveness to market fluctuations, making it possible to adjust to client demands and industry trends more quickly. Furthermore, it cultivates a more enthusiastic and involved staff by giving workers the freedom to own projects and make significant decisions. Thirdly, by streamlining procedures and cutting bureaucracy, it raises production and efficiency. Fourthly, by emphasizing iterative development and customer feedback, agile organizations are more likely to provide higher-quality goods and services. Finally, agility fosters a culture of experimentation and innovation, which drives competitiveness and long-term success in changing situations.</w:t>
      </w:r>
    </w:p>
    <w:p w:rsidR="008D31A2" w:rsidP="008D31A2" w:rsidRDefault="008D31A2" w14:paraId="4F458A28" w14:textId="77777777">
      <w:pPr>
        <w:rPr>
          <w:rFonts w:eastAsiaTheme="minorHAnsi"/>
        </w:rPr>
      </w:pPr>
    </w:p>
    <w:p w:rsidR="008D31A2" w:rsidP="008D31A2" w:rsidRDefault="008D31A2" w14:paraId="39D1F533" w14:textId="77777777"/>
    <w:p w:rsidR="008D31A2" w:rsidP="008D31A2" w:rsidRDefault="008D31A2" w14:paraId="46B8891B" w14:textId="77777777"/>
    <w:p w:rsidR="008D31A2" w:rsidP="008D31A2" w:rsidRDefault="008D31A2" w14:paraId="3070BA02" w14:textId="77777777"/>
    <w:p w:rsidR="008D31A2" w:rsidP="008D31A2" w:rsidRDefault="008D31A2" w14:paraId="6F9CB976" w14:textId="77777777"/>
    <w:p w:rsidR="008D31A2" w:rsidP="008D31A2" w:rsidRDefault="008D31A2" w14:paraId="6A83E2CB" w14:textId="77777777"/>
    <w:p w:rsidR="008D31A2" w:rsidP="008D31A2" w:rsidRDefault="008D31A2" w14:paraId="60A07A8F" w14:textId="77777777"/>
    <w:p w:rsidR="008D31A2" w:rsidP="008D31A2" w:rsidRDefault="008D31A2" w14:paraId="078AA09C" w14:textId="77777777"/>
    <w:p w:rsidR="008D31A2" w:rsidP="008D31A2" w:rsidRDefault="008D31A2" w14:paraId="6C404049" w14:textId="77777777"/>
    <w:p w:rsidR="008D31A2" w:rsidP="008D31A2" w:rsidRDefault="008D31A2" w14:paraId="77EF1286" w14:textId="77777777"/>
    <w:p w:rsidR="008D31A2" w:rsidP="008D31A2" w:rsidRDefault="008D31A2" w14:paraId="29A68F00" w14:textId="77777777"/>
    <w:p w:rsidR="008D31A2" w:rsidP="008D31A2" w:rsidRDefault="008D31A2" w14:paraId="75C8B143" w14:textId="77777777"/>
    <w:p w:rsidR="008D31A2" w:rsidP="008D31A2" w:rsidRDefault="008D31A2" w14:paraId="2F45555F" w14:textId="77777777"/>
    <w:p w:rsidR="008D31A2" w:rsidP="008D31A2" w:rsidRDefault="008D31A2" w14:paraId="11E8E512" w14:textId="77777777"/>
    <w:p w:rsidR="008D31A2" w:rsidP="008D31A2" w:rsidRDefault="008D31A2" w14:paraId="2EA8A8ED" w14:textId="77777777"/>
    <w:p w:rsidR="008D31A2" w:rsidP="008D31A2" w:rsidRDefault="008D31A2" w14:paraId="17654738" w14:textId="77777777"/>
    <w:p w:rsidR="008D31A2" w:rsidP="008D31A2" w:rsidRDefault="008D31A2" w14:paraId="2369EEE3" w14:textId="77777777"/>
    <w:p w:rsidR="008D31A2" w:rsidP="008D31A2" w:rsidRDefault="008D31A2" w14:paraId="31FE2F24" w14:textId="77777777"/>
    <w:p w:rsidR="008D31A2" w:rsidP="008D31A2" w:rsidRDefault="008D31A2" w14:paraId="7F634626" w14:textId="77777777"/>
    <w:p w:rsidR="008D31A2" w:rsidP="008D31A2" w:rsidRDefault="008D31A2" w14:paraId="1E872A59" w14:textId="77777777"/>
    <w:p w:rsidR="008D31A2" w:rsidP="008D31A2" w:rsidRDefault="008D31A2" w14:paraId="42706CA0" w14:textId="77777777"/>
    <w:p w:rsidR="008D31A2" w:rsidP="008D31A2" w:rsidRDefault="008D31A2" w14:paraId="6E041D39" w14:textId="77777777"/>
    <w:p w:rsidR="008D31A2" w:rsidP="008D31A2" w:rsidRDefault="008D31A2" w14:paraId="2EE21183" w14:textId="77777777"/>
    <w:p w:rsidR="008D31A2" w:rsidP="008D31A2" w:rsidRDefault="008D31A2" w14:paraId="31C6A788" w14:textId="77777777"/>
    <w:p w:rsidR="008D31A2" w:rsidP="008D31A2" w:rsidRDefault="008D31A2" w14:paraId="2D15D730" w14:textId="77777777">
      <w:pPr>
        <w:rPr>
          <w:b/>
          <w:bCs/>
          <w:u w:val="single"/>
        </w:rPr>
      </w:pPr>
      <w:r>
        <w:rPr>
          <w:b/>
          <w:bCs/>
          <w:color w:val="000000" w:themeColor="text1"/>
          <w:u w:val="single"/>
        </w:rPr>
        <w:t xml:space="preserve">Individual </w:t>
      </w:r>
      <w:r>
        <w:rPr>
          <w:b/>
          <w:bCs/>
          <w:u w:val="single"/>
        </w:rPr>
        <w:t xml:space="preserve">Goals week 19-20 </w:t>
      </w:r>
      <w:r>
        <w:rPr>
          <w:rFonts w:cstheme="minorHAnsi"/>
          <w:b/>
          <w:bCs/>
          <w:u w:val="single"/>
        </w:rPr>
        <w:t>Abdullahi Mohamed M00810926</w:t>
      </w:r>
    </w:p>
    <w:p w:rsidR="008D31A2" w:rsidP="008D31A2" w:rsidRDefault="008D31A2" w14:paraId="39ED0A8E" w14:textId="77777777">
      <w:pPr>
        <w:spacing w:before="58" w:after="0"/>
        <w:ind w:left="-20" w:right="-20" w:hanging="547"/>
        <w:rPr>
          <w:b/>
          <w:bCs/>
        </w:rPr>
      </w:pPr>
    </w:p>
    <w:p w:rsidR="008D31A2" w:rsidP="008D31A2" w:rsidRDefault="008D31A2" w14:paraId="55BAB350" w14:textId="77777777">
      <w:pPr>
        <w:spacing w:before="58" w:after="0"/>
        <w:ind w:left="-20" w:right="-20" w:hanging="547"/>
        <w:rPr>
          <w:b/>
          <w:bCs/>
        </w:rPr>
      </w:pPr>
      <w:r>
        <w:rPr>
          <w:b/>
          <w:bCs/>
          <w:lang w:val="en-US"/>
        </w:rPr>
        <w:t>1.Explain the main advantages for an organisation after the introduction of a code of ethics (Week 19 GOAL)</w:t>
      </w:r>
    </w:p>
    <w:p w:rsidR="008D31A2" w:rsidP="008D31A2" w:rsidRDefault="008D31A2" w14:paraId="767DFA12" w14:textId="77777777">
      <w:pPr>
        <w:spacing w:before="58" w:after="0"/>
        <w:ind w:left="-20" w:right="-20" w:hanging="547"/>
      </w:pPr>
      <w:r>
        <w:rPr>
          <w:lang w:val="en-US"/>
        </w:rPr>
        <w:t xml:space="preserve">         The main advantage for an organisation of introducing a code of ethics is that it sets out ideals and   responsibilities of the profession. Another point is that it protects both clients' and professionals' data, which is regularly checked.  Inadaptation, it improves the profile of the profession and motivates and inspires practitioners. The guidance provided raise awareness and is likely to improve the quality and consistency of an organisation. The professional code of ethics serves function symbolizing the group's professionalism and defines and promotes a standard of external relations with clients and employers. Furthermore, the group promotes interest member rights and expresses ideal to aspire.</w:t>
      </w:r>
    </w:p>
    <w:p w:rsidR="008D31A2" w:rsidP="008D31A2" w:rsidRDefault="008D31A2" w14:paraId="59EF87F6" w14:textId="77777777">
      <w:pPr>
        <w:spacing w:before="58" w:after="0"/>
        <w:ind w:left="-20" w:right="-20" w:hanging="547"/>
      </w:pPr>
    </w:p>
    <w:p w:rsidR="008D31A2" w:rsidP="008D31A2" w:rsidRDefault="008D31A2" w14:paraId="553FD948" w14:textId="77777777">
      <w:pPr>
        <w:spacing w:before="58" w:after="0"/>
        <w:ind w:left="-20" w:right="-20" w:hanging="547"/>
        <w:rPr>
          <w:b/>
          <w:bCs/>
        </w:rPr>
      </w:pPr>
      <w:r>
        <w:rPr>
          <w:b/>
          <w:bCs/>
          <w:lang w:val="en-US"/>
        </w:rPr>
        <w:t>2.Using different codes of conduct suggest the most important principles an organisation should have in place (Week 19 GOAL)</w:t>
      </w:r>
    </w:p>
    <w:p w:rsidR="008D31A2" w:rsidP="008D31A2" w:rsidRDefault="008D31A2" w14:paraId="0D7F9519" w14:textId="77777777">
      <w:pPr>
        <w:spacing w:before="58" w:after="0"/>
        <w:ind w:left="-20" w:right="-20" w:hanging="547"/>
        <w:rPr>
          <w:lang w:val="en-US"/>
        </w:rPr>
      </w:pPr>
      <w:r>
        <w:rPr>
          <w:lang w:val="en-US"/>
        </w:rPr>
        <w:t xml:space="preserve">            </w:t>
      </w:r>
    </w:p>
    <w:p w:rsidR="008D31A2" w:rsidP="008D31A2" w:rsidRDefault="008D31A2" w14:paraId="72878FCF" w14:textId="77777777">
      <w:pPr>
        <w:spacing w:before="58" w:after="0"/>
        <w:ind w:left="-20" w:right="-20" w:hanging="547"/>
      </w:pPr>
      <w:r>
        <w:rPr>
          <w:lang w:val="en-US"/>
        </w:rPr>
        <w:t xml:space="preserve">          The code of conduct is very important to an organisation but the main principle a business should follow is the public interest.  The reason being is that maintaining a good relationship with customers and the local community will improve the brand image and they are more likely to repeat purchases as they are happy to be associated with the company. Another code of conduct an organization should have in place is a professional competence and integrity to produce worthy products and maintain customer details private as this helps to develop a relationship with other companies and newer customer as they have instilled relevant authority and duty.</w:t>
      </w:r>
    </w:p>
    <w:p w:rsidR="008D31A2" w:rsidP="008D31A2" w:rsidRDefault="008D31A2" w14:paraId="55A4ED16" w14:textId="77777777">
      <w:pPr>
        <w:spacing w:before="58" w:after="0"/>
        <w:ind w:left="-20" w:right="-20" w:hanging="547"/>
        <w:rPr>
          <w:b/>
          <w:bCs/>
        </w:rPr>
      </w:pPr>
    </w:p>
    <w:p w:rsidR="008D31A2" w:rsidP="008D31A2" w:rsidRDefault="008D31A2" w14:paraId="33284C9E" w14:textId="77777777">
      <w:pPr>
        <w:spacing w:before="58" w:after="0"/>
        <w:ind w:left="-20" w:right="-20" w:hanging="547"/>
        <w:rPr>
          <w:b/>
          <w:bCs/>
        </w:rPr>
      </w:pPr>
      <w:r>
        <w:rPr>
          <w:b/>
          <w:bCs/>
          <w:lang w:val="en-US"/>
        </w:rPr>
        <w:t>3.Explain the main privacy issues associated with the use of IT in an organisation (Week 19 GOAL)</w:t>
      </w:r>
    </w:p>
    <w:p w:rsidR="008D31A2" w:rsidP="008D31A2" w:rsidRDefault="008D31A2" w14:paraId="2C102B42" w14:textId="77777777">
      <w:pPr>
        <w:spacing w:before="58" w:after="0"/>
        <w:ind w:right="-20"/>
        <w:rPr>
          <w:b/>
          <w:bCs/>
        </w:rPr>
      </w:pPr>
      <w:r>
        <w:rPr>
          <w:lang w:val="en-US"/>
        </w:rPr>
        <w:t xml:space="preserve"> A main privacy issue associated with IT in an organisation is unauthorized access: Employees, customers or third parties may gain access to confidential information, either physically or electronically.  Disclosure of personal data without consent from individuals is against the law. Another one is social media privacy which ensures their policies consider the potential for employees to misuse social media platforms.</w:t>
      </w:r>
      <w:r>
        <w:rPr>
          <w:rFonts w:ascii="Calibri" w:hAnsi="Calibri" w:eastAsia="Calibri" w:cs="Calibri"/>
          <w:lang w:val="en-US"/>
        </w:rPr>
        <w:t xml:space="preserve"> Organizations must handle privacy issues on social media in addition to illegal access. </w:t>
      </w:r>
      <w:bookmarkStart w:name="_Int_l5mAabJC" w:id="57"/>
      <w:r>
        <w:rPr>
          <w:rFonts w:ascii="Calibri" w:hAnsi="Calibri" w:eastAsia="Calibri" w:cs="Calibri"/>
          <w:lang w:val="en-US"/>
        </w:rPr>
        <w:t>This entails making certain that company rules address the possibility of employees abusing social media platforms, about both the disclosure of private information and the infringement of personal rights.</w:t>
      </w:r>
      <w:bookmarkEnd w:id="57"/>
      <w:r>
        <w:rPr>
          <w:rFonts w:ascii="Calibri" w:hAnsi="Calibri" w:eastAsia="Calibri" w:cs="Calibri"/>
          <w:lang w:val="en-US"/>
        </w:rPr>
        <w:t xml:space="preserve"> To reduce these risks and protect the privacy interests of individuals as well as organizations, policies and procedures must be put in place.</w:t>
      </w:r>
    </w:p>
    <w:p w:rsidR="008D31A2" w:rsidP="008D31A2" w:rsidRDefault="008D31A2" w14:paraId="03583F00" w14:textId="77777777">
      <w:pPr>
        <w:spacing w:before="58" w:after="0"/>
        <w:ind w:left="-20" w:right="-20" w:hanging="547"/>
      </w:pPr>
    </w:p>
    <w:p w:rsidR="008D31A2" w:rsidP="008D31A2" w:rsidRDefault="008D31A2" w14:paraId="6B758311" w14:textId="77777777">
      <w:pPr>
        <w:spacing w:before="58" w:after="0"/>
        <w:ind w:left="-20" w:right="-20" w:hanging="547"/>
      </w:pPr>
    </w:p>
    <w:p w:rsidR="008D31A2" w:rsidP="008D31A2" w:rsidRDefault="008D31A2" w14:paraId="1632197E" w14:textId="77777777">
      <w:pPr>
        <w:spacing w:before="58" w:after="0"/>
        <w:ind w:left="-20" w:right="-20" w:hanging="547"/>
      </w:pPr>
    </w:p>
    <w:p w:rsidR="008D31A2" w:rsidP="008D31A2" w:rsidRDefault="008D31A2" w14:paraId="1B08A30F" w14:textId="77777777">
      <w:pPr>
        <w:spacing w:before="58" w:after="0"/>
        <w:ind w:left="-20" w:right="-20" w:hanging="547"/>
      </w:pPr>
    </w:p>
    <w:p w:rsidR="008D31A2" w:rsidP="008D31A2" w:rsidRDefault="008D31A2" w14:paraId="35643757" w14:textId="77777777">
      <w:pPr>
        <w:spacing w:before="58" w:after="0"/>
        <w:ind w:left="-20" w:right="-20" w:hanging="547"/>
      </w:pPr>
    </w:p>
    <w:p w:rsidR="008D31A2" w:rsidP="008D31A2" w:rsidRDefault="008D31A2" w14:paraId="60ABC39E" w14:textId="77777777">
      <w:pPr>
        <w:spacing w:before="58" w:after="0"/>
        <w:ind w:left="-20" w:right="-20" w:hanging="547"/>
      </w:pPr>
    </w:p>
    <w:p w:rsidR="008D31A2" w:rsidP="008D31A2" w:rsidRDefault="008D31A2" w14:paraId="387C7B63" w14:textId="77777777">
      <w:pPr>
        <w:spacing w:before="58" w:after="0"/>
        <w:ind w:left="-20" w:right="-20" w:hanging="547"/>
      </w:pPr>
    </w:p>
    <w:p w:rsidR="008D31A2" w:rsidP="008D31A2" w:rsidRDefault="008D31A2" w14:paraId="1A964987" w14:textId="77777777">
      <w:pPr>
        <w:spacing w:before="58" w:after="0"/>
        <w:ind w:left="-20" w:right="-20" w:hanging="547"/>
      </w:pPr>
    </w:p>
    <w:p w:rsidR="008D31A2" w:rsidP="008D31A2" w:rsidRDefault="008D31A2" w14:paraId="128F7B3D" w14:textId="77777777">
      <w:pPr>
        <w:spacing w:before="58" w:after="0"/>
        <w:ind w:left="-20" w:right="-20" w:hanging="547"/>
      </w:pPr>
    </w:p>
    <w:p w:rsidR="008D31A2" w:rsidP="008D31A2" w:rsidRDefault="008D31A2" w14:paraId="257799AB" w14:textId="77777777">
      <w:pPr>
        <w:spacing w:before="58" w:after="0"/>
        <w:ind w:left="-567" w:right="-20"/>
      </w:pPr>
    </w:p>
    <w:p w:rsidR="008D31A2" w:rsidP="008D31A2" w:rsidRDefault="008D31A2" w14:paraId="784F0C09" w14:textId="77777777">
      <w:pPr>
        <w:spacing w:before="58" w:after="0"/>
        <w:ind w:left="-20" w:right="-20" w:hanging="547"/>
        <w:rPr>
          <w:b/>
          <w:bCs/>
        </w:rPr>
      </w:pPr>
      <w:r>
        <w:rPr>
          <w:b/>
          <w:bCs/>
          <w:lang w:val="en-US"/>
        </w:rPr>
        <w:t>4.Explain the main security issues associated with the use of IT in an organisation (Week 19 GOAL)</w:t>
      </w:r>
    </w:p>
    <w:p w:rsidR="008D31A2" w:rsidP="008D31A2" w:rsidRDefault="008D31A2" w14:paraId="0B8DAA16" w14:textId="77777777">
      <w:pPr>
        <w:spacing w:before="58" w:after="0"/>
        <w:ind w:left="-20" w:right="-20" w:hanging="547"/>
        <w:rPr>
          <w:rFonts w:eastAsiaTheme="minorHAnsi"/>
        </w:rPr>
      </w:pPr>
      <w:r>
        <w:rPr>
          <w:rFonts w:ascii="Calibri" w:hAnsi="Calibri" w:eastAsia="Calibri" w:cs="Calibri"/>
          <w:lang w:val="en-US"/>
        </w:rPr>
        <w:t xml:space="preserve">            Information technology (IT) use in businesses poses serious security risks. The possibility of data breaches, in which unauthorized access to private data can lead to significant financial losses and reputational harm, is one of the main causes for concern. Organizations also must worry about ransomware, worms, and viruses invading their systems and causing data, system outages, and financial losses. Phishing is another common problem that poses a serious risk to organizational security. Phishing occurs when bogus emails or websites trick users into divulging sensitive information, including passwords or bank account details. Strong security procedures and ongoing attention to detail are required to protect against such attacks.</w:t>
      </w:r>
    </w:p>
    <w:p w:rsidR="008D31A2" w:rsidP="008D31A2" w:rsidRDefault="008D31A2" w14:paraId="54C2C85C" w14:textId="77777777">
      <w:pPr>
        <w:spacing w:before="58" w:after="0"/>
        <w:ind w:left="-20" w:right="-20" w:hanging="547"/>
        <w:rPr>
          <w:b/>
          <w:bCs/>
        </w:rPr>
      </w:pPr>
    </w:p>
    <w:p w:rsidR="008D31A2" w:rsidP="008D31A2" w:rsidRDefault="008D31A2" w14:paraId="4F8D5E5E" w14:textId="77777777">
      <w:pPr>
        <w:spacing w:before="58" w:after="0"/>
        <w:ind w:left="-20" w:right="-20" w:hanging="547"/>
        <w:rPr>
          <w:rFonts w:eastAsiaTheme="minorHAnsi"/>
        </w:rPr>
      </w:pPr>
    </w:p>
    <w:p w:rsidR="008D31A2" w:rsidP="008D31A2" w:rsidRDefault="008D31A2" w14:paraId="7D6A1A08" w14:textId="77777777">
      <w:pPr>
        <w:spacing w:before="58" w:after="0"/>
        <w:ind w:left="-20" w:right="-20" w:hanging="547"/>
        <w:rPr>
          <w:b/>
          <w:bCs/>
        </w:rPr>
      </w:pPr>
      <w:r>
        <w:rPr>
          <w:b/>
          <w:bCs/>
          <w:lang w:val="en-US"/>
        </w:rPr>
        <w:t>5.Determine and briefly describe the priorities of an organization's CSR programme (Week 19 GOAL)</w:t>
      </w:r>
    </w:p>
    <w:p w:rsidR="008D31A2" w:rsidP="008D31A2" w:rsidRDefault="008D31A2" w14:paraId="6A759599" w14:textId="77777777">
      <w:pPr>
        <w:spacing w:before="58" w:after="0"/>
        <w:ind w:left="-20" w:right="-20" w:hanging="547"/>
        <w:rPr>
          <w:rFonts w:eastAsiaTheme="minorHAnsi"/>
        </w:rPr>
      </w:pPr>
      <w:r>
        <w:rPr>
          <w:rFonts w:ascii="Calibri" w:hAnsi="Calibri" w:eastAsia="Calibri" w:cs="Calibri"/>
          <w:lang w:val="en-US"/>
        </w:rPr>
        <w:t xml:space="preserve">        The Corporate Social Responsibility (CSR) program of an organisation usually gives priority to projects that aim to accomplish sustainable development objectives, include the community, and promote environmental stewardship. Promoting moral business conduct—like fair labor standards and transparent supply chains—fostering social welfare through charitable endeavors like funding healthcare and education programmed, and reducing environmental effect through resource conservation and sustainable practices are examples of these priorities. CSR initiatives may also concentrate on diversity and inclusion initiatives within the company, with the goal of fostering a culture of fairness and respect for human rights in the workplace. Organizations may show that they are committed to ethical business practices and improve the general well-being of society by tackling these priorities.</w:t>
      </w:r>
    </w:p>
    <w:p w:rsidR="008D31A2" w:rsidP="008D31A2" w:rsidRDefault="008D31A2" w14:paraId="3BF8EF9D" w14:textId="77777777"/>
    <w:p w:rsidR="008D31A2" w:rsidP="008D31A2" w:rsidRDefault="008D31A2" w14:paraId="580D3C7D" w14:textId="77777777"/>
    <w:p w:rsidR="008D31A2" w:rsidP="008D31A2" w:rsidRDefault="008D31A2" w14:paraId="0ED67B2D" w14:textId="77777777"/>
    <w:p w:rsidR="008D31A2" w:rsidP="008D31A2" w:rsidRDefault="008D31A2" w14:paraId="5540392D" w14:textId="77777777"/>
    <w:p w:rsidR="008D31A2" w:rsidP="008D31A2" w:rsidRDefault="008D31A2" w14:paraId="1BDE464C" w14:textId="77777777"/>
    <w:p w:rsidR="008D31A2" w:rsidP="008D31A2" w:rsidRDefault="008D31A2" w14:paraId="393B8802" w14:textId="77777777"/>
    <w:p w:rsidR="008D31A2" w:rsidP="008D31A2" w:rsidRDefault="008D31A2" w14:paraId="3BDD899F" w14:textId="77777777"/>
    <w:p w:rsidR="008D31A2" w:rsidP="008D31A2" w:rsidRDefault="008D31A2" w14:paraId="3CF56AE2" w14:textId="77777777"/>
    <w:p w:rsidR="008D31A2" w:rsidP="008D31A2" w:rsidRDefault="008D31A2" w14:paraId="2E123CF0" w14:textId="77777777"/>
    <w:p w:rsidR="008D31A2" w:rsidP="008D31A2" w:rsidRDefault="008D31A2" w14:paraId="0CB89F0E" w14:textId="77777777"/>
    <w:p w:rsidR="008D31A2" w:rsidP="008D31A2" w:rsidRDefault="008D31A2" w14:paraId="21BA83BA" w14:textId="77777777"/>
    <w:p w:rsidR="008D31A2" w:rsidP="008D31A2" w:rsidRDefault="008D31A2" w14:paraId="0B5C2D6C" w14:textId="77777777"/>
    <w:p w:rsidR="008D31A2" w:rsidP="008D31A2" w:rsidRDefault="008D31A2" w14:paraId="6A473A36" w14:textId="77777777"/>
    <w:p w:rsidR="008D31A2" w:rsidP="008D31A2" w:rsidRDefault="008D31A2" w14:paraId="49910960" w14:textId="77777777"/>
    <w:p w:rsidR="008D31A2" w:rsidP="008D31A2" w:rsidRDefault="008D31A2" w14:paraId="5C2186F5" w14:textId="77777777"/>
    <w:p w:rsidR="008D31A2" w:rsidP="008D31A2" w:rsidRDefault="008D31A2" w14:paraId="0D43521A" w14:textId="77777777">
      <w:pPr>
        <w:spacing w:before="58" w:after="0"/>
        <w:ind w:left="-20" w:right="-20" w:hanging="547"/>
        <w:rPr>
          <w:b/>
          <w:bCs/>
          <w:color w:val="000000" w:themeColor="text1"/>
          <w:u w:val="single"/>
        </w:rPr>
      </w:pPr>
      <w:r>
        <w:rPr>
          <w:b/>
          <w:bCs/>
          <w:color w:val="000000" w:themeColor="text1"/>
          <w:u w:val="single"/>
        </w:rPr>
        <w:t xml:space="preserve">Individual Goals week 21-22 </w:t>
      </w:r>
      <w:r>
        <w:rPr>
          <w:rFonts w:cstheme="minorHAnsi"/>
          <w:b/>
          <w:u w:val="single"/>
        </w:rPr>
        <w:t>Abdullahi Mohamed M00810926</w:t>
      </w:r>
    </w:p>
    <w:p w:rsidR="008D31A2" w:rsidP="008D31A2" w:rsidRDefault="008D31A2" w14:paraId="6AB174E7" w14:textId="77777777">
      <w:pPr>
        <w:spacing w:before="58" w:after="0"/>
        <w:ind w:left="-20" w:right="-20" w:hanging="547"/>
        <w:rPr>
          <w:b/>
          <w:bCs/>
          <w:color w:val="000000" w:themeColor="text1"/>
        </w:rPr>
      </w:pPr>
    </w:p>
    <w:p w:rsidR="008D31A2" w:rsidP="008D31A2" w:rsidRDefault="008D31A2" w14:paraId="34DEAA5E" w14:textId="77777777">
      <w:pPr>
        <w:pStyle w:val="NoSpacing"/>
        <w:rPr>
          <w:rFonts w:eastAsiaTheme="minorHAnsi"/>
        </w:rPr>
      </w:pPr>
    </w:p>
    <w:p w:rsidR="008D31A2" w:rsidP="008D31A2" w:rsidRDefault="008D31A2" w14:paraId="5D3AB9EE" w14:textId="77777777">
      <w:pPr>
        <w:spacing w:before="58" w:after="0"/>
        <w:ind w:left="-20" w:right="-20" w:hanging="547"/>
        <w:rPr>
          <w:b/>
          <w:bCs/>
          <w:color w:val="000000" w:themeColor="text1"/>
        </w:rPr>
      </w:pPr>
      <w:bookmarkStart w:name="_Int_pYgoIv9N" w:id="58"/>
      <w:r>
        <w:rPr>
          <w:b/>
          <w:bCs/>
          <w:color w:val="000000" w:themeColor="text1"/>
        </w:rPr>
        <w:t>1.Explain how an organisation can benefit from BI (Week 21 GOAL)</w:t>
      </w:r>
      <w:bookmarkEnd w:id="58"/>
    </w:p>
    <w:p w:rsidR="008D31A2" w:rsidP="008D31A2" w:rsidRDefault="008D31A2" w14:paraId="30FBBAE0" w14:textId="77777777">
      <w:pPr>
        <w:spacing w:before="58" w:after="0"/>
        <w:ind w:right="-20"/>
        <w:rPr>
          <w:rFonts w:eastAsiaTheme="minorHAnsi"/>
        </w:rPr>
      </w:pPr>
      <w:r>
        <w:t xml:space="preserve"> Business intelligence (BI) provides organizations with important insights based on data analysis, allowing them to make more informed decisions. Businesses can use BI technologies to detect trends, patterns, and opportunities in their operations, consumer behaviour, and market dynamics. This leads to an increased operational efficiency, better resource allocation, and more effective strategic planning. Furthermore, BI enables organizations to discover areas for improvement, capitalize on strengths, and manage risks, resulting in competitive advantage and long-term success. Organizations can get meaningful insights into their operations, market trends, and customer behaviours using sophisticated BI tools and processes, allowing them to make strategic foresight and educated decisions. Furthermore, BI promotes a data-driven culture within organizations, hence increasing openness, accountability, and creativity. Finally, the use of BI enables organizations to remain nimble, competitive, and resilient in today's dynamic business environment.</w:t>
      </w:r>
    </w:p>
    <w:p w:rsidR="008D31A2" w:rsidP="008D31A2" w:rsidRDefault="008D31A2" w14:paraId="443CEDEE" w14:textId="77777777">
      <w:pPr>
        <w:spacing w:before="58" w:after="0"/>
        <w:ind w:left="-20" w:right="-20" w:hanging="547"/>
        <w:rPr>
          <w:b/>
          <w:bCs/>
          <w:color w:val="000000" w:themeColor="text1"/>
        </w:rPr>
      </w:pPr>
      <w:r>
        <w:rPr>
          <w:b/>
          <w:bCs/>
          <w:color w:val="000000" w:themeColor="text1"/>
        </w:rPr>
        <w:t>2.Explain how an organisation can benefit from AI (Week 21 GOAL)</w:t>
      </w:r>
    </w:p>
    <w:p w:rsidR="008D31A2" w:rsidP="008D31A2" w:rsidRDefault="008D31A2" w14:paraId="70809308" w14:textId="77777777">
      <w:pPr>
        <w:spacing w:before="58" w:after="0"/>
        <w:ind w:right="-20"/>
        <w:rPr>
          <w:rFonts w:eastAsiaTheme="minorHAnsi"/>
        </w:rPr>
      </w:pPr>
      <w:r>
        <w:t>Artificial intelligence (AI) provides significant benefits to organizations across a wide range of industries. AI systems can analyse massive databases, automate activities, and generate actionable insights in real time. This improves productivity, efficiency, and accuracy across all corporate activities, including customer service, marketing, supply chain management, and decision support systems. Furthermore, AI enables predictive analytics, allowing for proactive problem solutions and strategic planning. In today's fast-paced, data-driven business landscape, organizations may use AI technology to streamline processes, optimize performance, and stay ahead of the curve.</w:t>
      </w:r>
      <w:r>
        <w:rPr>
          <w:b/>
          <w:bCs/>
          <w:color w:val="000000" w:themeColor="text1"/>
        </w:rPr>
        <w:t xml:space="preserve"> </w:t>
      </w:r>
      <w:r>
        <w:rPr>
          <w:color w:val="000000" w:themeColor="text1"/>
        </w:rPr>
        <w:t>It is</w:t>
      </w:r>
      <w:r>
        <w:rPr>
          <w:b/>
          <w:bCs/>
          <w:color w:val="000000" w:themeColor="text1"/>
        </w:rPr>
        <w:t xml:space="preserve"> </w:t>
      </w:r>
      <w:r>
        <w:t xml:space="preserve">a key component of organizational innovation, providing several benefits across a wide range of areas. AI enables organizations to maximize the value of their data by employing advanced algorithms and machine learning approaches, resulting in predictive analytics, personalized experiences, and automated decision-making. </w:t>
      </w:r>
    </w:p>
    <w:p w:rsidR="008D31A2" w:rsidP="008D31A2" w:rsidRDefault="008D31A2" w14:paraId="0F95965E" w14:textId="77777777">
      <w:pPr>
        <w:spacing w:before="58" w:after="0"/>
        <w:ind w:right="-20"/>
        <w:rPr>
          <w:b/>
          <w:bCs/>
          <w:color w:val="000000" w:themeColor="text1"/>
        </w:rPr>
      </w:pPr>
    </w:p>
    <w:p w:rsidR="008D31A2" w:rsidP="008D31A2" w:rsidRDefault="008D31A2" w14:paraId="78B63C62" w14:textId="77777777">
      <w:pPr>
        <w:spacing w:before="58" w:after="0"/>
        <w:ind w:left="-20" w:right="-20" w:hanging="547"/>
        <w:rPr>
          <w:b/>
          <w:bCs/>
          <w:color w:val="000000" w:themeColor="text1"/>
        </w:rPr>
      </w:pPr>
      <w:r>
        <w:rPr>
          <w:b/>
          <w:bCs/>
          <w:color w:val="000000" w:themeColor="text1"/>
        </w:rPr>
        <w:t>3.Describe the areas of an organisation that may be affected by AI (Week 21 GOAL)</w:t>
      </w:r>
    </w:p>
    <w:p w:rsidR="008D31A2" w:rsidP="008D31A2" w:rsidRDefault="008D31A2" w14:paraId="02376A33" w14:textId="77777777">
      <w:pPr>
        <w:spacing w:before="58" w:after="0"/>
        <w:ind w:left="-20" w:right="-20" w:hanging="547"/>
        <w:rPr>
          <w:b/>
          <w:bCs/>
          <w:color w:val="000000" w:themeColor="text1"/>
        </w:rPr>
      </w:pPr>
    </w:p>
    <w:p w:rsidR="008D31A2" w:rsidP="008D31A2" w:rsidRDefault="008D31A2" w14:paraId="22F1DDE7" w14:textId="77777777">
      <w:pPr>
        <w:spacing w:before="58" w:after="0"/>
        <w:ind w:left="-20" w:right="-20" w:hanging="547"/>
        <w:rPr>
          <w:b/>
          <w:bCs/>
          <w:color w:val="000000" w:themeColor="text1"/>
        </w:rPr>
      </w:pPr>
      <w:r>
        <w:t xml:space="preserve">           Artificial intelligence (AI) has the potential to touch many areas of an organisation. AI-powered chatbots and virtual assistants can handle consumer inquiries, fix issues, and give personalized support, increasing customer satisfaction and retention. In marketing, AI algorithms use consumer data to personalize advertisements, increase targeting accuracy, and maximize ROI. In operations, AI-driven predictive maintenance improves equipment uptime and decreases downtime, resulting in cost savings and enhanced efficiency. AI improves decision-making processes by giving important insights and recommendations based on data analysis, resulting in increased organizational success and competition. Furthermore, AI-powered chatbots transform customer care by delivering immediate help and personalized assistance, hence increasing customer happiness and loyalty. Throughout the organisation, AI promotes efficiency, improves decision-making, and stimulates innovation, positioning organizations for success in the digital age.</w:t>
      </w:r>
    </w:p>
    <w:p w:rsidR="008D31A2" w:rsidP="008D31A2" w:rsidRDefault="008D31A2" w14:paraId="33DAA350" w14:textId="77777777">
      <w:pPr>
        <w:spacing w:before="58" w:after="0"/>
        <w:ind w:left="-20" w:right="-20" w:hanging="547"/>
        <w:rPr>
          <w:b/>
          <w:bCs/>
          <w:color w:val="000000" w:themeColor="text1"/>
        </w:rPr>
      </w:pPr>
    </w:p>
    <w:p w:rsidR="008D31A2" w:rsidP="008D31A2" w:rsidRDefault="008D31A2" w14:paraId="65B80DF9" w14:textId="77777777">
      <w:pPr>
        <w:spacing w:before="58" w:after="0"/>
        <w:ind w:left="-20" w:right="-20" w:hanging="547"/>
        <w:rPr>
          <w:b/>
          <w:bCs/>
          <w:color w:val="000000" w:themeColor="text1"/>
        </w:rPr>
      </w:pPr>
    </w:p>
    <w:p w:rsidR="008D31A2" w:rsidP="008D31A2" w:rsidRDefault="008D31A2" w14:paraId="60FD0875" w14:textId="77777777">
      <w:pPr>
        <w:spacing w:before="58" w:after="0"/>
        <w:ind w:left="-20" w:right="-20" w:hanging="547"/>
        <w:rPr>
          <w:b/>
          <w:bCs/>
          <w:color w:val="000000" w:themeColor="text1"/>
        </w:rPr>
      </w:pPr>
    </w:p>
    <w:p w:rsidR="008D31A2" w:rsidP="008D31A2" w:rsidRDefault="008D31A2" w14:paraId="663A6C22" w14:textId="77777777">
      <w:pPr>
        <w:spacing w:before="58" w:after="0"/>
        <w:ind w:left="-20" w:right="-20" w:hanging="547"/>
        <w:rPr>
          <w:b/>
          <w:bCs/>
          <w:color w:val="000000" w:themeColor="text1"/>
        </w:rPr>
      </w:pPr>
    </w:p>
    <w:p w:rsidR="008D31A2" w:rsidP="008D31A2" w:rsidRDefault="008D31A2" w14:paraId="6A534950" w14:textId="77777777">
      <w:pPr>
        <w:spacing w:before="58" w:after="0"/>
        <w:ind w:left="-20" w:right="-20" w:hanging="547"/>
        <w:rPr>
          <w:b/>
          <w:bCs/>
          <w:color w:val="000000" w:themeColor="text1"/>
        </w:rPr>
      </w:pPr>
      <w:r>
        <w:rPr>
          <w:b/>
          <w:bCs/>
          <w:color w:val="000000" w:themeColor="text1"/>
        </w:rPr>
        <w:t>4.Explain how an organisation can benefit from IE (Week 21 GOAL)</w:t>
      </w:r>
    </w:p>
    <w:p w:rsidR="008D31A2" w:rsidP="008D31A2" w:rsidRDefault="008D31A2" w14:paraId="183070A9" w14:textId="77777777">
      <w:pPr>
        <w:spacing w:before="58" w:after="0"/>
        <w:ind w:left="-20" w:right="-20" w:hanging="547"/>
        <w:rPr>
          <w:b/>
          <w:bCs/>
          <w:color w:val="000000" w:themeColor="text1"/>
        </w:rPr>
      </w:pPr>
    </w:p>
    <w:p w:rsidR="008D31A2" w:rsidP="008D31A2" w:rsidRDefault="008D31A2" w14:paraId="155EBAC5" w14:textId="77777777">
      <w:pPr>
        <w:spacing w:before="58" w:after="0"/>
        <w:ind w:left="-20" w:right="-20" w:hanging="547"/>
        <w:rPr>
          <w:rFonts w:eastAsiaTheme="minorHAnsi"/>
        </w:rPr>
      </w:pPr>
      <w:r>
        <w:t xml:space="preserve">           Intelligent Environments (IE) enable organizations to design flexible and responsive facilities that improve productivity, comfort, and sustainability. Organizations can increase resource utilization, operational efficiency, and environmental impact by using smart technology such as sensors, IoT devices, and automation systems. IE technologies provide real-time monitoring of environmental variables, occupancy patterns, and energy use, allowing businesses to make data-driven decisions that improve comfort and minimize energy consumption. Furthermore, IE promotes collaboration and innovation by offering employees flexible and personalized workspaces that are adapted to their specific needs. Overall, using Intelligent Environments allows businesses to create dynamic, future-ready workplaces that encourage well-being, productivity, and sustainability.</w:t>
      </w:r>
    </w:p>
    <w:p w:rsidR="008D31A2" w:rsidP="008D31A2" w:rsidRDefault="008D31A2" w14:paraId="6E2FD3F5" w14:textId="77777777">
      <w:pPr>
        <w:spacing w:before="58" w:after="0"/>
        <w:ind w:left="-20" w:right="-20" w:hanging="547"/>
        <w:rPr>
          <w:b/>
          <w:bCs/>
          <w:color w:val="000000" w:themeColor="text1"/>
        </w:rPr>
      </w:pPr>
    </w:p>
    <w:p w:rsidR="008D31A2" w:rsidP="008D31A2" w:rsidRDefault="008D31A2" w14:paraId="3BE34747" w14:textId="77777777">
      <w:pPr>
        <w:spacing w:before="58" w:after="0"/>
        <w:ind w:left="-20" w:right="-20" w:hanging="547"/>
        <w:rPr>
          <w:b/>
          <w:bCs/>
          <w:color w:val="000000" w:themeColor="text1"/>
        </w:rPr>
      </w:pPr>
      <w:r>
        <w:rPr>
          <w:b/>
          <w:bCs/>
          <w:color w:val="000000" w:themeColor="text1"/>
        </w:rPr>
        <w:t>5.Describe how an organisation can deploy smart sensors to gain from IE (Week 21 GOAL)</w:t>
      </w:r>
    </w:p>
    <w:p w:rsidR="008D31A2" w:rsidP="008D31A2" w:rsidRDefault="008D31A2" w14:paraId="19325094" w14:textId="77777777">
      <w:pPr>
        <w:spacing w:before="58" w:after="0"/>
        <w:ind w:right="-20"/>
        <w:rPr>
          <w:rFonts w:eastAsiaTheme="minorHAnsi"/>
        </w:rPr>
      </w:pPr>
    </w:p>
    <w:p w:rsidR="008D31A2" w:rsidP="008D31A2" w:rsidRDefault="008D31A2" w14:paraId="3A49F2D1" w14:textId="77777777">
      <w:pPr>
        <w:spacing w:before="58" w:after="0"/>
        <w:ind w:right="-20"/>
        <w:rPr>
          <w:b/>
          <w:bCs/>
          <w:color w:val="000000" w:themeColor="text1"/>
        </w:rPr>
      </w:pPr>
      <w:r>
        <w:t xml:space="preserve">Smart sensor deployment is critical to maximizing the benefits of Intelligent Environments (IE) for organizations. Organizations can collect real-time data on environmental elements such as temperature, humidity, occupancy, and energy use by strategically putting sensors around their premises. These sensors interface with centralized systems, allowing businesses to collect vital information about space utilization, occupant behaviour, and resource usage trends. Using this information, organizations can optimize building layouts, modify heating and cooling systems for energy efficiency, and implement predictive maintenance plans. Furthermore, smart sensors enable the automation of regular tasks such as altering lighting and HVAC settings based on occupancy, resulting in increased operational efficiency and cost savings. Overall, using smart sensors enables businesses to develop adaptive and responsive environments that encourage sustainability, productivity, and employee well-being. </w:t>
      </w:r>
      <w:r>
        <w:br/>
      </w:r>
    </w:p>
    <w:p w:rsidR="008D31A2" w:rsidP="008D31A2" w:rsidRDefault="008D31A2" w14:paraId="41F5067B" w14:textId="77777777">
      <w:pPr>
        <w:rPr>
          <w:rFonts w:eastAsiaTheme="minorHAnsi"/>
        </w:rPr>
      </w:pPr>
    </w:p>
    <w:p w:rsidR="008D31A2" w:rsidP="008D31A2" w:rsidRDefault="008D31A2" w14:paraId="70066C41" w14:textId="77777777"/>
    <w:p w:rsidR="004B4E4C" w:rsidP="00C076AE" w:rsidRDefault="004B4E4C" w14:paraId="767FDEEC" w14:textId="77777777">
      <w:pPr>
        <w:rPr>
          <w:rFonts w:ascii="Arial" w:hAnsi="Arial" w:cs="Arial"/>
          <w:color w:val="FF0000"/>
          <w:szCs w:val="24"/>
        </w:rPr>
      </w:pPr>
    </w:p>
    <w:p w:rsidR="00FC3B63" w:rsidP="00C076AE" w:rsidRDefault="00FC3B63" w14:paraId="78CE3585" w14:textId="77777777">
      <w:pPr>
        <w:rPr>
          <w:rFonts w:ascii="Arial" w:hAnsi="Arial" w:cs="Arial"/>
          <w:color w:val="FF0000"/>
          <w:szCs w:val="24"/>
        </w:rPr>
      </w:pPr>
    </w:p>
    <w:p w:rsidR="00FC3B63" w:rsidP="00C076AE" w:rsidRDefault="00FC3B63" w14:paraId="790CAEBC" w14:textId="77777777">
      <w:pPr>
        <w:rPr>
          <w:rFonts w:ascii="Arial" w:hAnsi="Arial" w:cs="Arial"/>
          <w:color w:val="FF0000"/>
          <w:szCs w:val="24"/>
        </w:rPr>
      </w:pPr>
    </w:p>
    <w:p w:rsidR="00FC3B63" w:rsidP="00C076AE" w:rsidRDefault="00FC3B63" w14:paraId="4FF06FB2" w14:textId="77777777">
      <w:pPr>
        <w:rPr>
          <w:rFonts w:ascii="Arial" w:hAnsi="Arial" w:cs="Arial"/>
          <w:color w:val="FF0000"/>
          <w:szCs w:val="24"/>
        </w:rPr>
      </w:pPr>
    </w:p>
    <w:p w:rsidR="00FC3B63" w:rsidP="00C076AE" w:rsidRDefault="00FC3B63" w14:paraId="6EC36864" w14:textId="77777777">
      <w:pPr>
        <w:rPr>
          <w:rFonts w:ascii="Arial" w:hAnsi="Arial" w:cs="Arial"/>
          <w:color w:val="FF0000"/>
          <w:szCs w:val="24"/>
        </w:rPr>
      </w:pPr>
    </w:p>
    <w:p w:rsidR="00FC3B63" w:rsidP="00C076AE" w:rsidRDefault="00FC3B63" w14:paraId="6F6CA134" w14:textId="77777777">
      <w:pPr>
        <w:rPr>
          <w:rFonts w:ascii="Arial" w:hAnsi="Arial" w:cs="Arial"/>
          <w:color w:val="FF0000"/>
          <w:szCs w:val="24"/>
        </w:rPr>
      </w:pPr>
    </w:p>
    <w:p w:rsidR="00FC3B63" w:rsidP="00C076AE" w:rsidRDefault="00FC3B63" w14:paraId="51782579" w14:textId="77777777">
      <w:pPr>
        <w:rPr>
          <w:rFonts w:ascii="Arial" w:hAnsi="Arial" w:cs="Arial"/>
          <w:color w:val="FF0000"/>
          <w:szCs w:val="24"/>
        </w:rPr>
      </w:pPr>
    </w:p>
    <w:p w:rsidR="00FC3B63" w:rsidP="00C076AE" w:rsidRDefault="00FC3B63" w14:paraId="56BEA3FA" w14:textId="77777777">
      <w:pPr>
        <w:rPr>
          <w:rFonts w:ascii="Arial" w:hAnsi="Arial" w:cs="Arial"/>
          <w:color w:val="FF0000"/>
          <w:szCs w:val="24"/>
        </w:rPr>
      </w:pPr>
    </w:p>
    <w:p w:rsidR="00FC3B63" w:rsidP="00C076AE" w:rsidRDefault="00FC3B63" w14:paraId="6AB4172D" w14:textId="77777777">
      <w:pPr>
        <w:rPr>
          <w:rFonts w:ascii="Arial" w:hAnsi="Arial" w:cs="Arial"/>
          <w:color w:val="FF0000"/>
          <w:szCs w:val="24"/>
        </w:rPr>
      </w:pPr>
    </w:p>
    <w:p w:rsidR="00FC3B63" w:rsidP="00C076AE" w:rsidRDefault="00FC3B63" w14:paraId="444AAEC0" w14:textId="77777777">
      <w:pPr>
        <w:rPr>
          <w:rFonts w:ascii="Arial" w:hAnsi="Arial" w:cs="Arial"/>
          <w:color w:val="FF0000"/>
          <w:szCs w:val="24"/>
        </w:rPr>
      </w:pPr>
    </w:p>
    <w:p w:rsidR="00FC3B63" w:rsidP="00C076AE" w:rsidRDefault="00FC3B63" w14:paraId="3820489C" w14:textId="77777777">
      <w:pPr>
        <w:rPr>
          <w:rFonts w:ascii="Arial" w:hAnsi="Arial" w:cs="Arial"/>
          <w:color w:val="FF0000"/>
          <w:szCs w:val="24"/>
        </w:rPr>
      </w:pPr>
    </w:p>
    <w:p w:rsidR="00FC3B63" w:rsidP="00C076AE" w:rsidRDefault="00FC3B63" w14:paraId="73835CE2" w14:textId="77777777">
      <w:pPr>
        <w:rPr>
          <w:rFonts w:ascii="Arial" w:hAnsi="Arial" w:cs="Arial"/>
          <w:color w:val="FF0000"/>
          <w:szCs w:val="24"/>
        </w:rPr>
      </w:pPr>
    </w:p>
    <w:p w:rsidR="00FC3B63" w:rsidP="00C076AE" w:rsidRDefault="00FC3B63" w14:paraId="3E17670E" w14:textId="77777777">
      <w:pPr>
        <w:rPr>
          <w:rFonts w:ascii="Arial" w:hAnsi="Arial" w:cs="Arial"/>
          <w:color w:val="FF0000"/>
          <w:szCs w:val="24"/>
        </w:rPr>
      </w:pPr>
    </w:p>
    <w:p w:rsidR="00FC3B63" w:rsidP="00C076AE" w:rsidRDefault="00FC3B63" w14:paraId="0887B82D" w14:textId="77777777">
      <w:pPr>
        <w:rPr>
          <w:rFonts w:ascii="Arial" w:hAnsi="Arial" w:cs="Arial"/>
          <w:color w:val="FF0000"/>
          <w:szCs w:val="24"/>
        </w:rPr>
      </w:pPr>
    </w:p>
    <w:p w:rsidR="00FC3B63" w:rsidP="00C076AE" w:rsidRDefault="00FC3B63" w14:paraId="04583393" w14:textId="77777777">
      <w:pPr>
        <w:rPr>
          <w:rFonts w:ascii="Arial" w:hAnsi="Arial" w:cs="Arial"/>
          <w:color w:val="FF0000"/>
          <w:szCs w:val="24"/>
        </w:rPr>
      </w:pPr>
    </w:p>
    <w:p w:rsidR="00FC3B63" w:rsidP="00C076AE" w:rsidRDefault="00FC3B63" w14:paraId="320749A5" w14:textId="77777777">
      <w:pPr>
        <w:rPr>
          <w:rFonts w:ascii="Arial" w:hAnsi="Arial" w:cs="Arial"/>
          <w:color w:val="FF0000"/>
          <w:szCs w:val="24"/>
        </w:rPr>
      </w:pPr>
    </w:p>
    <w:p w:rsidR="004B4E4C" w:rsidP="00C076AE" w:rsidRDefault="004B4E4C" w14:paraId="3B189450" w14:textId="77777777">
      <w:pPr>
        <w:rPr>
          <w:rFonts w:ascii="Arial" w:hAnsi="Arial" w:cs="Arial"/>
          <w:color w:val="FF0000"/>
          <w:szCs w:val="24"/>
        </w:rPr>
      </w:pPr>
    </w:p>
    <w:p w:rsidR="004B4E4C" w:rsidP="00C076AE" w:rsidRDefault="004B4E4C" w14:paraId="1BC8733D" w14:textId="77777777">
      <w:pPr>
        <w:rPr>
          <w:rFonts w:ascii="Arial" w:hAnsi="Arial" w:cs="Arial"/>
          <w:color w:val="FF0000"/>
          <w:szCs w:val="24"/>
        </w:rPr>
      </w:pPr>
    </w:p>
    <w:p w:rsidRPr="0088745A" w:rsidR="00A93AB7" w:rsidP="00A93AB7" w:rsidRDefault="00A93AB7" w14:paraId="604BDF6B" w14:textId="2D5B7B9D">
      <w:pPr>
        <w:pStyle w:val="Heading2"/>
        <w:rPr>
          <w:rFonts w:cstheme="minorHAnsi"/>
        </w:rPr>
      </w:pPr>
      <w:r w:rsidRPr="0088745A">
        <w:rPr>
          <w:rFonts w:cstheme="minorHAnsi"/>
        </w:rPr>
        <w:t xml:space="preserve">Member </w:t>
      </w:r>
      <w:r>
        <w:rPr>
          <w:rFonts w:cstheme="minorHAnsi"/>
        </w:rPr>
        <w:t>3</w:t>
      </w:r>
      <w:r w:rsidRPr="0088745A">
        <w:rPr>
          <w:rFonts w:cstheme="minorHAnsi"/>
        </w:rPr>
        <w:t xml:space="preserve"> – M00811809 - Shoyful Islam</w:t>
      </w:r>
    </w:p>
    <w:p w:rsidRPr="0088745A" w:rsidR="00A93AB7" w:rsidP="00A93AB7" w:rsidRDefault="00A93AB7" w14:paraId="59C6E9AE"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color="auto" w:sz="0" w:space="0" w:frame="1"/>
        </w:rPr>
        <w:t>Reflection – Learning Style </w:t>
      </w:r>
    </w:p>
    <w:p w:rsidRPr="0088745A" w:rsidR="00A93AB7" w:rsidP="00A93AB7" w:rsidRDefault="00A93AB7" w14:paraId="3EFFA1EF"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color="auto" w:sz="0" w:space="0" w:frame="1"/>
        </w:rPr>
        <w:t>I would say that my learning style is by watching demonstrations and watching videos. I also learn well with written instructions as well as picture instructions.  </w:t>
      </w:r>
    </w:p>
    <w:p w:rsidRPr="0088745A" w:rsidR="00A93AB7" w:rsidP="00A93AB7" w:rsidRDefault="00A93AB7" w14:paraId="6FF432FA"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color="auto" w:sz="0" w:space="0" w:frame="1"/>
        </w:rPr>
        <w:t>Reflection – Personality Type </w:t>
      </w:r>
    </w:p>
    <w:p w:rsidRPr="0088745A" w:rsidR="00A93AB7" w:rsidP="00A93AB7" w:rsidRDefault="00A93AB7" w14:paraId="065482E8"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color="auto" w:sz="0" w:space="0" w:frame="1"/>
        </w:rPr>
        <w:t>My personality type is that I’m a reserved person. Not shy or have social anxiety, just quiet. </w:t>
      </w:r>
    </w:p>
    <w:p w:rsidRPr="0088745A" w:rsidR="00A93AB7" w:rsidP="00A93AB7" w:rsidRDefault="00A93AB7" w14:paraId="732EA8EA"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color="auto" w:sz="0" w:space="0" w:frame="1"/>
        </w:rPr>
        <w:t>Reflection – Teamwork approach </w:t>
      </w:r>
    </w:p>
    <w:p w:rsidRPr="0088745A" w:rsidR="00A93AB7" w:rsidP="00A93AB7" w:rsidRDefault="00A93AB7" w14:paraId="60130068"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color="auto" w:sz="0" w:space="0" w:frame="1"/>
        </w:rPr>
        <w:t>When approaching any teamwork, I prefer that every member states their thoughts and then we can analyse what the best plan is to achieve the task. </w:t>
      </w:r>
    </w:p>
    <w:p w:rsidRPr="0088745A" w:rsidR="00A93AB7" w:rsidP="00A93AB7" w:rsidRDefault="00A93AB7" w14:paraId="54038918"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u w:val="single"/>
          <w:bdr w:val="none" w:color="auto" w:sz="0" w:space="0" w:frame="1"/>
        </w:rPr>
        <w:t>Reflection – Team role </w:t>
      </w:r>
    </w:p>
    <w:p w:rsidRPr="0088745A" w:rsidR="00A93AB7" w:rsidP="00A93AB7" w:rsidRDefault="00A93AB7" w14:paraId="26AF4C77" w14:textId="77777777">
      <w:pPr>
        <w:pStyle w:val="NormalWeb"/>
        <w:shd w:val="clear" w:color="auto" w:fill="FFFFFF"/>
        <w:spacing w:before="0" w:beforeAutospacing="0" w:after="0" w:afterAutospacing="0"/>
        <w:rPr>
          <w:rFonts w:asciiTheme="minorHAnsi" w:hAnsiTheme="minorHAnsi" w:cstheme="minorHAnsi"/>
          <w:color w:val="242424"/>
        </w:rPr>
      </w:pPr>
      <w:r w:rsidRPr="0088745A">
        <w:rPr>
          <w:rFonts w:asciiTheme="minorHAnsi" w:hAnsiTheme="minorHAnsi" w:cstheme="minorHAnsi"/>
          <w:color w:val="000000"/>
          <w:bdr w:val="none" w:color="auto" w:sz="0" w:space="0" w:frame="1"/>
        </w:rPr>
        <w:t>While working in a team, I don’t mind getting allocated task given to me. I also don’t mind helping people with their task to speed up the process or if their stuck. </w:t>
      </w:r>
    </w:p>
    <w:p w:rsidR="00C076AE" w:rsidP="00344F75" w:rsidRDefault="00C076AE" w14:paraId="444E7EBA" w14:textId="77777777">
      <w:pPr>
        <w:rPr>
          <w:rFonts w:ascii="Arial" w:hAnsi="Arial" w:cs="Arial"/>
        </w:rPr>
      </w:pPr>
    </w:p>
    <w:p w:rsidRPr="00F11B89" w:rsidR="00F11B89" w:rsidP="00F11B89" w:rsidRDefault="00F11B89" w14:paraId="0880663F"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u w:val="single"/>
          <w:bdr w:val="none" w:color="auto" w:sz="0" w:space="0" w:frame="1"/>
          <w:lang w:eastAsia="en-GB"/>
        </w:rPr>
        <w:t>Topic 7 – Globalisation Issues (marketplaces / infrastructure / workforce)</w:t>
      </w:r>
    </w:p>
    <w:p w:rsidRPr="00F11B89" w:rsidR="00F11B89" w:rsidP="00F11B89" w:rsidRDefault="00F11B89" w14:paraId="40DF252D"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bdr w:val="none" w:color="auto" w:sz="0" w:space="0" w:frame="1"/>
          <w:lang w:eastAsia="en-GB"/>
        </w:rPr>
        <w:t>The section of topic seven discussed thoroughly about globalisation issues that organisations will face. Firstly, organisations need to consider if they are ready to expand their company to the globalised stage. They need to make sure that they understand the marketplace of the region/country demographics. Creating key relations in the region to boost a good entry to the market. Organisations need to evaluate their infrastructure to see if it will meet the demands of globalisation. Is their current infrastructure suitable, or will they need to upgrade it? Organisations need to have a strong, secure and reliable network for data migration, communication and collaboration. As well as having a secure network security and robust protocols to prevent cyber-attacks. The workforce also needs to be adapted to globalisation, as employees will come from diverse backgrounds and cultural sensitivity training can be implemented so employees can be aware of different cultures. Which therefore can create a productive and understanding workplace environment.</w:t>
      </w:r>
    </w:p>
    <w:p w:rsidRPr="00F11B89" w:rsidR="00F11B89" w:rsidP="00F11B89" w:rsidRDefault="00F11B89" w14:paraId="4BA20238"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FF0000"/>
          <w:szCs w:val="24"/>
          <w:bdr w:val="none" w:color="auto" w:sz="0" w:space="0" w:frame="1"/>
          <w:lang w:eastAsia="en-GB"/>
        </w:rPr>
        <w:t> </w:t>
      </w:r>
    </w:p>
    <w:p w:rsidRPr="00F11B89" w:rsidR="00F11B89" w:rsidP="00F11B89" w:rsidRDefault="00F11B89" w14:paraId="213BF424"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u w:val="single"/>
          <w:bdr w:val="none" w:color="auto" w:sz="0" w:space="0" w:frame="1"/>
          <w:lang w:eastAsia="en-GB"/>
        </w:rPr>
        <w:t>Topic 8 – Networking Issues (Social Networks / Wed 2.0 / IR 4.0)</w:t>
      </w:r>
    </w:p>
    <w:p w:rsidRPr="00F11B89" w:rsidR="00F11B89" w:rsidP="00F11B89" w:rsidRDefault="00F11B89" w14:paraId="1411BBBC"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bdr w:val="none" w:color="auto" w:sz="0" w:space="0" w:frame="1"/>
          <w:lang w:eastAsia="en-GB"/>
        </w:rPr>
        <w:t>Social media networks are important for organisations to gather attention to their organisations. Organisations can take advantage of social media to grow followers which can gain them new client, customers and stakeholders. From topic 8 I have also recognised the importance of Wed 2.0, IR 4.0 and the usefulness it plays into organisations in their day to day operations.</w:t>
      </w:r>
    </w:p>
    <w:p w:rsidRPr="00F11B89" w:rsidR="00F11B89" w:rsidP="00F11B89" w:rsidRDefault="00F11B89" w14:paraId="075BC6AF"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u w:val="single"/>
          <w:bdr w:val="none" w:color="auto" w:sz="0" w:space="0" w:frame="1"/>
          <w:lang w:eastAsia="en-GB"/>
        </w:rPr>
        <w:t>Topic 9 – Agile Approach to MIS</w:t>
      </w:r>
    </w:p>
    <w:p w:rsidRPr="00F11B89" w:rsidR="00F11B89" w:rsidP="00F11B89" w:rsidRDefault="00F11B89" w14:paraId="66E1E191"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bdr w:val="none" w:color="auto" w:sz="0" w:space="0" w:frame="1"/>
          <w:lang w:eastAsia="en-GB"/>
        </w:rPr>
        <w:t>Organisations implement various agile approaches to their MIS depending on their goals and stakeholders’ expectations. Agile approaches such as Scrum can be used by organisations. Scrum emphasises iterative development within fixed time frames or sprints, allowing for quick adaptations and regular feedback. Kanban focuses on visualising the workflow, maintaining a steady pace of delivery, and enhancing flexibility in Organisations MIS projects. Dynamic Systems Development Method (DSDM) emphasises user involvement and adaptability. Feature-Driven Development (FDD) ensures an iterative and client-centric approach. In summary, organisations can strategically leverage a diverse set of agile methodologies, tailoring each approach to meet the specific requirements of MIS deployment projects.</w:t>
      </w:r>
    </w:p>
    <w:p w:rsidRPr="00F11B89" w:rsidR="00F11B89" w:rsidP="00F11B89" w:rsidRDefault="00F11B89" w14:paraId="02976826"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FF0000"/>
          <w:szCs w:val="24"/>
          <w:bdr w:val="none" w:color="auto" w:sz="0" w:space="0" w:frame="1"/>
          <w:lang w:eastAsia="en-GB"/>
        </w:rPr>
        <w:t> </w:t>
      </w:r>
    </w:p>
    <w:p w:rsidRPr="00F11B89" w:rsidR="00F11B89" w:rsidP="00F11B89" w:rsidRDefault="00F11B89" w14:paraId="05831F93"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u w:val="single"/>
          <w:bdr w:val="none" w:color="auto" w:sz="0" w:space="0" w:frame="1"/>
          <w:lang w:eastAsia="en-GB"/>
        </w:rPr>
        <w:t>Topic 10 – Impact of Information Systems on Society (ethics / privacy / security / CSR)</w:t>
      </w:r>
    </w:p>
    <w:p w:rsidRPr="00F11B89" w:rsidR="00F11B89" w:rsidP="00F11B89" w:rsidRDefault="00F11B89" w14:paraId="125EEC80"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bdr w:val="none" w:color="auto" w:sz="0" w:space="0" w:frame="1"/>
          <w:lang w:eastAsia="en-GB"/>
        </w:rPr>
        <w:t>Topic 10 discusses in-depth the role organisations must take lead on society. Organisations need to protect user privacy, ensure security of their data. As organisations will have access to personal data of thousands if not millions of individuals. They need to ensure that this data is secure and not vulnerable to cyber-threats. As cyber-threats can cause severe consequences to individuals exposing their personal sensitive data. Organisations need to consider their carbon footprint and have the environment in mind. Such reducing the usage of environmentally harming materials that harm the environment. Organisations need to consider these points as it can create a positive perception to the organisation.</w:t>
      </w:r>
    </w:p>
    <w:p w:rsidRPr="00F11B89" w:rsidR="00F11B89" w:rsidP="00F11B89" w:rsidRDefault="00F11B89" w14:paraId="5EA3A768"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u w:val="single"/>
          <w:bdr w:val="none" w:color="auto" w:sz="0" w:space="0" w:frame="1"/>
          <w:lang w:eastAsia="en-GB"/>
        </w:rPr>
        <w:t>Topic 11 – Intelligence and MIS (BI / AI / IE)</w:t>
      </w:r>
    </w:p>
    <w:p w:rsidRPr="00F11B89" w:rsidR="00F11B89" w:rsidP="00F11B89" w:rsidRDefault="00F11B89" w14:paraId="475A2539" w14:textId="77777777">
      <w:pPr>
        <w:spacing w:after="0" w:line="240" w:lineRule="auto"/>
        <w:textAlignment w:val="baseline"/>
        <w:rPr>
          <w:rFonts w:ascii="Segoe UI" w:hAnsi="Segoe UI" w:eastAsia="Times New Roman" w:cs="Segoe UI"/>
          <w:sz w:val="23"/>
          <w:szCs w:val="23"/>
          <w:lang w:eastAsia="en-GB"/>
        </w:rPr>
      </w:pPr>
      <w:r w:rsidRPr="00F11B89">
        <w:rPr>
          <w:rFonts w:ascii="Arial" w:hAnsi="Arial" w:eastAsia="Times New Roman" w:cs="Arial"/>
          <w:color w:val="000000"/>
          <w:szCs w:val="24"/>
          <w:bdr w:val="none" w:color="auto" w:sz="0" w:space="0" w:frame="1"/>
          <w:lang w:eastAsia="en-GB"/>
        </w:rPr>
        <w:t>I recognise the importance that BI, AI, IE play into organisations. Business intelligence can be used to analyse organisations data thoroughly. Understanding were the company is at the moment in terms of growth or to see if they are declining. AI can play a vital role in organisations as it can be used in many functions of the organisations such as playing role as customer support in an organisation. IE in organisation vital for them to manage employees and customers. Organisations can use extended reality to enhance their employees training with realistic simulations. IE can also facilitate remote collaboration between employees through virtual meetings and shared virtual spaces allowing for improved collaboration/communication. Organisation can also use IE to provide product demonstrations for their customers.</w:t>
      </w:r>
    </w:p>
    <w:p w:rsidR="00A93AB7" w:rsidP="00344F75" w:rsidRDefault="00BF5EEE" w14:paraId="50C01DC3" w14:textId="25C4AA6B">
      <w:pPr>
        <w:rPr>
          <w:rFonts w:ascii="Arial" w:hAnsi="Arial" w:cs="Arial"/>
          <w:b/>
          <w:bCs/>
          <w:u w:val="single"/>
        </w:rPr>
      </w:pPr>
      <w:r w:rsidRPr="00BF5EEE">
        <w:rPr>
          <w:rFonts w:ascii="Arial" w:hAnsi="Arial" w:cs="Arial"/>
          <w:b/>
          <w:bCs/>
          <w:u w:val="single"/>
        </w:rPr>
        <w:t>Goals</w:t>
      </w:r>
    </w:p>
    <w:p w:rsidRPr="00BF5EEE" w:rsidR="00BF5EEE" w:rsidP="00BF5EEE" w:rsidRDefault="00BF5EEE" w14:paraId="04B6EC9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 w:val="28"/>
          <w:szCs w:val="28"/>
          <w:lang w:eastAsia="en-GB"/>
        </w:rPr>
        <w:t>Week 13 – 14 Goals</w:t>
      </w:r>
      <w:r w:rsidRPr="00BF5EEE">
        <w:rPr>
          <w:rFonts w:ascii="Arial" w:hAnsi="Arial" w:eastAsia="Times New Roman" w:cs="Arial"/>
          <w:sz w:val="28"/>
          <w:szCs w:val="28"/>
          <w:lang w:eastAsia="en-GB"/>
        </w:rPr>
        <w:t> </w:t>
      </w:r>
    </w:p>
    <w:p w:rsidRPr="00BF5EEE" w:rsidR="00BF5EEE" w:rsidP="00BF5EEE" w:rsidRDefault="00BF5EEE" w14:paraId="789F83B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A8D176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I-1 </w:t>
      </w:r>
    </w:p>
    <w:p w:rsidRPr="00BF5EEE" w:rsidR="00BF5EEE" w:rsidP="00BF5EEE" w:rsidRDefault="00BF5EEE" w14:paraId="31C7206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F322D4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There are various factors an organisation needs to reflect on when assessing its globalisation readiness: </w:t>
      </w:r>
    </w:p>
    <w:p w:rsidRPr="00BF5EEE" w:rsidR="00BF5EEE" w:rsidP="00BF5EEE" w:rsidRDefault="00BF5EEE" w14:paraId="02FF3F2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5259C0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Outsourcing, if an organisation wants to globalise, they need to have offices, production sites in different countries to get a bigger outreach in those region markets which can lead to growth for the organisation. Which is due newer audience being exposed to the organisation. So, organisations need to implement operations in different regions of the world which then can assert them into a globalised organisation. Organisations need to assess if they can afford to be globalised. </w:t>
      </w:r>
    </w:p>
    <w:p w:rsidRPr="00BF5EEE" w:rsidR="00BF5EEE" w:rsidP="00BF5EEE" w:rsidRDefault="00BF5EEE" w14:paraId="5EDF4D2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79F99C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Cultural awareness is important when assessing globalisation readiness for an organisation. To effectively penetrate target markets, organisations must delve into the cultural nuances and preferences. This involves a comprehensive understanding of the local values, traditions, and consumer behaviours in each region.  </w:t>
      </w:r>
    </w:p>
    <w:p w:rsidRPr="00BF5EEE" w:rsidR="00BF5EEE" w:rsidP="00BF5EEE" w:rsidRDefault="00BF5EEE" w14:paraId="00DB1B2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70AD289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Effective communication is pivotal for globalisation readiness for an organisation. It requires evaluation of communication channels and collaboration tools tailored for seamless interaction among global teams. The emphasis on effective cross-cultural communication among employees. This involves not only language proficiency but also cultural sensitivity, ensuring a harmonious and productive working environment.  </w:t>
      </w:r>
    </w:p>
    <w:p w:rsidRPr="00BF5EEE" w:rsidR="00BF5EEE" w:rsidP="00BF5EEE" w:rsidRDefault="00BF5EEE" w14:paraId="3DFB140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Government relations play a crucial role in globalisation readiness. It involves positive relationships with governments in target countries, ensuring alignment with local regulations and policies. Creating strong government ties positions the organization favourably for smoother market entry and sustained success in the targeted region. </w:t>
      </w:r>
    </w:p>
    <w:p w:rsidRPr="00BF5EEE" w:rsidR="00BF5EEE" w:rsidP="00BF5EEE" w:rsidRDefault="00BF5EEE" w14:paraId="643B460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I-2 </w:t>
      </w:r>
    </w:p>
    <w:p w:rsidRPr="00BF5EEE" w:rsidR="00BF5EEE" w:rsidP="00BF5EEE" w:rsidRDefault="00BF5EEE" w14:paraId="50F94D7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Cs w:val="24"/>
          <w:lang w:eastAsia="en-GB"/>
        </w:rPr>
        <w:t>Exporting:</w:t>
      </w:r>
      <w:r w:rsidRPr="00BF5EEE">
        <w:rPr>
          <w:rFonts w:ascii="Arial" w:hAnsi="Arial" w:eastAsia="Times New Roman" w:cs="Arial"/>
          <w:szCs w:val="24"/>
          <w:lang w:eastAsia="en-GB"/>
        </w:rPr>
        <w:t> </w:t>
      </w:r>
    </w:p>
    <w:p w:rsidRPr="00BF5EEE" w:rsidR="00BF5EEE" w:rsidP="00BF5EEE" w:rsidRDefault="00BF5EEE" w14:paraId="071D6B1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Exporting is particularly suitable for organisation exploring international markets for the first time. This method involves either indirect exporting through intermediaries like agents or distributors, or direct exporting by selling products or services directly to customers in the target market. The advantages of exporting include low initial investment, enabling a quick market entry, and a reduced level of risk compared to more involved strategies. This approach allows organisation to test the waters before committing fully to a country/region. </w:t>
      </w:r>
    </w:p>
    <w:p w:rsidRPr="00BF5EEE" w:rsidR="00BF5EEE" w:rsidP="00BF5EEE" w:rsidRDefault="00BF5EEE" w14:paraId="0EA1B57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6CBC1A0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Cs w:val="24"/>
          <w:lang w:eastAsia="en-GB"/>
        </w:rPr>
        <w:t>Joint Ventures:</w:t>
      </w:r>
      <w:r w:rsidRPr="00BF5EEE">
        <w:rPr>
          <w:rFonts w:ascii="Arial" w:hAnsi="Arial" w:eastAsia="Times New Roman" w:cs="Arial"/>
          <w:szCs w:val="24"/>
          <w:lang w:eastAsia="en-GB"/>
        </w:rPr>
        <w:t> </w:t>
      </w:r>
    </w:p>
    <w:p w:rsidRPr="00BF5EEE" w:rsidR="00BF5EEE" w:rsidP="00BF5EEE" w:rsidRDefault="00BF5EEE" w14:paraId="073E8EE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Joint ventures are recommended for organizations seeking to leverage local expertise in a new market. This method involves collaborating with a local partner to establish a joint venture, strategic alliance, or franchising arrangement. This collaborative approach helps with a smoother market entry but also enhances the organization's ability to navigate the complexities of a foreign business environment. </w:t>
      </w:r>
    </w:p>
    <w:p w:rsidRPr="00BF5EEE" w:rsidR="00BF5EEE" w:rsidP="00BF5EEE" w:rsidRDefault="00BF5EEE" w14:paraId="05FCF52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I-3 </w:t>
      </w:r>
    </w:p>
    <w:p w:rsidRPr="00BF5EEE" w:rsidR="00BF5EEE" w:rsidP="00BF5EEE" w:rsidRDefault="00BF5EEE" w14:paraId="5456C79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When organisations go global, they have a big challenge: dealing with the differences in culture and rules in different countries. The IT infrastructure they use are super important in solving these issues. They have to understand that each place has its own way of doing things, like language and rules. So, the computer systems need to be flexible and include everyone. Making everything work together smoothly means changing the systems to fit different cultural expectations and following all the different rules. Having smart and culturally aware computer systems not only makes things run more easily but also shows that the company cares about and follows the special qualities of each place it's in. </w:t>
      </w:r>
    </w:p>
    <w:p w:rsidRPr="00BF5EEE" w:rsidR="00BF5EEE" w:rsidP="00BF5EEE" w:rsidRDefault="00BF5EEE" w14:paraId="2032E80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5BFD4DE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Keeping information safe and following the rules about it is a big challenge for companies. In different places, there are different laws about how to protect data. To make sure everything is secure, companies need strong computer security. This means using smart ways to keep information safe from bad actors. It's also about following the rules in each place to keep everything legal. So, companies need to be really careful and use strong security measures to protect important information and make sure they're following the rules everywhere they operate. </w:t>
      </w:r>
    </w:p>
    <w:p w:rsidRPr="00BF5EEE" w:rsidR="00BF5EEE" w:rsidP="00BF5EEE" w:rsidRDefault="00BF5EEE" w14:paraId="1FA1A70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I-4 </w:t>
      </w:r>
    </w:p>
    <w:p w:rsidRPr="00BF5EEE" w:rsidR="00BF5EEE" w:rsidP="00BF5EEE" w:rsidRDefault="00BF5EEE" w14:paraId="1792704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67EACD8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Offshore Outsourcing: </w:t>
      </w:r>
    </w:p>
    <w:p w:rsidRPr="00BF5EEE" w:rsidR="00BF5EEE" w:rsidP="00BF5EEE" w:rsidRDefault="00BF5EEE" w14:paraId="35DB9D8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4537ADB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Reasons: If saving money and getting help from people around the world is important. </w:t>
      </w:r>
    </w:p>
    <w:p w:rsidRPr="00BF5EEE" w:rsidR="00BF5EEE" w:rsidP="00BF5EEE" w:rsidRDefault="00BF5EEE" w14:paraId="0411407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Associated benefits: Good for jobs that don't need people to be in the same place all the time. It lets the organization find skilled workers in different countries for less money. </w:t>
      </w:r>
    </w:p>
    <w:p w:rsidRPr="00BF5EEE" w:rsidR="00BF5EEE" w:rsidP="00BF5EEE" w:rsidRDefault="00BF5EEE" w14:paraId="24E30B6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538E65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Nearshore Outsourcing: </w:t>
      </w:r>
    </w:p>
    <w:p w:rsidRPr="00BF5EEE" w:rsidR="00BF5EEE" w:rsidP="00BF5EEE" w:rsidRDefault="00BF5EEE" w14:paraId="62E8E6A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BE6639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Reasons: When being close and working in the same time zone is important for good teamwork. </w:t>
      </w:r>
    </w:p>
    <w:p w:rsidRPr="00BF5EEE" w:rsidR="00BF5EEE" w:rsidP="00BF5EEE" w:rsidRDefault="00BF5EEE" w14:paraId="7087BBD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Associated benefits: Great for jobs where people need to talk a lot and work together often. It helps when everyone is closer in distance and time. </w:t>
      </w:r>
    </w:p>
    <w:p w:rsidRPr="00BF5EEE" w:rsidR="00BF5EEE" w:rsidP="00BF5EEE" w:rsidRDefault="00BF5EEE" w14:paraId="223F4B4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7138BB6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Onshore Outsourcing: </w:t>
      </w:r>
    </w:p>
    <w:p w:rsidRPr="00BF5EEE" w:rsidR="00BF5EEE" w:rsidP="00BF5EEE" w:rsidRDefault="00BF5EEE" w14:paraId="2879ACD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5EE79E7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Reasons: Best when keeping things close, understanding cultural/local rules are really important. </w:t>
      </w:r>
    </w:p>
    <w:p w:rsidRPr="00BF5EEE" w:rsidR="00BF5EEE" w:rsidP="00BF5EEE" w:rsidRDefault="00BF5EEE" w14:paraId="76B76BE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Associated Benefits: For jobs that involve sensitive information or need to follow specific rules in one place. It helps with better control and understanding of what's happening. </w:t>
      </w:r>
    </w:p>
    <w:p w:rsidRPr="00BF5EEE" w:rsidR="00BF5EEE" w:rsidP="00BF5EEE" w:rsidRDefault="00BF5EEE" w14:paraId="75B3AF5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0959C95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Pros of Outsourcing: </w:t>
      </w:r>
    </w:p>
    <w:p w:rsidRPr="00BF5EEE" w:rsidR="00BF5EEE" w:rsidP="00BF5EEE" w:rsidRDefault="00BF5EEE" w14:paraId="548EAFE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00FF16D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Cost saving: </w:t>
      </w:r>
    </w:p>
    <w:p w:rsidRPr="00BF5EEE" w:rsidR="00BF5EEE" w:rsidP="00BF5EEE" w:rsidRDefault="00BF5EEE" w14:paraId="551B515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40BD19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Outsourcing is a beneficial strategy for organizations seeking cost savings, particularly when tasks can be completed in countries with lower expenses. It allows businesses to tap into the expertise of individuals skilled in specific areas that may not be readily available within the organization. By outsourcing non-critical tasks, companies can direct their internal resources toward more crucial aspects of their business, focusing on important goals and strategic initiatives. This approach not only optimizes efficiency but also ensures that the team dedicates more time to tasks that align with the core objectives and growth of the business. </w:t>
      </w:r>
    </w:p>
    <w:p w:rsidRPr="00BF5EEE" w:rsidR="00BF5EEE" w:rsidP="00BF5EEE" w:rsidRDefault="00BF5EEE" w14:paraId="24747D8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I-5 </w:t>
      </w:r>
    </w:p>
    <w:p w:rsidRPr="00BF5EEE" w:rsidR="00BF5EEE" w:rsidP="00BF5EEE" w:rsidRDefault="00BF5EEE" w14:paraId="23FF63B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Globalization has transformed how organizations operate, leading to a dispersed workforce across diverse regions and time zones. To address this, Information Technology (plays a crucial role. Remote work tools and communication technologies empower teams to collaborate seamlessly, bridging geographical gaps. This enables effective virtual interactions, ensuring that despite employees being located in different parts of the world, they can work together efficiently and maintain productive connections. </w:t>
      </w:r>
    </w:p>
    <w:p w:rsidRPr="00BF5EEE" w:rsidR="00BF5EEE" w:rsidP="00BF5EEE" w:rsidRDefault="00BF5EEE" w14:paraId="17A0BFD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0CEB7D1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Globalization has made it easier for organization to discover and hire people from all over the world. IT has made job hiring has become more accessible through online platforms, video interviews, and virtual assessments. These IT tools help organizations identify and bring on board talent globally. </w:t>
      </w:r>
    </w:p>
    <w:p w:rsidRPr="00BF5EEE" w:rsidR="00BF5EEE" w:rsidP="00BF5EEE" w:rsidRDefault="00BF5EEE" w14:paraId="412A656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280BA9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 global workforce that accesses company systems from different continents makes cybersecurity risks more serious. Organisations need to invent on strong cybersecurity measures and train their employees about cybersecurity. This is to lower the risks linked to remote work and make sure important data is safe. So, by using the right IT tools and making sure everyone is trained, organisation can keep their information protected, even when their teams are working from various regions. </w:t>
      </w:r>
    </w:p>
    <w:p w:rsidRPr="00BF5EEE" w:rsidR="00BF5EEE" w:rsidP="00BF5EEE" w:rsidRDefault="00BF5EEE" w14:paraId="6F82359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 w:val="28"/>
          <w:szCs w:val="28"/>
          <w:lang w:eastAsia="en-GB"/>
        </w:rPr>
        <w:t>Week 15 – 16 Goals</w:t>
      </w:r>
      <w:r w:rsidRPr="00BF5EEE">
        <w:rPr>
          <w:rFonts w:ascii="Arial" w:hAnsi="Arial" w:eastAsia="Times New Roman" w:cs="Arial"/>
          <w:sz w:val="28"/>
          <w:szCs w:val="28"/>
          <w:lang w:eastAsia="en-GB"/>
        </w:rPr>
        <w:t> </w:t>
      </w:r>
    </w:p>
    <w:p w:rsidRPr="00BF5EEE" w:rsidR="00BF5EEE" w:rsidP="00BF5EEE" w:rsidRDefault="00BF5EEE" w14:paraId="714E2DA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I-1 </w:t>
      </w:r>
    </w:p>
    <w:p w:rsidRPr="00BF5EEE" w:rsidR="00BF5EEE" w:rsidP="00BF5EEE" w:rsidRDefault="00BF5EEE" w14:paraId="5F39629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There are a variety of reasons why organisations should have a presence on social media: </w:t>
      </w:r>
    </w:p>
    <w:p w:rsidRPr="00BF5EEE" w:rsidR="00BF5EEE" w:rsidP="00BF5EEE" w:rsidRDefault="00BF5EEE" w14:paraId="3788F4E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Firstly, organisations can gain popularity by having a social media presence. This is because vast number of users and various demographic groups use social media. Therefore, organisations can grow via marketing their brand towards diverse group of users using social media. </w:t>
      </w:r>
    </w:p>
    <w:p w:rsidRPr="00BF5EEE" w:rsidR="00BF5EEE" w:rsidP="00BF5EEE" w:rsidRDefault="00BF5EEE" w14:paraId="1C273F6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Organisations can go viral on social media platforms by posting tweets that can go viral on platforms. Viral tweets that have a big outreach in terms of likes and retweets/reposted by users on the sites. Which then can increase followers of the organisation on the platforms. Which could bring in traffic towards the organisation’s website. </w:t>
      </w:r>
    </w:p>
    <w:p w:rsidRPr="00BF5EEE" w:rsidR="00BF5EEE" w:rsidP="00BF5EEE" w:rsidRDefault="00BF5EEE" w14:paraId="28B7CF7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Organisations can build relationships better with current customers and future customers. Organisations can use social media as another support option to answer customer queries via private messages. This can benefit smaller organisations because they don’t have to pay to develop a chatbot, or have multiple customer support team members or outsourcing a customer support team which can cost them money. So, they can save on money as majority of social media networks are free to use. Therefore, organisations can benefit from using social media platforms as a tool for customer support services. </w:t>
      </w:r>
    </w:p>
    <w:p w:rsidRPr="00BF5EEE" w:rsidR="00BF5EEE" w:rsidP="00BF5EEE" w:rsidRDefault="00BF5EEE" w14:paraId="2EA011C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Social media platforms provide a direct channel for customers to express their opinions, concerns, and feedback in real-time. This allows organisations to receive immediate insights into customer perceptions. Social media platforms offer organisations a chance to engage with their audience in a more personal and interactive way. Responding to comments, messages, and participating in conversations helps build a sense of community and loyalty. </w:t>
      </w:r>
    </w:p>
    <w:p w:rsidRPr="00BF5EEE" w:rsidR="00BF5EEE" w:rsidP="00BF5EEE" w:rsidRDefault="00BF5EEE" w14:paraId="4DD5F20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Overall, organisations should have a footprint on social media networks for a variety of reasons. With one of the most important points is brand advertisement through various tactics such as, keeping up with latest trends or aiming to post viral content which can increase followers and drive traffic toward the organisations page or even their own websites. </w:t>
      </w:r>
    </w:p>
    <w:p w:rsidRPr="00BF5EEE" w:rsidR="00BF5EEE" w:rsidP="00BF5EEE" w:rsidRDefault="00BF5EEE" w14:paraId="23B3CDD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I-2 </w:t>
      </w:r>
    </w:p>
    <w:p w:rsidRPr="00BF5EEE" w:rsidR="00BF5EEE" w:rsidP="00BF5EEE" w:rsidRDefault="00BF5EEE" w14:paraId="43ED7BC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The choice of social media platforms for an organisation depends on various factors, including the target audience, the sector the organisation operates in, and marketing objectives. </w:t>
      </w:r>
    </w:p>
    <w:p w:rsidRPr="00BF5EEE" w:rsidR="00BF5EEE" w:rsidP="00BF5EEE" w:rsidRDefault="00BF5EEE" w14:paraId="08B1D7F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Facebook, has a massive user base, is well-suited for organisations targeting diverse demographics. It offers various types of content sharing methods and advertising tools. Instagram, with its appeal to younger demographics, proves ideal for organisations with visually appealing products, providing opportunities for influencer marketing. Twitter's strength lies in real-time engagement, hashtags, and customer service interactions. LinkedIn, as a professional networking platform, suits B2B organisations. YouTube, being video-centric, enhances search engine visibility and accommodates diverse content formats. Pinterest, focusing on visual discovery is particularly beneficial for products with a longer content lifespan. TikTok, known for short-form videos and trend participation, attracts a younger demographic. Maintaining a presence across multiple platforms is key to diversifying the marketing strategy and expanding audience reach effectively. </w:t>
      </w:r>
    </w:p>
    <w:p w:rsidRPr="00BF5EEE" w:rsidR="00BF5EEE" w:rsidP="00BF5EEE" w:rsidRDefault="00BF5EEE" w14:paraId="29B5BB7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I-3 </w:t>
      </w:r>
    </w:p>
    <w:p w:rsidRPr="00BF5EEE" w:rsidR="00BF5EEE" w:rsidP="00BF5EEE" w:rsidRDefault="00BF5EEE" w14:paraId="3BE5EE0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When organisations establish their social media presence, it's essential to assess various metrics reflecting global and regional dynamics, popularity, internet use, social media interactions, and engagement demographics. </w:t>
      </w:r>
    </w:p>
    <w:p w:rsidRPr="00BF5EEE" w:rsidR="00BF5EEE" w:rsidP="00BF5EEE" w:rsidRDefault="00BF5EEE" w14:paraId="7EE9003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Analysing the geographic reach of the target audience is crucial. Platforms like Facebook Insights offer insights into audience distribution across regions. Additionally, assessing global active users through metrics like monthly active users or daily active users provides an understanding of the popularity of social media platforms worldwide. </w:t>
      </w:r>
    </w:p>
    <w:p w:rsidRPr="00BF5EEE" w:rsidR="00BF5EEE" w:rsidP="00BF5EEE" w:rsidRDefault="00BF5EEE" w14:paraId="4BBA4C5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Understanding internet penetration rates in specific regions or globally is vital. This metric reveals the percentage of the population with internet access, helping gauge the potential reach of social media campaigns. </w:t>
      </w:r>
    </w:p>
    <w:p w:rsidRPr="00BF5EEE" w:rsidR="00BF5EEE" w:rsidP="00BF5EEE" w:rsidRDefault="00BF5EEE" w14:paraId="450FAA4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Metrics like brand mentions on social media platforms offer insights into brand visibility and popularity. Monitoring conversations within the industry helps gauge brand prominence compared to competitors. </w:t>
      </w:r>
    </w:p>
    <w:p w:rsidRPr="00BF5EEE" w:rsidR="00BF5EEE" w:rsidP="00BF5EEE" w:rsidRDefault="00BF5EEE" w14:paraId="0505401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Examining demographic insights on platforms like Facebook and Instagram, including age, gender, location, and interests, enables organizations to tailor content to their audience effectively. </w:t>
      </w:r>
    </w:p>
    <w:p w:rsidRPr="00BF5EEE" w:rsidR="00BF5EEE" w:rsidP="00BF5EEE" w:rsidRDefault="00BF5EEE" w14:paraId="357960D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Interactions on social media, such as likes, shares, and comments, provide a measure of audience engagement. </w:t>
      </w:r>
    </w:p>
    <w:p w:rsidRPr="00BF5EEE" w:rsidR="00BF5EEE" w:rsidP="00BF5EEE" w:rsidRDefault="00BF5EEE" w14:paraId="0C84FCD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By considering and regularly monitoring these metrics, organisations can make informed decisions about their social media presence. </w:t>
      </w:r>
    </w:p>
    <w:p w:rsidRPr="00BF5EEE" w:rsidR="00BF5EEE" w:rsidP="00BF5EEE" w:rsidRDefault="00BF5EEE" w14:paraId="64E36FD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I-4 </w:t>
      </w:r>
    </w:p>
    <w:p w:rsidRPr="00BF5EEE" w:rsidR="00BF5EEE" w:rsidP="00BF5EEE" w:rsidRDefault="00BF5EEE" w14:paraId="0446280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The internet plays a crucial role in various aspects of business operations, providing organisations with numerous opportunities to enhance efficiency and connectivity. One common way businesses utilize the internet is for selling products. Through online platforms and e-commerce websites, companies can reach a broader audience, showcase their products, and facilitate convenient transactions. </w:t>
      </w:r>
    </w:p>
    <w:p w:rsidRPr="00BF5EEE" w:rsidR="00BF5EEE" w:rsidP="00BF5EEE" w:rsidRDefault="00BF5EEE" w14:paraId="127A72B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Purchasing products is another common use of the internet for business. </w:t>
      </w:r>
    </w:p>
    <w:p w:rsidRPr="00BF5EEE" w:rsidR="00BF5EEE" w:rsidP="00BF5EEE" w:rsidRDefault="00BF5EEE" w14:paraId="7E902FC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Customer support has evolved significantly with the internet. Businesses leverage online channels to provide prompt assistance and address customer queries. Communication through email, live chat, and social media platforms allows for efficient and accessible customer support. </w:t>
      </w:r>
    </w:p>
    <w:p w:rsidRPr="00BF5EEE" w:rsidR="00BF5EEE" w:rsidP="00BF5EEE" w:rsidRDefault="00BF5EEE" w14:paraId="7C858F7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Posting updates on the internet is a prevalent practice for businesses to keep their audience informed. This can include sharing news, promotions, and other relevant information through company websites, social media, or email newsletters. </w:t>
      </w:r>
    </w:p>
    <w:p w:rsidRPr="00BF5EEE" w:rsidR="00BF5EEE" w:rsidP="00BF5EEE" w:rsidRDefault="00BF5EEE" w14:paraId="2ADE1F5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Researching competitors is made more accessible through the internet. Organisations can analyse competitors’ strategies, pricing, and market positioning to inform their own decision-making and stay competitive in the industry. </w:t>
      </w:r>
    </w:p>
    <w:p w:rsidRPr="00BF5EEE" w:rsidR="00BF5EEE" w:rsidP="00BF5EEE" w:rsidRDefault="00BF5EEE" w14:paraId="2665860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Collaboration with other businesses or professionals is done through various online platforms. Tools like cloud-based project management and collaboration software enable seamless communication and cooperation on projects, regardless of geographical distances. </w:t>
      </w:r>
    </w:p>
    <w:p w:rsidRPr="00BF5EEE" w:rsidR="00BF5EEE" w:rsidP="00BF5EEE" w:rsidRDefault="00BF5EEE" w14:paraId="1FD4901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Internal communication within organisations has greatly benefited from the internet. Companies use email, instant messaging to facilitate efficient communication among employees, whether they are in the same office or working remotely. </w:t>
      </w:r>
    </w:p>
    <w:p w:rsidRPr="00BF5EEE" w:rsidR="00BF5EEE" w:rsidP="00BF5EEE" w:rsidRDefault="00BF5EEE" w14:paraId="38A7B2D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Gathering information is a fundamental use of the internet for business. Organisations can stay informed about industry trends, market conditions, and emerging technologies through online research, industry reports, and news articles. This information is crucial for making informed business decisions. </w:t>
      </w:r>
    </w:p>
    <w:p w:rsidRPr="00BF5EEE" w:rsidR="00BF5EEE" w:rsidP="00BF5EEE" w:rsidRDefault="00BF5EEE" w14:paraId="1485CE8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 summary, the internet serves as a versatile tool for businesses, enabling them to sell and purchase products, provide customer support, share updates, research competitors, collaborate with others, communicate internally, and gather valuable information for informed decision-making. </w:t>
      </w:r>
    </w:p>
    <w:p w:rsidRPr="00BF5EEE" w:rsidR="00BF5EEE" w:rsidP="00BF5EEE" w:rsidRDefault="00BF5EEE" w14:paraId="6C520A9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I-5 </w:t>
      </w:r>
    </w:p>
    <w:p w:rsidRPr="00BF5EEE" w:rsidR="00BF5EEE" w:rsidP="00BF5EEE" w:rsidRDefault="00BF5EEE" w14:paraId="226DC12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Preparing for Industry 4.0 (IR4.0) involves assessing various aspects of an organisation's readiness to adopt advanced technologies </w:t>
      </w:r>
    </w:p>
    <w:p w:rsidRPr="00BF5EEE" w:rsidR="00BF5EEE" w:rsidP="00BF5EEE" w:rsidRDefault="00BF5EEE" w14:paraId="67982E9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Ensure that the organisation has reliable and up-to-date IT technology infrastructure, including computers, networks, and software. Check if the systems can handle digital processes and connectivity required for Industry 4.0. </w:t>
      </w:r>
    </w:p>
    <w:p w:rsidRPr="00BF5EEE" w:rsidR="00BF5EEE" w:rsidP="00BF5EEE" w:rsidRDefault="00BF5EEE" w14:paraId="54412C6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Assess the technical skills of employees. Ensure they have basic knowledge of using software tools and are open to learning new technologies. Provide training if necessary to enhance their knowledge </w:t>
      </w:r>
    </w:p>
    <w:p w:rsidRPr="00BF5EEE" w:rsidR="00BF5EEE" w:rsidP="00BF5EEE" w:rsidRDefault="00BF5EEE" w14:paraId="63505BE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Check if the organisation is effectively managing data. Ensure there are systems in place for collecting, storing, and analysing data securely. </w:t>
      </w:r>
    </w:p>
    <w:p w:rsidRPr="00BF5EEE" w:rsidR="00BF5EEE" w:rsidP="00BF5EEE" w:rsidRDefault="00BF5EEE" w14:paraId="1CE3995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Assess the organization's cybersecurity measures to protect against potential cyber threats. Ensure that there are protocols in place to safeguard sensitive information </w:t>
      </w:r>
    </w:p>
    <w:p w:rsidRPr="00BF5EEE" w:rsidR="00BF5EEE" w:rsidP="00BF5EEE" w:rsidRDefault="00BF5EEE" w14:paraId="627F982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By taking these simple steps, an organisation can gauge its readiness for Industry 4.0. </w:t>
      </w:r>
    </w:p>
    <w:p w:rsidRPr="00BF5EEE" w:rsidR="00BF5EEE" w:rsidP="00BF5EEE" w:rsidRDefault="00BF5EEE" w14:paraId="53FD8E7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 w:val="28"/>
          <w:szCs w:val="28"/>
          <w:lang w:eastAsia="en-GB"/>
        </w:rPr>
        <w:t>Week 17 – 18 Goals</w:t>
      </w:r>
      <w:r w:rsidRPr="00BF5EEE">
        <w:rPr>
          <w:rFonts w:ascii="Arial" w:hAnsi="Arial" w:eastAsia="Times New Roman" w:cs="Arial"/>
          <w:sz w:val="28"/>
          <w:szCs w:val="28"/>
          <w:lang w:eastAsia="en-GB"/>
        </w:rPr>
        <w:t> </w:t>
      </w:r>
    </w:p>
    <w:p w:rsidRPr="00BF5EEE" w:rsidR="00BF5EEE" w:rsidP="00BF5EEE" w:rsidRDefault="00BF5EEE" w14:paraId="414FA487"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 -1 </w:t>
      </w:r>
    </w:p>
    <w:p w:rsidRPr="00BF5EEE" w:rsidR="00BF5EEE" w:rsidP="00BF5EEE" w:rsidRDefault="00BF5EEE" w14:paraId="2767B074"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Introducing an agile approach to software development brings several important principles aimed at improving outcomes. Prioritizing people and communication over processes and tools is essential as it encourages a team-oriented environment. This focus allows team members to freely share ideas, leading to better understanding and faster problem-solving. </w:t>
      </w:r>
    </w:p>
    <w:p w:rsidRPr="00BF5EEE" w:rsidR="00BF5EEE" w:rsidP="00BF5EEE" w:rsidRDefault="00BF5EEE" w14:paraId="4FE90AB6"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Another key agile principle is emphasizing the creation of functional software over extensive documentation. By concentrating on tangible results instead of excessive paperwork, developers can dedicate more time to building practical software, ensuring quicker delivery and adaptability. </w:t>
      </w:r>
    </w:p>
    <w:p w:rsidRPr="00BF5EEE" w:rsidR="00BF5EEE" w:rsidP="00BF5EEE" w:rsidRDefault="00BF5EEE" w14:paraId="3A4CC747"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Customer collaboration takes precedence over contract negotiation in successful software development projects. Involving customers throughout the process enhances understanding and satisfaction. Real-time feedback from customers allows for adjustments, ensuring the final product meets their needs. </w:t>
      </w:r>
    </w:p>
    <w:p w:rsidRPr="00BF5EEE" w:rsidR="00BF5EEE" w:rsidP="00BF5EEE" w:rsidRDefault="00BF5EEE" w14:paraId="2E85BC7F"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Responding to change instead of rigidly following a plan is a fundamental agile principle. This flexibility enables teams to quickly adapt to new insights, reducing the risk of delivering outdated solutions. </w:t>
      </w:r>
    </w:p>
    <w:p w:rsidRPr="00BF5EEE" w:rsidR="00BF5EEE" w:rsidP="00BF5EEE" w:rsidRDefault="00BF5EEE" w14:paraId="5B9D1579"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Customer satisfaction is achieved through early and continuous software delivery by regularly providing updates. This ensures that customers see progress and can provide timely feedback. Continuous updates and improvements result in a product that better aligns with customer expectations. </w:t>
      </w:r>
    </w:p>
    <w:p w:rsidRPr="00BF5EEE" w:rsidR="00BF5EEE" w:rsidP="00BF5EEE" w:rsidRDefault="00BF5EEE" w14:paraId="344DABC8"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Accommodating changing requirements during the development process is another key agile principle. Recognizing that requirements can evolve allows for a more responsive development process. Teams can incorporate changes seamlessly, avoiding delays or additional costs. </w:t>
      </w:r>
    </w:p>
    <w:p w:rsidRPr="00BF5EEE" w:rsidR="00BF5EEE" w:rsidP="00BF5EEE" w:rsidRDefault="00BF5EEE" w14:paraId="22C3F5EB"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Frequent delivery of working software is crucial for demonstrating consistent progress and confirming the development direction. Stakeholders can see tangible results, building trust and confidence in the development process. </w:t>
      </w:r>
    </w:p>
    <w:p w:rsidRPr="00BF5EEE" w:rsidR="00BF5EEE" w:rsidP="00BF5EEE" w:rsidRDefault="00BF5EEE" w14:paraId="52BDFF2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Collaboration between business stakeholders and developers is facilitated by continuous communication. This ensures a shared vision and minimizes misunderstandings. Aligning business goals with development efforts leads to more relevant and impactful software. </w:t>
      </w:r>
    </w:p>
    <w:p w:rsidRPr="00BF5EEE" w:rsidR="00BF5EEE" w:rsidP="00BF5EEE" w:rsidRDefault="00BF5EEE" w14:paraId="5DF35423"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Support, trust, and motivation within the development process create a positive and supportive environment. This, in turn, enhances creativity and productivity. Empowering teams to take ownership leads to higher morale and better results. </w:t>
      </w:r>
    </w:p>
    <w:p w:rsidRPr="00BF5EEE" w:rsidR="00BF5EEE" w:rsidP="00BF5EEE" w:rsidRDefault="00BF5EEE" w14:paraId="5AEFA70B"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Enabling face-to-face interactions in communication minimizes misunderstandings and strengthens relationships. Face-to-face interactions foster a collaborative atmosphere, enhancing the overall development process. </w:t>
      </w:r>
    </w:p>
    <w:p w:rsidRPr="00BF5EEE" w:rsidR="00BF5EEE" w:rsidP="00BF5EEE" w:rsidRDefault="00BF5EEE" w14:paraId="36E83327"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Using working software as the primary measure of progress ensures that tangible results demonstrate the project's advancement more effectively than abstract metrics. This focus on actual software delivery ensures that progress aligns with the end goal. </w:t>
      </w:r>
    </w:p>
    <w:p w:rsidRPr="00BF5EEE" w:rsidR="00BF5EEE" w:rsidP="00BF5EEE" w:rsidRDefault="00BF5EEE" w14:paraId="04FF3710"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Agile processes supporting a consistent development pace are crucial for sustaining momentum and preventing burnout. Consistency in development pace leads to predictable progress and allows for better planning. </w:t>
      </w:r>
    </w:p>
    <w:p w:rsidRPr="00BF5EEE" w:rsidR="00BF5EEE" w:rsidP="00BF5EEE" w:rsidRDefault="00BF5EEE" w14:paraId="4DF016C3"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 summary, adopting agile principles in software development promotes collaboration, adaptability, and a focus on delivering practical, working software consistently. This approach improves communication, customer satisfaction, and the overall effectiveness of the development process. </w:t>
      </w:r>
    </w:p>
    <w:p w:rsidRPr="00BF5EEE" w:rsidR="00BF5EEE" w:rsidP="00BF5EEE" w:rsidRDefault="00BF5EEE" w14:paraId="0EA6084A"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I-2 </w:t>
      </w:r>
    </w:p>
    <w:p w:rsidRPr="00BF5EEE" w:rsidR="00BF5EEE" w:rsidP="00BF5EEE" w:rsidRDefault="00BF5EEE" w14:paraId="1298C35F"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color w:val="000000"/>
          <w:sz w:val="23"/>
          <w:szCs w:val="23"/>
          <w:lang w:eastAsia="en-GB"/>
        </w:rPr>
        <w:t>Product Owner:</w:t>
      </w:r>
      <w:r w:rsidRPr="00BF5EEE">
        <w:rPr>
          <w:rFonts w:ascii="Arial" w:hAnsi="Arial" w:eastAsia="Times New Roman" w:cs="Arial"/>
          <w:color w:val="000000"/>
          <w:sz w:val="23"/>
          <w:szCs w:val="23"/>
          <w:lang w:eastAsia="en-GB"/>
        </w:rPr>
        <w:t> The Product Owner serves as the team's customer liaison. Their primary responsibility is to discern and interpret customer desires and needs. Acting as the nexus between customers and the development team, the Product Owner guides the translation of customer wishes into actionable tasks for the product builders. Following the completion of a product segment, the Product Owner strategically determines the subsequent tasks for the team. </w:t>
      </w:r>
    </w:p>
    <w:p w:rsidRPr="00BF5EEE" w:rsidR="00BF5EEE" w:rsidP="00BF5EEE" w:rsidRDefault="00BF5EEE" w14:paraId="098BC7BE"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color w:val="000000"/>
          <w:sz w:val="23"/>
          <w:szCs w:val="23"/>
          <w:lang w:eastAsia="en-GB"/>
        </w:rPr>
        <w:t>Development Team:</w:t>
      </w:r>
      <w:r w:rsidRPr="00BF5EEE">
        <w:rPr>
          <w:rFonts w:ascii="Arial" w:hAnsi="Arial" w:eastAsia="Times New Roman" w:cs="Arial"/>
          <w:color w:val="000000"/>
          <w:sz w:val="23"/>
          <w:szCs w:val="23"/>
          <w:lang w:eastAsia="en-GB"/>
        </w:rPr>
        <w:t> At the core of the operation, the Development Team comprises individuals actively engaged in the creation of the product. Whether writing code, crafting the visual aesthetics, or ensuring seamless functionality, these team members take on the tasks delineated by the Product Owner and metamorphose them into a tangible, operational product. This collaborative effort underscores the synergy of diverse skills converging to construct a comprehensive and functional end product. </w:t>
      </w:r>
    </w:p>
    <w:p w:rsidRPr="00BF5EEE" w:rsidR="00BF5EEE" w:rsidP="00BF5EEE" w:rsidRDefault="00BF5EEE" w14:paraId="527A684A"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color w:val="000000"/>
          <w:sz w:val="23"/>
          <w:szCs w:val="23"/>
          <w:lang w:eastAsia="en-GB"/>
        </w:rPr>
        <w:t>Scrum Master:</w:t>
      </w:r>
      <w:r w:rsidRPr="00BF5EEE">
        <w:rPr>
          <w:rFonts w:ascii="Arial" w:hAnsi="Arial" w:eastAsia="Times New Roman" w:cs="Arial"/>
          <w:color w:val="000000"/>
          <w:sz w:val="23"/>
          <w:szCs w:val="23"/>
          <w:lang w:eastAsia="en-GB"/>
        </w:rPr>
        <w:t> The Scrum Master assumes the pivotal role of guiding and safeguarding the team within the SCRUM framework. Beyond merely ensuring adherence to SCRUM rules, the Scrum Master serves as a catalyst for the team's understanding and compliance. </w:t>
      </w:r>
    </w:p>
    <w:p w:rsidRPr="00BF5EEE" w:rsidR="00BF5EEE" w:rsidP="00BF5EEE" w:rsidRDefault="00BF5EEE" w14:paraId="3CFFB56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I-3 </w:t>
      </w:r>
    </w:p>
    <w:p w:rsidRPr="00BF5EEE" w:rsidR="00BF5EEE" w:rsidP="00BF5EEE" w:rsidRDefault="00BF5EEE" w14:paraId="38DFE892"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 The most suitable approach an organisation should follow is the 360-degree transformation. As it has many benefits that will help the organisation. </w:t>
      </w:r>
    </w:p>
    <w:p w:rsidRPr="00BF5EEE" w:rsidR="00BF5EEE" w:rsidP="00BF5EEE" w:rsidRDefault="00BF5EEE" w14:paraId="00E9F7F1"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Great Team Culture: </w:t>
      </w:r>
    </w:p>
    <w:p w:rsidRPr="00BF5EEE" w:rsidR="00BF5EEE" w:rsidP="00BF5EEE" w:rsidRDefault="00BF5EEE" w14:paraId="2AD9964B"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One of the primary benefits of a 360-degree transformation is the cultivation of a great team culture. Agile practices emphasize collaboration, communication, and shared ownership. This helps in fostering a positive work environment where team members feel empowered, valued, and motivated. Collaboration becomes a key component, leading to stronger bonds within the team. </w:t>
      </w:r>
    </w:p>
    <w:p w:rsidRPr="00BF5EEE" w:rsidR="00BF5EEE" w:rsidP="00BF5EEE" w:rsidRDefault="00BF5EEE" w14:paraId="7867887F"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Faster Delivery: </w:t>
      </w:r>
    </w:p>
    <w:p w:rsidRPr="00BF5EEE" w:rsidR="00BF5EEE" w:rsidP="00BF5EEE" w:rsidRDefault="00BF5EEE" w14:paraId="36EC5FE5"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Agile methodologies, when implemented comprehensively across the organization, often lead to faster delivery of software projects. The iterative and incremental nature of agile allows for quicker releases and frequent updates. Teams work in short cycles, delivering small, functional increments in each iteration. This not only accelerates time-to-market but also ensures that the product is consistently evolving based on feedback. </w:t>
      </w:r>
    </w:p>
    <w:p w:rsidRPr="00BF5EEE" w:rsidR="00BF5EEE" w:rsidP="00BF5EEE" w:rsidRDefault="00BF5EEE" w14:paraId="252797B4"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Failure Tolerance: </w:t>
      </w:r>
    </w:p>
    <w:p w:rsidRPr="00BF5EEE" w:rsidR="00BF5EEE" w:rsidP="00BF5EEE" w:rsidRDefault="00BF5EEE" w14:paraId="7AF3A11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 360-degree agile transformation promotes a culture of failure tolerance. Agile encourages experimentation and learning from mistakes. By breaking down projects into smaller iterations, teams have the flexibility to adjust based on continuous feedback. This adaptability helps in mitigating risks and addressing issues promptly, fostering a resilient and failure-tolerant environment. </w:t>
      </w:r>
    </w:p>
    <w:p w:rsidRPr="00BF5EEE" w:rsidR="00BF5EEE" w:rsidP="00BF5EEE" w:rsidRDefault="00BF5EEE" w14:paraId="6F78D5BC"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Better Quality Products: </w:t>
      </w:r>
    </w:p>
    <w:p w:rsidRPr="00BF5EEE" w:rsidR="00BF5EEE" w:rsidP="00BF5EEE" w:rsidRDefault="00BF5EEE" w14:paraId="09AC8569"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emphasis on collaboration, continuous testing, and regular feedback loops in agile methodologies contributes to the development of better quality products. By addressing issues early in the development process, teams can enhance the overall quality of the software. </w:t>
      </w:r>
    </w:p>
    <w:p w:rsidRPr="00BF5EEE" w:rsidR="00BF5EEE" w:rsidP="00BF5EEE" w:rsidRDefault="00BF5EEE" w14:paraId="3A86C737"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Building the Right Things: </w:t>
      </w:r>
    </w:p>
    <w:p w:rsidRPr="00BF5EEE" w:rsidR="00BF5EEE" w:rsidP="00BF5EEE" w:rsidRDefault="00BF5EEE" w14:paraId="5F955A0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Agile practices prioritize customer feedback and involve stakeholders throughout the development process. This ensures that the organization is building the right things – products and features that align with customer needs and expectations. Regular feedback loops and iterative development allow for adjustments based on changing requirements, ultimately resulting in solutions that better meet the market demands. </w:t>
      </w:r>
    </w:p>
    <w:p w:rsidRPr="00BF5EEE" w:rsidR="00BF5EEE" w:rsidP="00BF5EEE" w:rsidRDefault="00BF5EEE" w14:paraId="7FAC9317"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I-4 </w:t>
      </w:r>
    </w:p>
    <w:p w:rsidRPr="00BF5EEE" w:rsidR="00BF5EEE" w:rsidP="00BF5EEE" w:rsidRDefault="00BF5EEE" w14:paraId="1A93C88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steps that organisations need to consider to transform their operations more agile are the following: </w:t>
      </w:r>
    </w:p>
    <w:p w:rsidRPr="00BF5EEE" w:rsidR="00BF5EEE" w:rsidP="00BF5EEE" w:rsidRDefault="00BF5EEE" w14:paraId="328191FB"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following strategies are important for an organisation to go agile. </w:t>
      </w:r>
    </w:p>
    <w:p w:rsidRPr="00BF5EEE" w:rsidR="00BF5EEE" w:rsidP="00BF5EEE" w:rsidRDefault="00BF5EEE" w14:paraId="2FCA0BF9"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Regarding the people aspect, continual investment in workforce training cultivates a versatile talent pool. Encouraging a growth mindset among employees promotes adaptability, fostering a culture valuing learning from setbacks and embracing innovation. </w:t>
      </w:r>
    </w:p>
    <w:p w:rsidRPr="00BF5EEE" w:rsidR="00BF5EEE" w:rsidP="00BF5EEE" w:rsidRDefault="00BF5EEE" w14:paraId="753A155D"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 flattened hierarchy expedites communication, fostering collaborative problem-solving. Agile governance practices maintain control while allowing flexibility, with regular reviews ensuring alignment with strategic goals. </w:t>
      </w:r>
    </w:p>
    <w:p w:rsidRPr="00BF5EEE" w:rsidR="00BF5EEE" w:rsidP="00BF5EEE" w:rsidRDefault="00BF5EEE" w14:paraId="50527CAE"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Leadership development is pivotal, cultivating leaders adept at guiding teams through change. A servant leadership approach empowers teams, and a leadership style encouraging experimentation and risk-taking fuels innovation. </w:t>
      </w:r>
    </w:p>
    <w:p w:rsidRPr="00BF5EEE" w:rsidR="00BF5EEE" w:rsidP="00BF5EEE" w:rsidRDefault="00BF5EEE" w14:paraId="07860EA2"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Talent management strategies aligning with agile principles, recognition based on agility contributions, and career paths promoting continuous learning foster an agile workforce. </w:t>
      </w:r>
    </w:p>
    <w:p w:rsidRPr="00BF5EEE" w:rsidR="00BF5EEE" w:rsidP="00BF5EEE" w:rsidRDefault="00BF5EEE" w14:paraId="3CEC1426"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Cultivating a culture valuing collaboration, innovation, and open communication supports agility. Leveraging informal networks encourages cross-team collaboration, and transparent communication channels enhance organizational agility. </w:t>
      </w:r>
    </w:p>
    <w:p w:rsidRPr="00BF5EEE" w:rsidR="00BF5EEE" w:rsidP="00BF5EEE" w:rsidRDefault="00BF5EEE" w14:paraId="47CDD197"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Adopting adaptive planning techniques, empowering teams to make decisions, and employing data-driven decision-making processes enhance planning and decision processes. </w:t>
      </w:r>
    </w:p>
    <w:p w:rsidRPr="00BF5EEE" w:rsidR="00BF5EEE" w:rsidP="00BF5EEE" w:rsidRDefault="00BF5EEE" w14:paraId="3DEE7B40"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Shifting towards continuous feedback and aligning individual goals with organizational objectives defines a more agile approach to performance management. </w:t>
      </w:r>
    </w:p>
    <w:p w:rsidRPr="00BF5EEE" w:rsidR="00BF5EEE" w:rsidP="00BF5EEE" w:rsidRDefault="00BF5EEE" w14:paraId="00FB2796"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Modernizing IT infrastructure and automating routine operations ensure an agile IT environment. </w:t>
      </w:r>
    </w:p>
    <w:p w:rsidRPr="00BF5EEE" w:rsidR="00BF5EEE" w:rsidP="00BF5EEE" w:rsidRDefault="00BF5EEE" w14:paraId="3E2A5718"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Streamlining the delivery pipeline through practices and regularly updating tools aligns with evolving needs, creating a more agile supporting systems and tools landscape. </w:t>
      </w:r>
    </w:p>
    <w:p w:rsidRPr="00BF5EEE" w:rsidR="00BF5EEE" w:rsidP="00BF5EEE" w:rsidRDefault="00BF5EEE" w14:paraId="795C16FF"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I-5 </w:t>
      </w:r>
    </w:p>
    <w:p w:rsidRPr="00BF5EEE" w:rsidR="00BF5EEE" w:rsidP="00BF5EEE" w:rsidRDefault="00BF5EEE" w14:paraId="5CEB33CA"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Becoming agile offers numerous advantages for organisations. One key benefit is increased flexibility, allowing the company to adapt swiftly to changing circumstances and market demands. This flexibility translates into higher productivity as teams can adjust their approaches in response to evolving priorities. Additionally, an agile framework promotes transparency, providing a clear view of project progress and enabling better-informed decision-making. </w:t>
      </w:r>
    </w:p>
    <w:p w:rsidRPr="00BF5EEE" w:rsidR="00BF5EEE" w:rsidP="00BF5EEE" w:rsidRDefault="00BF5EEE" w14:paraId="462EAFAA"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emphasis on iterative development in an agile environment contributes to the delivery of higher-quality outcomes. With frequent collaboration and feedback loops, the risk of missing objectives is reduced, ensuring that the final deliverables meet or exceed expectations. Stakeholder engagement and satisfaction also see improvements as their input is actively sought and incorporated throughout the development process. </w:t>
      </w:r>
    </w:p>
    <w:p w:rsidRPr="00BF5EEE" w:rsidR="00BF5EEE" w:rsidP="00BF5EEE" w:rsidRDefault="00BF5EEE" w14:paraId="0815DA16"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Agile methodologies facilitate rapid deployment of solutions, enabling the organisations to stay ahead of competitors. By minimising resource wastage through efficient processes, the approach aligns with the goal of optimal resource utilisation. The increased adaptability to change is a critical advantage, allowing teams to pivot quickly in response to market shifts or emerging opportunities. </w:t>
      </w:r>
    </w:p>
    <w:p w:rsidRPr="00BF5EEE" w:rsidR="00BF5EEE" w:rsidP="00BF5EEE" w:rsidRDefault="00BF5EEE" w14:paraId="495C42DA" w14:textId="77777777">
      <w:pPr>
        <w:shd w:val="clear" w:color="auto" w:fill="FFFFFF"/>
        <w:spacing w:beforeAutospacing="1"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Furthermore, agile practices provide optimal project control, ensuring that timelines and objectives are met. The approach encourages a heightened focus on specific customer needs, aligning product development with customer expectations. The increased frequency of collaboration and feedback not only strengthens teamwork but also ensures that the final product resonates with end-users, contributing to overall project success. </w:t>
      </w:r>
    </w:p>
    <w:p w:rsidRPr="00BF5EEE" w:rsidR="00BF5EEE" w:rsidP="00BF5EEE" w:rsidRDefault="00BF5EEE" w14:paraId="737D7C42"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 </w:t>
      </w:r>
    </w:p>
    <w:p w:rsidRPr="00BF5EEE" w:rsidR="00BF5EEE" w:rsidP="00BF5EEE" w:rsidRDefault="00BF5EEE" w14:paraId="3014F2B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 w:val="28"/>
          <w:szCs w:val="28"/>
          <w:lang w:eastAsia="en-GB"/>
        </w:rPr>
        <w:t>Week 19 – 20 Goals</w:t>
      </w:r>
      <w:r w:rsidRPr="00BF5EEE">
        <w:rPr>
          <w:rFonts w:ascii="Arial" w:hAnsi="Arial" w:eastAsia="Times New Roman" w:cs="Arial"/>
          <w:sz w:val="28"/>
          <w:szCs w:val="28"/>
          <w:lang w:eastAsia="en-GB"/>
        </w:rPr>
        <w:t> </w:t>
      </w:r>
    </w:p>
    <w:p w:rsidRPr="00BF5EEE" w:rsidR="00BF5EEE" w:rsidP="00BF5EEE" w:rsidRDefault="00BF5EEE" w14:paraId="2EB0A210"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I-1 </w:t>
      </w:r>
    </w:p>
    <w:p w:rsidRPr="00BF5EEE" w:rsidR="00BF5EEE" w:rsidP="00BF5EEE" w:rsidRDefault="00BF5EEE" w14:paraId="4946072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introduction of a code of ethics in an organisation has several key advantages. Firstly, it outlines the ideals and responsibilities of the profession, providing a clear framework for ethical standards. This guides professionals to align their behaviour with essential principles for professional integrity. </w:t>
      </w:r>
    </w:p>
    <w:p w:rsidRPr="00BF5EEE" w:rsidR="00BF5EEE" w:rsidP="00BF5EEE" w:rsidRDefault="00BF5EEE" w14:paraId="1E8CED4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 code of ethics acts as a de facto regulatory measure, safeguarding both clients and professionals by establishing ethical boundaries. It protects clients from potential misconduct and ensures adherence to standards prioritising the well-being of all parties involved, enhancing trust in the organisation. </w:t>
      </w:r>
    </w:p>
    <w:p w:rsidRPr="00BF5EEE" w:rsidR="00BF5EEE" w:rsidP="00BF5EEE" w:rsidRDefault="00BF5EEE" w14:paraId="1F77D101"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It enhances the profession's profile, to external stakeholders the organisation's commitment to ethical standards. This can attract clients and partners who value ethical considerations, positively impacting the organisation's industry standing. </w:t>
      </w:r>
    </w:p>
    <w:p w:rsidRPr="00BF5EEE" w:rsidR="00BF5EEE" w:rsidP="00BF5EEE" w:rsidRDefault="00BF5EEE" w14:paraId="5299D1C7"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code serves as a motivational tool, defining the raison d'être for practitioners and instilling pride and purpose. This fosters a positive organisational culture and a stronger sense of professional identity. </w:t>
      </w:r>
    </w:p>
    <w:p w:rsidRPr="00BF5EEE" w:rsidR="00BF5EEE" w:rsidP="00BF5EEE" w:rsidRDefault="00BF5EEE" w14:paraId="7211A4E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Moreover, it provides clear guidance on acceptable conduct, helping professionals navigate ethical dilemmas. Acting as a reference point, it offers principles for decision-making processes. </w:t>
      </w:r>
    </w:p>
    <w:p w:rsidRPr="00BF5EEE" w:rsidR="00BF5EEE" w:rsidP="00BF5EEE" w:rsidRDefault="00BF5EEE" w14:paraId="29EFCAB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Implementing a code of ethics raises awareness of ethical issues, fostering a culture valuing ethical behaviour and accountability. Ongoing dialogue and reflection become integral to the organisation. </w:t>
      </w:r>
    </w:p>
    <w:p w:rsidRPr="00BF5EEE" w:rsidR="00BF5EEE" w:rsidP="00BF5EEE" w:rsidRDefault="00BF5EEE" w14:paraId="6F40D37A"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  </w:t>
      </w:r>
    </w:p>
    <w:p w:rsidRPr="00BF5EEE" w:rsidR="00BF5EEE" w:rsidP="00BF5EEE" w:rsidRDefault="00BF5EEE" w14:paraId="24FDD8F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Finally, the code contributes to improving the quality and consistency of professional practices by setting clear expectations. It creates a common understanding of ethical behaviour, leading to more consistent, high-quality outcomes across various professional activities. </w:t>
      </w:r>
    </w:p>
    <w:p w:rsidRPr="00BF5EEE" w:rsidR="00BF5EEE" w:rsidP="00BF5EEE" w:rsidRDefault="00BF5EEE" w14:paraId="3979806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I-2 </w:t>
      </w:r>
    </w:p>
    <w:p w:rsidRPr="00BF5EEE" w:rsidR="00BF5EEE" w:rsidP="00BF5EEE" w:rsidRDefault="00BF5EEE" w14:paraId="0540C9B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 adhering to different codes of conduct, organizations should prioritize key principles to uphold ethical standards. Here are the most important principles from the provided codes of conduct: </w:t>
      </w:r>
    </w:p>
    <w:p w:rsidRPr="00BF5EEE" w:rsidR="00BF5EEE" w:rsidP="00BF5EEE" w:rsidRDefault="00BF5EEE" w14:paraId="21881FF8"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Practice IEEE-CS/ACM Joint Task Force on Software Engineering Ethics and Professional Practices: </w:t>
      </w:r>
    </w:p>
    <w:p w:rsidRPr="00BF5EEE" w:rsidR="00BF5EEE" w:rsidP="00BF5EEE" w:rsidRDefault="00BF5EEE" w14:paraId="7E3F2B6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Act consistently with the public interest. </w:t>
      </w:r>
    </w:p>
    <w:p w:rsidRPr="00BF5EEE" w:rsidR="00BF5EEE" w:rsidP="00BF5EEE" w:rsidRDefault="00BF5EEE" w14:paraId="58721FF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Act in the best interests of clients and employers, aligned with the public interest. </w:t>
      </w:r>
    </w:p>
    <w:p w:rsidRPr="00BF5EEE" w:rsidR="00BF5EEE" w:rsidP="00BF5EEE" w:rsidRDefault="00BF5EEE" w14:paraId="2D40E3BB"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Ensure products and modifications meet the highest professional standards. </w:t>
      </w:r>
    </w:p>
    <w:p w:rsidRPr="00BF5EEE" w:rsidR="00BF5EEE" w:rsidP="00BF5EEE" w:rsidRDefault="00BF5EEE" w14:paraId="2D6D3BBA"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Maintain integrity and independence in professional judgment. </w:t>
      </w:r>
    </w:p>
    <w:p w:rsidRPr="00BF5EEE" w:rsidR="00BF5EEE" w:rsidP="00BF5EEE" w:rsidRDefault="00BF5EEE" w14:paraId="52990A4A"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Promote an ethical approach to software development and maintenance. </w:t>
      </w:r>
    </w:p>
    <w:p w:rsidRPr="00BF5EEE" w:rsidR="00BF5EEE" w:rsidP="00BF5EEE" w:rsidRDefault="00BF5EEE" w14:paraId="542C89C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Advance the integrity and reputation of the software engineering profession. </w:t>
      </w:r>
    </w:p>
    <w:p w:rsidRPr="00BF5EEE" w:rsidR="00BF5EEE" w:rsidP="00BF5EEE" w:rsidRDefault="00BF5EEE" w14:paraId="4BAF844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Be fair and supportive of colleagues. </w:t>
      </w:r>
    </w:p>
    <w:p w:rsidRPr="00BF5EEE" w:rsidR="00BF5EEE" w:rsidP="00BF5EEE" w:rsidRDefault="00BF5EEE" w14:paraId="27721C24"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Participate in lifelong learning and promote ethical practice. </w:t>
      </w:r>
    </w:p>
    <w:p w:rsidRPr="00BF5EEE" w:rsidR="00BF5EEE" w:rsidP="00BF5EEE" w:rsidRDefault="00BF5EEE" w14:paraId="5FAE591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BCS Code of Conduct: </w:t>
      </w:r>
    </w:p>
    <w:p w:rsidRPr="00BF5EEE" w:rsidR="00BF5EEE" w:rsidP="00BF5EEE" w:rsidRDefault="00BF5EEE" w14:paraId="3E9C69D3"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Consider public interest. </w:t>
      </w:r>
    </w:p>
    <w:p w:rsidRPr="00BF5EEE" w:rsidR="00BF5EEE" w:rsidP="00BF5EEE" w:rsidRDefault="00BF5EEE" w14:paraId="11948C6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Demonstrate professional competence and integrity. </w:t>
      </w:r>
    </w:p>
    <w:p w:rsidRPr="00BF5EEE" w:rsidR="00BF5EEE" w:rsidP="00BF5EEE" w:rsidRDefault="00BF5EEE" w14:paraId="0ADB59EF"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Acknowledge duty to relevant authority. </w:t>
      </w:r>
    </w:p>
    <w:p w:rsidRPr="00BF5EEE" w:rsidR="00BF5EEE" w:rsidP="00BF5EEE" w:rsidRDefault="00BF5EEE" w14:paraId="1C15EBBC"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Uphold duty to the IT profession. </w:t>
      </w:r>
    </w:p>
    <w:p w:rsidRPr="00BF5EEE" w:rsidR="00BF5EEE" w:rsidP="00BF5EEE" w:rsidRDefault="00BF5EEE" w14:paraId="100150D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Code of Ethics: </w:t>
      </w:r>
    </w:p>
    <w:p w:rsidRPr="00BF5EEE" w:rsidR="00BF5EEE" w:rsidP="00BF5EEE" w:rsidRDefault="00BF5EEE" w14:paraId="1D86C470"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  </w:t>
      </w:r>
    </w:p>
    <w:p w:rsidRPr="00BF5EEE" w:rsidR="00BF5EEE" w:rsidP="00BF5EEE" w:rsidRDefault="00BF5EEE" w14:paraId="562AB3FC"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Contribute to society and human well-being. </w:t>
      </w:r>
    </w:p>
    <w:p w:rsidRPr="00BF5EEE" w:rsidR="00BF5EEE" w:rsidP="00BF5EEE" w:rsidRDefault="00BF5EEE" w14:paraId="3F47A656"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Avoid harm to others. </w:t>
      </w:r>
    </w:p>
    <w:p w:rsidRPr="00BF5EEE" w:rsidR="00BF5EEE" w:rsidP="00BF5EEE" w:rsidRDefault="00BF5EEE" w14:paraId="3AC4F846"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Be honest, trustworthy, and fair, avoiding discrimination. </w:t>
      </w:r>
    </w:p>
    <w:p w:rsidRPr="00BF5EEE" w:rsidR="00BF5EEE" w:rsidP="00BF5EEE" w:rsidRDefault="00BF5EEE" w14:paraId="317576C3"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Honour property rights, including copyrights and patents. </w:t>
      </w:r>
    </w:p>
    <w:p w:rsidRPr="00BF5EEE" w:rsidR="00BF5EEE" w:rsidP="00BF5EEE" w:rsidRDefault="00BF5EEE" w14:paraId="0259EECF"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Give proper credit for intellectual property. </w:t>
      </w:r>
    </w:p>
    <w:p w:rsidRPr="00BF5EEE" w:rsidR="00BF5EEE" w:rsidP="00BF5EEE" w:rsidRDefault="00BF5EEE" w14:paraId="4F2B381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Respect the privacy of others. </w:t>
      </w:r>
    </w:p>
    <w:p w:rsidRPr="00BF5EEE" w:rsidR="00BF5EEE" w:rsidP="00BF5EEE" w:rsidRDefault="00BF5EEE" w14:paraId="4814A43A"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Honour confidentiality. </w:t>
      </w:r>
    </w:p>
    <w:p w:rsidRPr="00BF5EEE" w:rsidR="00BF5EEE" w:rsidP="00BF5EEE" w:rsidRDefault="00BF5EEE" w14:paraId="5AED20E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 summary, the principles that an organisation should emphasize include acting in the public interest, maintaining professional competence and integrity, contributing to society and human well-being, and promoting an ethical approach within the profession. These principles collectively address responsibilities to clients, colleagues, society, and the broader professional community, fostering a culture of integrity and accountability within the organisation </w:t>
      </w:r>
    </w:p>
    <w:p w:rsidRPr="00BF5EEE" w:rsidR="00BF5EEE" w:rsidP="00BF5EEE" w:rsidRDefault="00BF5EEE" w14:paraId="56153ED3"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I-3 </w:t>
      </w:r>
    </w:p>
    <w:p w:rsidRPr="00BF5EEE" w:rsidR="00BF5EEE" w:rsidP="00BF5EEE" w:rsidRDefault="00BF5EEE" w14:paraId="081801D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Data Collection and Storage: </w:t>
      </w:r>
    </w:p>
    <w:p w:rsidRPr="00BF5EEE" w:rsidR="00BF5EEE" w:rsidP="00BF5EEE" w:rsidRDefault="00BF5EEE" w14:paraId="1C0C53A1"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Personal Information: The collection and storage of personal data raise concerns about the security and proper handling of sensitive information. Unauthorized access or data breaches can result in the compromise of user privacy. </w:t>
      </w:r>
    </w:p>
    <w:p w:rsidRPr="00BF5EEE" w:rsidR="00BF5EEE" w:rsidP="00BF5EEE" w:rsidRDefault="00BF5EEE" w14:paraId="1FF100E3"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Employee use of social media within and outside the workplace can lead to inadvertent disclosure of sensitive information, impacting both individual and organizational privacy. </w:t>
      </w:r>
    </w:p>
    <w:p w:rsidRPr="00BF5EEE" w:rsidR="00BF5EEE" w:rsidP="00BF5EEE" w:rsidRDefault="00BF5EEE" w14:paraId="7BBBBD2F"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Customer may lose control over their personal data once it is collected and stored by an organisation. Determining who owns the data and how it can be used becomes a critical privacy issue. </w:t>
      </w:r>
    </w:p>
    <w:p w:rsidRPr="00BF5EEE" w:rsidR="00BF5EEE" w:rsidP="00BF5EEE" w:rsidRDefault="00BF5EEE" w14:paraId="6C55A12B"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use of biometric data for authentication, such as fingerprints or facial recognition, raises concerns about privacy and potential misuse of such sensitive personal information. </w:t>
      </w:r>
    </w:p>
    <w:p w:rsidRPr="00BF5EEE" w:rsidR="00BF5EEE" w:rsidP="00BF5EEE" w:rsidRDefault="00BF5EEE" w14:paraId="2C14DA72"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I-4 </w:t>
      </w:r>
    </w:p>
    <w:p w:rsidRPr="00BF5EEE" w:rsidR="00BF5EEE" w:rsidP="00BF5EEE" w:rsidRDefault="00BF5EEE" w14:paraId="370D0994"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Cyberattacks: </w:t>
      </w:r>
    </w:p>
    <w:p w:rsidRPr="00BF5EEE" w:rsidR="00BF5EEE" w:rsidP="00BF5EEE" w:rsidRDefault="00BF5EEE" w14:paraId="0A353528"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The risk of malware, including viruses, ransomware, and spyware, poses a constant threat to IT systems. Malicious software can disrupt operations, steal sensitive data, or demand ransom payments. </w:t>
      </w:r>
    </w:p>
    <w:p w:rsidRPr="00BF5EEE" w:rsidR="00BF5EEE" w:rsidP="00BF5EEE" w:rsidRDefault="00BF5EEE" w14:paraId="3644F076"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Unauthorized Access: </w:t>
      </w:r>
    </w:p>
    <w:p w:rsidRPr="00BF5EEE" w:rsidR="00BF5EEE" w:rsidP="00BF5EEE" w:rsidRDefault="00BF5EEE" w14:paraId="0DC9A9CD"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Weak Authentication: Inadequate authentication, such as weak passwords or lack of multi-factor authentication, can lead to unauthorized access to systems and sensitive information. </w:t>
      </w:r>
    </w:p>
    <w:p w:rsidRPr="00BF5EEE" w:rsidR="00BF5EEE" w:rsidP="00BF5EEE" w:rsidRDefault="00BF5EEE" w14:paraId="0C83C32A"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Insider breach: Employees with malicious intent or those inadvertently compromising security can pose a significant risk to an organisation’s IT infrastructure. </w:t>
      </w:r>
    </w:p>
    <w:p w:rsidRPr="00BF5EEE" w:rsidR="00BF5EEE" w:rsidP="00BF5EEE" w:rsidRDefault="00BF5EEE" w14:paraId="35E2E3BF"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Inadequate Data Protection: Insufficient encryption, improper access controls, or poorly protected databases can result in data breaches, leading to the unauthorized exposure of sensitive information. </w:t>
      </w:r>
    </w:p>
    <w:p w:rsidRPr="00BF5EEE" w:rsidR="00BF5EEE" w:rsidP="00BF5EEE" w:rsidRDefault="00BF5EEE" w14:paraId="5C47E6C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Incident Response Plans: Lacking a robust incident response plan can lead to prolonged system downtime, increased damage, and difficulty in recovering from security incidents. </w:t>
      </w:r>
    </w:p>
    <w:p w:rsidRPr="00BF5EEE" w:rsidR="00BF5EEE" w:rsidP="00BF5EEE" w:rsidRDefault="00BF5EEE" w14:paraId="4D6D830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I-5 </w:t>
      </w:r>
    </w:p>
    <w:p w:rsidRPr="00BF5EEE" w:rsidR="00BF5EEE" w:rsidP="00BF5EEE" w:rsidRDefault="00BF5EEE" w14:paraId="7D48DE30"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An organisation's Corporate Social Responsibility (CSR) program involves activities that contribute positively to society, the environment, and stakeholders. The priorities of a CSR program can vary based on the organisation values, industry, and the specific needs of the communities it operates in. </w:t>
      </w:r>
    </w:p>
    <w:p w:rsidRPr="00BF5EEE" w:rsidR="00BF5EEE" w:rsidP="00BF5EEE" w:rsidRDefault="00BF5EEE" w14:paraId="6F80C32F"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Environmental Sustainability: </w:t>
      </w:r>
    </w:p>
    <w:p w:rsidRPr="00BF5EEE" w:rsidR="00BF5EEE" w:rsidP="00BF5EEE" w:rsidRDefault="00BF5EEE" w14:paraId="39CCC3B5"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Many organisations prioritize initiatives that reduce their environmental impact. This can include energy conservation, waste reduction, sustainable sourcing, and efforts to lower carbon emissions. Environmental sustainability aligns with global concerns about climate change. </w:t>
      </w:r>
    </w:p>
    <w:p w:rsidRPr="00BF5EEE" w:rsidR="00BF5EEE" w:rsidP="00BF5EEE" w:rsidRDefault="00BF5EEE" w14:paraId="7F7CC44D"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Ethical Business Practices: </w:t>
      </w:r>
    </w:p>
    <w:p w:rsidRPr="00BF5EEE" w:rsidR="00BF5EEE" w:rsidP="00BF5EEE" w:rsidRDefault="00BF5EEE" w14:paraId="7083BE19"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Emphasizing ethical business practices involves ensuring that the organisation conducts its operations with integrity, transparency, and fairness. This may include adopting fair labour practices, promoting diversity and inclusion, and avoiding corruption. </w:t>
      </w:r>
    </w:p>
    <w:p w:rsidRPr="00BF5EEE" w:rsidR="00BF5EEE" w:rsidP="00BF5EEE" w:rsidRDefault="00BF5EEE" w14:paraId="0920B64D"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Employee Well-being: </w:t>
      </w:r>
    </w:p>
    <w:p w:rsidRPr="00BF5EEE" w:rsidR="00BF5EEE" w:rsidP="00BF5EEE" w:rsidRDefault="00BF5EEE" w14:paraId="46FE6D22"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Prioritizing employee well-being involves creating a workplace that values the health, safety, and overall satisfaction of its employees. This can include health and wellness programs, work-life balance initiatives, and support for professional development. </w:t>
      </w:r>
    </w:p>
    <w:p w:rsidRPr="00BF5EEE" w:rsidR="00BF5EEE" w:rsidP="00BF5EEE" w:rsidRDefault="00BF5EEE" w14:paraId="29AD7DEE"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Community: </w:t>
      </w:r>
    </w:p>
    <w:p w:rsidRPr="00BF5EEE" w:rsidR="00BF5EEE" w:rsidP="00BF5EEE" w:rsidRDefault="00BF5EEE" w14:paraId="7FC4DF5C"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Focusing on community development involves investing in local communities where the organization operates. This can include supporting education, healthcare, infrastructure development, and other programs that enhance the well-being of the community members. </w:t>
      </w:r>
    </w:p>
    <w:p w:rsidRPr="00BF5EEE" w:rsidR="00BF5EEE" w:rsidP="00BF5EEE" w:rsidRDefault="00BF5EEE" w14:paraId="3EB9CCB3" w14:textId="77777777">
      <w:pPr>
        <w:shd w:val="clear" w:color="auto" w:fill="FFFFFF"/>
        <w:spacing w:after="0" w:afterAutospacing="1"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Philanthropy: </w:t>
      </w:r>
    </w:p>
    <w:p w:rsidRPr="00BF5EEE" w:rsidR="00BF5EEE" w:rsidP="00BF5EEE" w:rsidRDefault="00BF5EEE" w14:paraId="78EEC7A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color w:val="000000"/>
          <w:sz w:val="23"/>
          <w:szCs w:val="23"/>
          <w:lang w:eastAsia="en-GB"/>
        </w:rPr>
        <w:t>Many organisations allocate resources to philanthropic and charitable causes. This can involve financial donations, which improve the image of an organisation </w:t>
      </w:r>
    </w:p>
    <w:p w:rsidRPr="00BF5EEE" w:rsidR="00BF5EEE" w:rsidP="00BF5EEE" w:rsidRDefault="00BF5EEE" w14:paraId="7B6EC06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b/>
          <w:bCs/>
          <w:sz w:val="28"/>
          <w:szCs w:val="28"/>
          <w:lang w:eastAsia="en-GB"/>
        </w:rPr>
        <w:t>Week 21 – 22 Goals</w:t>
      </w:r>
      <w:r w:rsidRPr="00BF5EEE">
        <w:rPr>
          <w:rFonts w:ascii="Arial" w:hAnsi="Arial" w:eastAsia="Times New Roman" w:cs="Arial"/>
          <w:sz w:val="28"/>
          <w:szCs w:val="28"/>
          <w:lang w:eastAsia="en-GB"/>
        </w:rPr>
        <w:t> </w:t>
      </w:r>
    </w:p>
    <w:p w:rsidRPr="00BF5EEE" w:rsidR="00BF5EEE" w:rsidP="00BF5EEE" w:rsidRDefault="00BF5EEE" w14:paraId="62D78B1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I-1 </w:t>
      </w:r>
    </w:p>
    <w:p w:rsidRPr="00BF5EEE" w:rsidR="00BF5EEE" w:rsidP="00BF5EEE" w:rsidRDefault="00BF5EEE" w14:paraId="01FF548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Boost Productivity: </w:t>
      </w:r>
    </w:p>
    <w:p w:rsidRPr="00BF5EEE" w:rsidR="00BF5EEE" w:rsidP="00BF5EEE" w:rsidRDefault="00BF5EEE" w14:paraId="3B59DBB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BI tools make it easier for organisations to work efficiently. They automate the process of analysing and reporting data, saving time and resources. This automation means less manual work is needed to process data, allowing employees to focus on important tasks instead of spending time on routine data chores. This increase in productivity can lead to smoother operations and overall better performance for the organisation. </w:t>
      </w:r>
    </w:p>
    <w:p w:rsidRPr="00BF5EEE" w:rsidR="00BF5EEE" w:rsidP="00BF5EEE" w:rsidRDefault="00BF5EEE" w14:paraId="014DCE5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Insights into Consumer Behaviour: </w:t>
      </w:r>
    </w:p>
    <w:p w:rsidRPr="00BF5EEE" w:rsidR="00BF5EEE" w:rsidP="00BF5EEE" w:rsidRDefault="00BF5EEE" w14:paraId="20F1196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With BI tools, organisations can learn valuable things about how customers behave. By looking at data on what customers buy, their preferences, organisations can understand their audience better. This understanding helps in targeting products or services to meet customer needs and in making marketing strategies more effective. Ultimately, it leads to improved customer engagement and satisfaction. </w:t>
      </w:r>
    </w:p>
    <w:p w:rsidRPr="00BF5EEE" w:rsidR="00BF5EEE" w:rsidP="00BF5EEE" w:rsidRDefault="00BF5EEE" w14:paraId="5C68305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Gain Sales &amp; Market Intelligence: </w:t>
      </w:r>
    </w:p>
    <w:p w:rsidRPr="00BF5EEE" w:rsidR="00BF5EEE" w:rsidP="00BF5EEE" w:rsidRDefault="00BF5EEE" w14:paraId="2412D66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BI tools help organisations gather useful information about their sales and the market. By analysing sales data, market trends, and what rivals are doing, organisations can find new opportunities in the market. They can also set better prices, plan targeted sales and marketing efforts, and make smarter decisions by keeping up with what's happening in the market. This knowledge allows organizations to be more strategic and competitive. </w:t>
      </w:r>
    </w:p>
    <w:p w:rsidRPr="00BF5EEE" w:rsidR="00BF5EEE" w:rsidP="00BF5EEE" w:rsidRDefault="00BF5EEE" w14:paraId="01B8F5E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 Visibility: </w:t>
      </w:r>
    </w:p>
    <w:p w:rsidRPr="00BF5EEE" w:rsidR="00BF5EEE" w:rsidP="00BF5EEE" w:rsidRDefault="00BF5EEE" w14:paraId="2FBE84B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BI tools offer a clear and up-to-date look at the data within an organisation. This improved visibility means that organisations can quickly access the information they need to make decisions based on current and accurate data. It makes things more transparent across different departments of the organisation, encouraging collaboration and ensuring that employees have a understanding of how the organization is performing. </w:t>
      </w:r>
    </w:p>
    <w:p w:rsidRPr="00BF5EEE" w:rsidR="00BF5EEE" w:rsidP="00BF5EEE" w:rsidRDefault="00BF5EEE" w14:paraId="3AF7677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I-2 </w:t>
      </w:r>
    </w:p>
    <w:p w:rsidRPr="00BF5EEE" w:rsidR="00BF5EEE" w:rsidP="00BF5EEE" w:rsidRDefault="00BF5EEE" w14:paraId="4048DCB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Artificial Intelligence (AI) offers significant benefits to organizations in various ways: </w:t>
      </w:r>
    </w:p>
    <w:p w:rsidRPr="00BF5EEE" w:rsidR="00BF5EEE" w:rsidP="00BF5EEE" w:rsidRDefault="00BF5EEE" w14:paraId="4647C02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Predictions on Activity: </w:t>
      </w:r>
    </w:p>
    <w:p w:rsidRPr="00BF5EEE" w:rsidR="00BF5EEE" w:rsidP="00BF5EEE" w:rsidRDefault="00BF5EEE" w14:paraId="49A28A8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algorithms analyse large sets of data to make accurate predictions about organisation operations. This includes forecasting machine performance, predicting customer behaviour, and assessing overall business health. These predictions help organizations anticipate trends, make informed decisions, and plan strategically for the future. </w:t>
      </w:r>
    </w:p>
    <w:p w:rsidRPr="00BF5EEE" w:rsidR="00BF5EEE" w:rsidP="00BF5EEE" w:rsidRDefault="00BF5EEE" w14:paraId="7BAA37E2"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Automation of Tasks: </w:t>
      </w:r>
    </w:p>
    <w:p w:rsidRPr="00BF5EEE" w:rsidR="00BF5EEE" w:rsidP="00BF5EEE" w:rsidRDefault="00BF5EEE" w14:paraId="4C2ED22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AI-powered automation handles routine tasks, freeing up human resources for more complex activities. Whether it's data entry, processing transactions, or handling customer inquiries, automation enhances efficiency, reduces errors, and allows employees to focus on higher-value tasks. </w:t>
      </w:r>
    </w:p>
    <w:p w:rsidRPr="00BF5EEE" w:rsidR="00BF5EEE" w:rsidP="00BF5EEE" w:rsidRDefault="00BF5EEE" w14:paraId="3B42434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Monitoring and Alerts: </w:t>
      </w:r>
    </w:p>
    <w:p w:rsidRPr="00BF5EEE" w:rsidR="00BF5EEE" w:rsidP="00BF5EEE" w:rsidRDefault="00BF5EEE" w14:paraId="781C758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systems continuously monitor organisations operations, providing real-time assessments and alerts. This proactive monitoring ensures a prompt response to potential issues, minimizing downtime, and optimizing overall business health. </w:t>
      </w:r>
    </w:p>
    <w:p w:rsidRPr="00BF5EEE" w:rsidR="00BF5EEE" w:rsidP="00BF5EEE" w:rsidRDefault="00BF5EEE" w14:paraId="76D4A6D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Improved Customer Communication: </w:t>
      </w:r>
    </w:p>
    <w:p w:rsidRPr="00BF5EEE" w:rsidR="00BF5EEE" w:rsidP="00BF5EEE" w:rsidRDefault="00BF5EEE" w14:paraId="57122D6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AI-powered chatbots and virtual assistants enhance customer communication by providing instant responses, resolving issues. </w:t>
      </w:r>
    </w:p>
    <w:p w:rsidRPr="00BF5EEE" w:rsidR="00BF5EEE" w:rsidP="00BF5EEE" w:rsidRDefault="00BF5EEE" w14:paraId="6F64760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Enhanced Decision-Making: </w:t>
      </w:r>
    </w:p>
    <w:p w:rsidRPr="00BF5EEE" w:rsidR="00BF5EEE" w:rsidP="00BF5EEE" w:rsidRDefault="00BF5EEE" w14:paraId="7C119BF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empowers decision-makers with data-driven insights by processing and analysing vast datasets. This leads to more accurate decision-making, mitigates risks, and contributes to organizational success. </w:t>
      </w:r>
    </w:p>
    <w:p w:rsidRPr="00BF5EEE" w:rsidR="00BF5EEE" w:rsidP="00BF5EEE" w:rsidRDefault="00BF5EEE" w14:paraId="4A98A13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I-3 </w:t>
      </w:r>
    </w:p>
    <w:p w:rsidRPr="00BF5EEE" w:rsidR="00BF5EEE" w:rsidP="00BF5EEE" w:rsidRDefault="00BF5EEE" w14:paraId="5C6D1F5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Artificial Intelligence (AI) can have big impact on various areas within an organisation, enhancing efficiency, decision-making, and overall performance. Here are key areas that may be affected by the integration of AI: </w:t>
      </w:r>
    </w:p>
    <w:p w:rsidRPr="00BF5EEE" w:rsidR="00BF5EEE" w:rsidP="00BF5EEE" w:rsidRDefault="00BF5EEE" w14:paraId="6157D8B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Customer Engagement: </w:t>
      </w:r>
    </w:p>
    <w:p w:rsidRPr="00BF5EEE" w:rsidR="00BF5EEE" w:rsidP="00BF5EEE" w:rsidRDefault="00BF5EEE" w14:paraId="0222DB3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significantly influences customer engagement by enabling personalised interactions. Chatbots and virtual assistants powered by AI provide quick responses to customer inquiries, address concerns, and offer tailored recommendations. AI-driven customer relationship management (CRM) systems analyse customer data to enhance communication and foster stronger relationships. </w:t>
      </w:r>
    </w:p>
    <w:p w:rsidRPr="00BF5EEE" w:rsidR="00BF5EEE" w:rsidP="00BF5EEE" w:rsidRDefault="00BF5EEE" w14:paraId="0E3FF5C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Predictive Analysis: </w:t>
      </w:r>
    </w:p>
    <w:p w:rsidRPr="00BF5EEE" w:rsidR="00BF5EEE" w:rsidP="00BF5EEE" w:rsidRDefault="00BF5EEE" w14:paraId="46C4298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plays a crucial role in predictive analysis by examining historical and real-time data to forecast trends and outcomes. This affects various aspects, including predicting consumer behaviour, market trends, and demand for products or services. Organisations use AI-driven predictive analytics to make informed decisions and plan strategies based on anticipated future scenarios. </w:t>
      </w:r>
    </w:p>
    <w:p w:rsidRPr="00BF5EEE" w:rsidR="00BF5EEE" w:rsidP="00BF5EEE" w:rsidRDefault="00BF5EEE" w14:paraId="6E7B3D1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Security Systems: </w:t>
      </w:r>
    </w:p>
    <w:p w:rsidRPr="00BF5EEE" w:rsidR="00BF5EEE" w:rsidP="00BF5EEE" w:rsidRDefault="00BF5EEE" w14:paraId="08E4B6D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AI enhances security systems by improving threat detection, incident response, and overall cybersecurity. AI-driven security solutions contribute to a more robust defence against cyber threats and protect sensitive organisational data. </w:t>
      </w:r>
    </w:p>
    <w:p w:rsidRPr="00BF5EEE" w:rsidR="00BF5EEE" w:rsidP="00BF5EEE" w:rsidRDefault="00BF5EEE" w14:paraId="494805A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Process Automation: </w:t>
      </w:r>
    </w:p>
    <w:p w:rsidRPr="00BF5EEE" w:rsidR="00BF5EEE" w:rsidP="00BF5EEE" w:rsidRDefault="00BF5EEE" w14:paraId="6B0D37B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Repetitive and rule-based tasks are automated, reducing manual effort and minimising errors. This impacts areas such as data entry, document processing, and routine administrative tasks, leading to increased efficiency and resource allocation </w:t>
      </w:r>
    </w:p>
    <w:p w:rsidRPr="00BF5EEE" w:rsidR="00BF5EEE" w:rsidP="00BF5EEE" w:rsidRDefault="00BF5EEE" w14:paraId="75208C0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I-4 </w:t>
      </w:r>
    </w:p>
    <w:p w:rsidRPr="00BF5EEE" w:rsidR="00BF5EEE" w:rsidP="00BF5EEE" w:rsidRDefault="00BF5EEE" w14:paraId="7CA9BDB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An Intelligent Enterprise uses advanced technologies and data-driven strategies to improve its operations and decision-making. Here's how an organisation can benefit from key components of an Intelligent Enterprise: </w:t>
      </w:r>
    </w:p>
    <w:p w:rsidRPr="00BF5EEE" w:rsidR="00BF5EEE" w:rsidP="00BF5EEE" w:rsidRDefault="00BF5EEE" w14:paraId="16DF099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Extended Reality: </w:t>
      </w:r>
    </w:p>
    <w:p w:rsidRPr="00BF5EEE" w:rsidR="00BF5EEE" w:rsidP="00BF5EEE" w:rsidRDefault="00BF5EEE" w14:paraId="057FBB0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Enhances training with realistic simulations and interactive learning experiences. </w:t>
      </w:r>
    </w:p>
    <w:p w:rsidRPr="00BF5EEE" w:rsidR="00BF5EEE" w:rsidP="00BF5EEE" w:rsidRDefault="00BF5EEE" w14:paraId="1037A95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Facilitates remote collaboration through virtual meetings and shared virtual spaces. </w:t>
      </w:r>
    </w:p>
    <w:p w:rsidRPr="00BF5EEE" w:rsidR="00BF5EEE" w:rsidP="00BF5EEE" w:rsidRDefault="00BF5EEE" w14:paraId="4268D46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Improves customer engagement with product demonstrations. </w:t>
      </w:r>
    </w:p>
    <w:p w:rsidRPr="00BF5EEE" w:rsidR="00BF5EEE" w:rsidP="00BF5EEE" w:rsidRDefault="00BF5EEE" w14:paraId="4AA99D8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Data Veracity: </w:t>
      </w:r>
    </w:p>
    <w:p w:rsidRPr="00BF5EEE" w:rsidR="00BF5EEE" w:rsidP="00BF5EEE" w:rsidRDefault="00BF5EEE" w14:paraId="680C442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Improves decision-making with reliable and accurate data for analysis. </w:t>
      </w:r>
    </w:p>
    <w:p w:rsidRPr="00BF5EEE" w:rsidR="00BF5EEE" w:rsidP="00BF5EEE" w:rsidRDefault="00BF5EEE" w14:paraId="399EF09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Reduces errors and inconsistencies in data-driven processes, enhancing operational efficiency. </w:t>
      </w:r>
    </w:p>
    <w:p w:rsidRPr="00BF5EEE" w:rsidR="00BF5EEE" w:rsidP="00BF5EEE" w:rsidRDefault="00BF5EEE" w14:paraId="2180D70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Internet of Thinking: </w:t>
      </w:r>
    </w:p>
    <w:p w:rsidRPr="00BF5EEE" w:rsidR="00BF5EEE" w:rsidP="00BF5EEE" w:rsidRDefault="00BF5EEE" w14:paraId="66C6F3C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Improves predictive capabilities using real-time data from connected devices. </w:t>
      </w:r>
    </w:p>
    <w:p w:rsidRPr="00BF5EEE" w:rsidR="00BF5EEE" w:rsidP="00BF5EEE" w:rsidRDefault="00BF5EEE" w14:paraId="7982DBE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Enhances agility in responding to market changes and customer demands. </w:t>
      </w:r>
    </w:p>
    <w:p w:rsidRPr="00BF5EEE" w:rsidR="00BF5EEE" w:rsidP="00BF5EEE" w:rsidRDefault="00BF5EEE" w14:paraId="2C3B191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Optimises resource utilisation through data-driven insights. </w:t>
      </w:r>
    </w:p>
    <w:p w:rsidRPr="00BF5EEE" w:rsidR="00BF5EEE" w:rsidP="00BF5EEE" w:rsidRDefault="00BF5EEE" w14:paraId="723F527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Informed Decision-Making: </w:t>
      </w:r>
    </w:p>
    <w:p w:rsidRPr="00BF5EEE" w:rsidR="00BF5EEE" w:rsidP="00BF5EEE" w:rsidRDefault="00BF5EEE" w14:paraId="024B6C6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Access to real-time and accurate data empowers decision-makers for strategic choices. </w:t>
      </w:r>
    </w:p>
    <w:p w:rsidRPr="00BF5EEE" w:rsidR="00BF5EEE" w:rsidP="00BF5EEE" w:rsidRDefault="00BF5EEE" w14:paraId="228AAF3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Operational Efficiency: </w:t>
      </w:r>
    </w:p>
    <w:p w:rsidRPr="00BF5EEE" w:rsidR="00BF5EEE" w:rsidP="00BF5EEE" w:rsidRDefault="00BF5EEE" w14:paraId="3D70BE3B"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Streamlining processes and leveraging advanced technologies lead to increased efficiency. </w:t>
      </w:r>
    </w:p>
    <w:p w:rsidRPr="00BF5EEE" w:rsidR="00BF5EEE" w:rsidP="00BF5EEE" w:rsidRDefault="00BF5EEE" w14:paraId="293EA17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Innovation: </w:t>
      </w:r>
    </w:p>
    <w:p w:rsidRPr="00BF5EEE" w:rsidR="00BF5EEE" w:rsidP="00BF5EEE" w:rsidRDefault="00BF5EEE" w14:paraId="62C54FB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Encourages a culture of innovation with tools for experimentation and collaboration. </w:t>
      </w:r>
    </w:p>
    <w:p w:rsidRPr="00BF5EEE" w:rsidR="00BF5EEE" w:rsidP="00BF5EEE" w:rsidRDefault="00BF5EEE" w14:paraId="4690C2A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A8854F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Customer Experience: </w:t>
      </w:r>
    </w:p>
    <w:p w:rsidRPr="00BF5EEE" w:rsidR="00BF5EEE" w:rsidP="00BF5EEE" w:rsidRDefault="00BF5EEE" w14:paraId="1B30487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Improves customer interactions through personalized experiences and streamlined transactions. </w:t>
      </w:r>
    </w:p>
    <w:p w:rsidRPr="00BF5EEE" w:rsidR="00BF5EEE" w:rsidP="00BF5EEE" w:rsidRDefault="00BF5EEE" w14:paraId="2658FB0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EA3612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Competitive Advantage: </w:t>
      </w:r>
    </w:p>
    <w:p w:rsidRPr="00BF5EEE" w:rsidR="00BF5EEE" w:rsidP="00BF5EEE" w:rsidRDefault="00BF5EEE" w14:paraId="1CD23F8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Organisations gain a competitive edge by staying agile and technologically advanced. </w:t>
      </w:r>
    </w:p>
    <w:p w:rsidRPr="00BF5EEE" w:rsidR="00BF5EEE" w:rsidP="00BF5EEE" w:rsidRDefault="00BF5EEE" w14:paraId="48DBE04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In conclusion, embracing the principles of an Intelligent Enterprise allows organisations to leverage technology, data, and innovation, enhancing operations and competitiveness. </w:t>
      </w:r>
    </w:p>
    <w:p w:rsidRPr="00BF5EEE" w:rsidR="00BF5EEE" w:rsidP="00BF5EEE" w:rsidRDefault="00BF5EEE" w14:paraId="3637F38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I-5 </w:t>
      </w:r>
    </w:p>
    <w:p w:rsidRPr="00BF5EEE" w:rsidR="00BF5EEE" w:rsidP="00BF5EEE" w:rsidRDefault="00BF5EEE" w14:paraId="1B85BBC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Deploying smart sensors in an organisation enhances its Intelligent Enterprise capabilities. Smart sensors, equipped with data collection capabilities, strategically gather real-time data for various processes and conditions. </w:t>
      </w:r>
    </w:p>
    <w:p w:rsidRPr="00BF5EEE" w:rsidR="00BF5EEE" w:rsidP="00BF5EEE" w:rsidRDefault="00BF5EEE" w14:paraId="7480F32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Benefits: </w:t>
      </w:r>
    </w:p>
    <w:p w:rsidRPr="00BF5EEE" w:rsidR="00BF5EEE" w:rsidP="00BF5EEE" w:rsidRDefault="00BF5EEE" w14:paraId="11FC9AF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Data Mining: </w:t>
      </w:r>
    </w:p>
    <w:p w:rsidRPr="00BF5EEE" w:rsidR="00BF5EEE" w:rsidP="00BF5EEE" w:rsidRDefault="00BF5EEE" w14:paraId="22D215B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Utilize databases, statistics, and machine learning to extract valuable insights from large datasets, informing decision-making. </w:t>
      </w:r>
    </w:p>
    <w:p w:rsidRPr="00BF5EEE" w:rsidR="00BF5EEE" w:rsidP="00BF5EEE" w:rsidRDefault="00BF5EEE" w14:paraId="70976CA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7C307A2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Reporting: </w:t>
      </w:r>
    </w:p>
    <w:p w:rsidRPr="00BF5EEE" w:rsidR="00BF5EEE" w:rsidP="00BF5EEE" w:rsidRDefault="00BF5EEE" w14:paraId="6ACB975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Share data analysis transparently with stakeholders, aiding in better decision-making through effective communication. </w:t>
      </w:r>
    </w:p>
    <w:p w:rsidRPr="00BF5EEE" w:rsidR="00BF5EEE" w:rsidP="00BF5EEE" w:rsidRDefault="00BF5EEE" w14:paraId="1F78D43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7972416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Performance Metrics: </w:t>
      </w:r>
    </w:p>
    <w:p w:rsidRPr="00BF5EEE" w:rsidR="00BF5EEE" w:rsidP="00BF5EEE" w:rsidRDefault="00BF5EEE" w14:paraId="2F45180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Compare current performance to historical data using customised dashboards, facilitating continuous improvement. </w:t>
      </w:r>
    </w:p>
    <w:p w:rsidRPr="00BF5EEE" w:rsidR="00BF5EEE" w:rsidP="00BF5EEE" w:rsidRDefault="00BF5EEE" w14:paraId="08B813E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18DF1C7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Descriptive Analytics: </w:t>
      </w:r>
    </w:p>
    <w:p w:rsidRPr="00BF5EEE" w:rsidR="00BF5EEE" w:rsidP="00BF5EEE" w:rsidRDefault="00BF5EEE" w14:paraId="4254D661"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Use preliminary data analysis to understand past events and trends, laying the foundation for more in-depth analysis. </w:t>
      </w:r>
    </w:p>
    <w:p w:rsidRPr="00BF5EEE" w:rsidR="00BF5EEE" w:rsidP="00BF5EEE" w:rsidRDefault="00BF5EEE" w14:paraId="4BB12174"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655D2D4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Querying: </w:t>
      </w:r>
    </w:p>
    <w:p w:rsidRPr="00BF5EEE" w:rsidR="00BF5EEE" w:rsidP="00BF5EEE" w:rsidRDefault="00BF5EEE" w14:paraId="429F5B08"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Allow users to directly interact with data, seeking specific information relevant to their needs. </w:t>
      </w:r>
    </w:p>
    <w:p w:rsidRPr="00BF5EEE" w:rsidR="00BF5EEE" w:rsidP="00BF5EEE" w:rsidRDefault="00BF5EEE" w14:paraId="76741200"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5DE390D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Statistical Analysis: </w:t>
      </w:r>
    </w:p>
    <w:p w:rsidRPr="00BF5EEE" w:rsidR="00BF5EEE" w:rsidP="00BF5EEE" w:rsidRDefault="00BF5EEE" w14:paraId="7E39930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Further explore data using statistics to add depth and uncover reasons behind observed trends. </w:t>
      </w:r>
    </w:p>
    <w:p w:rsidRPr="00BF5EEE" w:rsidR="00BF5EEE" w:rsidP="00BF5EEE" w:rsidRDefault="00BF5EEE" w14:paraId="01CB43FA"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6DFB70C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Data Visualization: </w:t>
      </w:r>
    </w:p>
    <w:p w:rsidRPr="00BF5EEE" w:rsidR="00BF5EEE" w:rsidP="00BF5EEE" w:rsidRDefault="00BF5EEE" w14:paraId="6223AEBC"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Present complex information visually, enhancing data interpretation for stakeholders. </w:t>
      </w:r>
    </w:p>
    <w:p w:rsidRPr="00BF5EEE" w:rsidR="00BF5EEE" w:rsidP="00BF5EEE" w:rsidRDefault="00BF5EEE" w14:paraId="0DF344AE"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489E8DA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Visual Analysis: </w:t>
      </w:r>
    </w:p>
    <w:p w:rsidRPr="00BF5EEE" w:rsidR="00BF5EEE" w:rsidP="00BF5EEE" w:rsidRDefault="00BF5EEE" w14:paraId="05ACC2E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Explore data through visual storytelling, allowing for real-time communication of insights and quick decision-making. </w:t>
      </w:r>
    </w:p>
    <w:p w:rsidRPr="00BF5EEE" w:rsidR="00BF5EEE" w:rsidP="00BF5EEE" w:rsidRDefault="00BF5EEE" w14:paraId="4FBD776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329A6457"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Data Preparation: </w:t>
      </w:r>
    </w:p>
    <w:p w:rsidRPr="00BF5EEE" w:rsidR="00BF5EEE" w:rsidP="00BF5EEE" w:rsidRDefault="00BF5EEE" w14:paraId="680820BD"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Ensure data is organized and ready for analysis, streamlining the overall data processing workflow. </w:t>
      </w:r>
    </w:p>
    <w:p w:rsidRPr="00BF5EEE" w:rsidR="00BF5EEE" w:rsidP="00BF5EEE" w:rsidRDefault="00BF5EEE" w14:paraId="1ADCE94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27EDEA8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Overall Impact: </w:t>
      </w:r>
    </w:p>
    <w:p w:rsidRPr="00BF5EEE" w:rsidR="00BF5EEE" w:rsidP="00BF5EEE" w:rsidRDefault="00BF5EEE" w14:paraId="6D4A736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Smart sensors contribute to the Intelligent Enterprise by providing a continuous stream of real-time data. This empowers the organisations to make informed decisions, optimize processes, and gain a competitive edge in the rapidly evolving business landscape. </w:t>
      </w:r>
    </w:p>
    <w:p w:rsidRPr="00BF5EEE" w:rsidR="00BF5EEE" w:rsidP="00BF5EEE" w:rsidRDefault="00BF5EEE" w14:paraId="5C3987F6"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2621D0E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7A57A393"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0F2B3C0F"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Cs w:val="24"/>
          <w:lang w:eastAsia="en-GB"/>
        </w:rPr>
        <w:t> </w:t>
      </w:r>
    </w:p>
    <w:p w:rsidRPr="00BF5EEE" w:rsidR="00BF5EEE" w:rsidP="00BF5EEE" w:rsidRDefault="00BF5EEE" w14:paraId="08ABD675"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 w:val="22"/>
          <w:lang w:eastAsia="en-GB"/>
        </w:rPr>
        <w:t> </w:t>
      </w:r>
    </w:p>
    <w:p w:rsidRPr="00BF5EEE" w:rsidR="00BF5EEE" w:rsidP="00BF5EEE" w:rsidRDefault="00BF5EEE" w14:paraId="434EF329" w14:textId="77777777">
      <w:pPr>
        <w:spacing w:after="0" w:line="240" w:lineRule="auto"/>
        <w:textAlignment w:val="baseline"/>
        <w:rPr>
          <w:rFonts w:ascii="Segoe UI" w:hAnsi="Segoe UI" w:eastAsia="Times New Roman" w:cs="Segoe UI"/>
          <w:sz w:val="18"/>
          <w:szCs w:val="18"/>
          <w:lang w:eastAsia="en-GB"/>
        </w:rPr>
      </w:pPr>
      <w:r w:rsidRPr="00BF5EEE">
        <w:rPr>
          <w:rFonts w:ascii="Arial" w:hAnsi="Arial" w:eastAsia="Times New Roman" w:cs="Arial"/>
          <w:sz w:val="22"/>
          <w:lang w:eastAsia="en-GB"/>
        </w:rPr>
        <w:t> </w:t>
      </w:r>
    </w:p>
    <w:p w:rsidRPr="00BF5EEE" w:rsidR="00BF5EEE" w:rsidP="00344F75" w:rsidRDefault="00BF5EEE" w14:paraId="696BF656" w14:textId="77777777">
      <w:pPr>
        <w:rPr>
          <w:rFonts w:ascii="Arial" w:hAnsi="Arial" w:cs="Arial"/>
        </w:rPr>
      </w:pPr>
    </w:p>
    <w:p w:rsidR="00344F75" w:rsidP="00344F75" w:rsidRDefault="00344F75" w14:paraId="3DB46033" w14:textId="77777777">
      <w:pPr>
        <w:rPr>
          <w:rFonts w:ascii="Arial" w:hAnsi="Arial" w:cs="Arial"/>
          <w:color w:val="FF0000"/>
          <w:szCs w:val="24"/>
        </w:rPr>
      </w:pPr>
    </w:p>
    <w:p w:rsidR="006426EB" w:rsidRDefault="006426EB" w14:paraId="594EEE6A" w14:textId="77777777">
      <w:pPr>
        <w:rPr>
          <w:rFonts w:ascii="Arial" w:hAnsi="Arial" w:cs="Arial"/>
          <w:b/>
          <w:bCs/>
          <w:color w:val="000000" w:themeColor="accent1" w:themeShade="BF"/>
          <w:szCs w:val="24"/>
        </w:rPr>
      </w:pPr>
      <w:r>
        <w:rPr>
          <w:rFonts w:ascii="Arial" w:hAnsi="Arial" w:cs="Arial"/>
        </w:rPr>
        <w:br w:type="page"/>
      </w:r>
    </w:p>
    <w:p w:rsidRPr="00E742F1" w:rsidR="006426EB" w:rsidP="006426EB" w:rsidRDefault="006426EB" w14:paraId="04B71C50" w14:textId="76E9628C">
      <w:pPr>
        <w:pStyle w:val="Heading1"/>
        <w:numPr>
          <w:ilvl w:val="0"/>
          <w:numId w:val="0"/>
        </w:numPr>
        <w:ind w:left="360" w:hanging="360"/>
        <w:rPr>
          <w:rFonts w:ascii="Arial" w:hAnsi="Arial" w:cs="Arial"/>
        </w:rPr>
      </w:pPr>
      <w:bookmarkStart w:name="_Toc36644079" w:id="59"/>
      <w:r>
        <w:rPr>
          <w:rFonts w:ascii="Arial" w:hAnsi="Arial" w:cs="Arial"/>
        </w:rPr>
        <w:t>Appendix C – Further evidence</w:t>
      </w:r>
      <w:bookmarkEnd w:id="59"/>
    </w:p>
    <w:p w:rsidR="006426EB" w:rsidP="006426EB" w:rsidRDefault="006426EB" w14:paraId="7FC5CC6D" w14:textId="77777777">
      <w:pPr>
        <w:rPr>
          <w:rFonts w:ascii="Arial" w:hAnsi="Arial" w:cs="Arial"/>
          <w:color w:val="FF0000"/>
          <w:szCs w:val="24"/>
        </w:rPr>
      </w:pPr>
    </w:p>
    <w:p w:rsidR="00344F75" w:rsidRDefault="00344F75" w14:paraId="277307AC" w14:textId="77777777">
      <w:pPr>
        <w:rPr>
          <w:rFonts w:ascii="Arial" w:hAnsi="Arial" w:cs="Arial"/>
          <w:b/>
          <w:bCs/>
          <w:color w:val="000000" w:themeColor="accent1" w:themeShade="BF"/>
          <w:szCs w:val="24"/>
        </w:rPr>
      </w:pPr>
      <w:r>
        <w:rPr>
          <w:rFonts w:ascii="Arial" w:hAnsi="Arial" w:cs="Arial"/>
        </w:rPr>
        <w:br w:type="page"/>
      </w:r>
    </w:p>
    <w:p w:rsidRPr="00344F75" w:rsidR="00344F75" w:rsidP="00344F75" w:rsidRDefault="00344F75" w14:paraId="61661EA7" w14:textId="2E73B1A6">
      <w:pPr>
        <w:pStyle w:val="Heading1"/>
        <w:numPr>
          <w:ilvl w:val="0"/>
          <w:numId w:val="0"/>
        </w:numPr>
        <w:ind w:left="360" w:hanging="360"/>
        <w:rPr>
          <w:rFonts w:ascii="Arial" w:hAnsi="Arial" w:cs="Arial"/>
        </w:rPr>
      </w:pPr>
      <w:bookmarkStart w:name="_Toc36644080" w:id="60"/>
      <w:r>
        <w:rPr>
          <w:rFonts w:ascii="Arial" w:hAnsi="Arial" w:cs="Arial"/>
        </w:rPr>
        <w:t>References</w:t>
      </w:r>
      <w:bookmarkEnd w:id="60"/>
    </w:p>
    <w:p w:rsidR="003F55B4" w:rsidP="003F55B4" w:rsidRDefault="003F55B4" w14:paraId="77F14BC0" w14:textId="7EF40121">
      <w:pPr>
        <w:rPr>
          <w:rFonts w:ascii="Arial" w:hAnsi="Arial" w:cs="Arial"/>
        </w:rPr>
      </w:pPr>
    </w:p>
    <w:sectPr w:rsidR="003F55B4" w:rsidSect="007C33C7">
      <w:pgSz w:w="11906" w:h="16838" w:orient="portrait"/>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C33C7" w:rsidP="00696050" w:rsidRDefault="007C33C7" w14:paraId="5FDF0700" w14:textId="77777777">
      <w:pPr>
        <w:spacing w:after="0" w:line="240" w:lineRule="auto"/>
      </w:pPr>
      <w:r>
        <w:separator/>
      </w:r>
    </w:p>
  </w:endnote>
  <w:endnote w:type="continuationSeparator" w:id="0">
    <w:p w:rsidR="007C33C7" w:rsidP="00696050" w:rsidRDefault="007C33C7" w14:paraId="0306E7B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radeGothic Light">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060776"/>
      <w:docPartObj>
        <w:docPartGallery w:val="Page Numbers (Bottom of Page)"/>
        <w:docPartUnique/>
      </w:docPartObj>
    </w:sdtPr>
    <w:sdtEndPr>
      <w:rPr>
        <w:rStyle w:val="PageNumber"/>
      </w:rPr>
    </w:sdtEndPr>
    <w:sdtContent>
      <w:p w:rsidR="00A31D2B" w:rsidP="00B02A22" w:rsidRDefault="00A31D2B" w14:paraId="3273D828" w14:textId="0414D05E">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31D2B" w:rsidP="005167A2" w:rsidRDefault="00A31D2B" w14:paraId="7E44DA33"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0"/>
        <w:szCs w:val="20"/>
      </w:rPr>
      <w:id w:val="-1776244612"/>
      <w:docPartObj>
        <w:docPartGallery w:val="Page Numbers (Bottom of Page)"/>
        <w:docPartUnique/>
      </w:docPartObj>
    </w:sdtPr>
    <w:sdtEndPr>
      <w:rPr>
        <w:rStyle w:val="PageNumber"/>
      </w:rPr>
    </w:sdtEndPr>
    <w:sdtContent>
      <w:p w:rsidRPr="003F55B4" w:rsidR="00A31D2B" w:rsidP="005167A2" w:rsidRDefault="00A31D2B" w14:paraId="5CC5893E" w14:textId="77777777">
        <w:pPr>
          <w:pStyle w:val="Footer"/>
          <w:framePr w:wrap="none" w:hAnchor="margin" w:vAnchor="text" w:xAlign="right" w:y="1"/>
          <w:rPr>
            <w:rStyle w:val="PageNumber"/>
            <w:rFonts w:ascii="Arial" w:hAnsi="Arial" w:cs="Arial"/>
            <w:sz w:val="20"/>
            <w:szCs w:val="20"/>
          </w:rPr>
        </w:pPr>
        <w:r w:rsidRPr="003F55B4">
          <w:rPr>
            <w:rStyle w:val="PageNumber"/>
            <w:rFonts w:ascii="Arial" w:hAnsi="Arial" w:cs="Arial"/>
            <w:sz w:val="20"/>
            <w:szCs w:val="20"/>
          </w:rPr>
          <w:fldChar w:fldCharType="begin"/>
        </w:r>
        <w:r w:rsidRPr="003F55B4">
          <w:rPr>
            <w:rStyle w:val="PageNumber"/>
            <w:rFonts w:ascii="Arial" w:hAnsi="Arial" w:cs="Arial"/>
            <w:sz w:val="20"/>
            <w:szCs w:val="20"/>
          </w:rPr>
          <w:instrText xml:space="preserve"> PAGE </w:instrText>
        </w:r>
        <w:r w:rsidRPr="003F55B4">
          <w:rPr>
            <w:rStyle w:val="PageNumber"/>
            <w:rFonts w:ascii="Arial" w:hAnsi="Arial" w:cs="Arial"/>
            <w:sz w:val="20"/>
            <w:szCs w:val="20"/>
          </w:rPr>
          <w:fldChar w:fldCharType="separate"/>
        </w:r>
        <w:r>
          <w:rPr>
            <w:rStyle w:val="PageNumber"/>
            <w:rFonts w:ascii="Arial" w:hAnsi="Arial" w:cs="Arial"/>
            <w:sz w:val="20"/>
            <w:szCs w:val="20"/>
          </w:rPr>
          <w:t>1</w:t>
        </w:r>
        <w:r w:rsidRPr="003F55B4">
          <w:rPr>
            <w:rStyle w:val="PageNumber"/>
            <w:rFonts w:ascii="Arial" w:hAnsi="Arial" w:cs="Arial"/>
            <w:sz w:val="20"/>
            <w:szCs w:val="20"/>
          </w:rPr>
          <w:fldChar w:fldCharType="end"/>
        </w:r>
      </w:p>
    </w:sdtContent>
  </w:sdt>
  <w:sdt>
    <w:sdtPr>
      <w:rPr>
        <w:rFonts w:ascii="Arial" w:hAnsi="Arial" w:cs="Arial"/>
        <w:sz w:val="20"/>
        <w:szCs w:val="20"/>
      </w:rPr>
      <w:id w:val="-190536532"/>
      <w:docPartObj>
        <w:docPartGallery w:val="Page Numbers (Bottom of Page)"/>
        <w:docPartUnique/>
      </w:docPartObj>
    </w:sdtPr>
    <w:sdtEndPr>
      <w:rPr>
        <w:noProof/>
      </w:rPr>
    </w:sdtEndPr>
    <w:sdtContent>
      <w:sdt>
        <w:sdtPr>
          <w:rPr>
            <w:rFonts w:ascii="Arial" w:hAnsi="Arial" w:cs="Arial"/>
            <w:sz w:val="20"/>
            <w:szCs w:val="20"/>
          </w:rPr>
          <w:id w:val="-1817791158"/>
          <w:docPartObj>
            <w:docPartGallery w:val="Page Numbers (Bottom of Page)"/>
            <w:docPartUnique/>
          </w:docPartObj>
        </w:sdtPr>
        <w:sdtEndPr>
          <w:rPr>
            <w:noProof/>
          </w:rPr>
        </w:sdtEndPr>
        <w:sdtContent>
          <w:p w:rsidRPr="003F55B4" w:rsidR="00A31D2B" w:rsidP="003F55B4" w:rsidRDefault="005B2724" w14:paraId="5A7CD008" w14:textId="7A7866E6">
            <w:pPr>
              <w:pStyle w:val="Footer"/>
              <w:ind w:right="360"/>
              <w:rPr>
                <w:rFonts w:ascii="Arial" w:hAnsi="Arial" w:cs="Arial"/>
                <w:noProof/>
                <w:sz w:val="20"/>
                <w:szCs w:val="20"/>
              </w:rPr>
            </w:pPr>
            <w:r>
              <w:rPr>
                <w:rFonts w:ascii="Arial" w:hAnsi="Arial" w:cs="Arial"/>
                <w:sz w:val="20"/>
                <w:szCs w:val="20"/>
              </w:rPr>
              <w:t>Pair</w:t>
            </w:r>
            <w:r w:rsidRPr="003F55B4" w:rsidR="00A31D2B">
              <w:rPr>
                <w:rFonts w:ascii="Arial" w:hAnsi="Arial" w:cs="Arial"/>
                <w:sz w:val="20"/>
                <w:szCs w:val="20"/>
              </w:rPr>
              <w:t xml:space="preserve"> </w:t>
            </w:r>
            <w:r>
              <w:rPr>
                <w:rFonts w:ascii="Arial" w:hAnsi="Arial" w:cs="Arial"/>
                <w:sz w:val="20"/>
                <w:szCs w:val="20"/>
              </w:rPr>
              <w:t>25</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C33C7" w:rsidP="00696050" w:rsidRDefault="007C33C7" w14:paraId="16760BDD" w14:textId="77777777">
      <w:pPr>
        <w:spacing w:after="0" w:line="240" w:lineRule="auto"/>
      </w:pPr>
      <w:r>
        <w:separator/>
      </w:r>
    </w:p>
  </w:footnote>
  <w:footnote w:type="continuationSeparator" w:id="0">
    <w:p w:rsidR="007C33C7" w:rsidP="00696050" w:rsidRDefault="007C33C7" w14:paraId="459CDAC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B2724" w:rsidR="00A31D2B" w:rsidP="003F55B4" w:rsidRDefault="00A31D2B" w14:paraId="1A0F4848" w14:textId="163A5B5B">
    <w:pPr>
      <w:pStyle w:val="Header"/>
      <w:jc w:val="center"/>
      <w:rPr>
        <w:rFonts w:ascii="Arial" w:hAnsi="Arial" w:cs="Arial"/>
        <w:sz w:val="20"/>
        <w:szCs w:val="20"/>
      </w:rPr>
    </w:pPr>
    <w:r w:rsidRPr="003F55B4">
      <w:rPr>
        <w:rFonts w:ascii="Arial" w:hAnsi="Arial" w:cs="Arial"/>
        <w:sz w:val="20"/>
        <w:szCs w:val="20"/>
      </w:rPr>
      <w:t xml:space="preserve">Case Study: </w:t>
    </w:r>
    <w:r w:rsidR="005B2724">
      <w:rPr>
        <w:rFonts w:ascii="Arial" w:hAnsi="Arial" w:cs="Arial"/>
        <w:sz w:val="20"/>
        <w:szCs w:val="20"/>
      </w:rPr>
      <w:t>BT Group</w:t>
    </w:r>
  </w:p>
  <w:p w:rsidR="00A31D2B" w:rsidRDefault="00A31D2B" w14:paraId="0F283E48"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7hnxqewoK+QGpW" int2:id="fAdMKxU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A5D48"/>
    <w:multiLevelType w:val="hybridMultilevel"/>
    <w:tmpl w:val="DB0633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AD073E0"/>
    <w:multiLevelType w:val="hybridMultilevel"/>
    <w:tmpl w:val="70D28208"/>
    <w:lvl w:ilvl="0" w:tplc="9C5C0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32DF6"/>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010C8B"/>
    <w:multiLevelType w:val="hybridMultilevel"/>
    <w:tmpl w:val="BC9C322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8871A4F"/>
    <w:multiLevelType w:val="multilevel"/>
    <w:tmpl w:val="834A541A"/>
    <w:lvl w:ilvl="0">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985D19"/>
    <w:multiLevelType w:val="multilevel"/>
    <w:tmpl w:val="C0201E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C6912E1"/>
    <w:multiLevelType w:val="hybridMultilevel"/>
    <w:tmpl w:val="CBD43D0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D5F78FF"/>
    <w:multiLevelType w:val="multilevel"/>
    <w:tmpl w:val="287ED7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1642BE2"/>
    <w:multiLevelType w:val="multilevel"/>
    <w:tmpl w:val="54826D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1B71CD4"/>
    <w:multiLevelType w:val="hybridMultilevel"/>
    <w:tmpl w:val="4CF4C1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24CB30B8"/>
    <w:multiLevelType w:val="hybridMultilevel"/>
    <w:tmpl w:val="9D3C80C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5927A14"/>
    <w:multiLevelType w:val="multilevel"/>
    <w:tmpl w:val="35905E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6177F97"/>
    <w:multiLevelType w:val="hybridMultilevel"/>
    <w:tmpl w:val="3926CB6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274254F1"/>
    <w:multiLevelType w:val="multilevel"/>
    <w:tmpl w:val="E99EF5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79A0501"/>
    <w:multiLevelType w:val="hybridMultilevel"/>
    <w:tmpl w:val="52D62E3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29485F55"/>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A0349"/>
    <w:multiLevelType w:val="hybridMultilevel"/>
    <w:tmpl w:val="7EF29E86"/>
    <w:lvl w:ilvl="0" w:tplc="F1CA7B8C">
      <w:start w:val="1"/>
      <w:numFmt w:val="decimal"/>
      <w:lvlText w:val="%1."/>
      <w:lvlJc w:val="left"/>
      <w:pPr>
        <w:tabs>
          <w:tab w:val="num" w:pos="720"/>
        </w:tabs>
        <w:ind w:left="720" w:hanging="360"/>
      </w:pPr>
    </w:lvl>
    <w:lvl w:ilvl="1" w:tplc="4AC62406">
      <w:start w:val="1"/>
      <w:numFmt w:val="decimal"/>
      <w:lvlText w:val="%2."/>
      <w:lvlJc w:val="left"/>
      <w:pPr>
        <w:tabs>
          <w:tab w:val="num" w:pos="1440"/>
        </w:tabs>
        <w:ind w:left="1440" w:hanging="360"/>
      </w:pPr>
    </w:lvl>
    <w:lvl w:ilvl="2" w:tplc="61CC4414">
      <w:start w:val="1"/>
      <w:numFmt w:val="decimal"/>
      <w:lvlText w:val="%3."/>
      <w:lvlJc w:val="left"/>
      <w:pPr>
        <w:tabs>
          <w:tab w:val="num" w:pos="2160"/>
        </w:tabs>
        <w:ind w:left="2160" w:hanging="360"/>
      </w:pPr>
    </w:lvl>
    <w:lvl w:ilvl="3" w:tplc="16A6584A">
      <w:start w:val="1"/>
      <w:numFmt w:val="decimal"/>
      <w:lvlText w:val="%4."/>
      <w:lvlJc w:val="left"/>
      <w:pPr>
        <w:tabs>
          <w:tab w:val="num" w:pos="2880"/>
        </w:tabs>
        <w:ind w:left="2880" w:hanging="360"/>
      </w:pPr>
    </w:lvl>
    <w:lvl w:ilvl="4" w:tplc="7BFAC1C0">
      <w:start w:val="1"/>
      <w:numFmt w:val="decimal"/>
      <w:lvlText w:val="%5."/>
      <w:lvlJc w:val="left"/>
      <w:pPr>
        <w:tabs>
          <w:tab w:val="num" w:pos="3600"/>
        </w:tabs>
        <w:ind w:left="3600" w:hanging="360"/>
      </w:pPr>
    </w:lvl>
    <w:lvl w:ilvl="5" w:tplc="7BE68D80">
      <w:start w:val="1"/>
      <w:numFmt w:val="decimal"/>
      <w:lvlText w:val="%6."/>
      <w:lvlJc w:val="left"/>
      <w:pPr>
        <w:tabs>
          <w:tab w:val="num" w:pos="4320"/>
        </w:tabs>
        <w:ind w:left="4320" w:hanging="360"/>
      </w:pPr>
    </w:lvl>
    <w:lvl w:ilvl="6" w:tplc="04D021DE">
      <w:start w:val="1"/>
      <w:numFmt w:val="decimal"/>
      <w:lvlText w:val="%7."/>
      <w:lvlJc w:val="left"/>
      <w:pPr>
        <w:tabs>
          <w:tab w:val="num" w:pos="5040"/>
        </w:tabs>
        <w:ind w:left="5040" w:hanging="360"/>
      </w:pPr>
    </w:lvl>
    <w:lvl w:ilvl="7" w:tplc="9FFCF438">
      <w:start w:val="1"/>
      <w:numFmt w:val="decimal"/>
      <w:lvlText w:val="%8."/>
      <w:lvlJc w:val="left"/>
      <w:pPr>
        <w:tabs>
          <w:tab w:val="num" w:pos="5760"/>
        </w:tabs>
        <w:ind w:left="5760" w:hanging="360"/>
      </w:pPr>
    </w:lvl>
    <w:lvl w:ilvl="8" w:tplc="910AD5D0">
      <w:start w:val="1"/>
      <w:numFmt w:val="decimal"/>
      <w:lvlText w:val="%9."/>
      <w:lvlJc w:val="left"/>
      <w:pPr>
        <w:tabs>
          <w:tab w:val="num" w:pos="6480"/>
        </w:tabs>
        <w:ind w:left="6480" w:hanging="360"/>
      </w:pPr>
    </w:lvl>
  </w:abstractNum>
  <w:abstractNum w:abstractNumId="17" w15:restartNumberingAfterBreak="0">
    <w:nsid w:val="2CE03976"/>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DE5C51"/>
    <w:multiLevelType w:val="hybridMultilevel"/>
    <w:tmpl w:val="D4F658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20116A0"/>
    <w:multiLevelType w:val="hybridMultilevel"/>
    <w:tmpl w:val="AB0EC98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6686474"/>
    <w:multiLevelType w:val="multilevel"/>
    <w:tmpl w:val="27181F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7BF46AD"/>
    <w:multiLevelType w:val="multilevel"/>
    <w:tmpl w:val="5F5CD4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7DB175C"/>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1C4BF9"/>
    <w:multiLevelType w:val="multilevel"/>
    <w:tmpl w:val="94A292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833382E"/>
    <w:multiLevelType w:val="hybridMultilevel"/>
    <w:tmpl w:val="EFE604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3B183D7F"/>
    <w:multiLevelType w:val="multilevel"/>
    <w:tmpl w:val="C99858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E8D76B6"/>
    <w:multiLevelType w:val="hybridMultilevel"/>
    <w:tmpl w:val="C7FA539A"/>
    <w:lvl w:ilvl="0" w:tplc="08090001">
      <w:start w:val="1"/>
      <w:numFmt w:val="bullet"/>
      <w:lvlText w:val=""/>
      <w:lvlJc w:val="left"/>
      <w:pPr>
        <w:ind w:left="767" w:hanging="360"/>
      </w:pPr>
      <w:rPr>
        <w:rFonts w:hint="default" w:ascii="Symbol" w:hAnsi="Symbol"/>
      </w:rPr>
    </w:lvl>
    <w:lvl w:ilvl="1" w:tplc="08090003" w:tentative="1">
      <w:start w:val="1"/>
      <w:numFmt w:val="bullet"/>
      <w:lvlText w:val="o"/>
      <w:lvlJc w:val="left"/>
      <w:pPr>
        <w:ind w:left="1487" w:hanging="360"/>
      </w:pPr>
      <w:rPr>
        <w:rFonts w:hint="default" w:ascii="Courier New" w:hAnsi="Courier New" w:cs="Courier New"/>
      </w:rPr>
    </w:lvl>
    <w:lvl w:ilvl="2" w:tplc="08090005" w:tentative="1">
      <w:start w:val="1"/>
      <w:numFmt w:val="bullet"/>
      <w:lvlText w:val=""/>
      <w:lvlJc w:val="left"/>
      <w:pPr>
        <w:ind w:left="2207" w:hanging="360"/>
      </w:pPr>
      <w:rPr>
        <w:rFonts w:hint="default" w:ascii="Wingdings" w:hAnsi="Wingdings"/>
      </w:rPr>
    </w:lvl>
    <w:lvl w:ilvl="3" w:tplc="08090001" w:tentative="1">
      <w:start w:val="1"/>
      <w:numFmt w:val="bullet"/>
      <w:lvlText w:val=""/>
      <w:lvlJc w:val="left"/>
      <w:pPr>
        <w:ind w:left="2927" w:hanging="360"/>
      </w:pPr>
      <w:rPr>
        <w:rFonts w:hint="default" w:ascii="Symbol" w:hAnsi="Symbol"/>
      </w:rPr>
    </w:lvl>
    <w:lvl w:ilvl="4" w:tplc="08090003" w:tentative="1">
      <w:start w:val="1"/>
      <w:numFmt w:val="bullet"/>
      <w:lvlText w:val="o"/>
      <w:lvlJc w:val="left"/>
      <w:pPr>
        <w:ind w:left="3647" w:hanging="360"/>
      </w:pPr>
      <w:rPr>
        <w:rFonts w:hint="default" w:ascii="Courier New" w:hAnsi="Courier New" w:cs="Courier New"/>
      </w:rPr>
    </w:lvl>
    <w:lvl w:ilvl="5" w:tplc="08090005" w:tentative="1">
      <w:start w:val="1"/>
      <w:numFmt w:val="bullet"/>
      <w:lvlText w:val=""/>
      <w:lvlJc w:val="left"/>
      <w:pPr>
        <w:ind w:left="4367" w:hanging="360"/>
      </w:pPr>
      <w:rPr>
        <w:rFonts w:hint="default" w:ascii="Wingdings" w:hAnsi="Wingdings"/>
      </w:rPr>
    </w:lvl>
    <w:lvl w:ilvl="6" w:tplc="08090001" w:tentative="1">
      <w:start w:val="1"/>
      <w:numFmt w:val="bullet"/>
      <w:lvlText w:val=""/>
      <w:lvlJc w:val="left"/>
      <w:pPr>
        <w:ind w:left="5087" w:hanging="360"/>
      </w:pPr>
      <w:rPr>
        <w:rFonts w:hint="default" w:ascii="Symbol" w:hAnsi="Symbol"/>
      </w:rPr>
    </w:lvl>
    <w:lvl w:ilvl="7" w:tplc="08090003" w:tentative="1">
      <w:start w:val="1"/>
      <w:numFmt w:val="bullet"/>
      <w:lvlText w:val="o"/>
      <w:lvlJc w:val="left"/>
      <w:pPr>
        <w:ind w:left="5807" w:hanging="360"/>
      </w:pPr>
      <w:rPr>
        <w:rFonts w:hint="default" w:ascii="Courier New" w:hAnsi="Courier New" w:cs="Courier New"/>
      </w:rPr>
    </w:lvl>
    <w:lvl w:ilvl="8" w:tplc="08090005" w:tentative="1">
      <w:start w:val="1"/>
      <w:numFmt w:val="bullet"/>
      <w:lvlText w:val=""/>
      <w:lvlJc w:val="left"/>
      <w:pPr>
        <w:ind w:left="6527" w:hanging="360"/>
      </w:pPr>
      <w:rPr>
        <w:rFonts w:hint="default" w:ascii="Wingdings" w:hAnsi="Wingdings"/>
      </w:rPr>
    </w:lvl>
  </w:abstractNum>
  <w:abstractNum w:abstractNumId="27" w15:restartNumberingAfterBreak="0">
    <w:nsid w:val="42EC06E4"/>
    <w:multiLevelType w:val="multilevel"/>
    <w:tmpl w:val="F7D8A0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4900FCA"/>
    <w:multiLevelType w:val="hybridMultilevel"/>
    <w:tmpl w:val="D0ACDD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466858DF"/>
    <w:multiLevelType w:val="hybridMultilevel"/>
    <w:tmpl w:val="550035C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4A852479"/>
    <w:multiLevelType w:val="hybridMultilevel"/>
    <w:tmpl w:val="03D0C2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548778F9"/>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1D297F"/>
    <w:multiLevelType w:val="hybridMultilevel"/>
    <w:tmpl w:val="6152FEB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619D0CF4"/>
    <w:multiLevelType w:val="hybridMultilevel"/>
    <w:tmpl w:val="3706441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634755B8"/>
    <w:multiLevelType w:val="hybridMultilevel"/>
    <w:tmpl w:val="77AC8B84"/>
    <w:lvl w:ilvl="0" w:tplc="08090001">
      <w:start w:val="1"/>
      <w:numFmt w:val="bullet"/>
      <w:lvlText w:val=""/>
      <w:lvlJc w:val="left"/>
      <w:pPr>
        <w:ind w:left="766" w:hanging="360"/>
      </w:pPr>
      <w:rPr>
        <w:rFonts w:hint="default" w:ascii="Symbol" w:hAnsi="Symbol"/>
      </w:rPr>
    </w:lvl>
    <w:lvl w:ilvl="1" w:tplc="08090003" w:tentative="1">
      <w:start w:val="1"/>
      <w:numFmt w:val="bullet"/>
      <w:lvlText w:val="o"/>
      <w:lvlJc w:val="left"/>
      <w:pPr>
        <w:ind w:left="1486" w:hanging="360"/>
      </w:pPr>
      <w:rPr>
        <w:rFonts w:hint="default" w:ascii="Courier New" w:hAnsi="Courier New" w:cs="Courier New"/>
      </w:rPr>
    </w:lvl>
    <w:lvl w:ilvl="2" w:tplc="08090005" w:tentative="1">
      <w:start w:val="1"/>
      <w:numFmt w:val="bullet"/>
      <w:lvlText w:val=""/>
      <w:lvlJc w:val="left"/>
      <w:pPr>
        <w:ind w:left="2206" w:hanging="360"/>
      </w:pPr>
      <w:rPr>
        <w:rFonts w:hint="default" w:ascii="Wingdings" w:hAnsi="Wingdings"/>
      </w:rPr>
    </w:lvl>
    <w:lvl w:ilvl="3" w:tplc="08090001" w:tentative="1">
      <w:start w:val="1"/>
      <w:numFmt w:val="bullet"/>
      <w:lvlText w:val=""/>
      <w:lvlJc w:val="left"/>
      <w:pPr>
        <w:ind w:left="2926" w:hanging="360"/>
      </w:pPr>
      <w:rPr>
        <w:rFonts w:hint="default" w:ascii="Symbol" w:hAnsi="Symbol"/>
      </w:rPr>
    </w:lvl>
    <w:lvl w:ilvl="4" w:tplc="08090003" w:tentative="1">
      <w:start w:val="1"/>
      <w:numFmt w:val="bullet"/>
      <w:lvlText w:val="o"/>
      <w:lvlJc w:val="left"/>
      <w:pPr>
        <w:ind w:left="3646" w:hanging="360"/>
      </w:pPr>
      <w:rPr>
        <w:rFonts w:hint="default" w:ascii="Courier New" w:hAnsi="Courier New" w:cs="Courier New"/>
      </w:rPr>
    </w:lvl>
    <w:lvl w:ilvl="5" w:tplc="08090005" w:tentative="1">
      <w:start w:val="1"/>
      <w:numFmt w:val="bullet"/>
      <w:lvlText w:val=""/>
      <w:lvlJc w:val="left"/>
      <w:pPr>
        <w:ind w:left="4366" w:hanging="360"/>
      </w:pPr>
      <w:rPr>
        <w:rFonts w:hint="default" w:ascii="Wingdings" w:hAnsi="Wingdings"/>
      </w:rPr>
    </w:lvl>
    <w:lvl w:ilvl="6" w:tplc="08090001" w:tentative="1">
      <w:start w:val="1"/>
      <w:numFmt w:val="bullet"/>
      <w:lvlText w:val=""/>
      <w:lvlJc w:val="left"/>
      <w:pPr>
        <w:ind w:left="5086" w:hanging="360"/>
      </w:pPr>
      <w:rPr>
        <w:rFonts w:hint="default" w:ascii="Symbol" w:hAnsi="Symbol"/>
      </w:rPr>
    </w:lvl>
    <w:lvl w:ilvl="7" w:tplc="08090003" w:tentative="1">
      <w:start w:val="1"/>
      <w:numFmt w:val="bullet"/>
      <w:lvlText w:val="o"/>
      <w:lvlJc w:val="left"/>
      <w:pPr>
        <w:ind w:left="5806" w:hanging="360"/>
      </w:pPr>
      <w:rPr>
        <w:rFonts w:hint="default" w:ascii="Courier New" w:hAnsi="Courier New" w:cs="Courier New"/>
      </w:rPr>
    </w:lvl>
    <w:lvl w:ilvl="8" w:tplc="08090005" w:tentative="1">
      <w:start w:val="1"/>
      <w:numFmt w:val="bullet"/>
      <w:lvlText w:val=""/>
      <w:lvlJc w:val="left"/>
      <w:pPr>
        <w:ind w:left="6526" w:hanging="360"/>
      </w:pPr>
      <w:rPr>
        <w:rFonts w:hint="default" w:ascii="Wingdings" w:hAnsi="Wingdings"/>
      </w:rPr>
    </w:lvl>
  </w:abstractNum>
  <w:abstractNum w:abstractNumId="35" w15:restartNumberingAfterBreak="0">
    <w:nsid w:val="65E136EF"/>
    <w:multiLevelType w:val="hybridMultilevel"/>
    <w:tmpl w:val="4D2C12F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65F95C7F"/>
    <w:multiLevelType w:val="multilevel"/>
    <w:tmpl w:val="87682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66187031"/>
    <w:multiLevelType w:val="hybridMultilevel"/>
    <w:tmpl w:val="C928BA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6AEC3ECF"/>
    <w:multiLevelType w:val="multilevel"/>
    <w:tmpl w:val="C7BACC0A"/>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E31CEB"/>
    <w:multiLevelType w:val="multilevel"/>
    <w:tmpl w:val="25881D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7438642A"/>
    <w:multiLevelType w:val="multilevel"/>
    <w:tmpl w:val="E8DA8A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7D40458B"/>
    <w:multiLevelType w:val="multilevel"/>
    <w:tmpl w:val="52F4DC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7EBC3C8E"/>
    <w:multiLevelType w:val="hybridMultilevel"/>
    <w:tmpl w:val="AE30F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8526900">
    <w:abstractNumId w:val="4"/>
  </w:num>
  <w:num w:numId="2" w16cid:durableId="758062442">
    <w:abstractNumId w:val="1"/>
  </w:num>
  <w:num w:numId="3" w16cid:durableId="650018586">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14914623">
    <w:abstractNumId w:val="12"/>
  </w:num>
  <w:num w:numId="5" w16cid:durableId="931814697">
    <w:abstractNumId w:val="19"/>
  </w:num>
  <w:num w:numId="6" w16cid:durableId="1495489164">
    <w:abstractNumId w:val="22"/>
  </w:num>
  <w:num w:numId="7" w16cid:durableId="234780371">
    <w:abstractNumId w:val="17"/>
  </w:num>
  <w:num w:numId="8" w16cid:durableId="1330523852">
    <w:abstractNumId w:val="2"/>
  </w:num>
  <w:num w:numId="9" w16cid:durableId="2114354455">
    <w:abstractNumId w:val="15"/>
  </w:num>
  <w:num w:numId="10" w16cid:durableId="844631693">
    <w:abstractNumId w:val="38"/>
  </w:num>
  <w:num w:numId="11" w16cid:durableId="1405105323">
    <w:abstractNumId w:val="31"/>
  </w:num>
  <w:num w:numId="12" w16cid:durableId="987705467">
    <w:abstractNumId w:val="23"/>
  </w:num>
  <w:num w:numId="13" w16cid:durableId="67650504">
    <w:abstractNumId w:val="5"/>
  </w:num>
  <w:num w:numId="14" w16cid:durableId="367411518">
    <w:abstractNumId w:val="8"/>
  </w:num>
  <w:num w:numId="15" w16cid:durableId="2086415360">
    <w:abstractNumId w:val="11"/>
  </w:num>
  <w:num w:numId="16" w16cid:durableId="546842233">
    <w:abstractNumId w:val="21"/>
  </w:num>
  <w:num w:numId="17" w16cid:durableId="1449858280">
    <w:abstractNumId w:val="7"/>
  </w:num>
  <w:num w:numId="18" w16cid:durableId="632445755">
    <w:abstractNumId w:val="20"/>
  </w:num>
  <w:num w:numId="19" w16cid:durableId="326321336">
    <w:abstractNumId w:val="27"/>
  </w:num>
  <w:num w:numId="20" w16cid:durableId="1947106538">
    <w:abstractNumId w:val="41"/>
  </w:num>
  <w:num w:numId="21" w16cid:durableId="1109279542">
    <w:abstractNumId w:val="39"/>
  </w:num>
  <w:num w:numId="22" w16cid:durableId="1163275944">
    <w:abstractNumId w:val="25"/>
  </w:num>
  <w:num w:numId="23" w16cid:durableId="437876950">
    <w:abstractNumId w:val="13"/>
  </w:num>
  <w:num w:numId="24" w16cid:durableId="829176070">
    <w:abstractNumId w:val="40"/>
  </w:num>
  <w:num w:numId="25" w16cid:durableId="35159370">
    <w:abstractNumId w:val="36"/>
  </w:num>
  <w:num w:numId="26" w16cid:durableId="125121694">
    <w:abstractNumId w:val="28"/>
  </w:num>
  <w:num w:numId="27" w16cid:durableId="1872449099">
    <w:abstractNumId w:val="29"/>
  </w:num>
  <w:num w:numId="28" w16cid:durableId="927543592">
    <w:abstractNumId w:val="3"/>
  </w:num>
  <w:num w:numId="29" w16cid:durableId="1065378386">
    <w:abstractNumId w:val="18"/>
  </w:num>
  <w:num w:numId="30" w16cid:durableId="2120024692">
    <w:abstractNumId w:val="24"/>
  </w:num>
  <w:num w:numId="31" w16cid:durableId="631911882">
    <w:abstractNumId w:val="30"/>
  </w:num>
  <w:num w:numId="32" w16cid:durableId="394474912">
    <w:abstractNumId w:val="0"/>
  </w:num>
  <w:num w:numId="33" w16cid:durableId="416366102">
    <w:abstractNumId w:val="6"/>
  </w:num>
  <w:num w:numId="34" w16cid:durableId="2052604967">
    <w:abstractNumId w:val="32"/>
  </w:num>
  <w:num w:numId="35" w16cid:durableId="1071611009">
    <w:abstractNumId w:val="9"/>
  </w:num>
  <w:num w:numId="36" w16cid:durableId="1509102445">
    <w:abstractNumId w:val="42"/>
  </w:num>
  <w:num w:numId="37" w16cid:durableId="794905433">
    <w:abstractNumId w:val="37"/>
  </w:num>
  <w:num w:numId="38" w16cid:durableId="1074623790">
    <w:abstractNumId w:val="26"/>
  </w:num>
  <w:num w:numId="39" w16cid:durableId="767310093">
    <w:abstractNumId w:val="34"/>
  </w:num>
  <w:num w:numId="40" w16cid:durableId="1896315654">
    <w:abstractNumId w:val="33"/>
  </w:num>
  <w:num w:numId="41" w16cid:durableId="942568286">
    <w:abstractNumId w:val="14"/>
  </w:num>
  <w:num w:numId="42" w16cid:durableId="1297642757">
    <w:abstractNumId w:val="10"/>
  </w:num>
  <w:num w:numId="43" w16cid:durableId="5597573">
    <w:abstractNumId w:val="35"/>
  </w:num>
  <w:num w:numId="44" w16cid:durableId="11002977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trackRevisions w:val="false"/>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2F5"/>
    <w:rsid w:val="000004BC"/>
    <w:rsid w:val="000020D4"/>
    <w:rsid w:val="00003415"/>
    <w:rsid w:val="00012D3F"/>
    <w:rsid w:val="00013E17"/>
    <w:rsid w:val="00014A0E"/>
    <w:rsid w:val="00014EFA"/>
    <w:rsid w:val="00015D3E"/>
    <w:rsid w:val="00015FA7"/>
    <w:rsid w:val="000206B0"/>
    <w:rsid w:val="00025C3B"/>
    <w:rsid w:val="00033723"/>
    <w:rsid w:val="000407EB"/>
    <w:rsid w:val="00043BCF"/>
    <w:rsid w:val="00044365"/>
    <w:rsid w:val="0004570C"/>
    <w:rsid w:val="000468C1"/>
    <w:rsid w:val="000522F5"/>
    <w:rsid w:val="00052858"/>
    <w:rsid w:val="00053C75"/>
    <w:rsid w:val="000572F1"/>
    <w:rsid w:val="00057F57"/>
    <w:rsid w:val="00062BDB"/>
    <w:rsid w:val="00063E7E"/>
    <w:rsid w:val="000651DC"/>
    <w:rsid w:val="000652E2"/>
    <w:rsid w:val="00067E78"/>
    <w:rsid w:val="000711FC"/>
    <w:rsid w:val="0007393A"/>
    <w:rsid w:val="00080392"/>
    <w:rsid w:val="000809F5"/>
    <w:rsid w:val="00080BD4"/>
    <w:rsid w:val="00080BE6"/>
    <w:rsid w:val="00083AB2"/>
    <w:rsid w:val="00085648"/>
    <w:rsid w:val="00085F84"/>
    <w:rsid w:val="00086BF7"/>
    <w:rsid w:val="00087416"/>
    <w:rsid w:val="00093134"/>
    <w:rsid w:val="00093D3C"/>
    <w:rsid w:val="000956FC"/>
    <w:rsid w:val="00096AD0"/>
    <w:rsid w:val="00097BFE"/>
    <w:rsid w:val="00097F57"/>
    <w:rsid w:val="000A1C33"/>
    <w:rsid w:val="000B00DC"/>
    <w:rsid w:val="000B409B"/>
    <w:rsid w:val="000B5A21"/>
    <w:rsid w:val="000B7103"/>
    <w:rsid w:val="000B7452"/>
    <w:rsid w:val="000C2B22"/>
    <w:rsid w:val="000C3128"/>
    <w:rsid w:val="000C3E38"/>
    <w:rsid w:val="000E164A"/>
    <w:rsid w:val="000E7B3E"/>
    <w:rsid w:val="000F3C6A"/>
    <w:rsid w:val="000F5982"/>
    <w:rsid w:val="00100A15"/>
    <w:rsid w:val="00104BE7"/>
    <w:rsid w:val="00104E35"/>
    <w:rsid w:val="001071B1"/>
    <w:rsid w:val="00107363"/>
    <w:rsid w:val="001125EF"/>
    <w:rsid w:val="0011583B"/>
    <w:rsid w:val="00123621"/>
    <w:rsid w:val="00126892"/>
    <w:rsid w:val="00126A66"/>
    <w:rsid w:val="00126E77"/>
    <w:rsid w:val="00130CC7"/>
    <w:rsid w:val="001320A6"/>
    <w:rsid w:val="00132EAE"/>
    <w:rsid w:val="001377F4"/>
    <w:rsid w:val="00140393"/>
    <w:rsid w:val="001417CC"/>
    <w:rsid w:val="00142E18"/>
    <w:rsid w:val="00143386"/>
    <w:rsid w:val="001438B4"/>
    <w:rsid w:val="0014535A"/>
    <w:rsid w:val="00147B7D"/>
    <w:rsid w:val="0015098C"/>
    <w:rsid w:val="00151B5F"/>
    <w:rsid w:val="00153062"/>
    <w:rsid w:val="001546FB"/>
    <w:rsid w:val="00154EC9"/>
    <w:rsid w:val="00154FDE"/>
    <w:rsid w:val="001559B5"/>
    <w:rsid w:val="00157111"/>
    <w:rsid w:val="00157CDB"/>
    <w:rsid w:val="001612AE"/>
    <w:rsid w:val="00163AE9"/>
    <w:rsid w:val="00165B2D"/>
    <w:rsid w:val="00170F73"/>
    <w:rsid w:val="001710DE"/>
    <w:rsid w:val="00172473"/>
    <w:rsid w:val="001739DC"/>
    <w:rsid w:val="0017598D"/>
    <w:rsid w:val="00177505"/>
    <w:rsid w:val="00181F51"/>
    <w:rsid w:val="00192206"/>
    <w:rsid w:val="0019472B"/>
    <w:rsid w:val="00194C69"/>
    <w:rsid w:val="00194D6E"/>
    <w:rsid w:val="001A593A"/>
    <w:rsid w:val="001A59F6"/>
    <w:rsid w:val="001A6EFF"/>
    <w:rsid w:val="001B148D"/>
    <w:rsid w:val="001B19CF"/>
    <w:rsid w:val="001B1EEE"/>
    <w:rsid w:val="001B2A65"/>
    <w:rsid w:val="001B4B61"/>
    <w:rsid w:val="001B501F"/>
    <w:rsid w:val="001B5E2E"/>
    <w:rsid w:val="001B6EB2"/>
    <w:rsid w:val="001B7122"/>
    <w:rsid w:val="001C1932"/>
    <w:rsid w:val="001C2C02"/>
    <w:rsid w:val="001C34F4"/>
    <w:rsid w:val="001C3556"/>
    <w:rsid w:val="001C5557"/>
    <w:rsid w:val="001D07F7"/>
    <w:rsid w:val="001D0AA3"/>
    <w:rsid w:val="001D10CD"/>
    <w:rsid w:val="001D1E75"/>
    <w:rsid w:val="001D2CD6"/>
    <w:rsid w:val="001D52EC"/>
    <w:rsid w:val="001D62BB"/>
    <w:rsid w:val="001E6E4E"/>
    <w:rsid w:val="001F3EA5"/>
    <w:rsid w:val="001F47D5"/>
    <w:rsid w:val="001F7078"/>
    <w:rsid w:val="00200BAB"/>
    <w:rsid w:val="002011CB"/>
    <w:rsid w:val="00201221"/>
    <w:rsid w:val="00202A04"/>
    <w:rsid w:val="00204A21"/>
    <w:rsid w:val="00210F7D"/>
    <w:rsid w:val="002113FA"/>
    <w:rsid w:val="00211A05"/>
    <w:rsid w:val="002122DC"/>
    <w:rsid w:val="00216270"/>
    <w:rsid w:val="002166F2"/>
    <w:rsid w:val="00217F50"/>
    <w:rsid w:val="002214ED"/>
    <w:rsid w:val="00221C29"/>
    <w:rsid w:val="0022352B"/>
    <w:rsid w:val="002262DF"/>
    <w:rsid w:val="002305A8"/>
    <w:rsid w:val="002317EA"/>
    <w:rsid w:val="00231A73"/>
    <w:rsid w:val="00231D1A"/>
    <w:rsid w:val="00234C69"/>
    <w:rsid w:val="002357BC"/>
    <w:rsid w:val="00237A7E"/>
    <w:rsid w:val="00237B2B"/>
    <w:rsid w:val="00240DE7"/>
    <w:rsid w:val="00242232"/>
    <w:rsid w:val="00242CE5"/>
    <w:rsid w:val="002447DC"/>
    <w:rsid w:val="00244BA8"/>
    <w:rsid w:val="00245D62"/>
    <w:rsid w:val="002522A4"/>
    <w:rsid w:val="00255075"/>
    <w:rsid w:val="00256E54"/>
    <w:rsid w:val="00256F89"/>
    <w:rsid w:val="0025751F"/>
    <w:rsid w:val="00263350"/>
    <w:rsid w:val="002643A5"/>
    <w:rsid w:val="0026657B"/>
    <w:rsid w:val="0027274B"/>
    <w:rsid w:val="00273094"/>
    <w:rsid w:val="002740F3"/>
    <w:rsid w:val="00276171"/>
    <w:rsid w:val="002810CB"/>
    <w:rsid w:val="00283488"/>
    <w:rsid w:val="0028522A"/>
    <w:rsid w:val="002934E2"/>
    <w:rsid w:val="002967F0"/>
    <w:rsid w:val="002A160B"/>
    <w:rsid w:val="002B0B74"/>
    <w:rsid w:val="002B3AA8"/>
    <w:rsid w:val="002B4071"/>
    <w:rsid w:val="002B46FA"/>
    <w:rsid w:val="002B5555"/>
    <w:rsid w:val="002B5EF0"/>
    <w:rsid w:val="002C1457"/>
    <w:rsid w:val="002C17DC"/>
    <w:rsid w:val="002C2927"/>
    <w:rsid w:val="002C39AA"/>
    <w:rsid w:val="002C44E8"/>
    <w:rsid w:val="002C5D37"/>
    <w:rsid w:val="002C5F63"/>
    <w:rsid w:val="002C79B1"/>
    <w:rsid w:val="002D1038"/>
    <w:rsid w:val="002D3899"/>
    <w:rsid w:val="002D3FCE"/>
    <w:rsid w:val="002D62D7"/>
    <w:rsid w:val="002D720D"/>
    <w:rsid w:val="002E0C09"/>
    <w:rsid w:val="002E0EF2"/>
    <w:rsid w:val="002E3AA1"/>
    <w:rsid w:val="002E6121"/>
    <w:rsid w:val="002E6E77"/>
    <w:rsid w:val="002F0E33"/>
    <w:rsid w:val="002F4663"/>
    <w:rsid w:val="002F4842"/>
    <w:rsid w:val="002F5C67"/>
    <w:rsid w:val="002F6E39"/>
    <w:rsid w:val="002F7117"/>
    <w:rsid w:val="00300387"/>
    <w:rsid w:val="003020BC"/>
    <w:rsid w:val="00303203"/>
    <w:rsid w:val="00303819"/>
    <w:rsid w:val="0030577E"/>
    <w:rsid w:val="003065AF"/>
    <w:rsid w:val="00310006"/>
    <w:rsid w:val="003105D4"/>
    <w:rsid w:val="00314684"/>
    <w:rsid w:val="00315D3E"/>
    <w:rsid w:val="0031605F"/>
    <w:rsid w:val="00316896"/>
    <w:rsid w:val="003178E5"/>
    <w:rsid w:val="00322999"/>
    <w:rsid w:val="00322C8F"/>
    <w:rsid w:val="00322EA6"/>
    <w:rsid w:val="003231AA"/>
    <w:rsid w:val="00326A12"/>
    <w:rsid w:val="0032760D"/>
    <w:rsid w:val="00330074"/>
    <w:rsid w:val="00332D41"/>
    <w:rsid w:val="00337561"/>
    <w:rsid w:val="003409DD"/>
    <w:rsid w:val="003422B7"/>
    <w:rsid w:val="00342935"/>
    <w:rsid w:val="0034476E"/>
    <w:rsid w:val="00344F75"/>
    <w:rsid w:val="0034762A"/>
    <w:rsid w:val="0035217A"/>
    <w:rsid w:val="00353393"/>
    <w:rsid w:val="003603B4"/>
    <w:rsid w:val="00360D24"/>
    <w:rsid w:val="003618B6"/>
    <w:rsid w:val="003639C3"/>
    <w:rsid w:val="00364A78"/>
    <w:rsid w:val="00364FFE"/>
    <w:rsid w:val="00367D3D"/>
    <w:rsid w:val="00370D41"/>
    <w:rsid w:val="0037278E"/>
    <w:rsid w:val="003808C3"/>
    <w:rsid w:val="00380F3C"/>
    <w:rsid w:val="00384577"/>
    <w:rsid w:val="00384B25"/>
    <w:rsid w:val="00394620"/>
    <w:rsid w:val="00394762"/>
    <w:rsid w:val="00395572"/>
    <w:rsid w:val="00395FE5"/>
    <w:rsid w:val="003A03BF"/>
    <w:rsid w:val="003A32DA"/>
    <w:rsid w:val="003A4FBA"/>
    <w:rsid w:val="003A654F"/>
    <w:rsid w:val="003A74A7"/>
    <w:rsid w:val="003B0F62"/>
    <w:rsid w:val="003B25CC"/>
    <w:rsid w:val="003B45F9"/>
    <w:rsid w:val="003B6C28"/>
    <w:rsid w:val="003C50B9"/>
    <w:rsid w:val="003D20D5"/>
    <w:rsid w:val="003D3BE9"/>
    <w:rsid w:val="003E169E"/>
    <w:rsid w:val="003E210D"/>
    <w:rsid w:val="003E3BAD"/>
    <w:rsid w:val="003E5F4A"/>
    <w:rsid w:val="003E6258"/>
    <w:rsid w:val="003E6A68"/>
    <w:rsid w:val="003E70DB"/>
    <w:rsid w:val="003F1172"/>
    <w:rsid w:val="003F4A73"/>
    <w:rsid w:val="003F55B4"/>
    <w:rsid w:val="003F5A6A"/>
    <w:rsid w:val="003F6010"/>
    <w:rsid w:val="00400146"/>
    <w:rsid w:val="004003A3"/>
    <w:rsid w:val="00400EDF"/>
    <w:rsid w:val="00404824"/>
    <w:rsid w:val="004079D1"/>
    <w:rsid w:val="00410716"/>
    <w:rsid w:val="004115D5"/>
    <w:rsid w:val="00412BA4"/>
    <w:rsid w:val="00417F45"/>
    <w:rsid w:val="00420233"/>
    <w:rsid w:val="0042411A"/>
    <w:rsid w:val="004245EA"/>
    <w:rsid w:val="00424F1A"/>
    <w:rsid w:val="0042607C"/>
    <w:rsid w:val="00426D10"/>
    <w:rsid w:val="00431A27"/>
    <w:rsid w:val="0043217D"/>
    <w:rsid w:val="0043595D"/>
    <w:rsid w:val="00435DE0"/>
    <w:rsid w:val="0043618B"/>
    <w:rsid w:val="00441171"/>
    <w:rsid w:val="0044322C"/>
    <w:rsid w:val="0044340E"/>
    <w:rsid w:val="00444309"/>
    <w:rsid w:val="00444B43"/>
    <w:rsid w:val="0045056B"/>
    <w:rsid w:val="004505BB"/>
    <w:rsid w:val="0045262C"/>
    <w:rsid w:val="0045477A"/>
    <w:rsid w:val="0045791C"/>
    <w:rsid w:val="00462EAB"/>
    <w:rsid w:val="00464C8C"/>
    <w:rsid w:val="004675CF"/>
    <w:rsid w:val="004704B6"/>
    <w:rsid w:val="00472C1A"/>
    <w:rsid w:val="004736DE"/>
    <w:rsid w:val="00473DAF"/>
    <w:rsid w:val="00475121"/>
    <w:rsid w:val="0047564F"/>
    <w:rsid w:val="00477407"/>
    <w:rsid w:val="00480673"/>
    <w:rsid w:val="00481F2E"/>
    <w:rsid w:val="00481F52"/>
    <w:rsid w:val="004901CC"/>
    <w:rsid w:val="004948E3"/>
    <w:rsid w:val="00494F0D"/>
    <w:rsid w:val="004A667D"/>
    <w:rsid w:val="004B0840"/>
    <w:rsid w:val="004B0F54"/>
    <w:rsid w:val="004B25E4"/>
    <w:rsid w:val="004B314D"/>
    <w:rsid w:val="004B4E4C"/>
    <w:rsid w:val="004B6E16"/>
    <w:rsid w:val="004B6F10"/>
    <w:rsid w:val="004B71A1"/>
    <w:rsid w:val="004C7722"/>
    <w:rsid w:val="004C7BB2"/>
    <w:rsid w:val="004D06E9"/>
    <w:rsid w:val="004D36D1"/>
    <w:rsid w:val="004D505B"/>
    <w:rsid w:val="004D604F"/>
    <w:rsid w:val="004D6719"/>
    <w:rsid w:val="004E0135"/>
    <w:rsid w:val="004E02BD"/>
    <w:rsid w:val="004E10B4"/>
    <w:rsid w:val="004E71C6"/>
    <w:rsid w:val="004F0847"/>
    <w:rsid w:val="004F61E2"/>
    <w:rsid w:val="004F7158"/>
    <w:rsid w:val="005001E1"/>
    <w:rsid w:val="005005AF"/>
    <w:rsid w:val="005007A2"/>
    <w:rsid w:val="0050340D"/>
    <w:rsid w:val="005035E9"/>
    <w:rsid w:val="00504C3E"/>
    <w:rsid w:val="00504FBC"/>
    <w:rsid w:val="0050659A"/>
    <w:rsid w:val="00511118"/>
    <w:rsid w:val="00511D05"/>
    <w:rsid w:val="00512853"/>
    <w:rsid w:val="005167A2"/>
    <w:rsid w:val="0051780D"/>
    <w:rsid w:val="00523651"/>
    <w:rsid w:val="005270FD"/>
    <w:rsid w:val="00527B10"/>
    <w:rsid w:val="00530E65"/>
    <w:rsid w:val="00532181"/>
    <w:rsid w:val="005339CA"/>
    <w:rsid w:val="0053492D"/>
    <w:rsid w:val="005355A2"/>
    <w:rsid w:val="0054042D"/>
    <w:rsid w:val="00541AFB"/>
    <w:rsid w:val="00543A40"/>
    <w:rsid w:val="00543B79"/>
    <w:rsid w:val="005454D2"/>
    <w:rsid w:val="005476EC"/>
    <w:rsid w:val="00547EE6"/>
    <w:rsid w:val="00550E22"/>
    <w:rsid w:val="00551B16"/>
    <w:rsid w:val="00554723"/>
    <w:rsid w:val="005549E5"/>
    <w:rsid w:val="0055623E"/>
    <w:rsid w:val="00556A08"/>
    <w:rsid w:val="005606EA"/>
    <w:rsid w:val="00560E70"/>
    <w:rsid w:val="005654D3"/>
    <w:rsid w:val="00570A2D"/>
    <w:rsid w:val="00571844"/>
    <w:rsid w:val="00571B65"/>
    <w:rsid w:val="00572971"/>
    <w:rsid w:val="0057403A"/>
    <w:rsid w:val="00580399"/>
    <w:rsid w:val="0058040E"/>
    <w:rsid w:val="0058464E"/>
    <w:rsid w:val="00584F2B"/>
    <w:rsid w:val="00585847"/>
    <w:rsid w:val="00591703"/>
    <w:rsid w:val="00591847"/>
    <w:rsid w:val="0059317A"/>
    <w:rsid w:val="00593656"/>
    <w:rsid w:val="005937C2"/>
    <w:rsid w:val="005A1E05"/>
    <w:rsid w:val="005A375F"/>
    <w:rsid w:val="005A3D2F"/>
    <w:rsid w:val="005A3E54"/>
    <w:rsid w:val="005A517D"/>
    <w:rsid w:val="005A60CB"/>
    <w:rsid w:val="005B03FD"/>
    <w:rsid w:val="005B2724"/>
    <w:rsid w:val="005B535B"/>
    <w:rsid w:val="005C3C23"/>
    <w:rsid w:val="005C5D89"/>
    <w:rsid w:val="005C78A5"/>
    <w:rsid w:val="005D1027"/>
    <w:rsid w:val="005D17F8"/>
    <w:rsid w:val="005D25E9"/>
    <w:rsid w:val="005E232A"/>
    <w:rsid w:val="005E2FB2"/>
    <w:rsid w:val="005E4589"/>
    <w:rsid w:val="005F1201"/>
    <w:rsid w:val="005F46F1"/>
    <w:rsid w:val="005F58CC"/>
    <w:rsid w:val="005F595E"/>
    <w:rsid w:val="005F5E09"/>
    <w:rsid w:val="005F6F3F"/>
    <w:rsid w:val="005F708E"/>
    <w:rsid w:val="00600E92"/>
    <w:rsid w:val="006033FB"/>
    <w:rsid w:val="00603F82"/>
    <w:rsid w:val="006041C1"/>
    <w:rsid w:val="00605237"/>
    <w:rsid w:val="00605CBF"/>
    <w:rsid w:val="006114A9"/>
    <w:rsid w:val="00611629"/>
    <w:rsid w:val="006123FC"/>
    <w:rsid w:val="00613622"/>
    <w:rsid w:val="00616E95"/>
    <w:rsid w:val="006234DC"/>
    <w:rsid w:val="00630D2B"/>
    <w:rsid w:val="006311D3"/>
    <w:rsid w:val="00632662"/>
    <w:rsid w:val="00634E5E"/>
    <w:rsid w:val="006426A9"/>
    <w:rsid w:val="006426EB"/>
    <w:rsid w:val="006428B0"/>
    <w:rsid w:val="00643D7B"/>
    <w:rsid w:val="00645A14"/>
    <w:rsid w:val="00646561"/>
    <w:rsid w:val="006510A8"/>
    <w:rsid w:val="0065196D"/>
    <w:rsid w:val="00651C8E"/>
    <w:rsid w:val="00652A44"/>
    <w:rsid w:val="00653F03"/>
    <w:rsid w:val="00653F70"/>
    <w:rsid w:val="00653FE6"/>
    <w:rsid w:val="00654A10"/>
    <w:rsid w:val="00654A1B"/>
    <w:rsid w:val="006553BA"/>
    <w:rsid w:val="00662314"/>
    <w:rsid w:val="0066268D"/>
    <w:rsid w:val="006629B6"/>
    <w:rsid w:val="006656FD"/>
    <w:rsid w:val="006702C1"/>
    <w:rsid w:val="0067038F"/>
    <w:rsid w:val="00670902"/>
    <w:rsid w:val="00673CBE"/>
    <w:rsid w:val="006744A6"/>
    <w:rsid w:val="00676151"/>
    <w:rsid w:val="0068019D"/>
    <w:rsid w:val="00681ADD"/>
    <w:rsid w:val="00681EBC"/>
    <w:rsid w:val="00682F5B"/>
    <w:rsid w:val="0068331C"/>
    <w:rsid w:val="00683714"/>
    <w:rsid w:val="00685DFA"/>
    <w:rsid w:val="0069528D"/>
    <w:rsid w:val="00696050"/>
    <w:rsid w:val="00696BE2"/>
    <w:rsid w:val="006A0083"/>
    <w:rsid w:val="006A013F"/>
    <w:rsid w:val="006A219B"/>
    <w:rsid w:val="006A3AD5"/>
    <w:rsid w:val="006A3DED"/>
    <w:rsid w:val="006A48D3"/>
    <w:rsid w:val="006A69E3"/>
    <w:rsid w:val="006C2C3A"/>
    <w:rsid w:val="006C322E"/>
    <w:rsid w:val="006C69B9"/>
    <w:rsid w:val="006D1760"/>
    <w:rsid w:val="006D20EA"/>
    <w:rsid w:val="006D2D45"/>
    <w:rsid w:val="006D4B94"/>
    <w:rsid w:val="006D4B9C"/>
    <w:rsid w:val="006E1CBC"/>
    <w:rsid w:val="006E1EA6"/>
    <w:rsid w:val="006E7047"/>
    <w:rsid w:val="006E712A"/>
    <w:rsid w:val="006F1D13"/>
    <w:rsid w:val="006F2EE1"/>
    <w:rsid w:val="006F5582"/>
    <w:rsid w:val="00704A5F"/>
    <w:rsid w:val="00705D99"/>
    <w:rsid w:val="00707008"/>
    <w:rsid w:val="007075B5"/>
    <w:rsid w:val="00707E85"/>
    <w:rsid w:val="007114FF"/>
    <w:rsid w:val="007118CA"/>
    <w:rsid w:val="00711B29"/>
    <w:rsid w:val="00717027"/>
    <w:rsid w:val="007214E5"/>
    <w:rsid w:val="0072558C"/>
    <w:rsid w:val="00726F57"/>
    <w:rsid w:val="00733EE1"/>
    <w:rsid w:val="00734549"/>
    <w:rsid w:val="00734BC7"/>
    <w:rsid w:val="00740544"/>
    <w:rsid w:val="0074421D"/>
    <w:rsid w:val="007477E6"/>
    <w:rsid w:val="00754199"/>
    <w:rsid w:val="00755125"/>
    <w:rsid w:val="00755A47"/>
    <w:rsid w:val="00760406"/>
    <w:rsid w:val="007614F8"/>
    <w:rsid w:val="00764166"/>
    <w:rsid w:val="00765ABF"/>
    <w:rsid w:val="00773BE5"/>
    <w:rsid w:val="00773E3D"/>
    <w:rsid w:val="007747F0"/>
    <w:rsid w:val="0077549E"/>
    <w:rsid w:val="0077577F"/>
    <w:rsid w:val="007832D2"/>
    <w:rsid w:val="00784B7B"/>
    <w:rsid w:val="007855E4"/>
    <w:rsid w:val="0078767C"/>
    <w:rsid w:val="00787AA3"/>
    <w:rsid w:val="00790D33"/>
    <w:rsid w:val="00791924"/>
    <w:rsid w:val="00793E2E"/>
    <w:rsid w:val="00793E59"/>
    <w:rsid w:val="007943D7"/>
    <w:rsid w:val="0079773B"/>
    <w:rsid w:val="007A330F"/>
    <w:rsid w:val="007A4EE7"/>
    <w:rsid w:val="007A51B8"/>
    <w:rsid w:val="007A56B0"/>
    <w:rsid w:val="007B5380"/>
    <w:rsid w:val="007B78CE"/>
    <w:rsid w:val="007C1F48"/>
    <w:rsid w:val="007C33C7"/>
    <w:rsid w:val="007C4281"/>
    <w:rsid w:val="007C5475"/>
    <w:rsid w:val="007D3AF7"/>
    <w:rsid w:val="007D5073"/>
    <w:rsid w:val="007D5294"/>
    <w:rsid w:val="007D7D4A"/>
    <w:rsid w:val="007E054D"/>
    <w:rsid w:val="007E4250"/>
    <w:rsid w:val="007F2DE0"/>
    <w:rsid w:val="007F411C"/>
    <w:rsid w:val="007F45D7"/>
    <w:rsid w:val="007F6AB7"/>
    <w:rsid w:val="007F6B7B"/>
    <w:rsid w:val="00800510"/>
    <w:rsid w:val="00802D29"/>
    <w:rsid w:val="00802FE5"/>
    <w:rsid w:val="00805E3D"/>
    <w:rsid w:val="00807C33"/>
    <w:rsid w:val="00807C78"/>
    <w:rsid w:val="00811183"/>
    <w:rsid w:val="008127ED"/>
    <w:rsid w:val="00814952"/>
    <w:rsid w:val="00815B51"/>
    <w:rsid w:val="00815FC1"/>
    <w:rsid w:val="00816906"/>
    <w:rsid w:val="00816CC6"/>
    <w:rsid w:val="00817EFD"/>
    <w:rsid w:val="0082005A"/>
    <w:rsid w:val="008207C6"/>
    <w:rsid w:val="00820BC6"/>
    <w:rsid w:val="008228DA"/>
    <w:rsid w:val="00822CAD"/>
    <w:rsid w:val="0082737D"/>
    <w:rsid w:val="00827F18"/>
    <w:rsid w:val="00832877"/>
    <w:rsid w:val="008332CA"/>
    <w:rsid w:val="008404FD"/>
    <w:rsid w:val="00841186"/>
    <w:rsid w:val="00842DA3"/>
    <w:rsid w:val="00844F6B"/>
    <w:rsid w:val="008451FD"/>
    <w:rsid w:val="00846B47"/>
    <w:rsid w:val="008472F5"/>
    <w:rsid w:val="00847703"/>
    <w:rsid w:val="00850881"/>
    <w:rsid w:val="008523B4"/>
    <w:rsid w:val="00853BBF"/>
    <w:rsid w:val="00854AF0"/>
    <w:rsid w:val="00854CE7"/>
    <w:rsid w:val="008553B1"/>
    <w:rsid w:val="00857BC2"/>
    <w:rsid w:val="008615F5"/>
    <w:rsid w:val="0086207A"/>
    <w:rsid w:val="00863C44"/>
    <w:rsid w:val="00865102"/>
    <w:rsid w:val="0086656F"/>
    <w:rsid w:val="00866CC4"/>
    <w:rsid w:val="00867B33"/>
    <w:rsid w:val="0087107C"/>
    <w:rsid w:val="0087344C"/>
    <w:rsid w:val="00873A30"/>
    <w:rsid w:val="008747B6"/>
    <w:rsid w:val="00876829"/>
    <w:rsid w:val="008801F9"/>
    <w:rsid w:val="0088332E"/>
    <w:rsid w:val="00891C83"/>
    <w:rsid w:val="0089539D"/>
    <w:rsid w:val="00896176"/>
    <w:rsid w:val="008965B0"/>
    <w:rsid w:val="00897429"/>
    <w:rsid w:val="008A44EA"/>
    <w:rsid w:val="008A6B4C"/>
    <w:rsid w:val="008B2B00"/>
    <w:rsid w:val="008B466B"/>
    <w:rsid w:val="008B5ED2"/>
    <w:rsid w:val="008C6F67"/>
    <w:rsid w:val="008D31A2"/>
    <w:rsid w:val="008D4B04"/>
    <w:rsid w:val="008D6089"/>
    <w:rsid w:val="008E0BBA"/>
    <w:rsid w:val="008E1431"/>
    <w:rsid w:val="008E1C33"/>
    <w:rsid w:val="008E24D5"/>
    <w:rsid w:val="008E43BF"/>
    <w:rsid w:val="008E5E51"/>
    <w:rsid w:val="008E6DF2"/>
    <w:rsid w:val="008F0D20"/>
    <w:rsid w:val="008F1AF5"/>
    <w:rsid w:val="008F45C7"/>
    <w:rsid w:val="008F652D"/>
    <w:rsid w:val="008F719D"/>
    <w:rsid w:val="00901065"/>
    <w:rsid w:val="00901C16"/>
    <w:rsid w:val="009103CD"/>
    <w:rsid w:val="009110C6"/>
    <w:rsid w:val="00912423"/>
    <w:rsid w:val="0091304D"/>
    <w:rsid w:val="00914D40"/>
    <w:rsid w:val="009154CB"/>
    <w:rsid w:val="00915B8C"/>
    <w:rsid w:val="00920588"/>
    <w:rsid w:val="00921F2E"/>
    <w:rsid w:val="0092302B"/>
    <w:rsid w:val="0092640D"/>
    <w:rsid w:val="00927432"/>
    <w:rsid w:val="00931AA7"/>
    <w:rsid w:val="0093297C"/>
    <w:rsid w:val="00933B11"/>
    <w:rsid w:val="00934A19"/>
    <w:rsid w:val="009356D1"/>
    <w:rsid w:val="009360F9"/>
    <w:rsid w:val="00937E19"/>
    <w:rsid w:val="00944BDB"/>
    <w:rsid w:val="00946C94"/>
    <w:rsid w:val="00951721"/>
    <w:rsid w:val="00953941"/>
    <w:rsid w:val="00956146"/>
    <w:rsid w:val="00960373"/>
    <w:rsid w:val="00965C0B"/>
    <w:rsid w:val="00967514"/>
    <w:rsid w:val="00970258"/>
    <w:rsid w:val="009722C3"/>
    <w:rsid w:val="00972F3C"/>
    <w:rsid w:val="00977032"/>
    <w:rsid w:val="00980161"/>
    <w:rsid w:val="00980EC8"/>
    <w:rsid w:val="009819A6"/>
    <w:rsid w:val="00983B7C"/>
    <w:rsid w:val="00985444"/>
    <w:rsid w:val="009916E5"/>
    <w:rsid w:val="0099427D"/>
    <w:rsid w:val="00997CB5"/>
    <w:rsid w:val="009A16F7"/>
    <w:rsid w:val="009A1D84"/>
    <w:rsid w:val="009A2403"/>
    <w:rsid w:val="009A5A97"/>
    <w:rsid w:val="009A686F"/>
    <w:rsid w:val="009A69B9"/>
    <w:rsid w:val="009B4978"/>
    <w:rsid w:val="009B684D"/>
    <w:rsid w:val="009B70CA"/>
    <w:rsid w:val="009C0BAB"/>
    <w:rsid w:val="009C1B67"/>
    <w:rsid w:val="009D267E"/>
    <w:rsid w:val="009E03BB"/>
    <w:rsid w:val="009E2EB5"/>
    <w:rsid w:val="009E31A2"/>
    <w:rsid w:val="009E6D13"/>
    <w:rsid w:val="009E7430"/>
    <w:rsid w:val="009E7C53"/>
    <w:rsid w:val="009F0DE8"/>
    <w:rsid w:val="009F2368"/>
    <w:rsid w:val="009F4B9E"/>
    <w:rsid w:val="009F4BC8"/>
    <w:rsid w:val="009F694A"/>
    <w:rsid w:val="009F74D0"/>
    <w:rsid w:val="00A0203C"/>
    <w:rsid w:val="00A02A61"/>
    <w:rsid w:val="00A02C18"/>
    <w:rsid w:val="00A0653B"/>
    <w:rsid w:val="00A13AD6"/>
    <w:rsid w:val="00A158C6"/>
    <w:rsid w:val="00A1764B"/>
    <w:rsid w:val="00A20292"/>
    <w:rsid w:val="00A20E13"/>
    <w:rsid w:val="00A2310B"/>
    <w:rsid w:val="00A27119"/>
    <w:rsid w:val="00A30C7F"/>
    <w:rsid w:val="00A31D2B"/>
    <w:rsid w:val="00A35446"/>
    <w:rsid w:val="00A36836"/>
    <w:rsid w:val="00A36CA7"/>
    <w:rsid w:val="00A37476"/>
    <w:rsid w:val="00A4658E"/>
    <w:rsid w:val="00A475AF"/>
    <w:rsid w:val="00A51370"/>
    <w:rsid w:val="00A57A5C"/>
    <w:rsid w:val="00A61A9E"/>
    <w:rsid w:val="00A62036"/>
    <w:rsid w:val="00A6566F"/>
    <w:rsid w:val="00A7211F"/>
    <w:rsid w:val="00A76900"/>
    <w:rsid w:val="00A8133E"/>
    <w:rsid w:val="00A83BE0"/>
    <w:rsid w:val="00A84AF2"/>
    <w:rsid w:val="00A86359"/>
    <w:rsid w:val="00A86AD6"/>
    <w:rsid w:val="00A90D67"/>
    <w:rsid w:val="00A93AB7"/>
    <w:rsid w:val="00A9564A"/>
    <w:rsid w:val="00A967C2"/>
    <w:rsid w:val="00A96F87"/>
    <w:rsid w:val="00A9714D"/>
    <w:rsid w:val="00A9776F"/>
    <w:rsid w:val="00A97DAE"/>
    <w:rsid w:val="00AA2ABA"/>
    <w:rsid w:val="00AA2D9A"/>
    <w:rsid w:val="00AB18E9"/>
    <w:rsid w:val="00AB26B2"/>
    <w:rsid w:val="00AB3FE6"/>
    <w:rsid w:val="00AB431F"/>
    <w:rsid w:val="00AB4664"/>
    <w:rsid w:val="00AB5779"/>
    <w:rsid w:val="00AB6891"/>
    <w:rsid w:val="00AB6CEE"/>
    <w:rsid w:val="00AB7A2C"/>
    <w:rsid w:val="00AC03BE"/>
    <w:rsid w:val="00AC09F9"/>
    <w:rsid w:val="00AC0A97"/>
    <w:rsid w:val="00AC2221"/>
    <w:rsid w:val="00AC44A8"/>
    <w:rsid w:val="00AC50FC"/>
    <w:rsid w:val="00AC653C"/>
    <w:rsid w:val="00AC65E9"/>
    <w:rsid w:val="00AC7FA4"/>
    <w:rsid w:val="00AD105D"/>
    <w:rsid w:val="00AD3563"/>
    <w:rsid w:val="00AE1177"/>
    <w:rsid w:val="00AE3FEA"/>
    <w:rsid w:val="00AE4B61"/>
    <w:rsid w:val="00AE72F8"/>
    <w:rsid w:val="00AF18D6"/>
    <w:rsid w:val="00AF27AF"/>
    <w:rsid w:val="00AF3054"/>
    <w:rsid w:val="00AF6C04"/>
    <w:rsid w:val="00B00653"/>
    <w:rsid w:val="00B02A22"/>
    <w:rsid w:val="00B0393B"/>
    <w:rsid w:val="00B03A56"/>
    <w:rsid w:val="00B120E4"/>
    <w:rsid w:val="00B12E2A"/>
    <w:rsid w:val="00B140E3"/>
    <w:rsid w:val="00B156A3"/>
    <w:rsid w:val="00B20455"/>
    <w:rsid w:val="00B205B7"/>
    <w:rsid w:val="00B223A6"/>
    <w:rsid w:val="00B227A3"/>
    <w:rsid w:val="00B22CFD"/>
    <w:rsid w:val="00B24D57"/>
    <w:rsid w:val="00B254AE"/>
    <w:rsid w:val="00B27EB0"/>
    <w:rsid w:val="00B3015E"/>
    <w:rsid w:val="00B4068F"/>
    <w:rsid w:val="00B4183B"/>
    <w:rsid w:val="00B44893"/>
    <w:rsid w:val="00B4667F"/>
    <w:rsid w:val="00B47ECD"/>
    <w:rsid w:val="00B50570"/>
    <w:rsid w:val="00B52B19"/>
    <w:rsid w:val="00B54604"/>
    <w:rsid w:val="00B5530F"/>
    <w:rsid w:val="00B62655"/>
    <w:rsid w:val="00B626A1"/>
    <w:rsid w:val="00B62AA4"/>
    <w:rsid w:val="00B64449"/>
    <w:rsid w:val="00B72138"/>
    <w:rsid w:val="00B74A0E"/>
    <w:rsid w:val="00B74A5D"/>
    <w:rsid w:val="00B751E0"/>
    <w:rsid w:val="00B8047C"/>
    <w:rsid w:val="00B8201E"/>
    <w:rsid w:val="00B879E9"/>
    <w:rsid w:val="00B9030C"/>
    <w:rsid w:val="00B910B8"/>
    <w:rsid w:val="00B92A19"/>
    <w:rsid w:val="00B93028"/>
    <w:rsid w:val="00B94172"/>
    <w:rsid w:val="00B96255"/>
    <w:rsid w:val="00B96320"/>
    <w:rsid w:val="00B96AE6"/>
    <w:rsid w:val="00BB598B"/>
    <w:rsid w:val="00BC4C43"/>
    <w:rsid w:val="00BC6459"/>
    <w:rsid w:val="00BD4952"/>
    <w:rsid w:val="00BD668E"/>
    <w:rsid w:val="00BE2739"/>
    <w:rsid w:val="00BE3F8E"/>
    <w:rsid w:val="00BE54F5"/>
    <w:rsid w:val="00BE58E0"/>
    <w:rsid w:val="00BE7547"/>
    <w:rsid w:val="00BF5EEE"/>
    <w:rsid w:val="00BF6194"/>
    <w:rsid w:val="00C039D9"/>
    <w:rsid w:val="00C06CA1"/>
    <w:rsid w:val="00C07008"/>
    <w:rsid w:val="00C076AE"/>
    <w:rsid w:val="00C124CB"/>
    <w:rsid w:val="00C132B8"/>
    <w:rsid w:val="00C15E23"/>
    <w:rsid w:val="00C21AF0"/>
    <w:rsid w:val="00C23D4D"/>
    <w:rsid w:val="00C25452"/>
    <w:rsid w:val="00C25BF0"/>
    <w:rsid w:val="00C26F32"/>
    <w:rsid w:val="00C3111A"/>
    <w:rsid w:val="00C31D6C"/>
    <w:rsid w:val="00C31FC9"/>
    <w:rsid w:val="00C348A1"/>
    <w:rsid w:val="00C34DC7"/>
    <w:rsid w:val="00C359D1"/>
    <w:rsid w:val="00C402F5"/>
    <w:rsid w:val="00C42446"/>
    <w:rsid w:val="00C43E9C"/>
    <w:rsid w:val="00C44BBB"/>
    <w:rsid w:val="00C45047"/>
    <w:rsid w:val="00C46D36"/>
    <w:rsid w:val="00C51CD5"/>
    <w:rsid w:val="00C52854"/>
    <w:rsid w:val="00C557A2"/>
    <w:rsid w:val="00C5701B"/>
    <w:rsid w:val="00C601F9"/>
    <w:rsid w:val="00C6525C"/>
    <w:rsid w:val="00C656E9"/>
    <w:rsid w:val="00C65FBB"/>
    <w:rsid w:val="00C6623D"/>
    <w:rsid w:val="00C673D4"/>
    <w:rsid w:val="00C678EB"/>
    <w:rsid w:val="00C714F9"/>
    <w:rsid w:val="00C723DA"/>
    <w:rsid w:val="00C75656"/>
    <w:rsid w:val="00C77419"/>
    <w:rsid w:val="00C80DF0"/>
    <w:rsid w:val="00C812F9"/>
    <w:rsid w:val="00C83192"/>
    <w:rsid w:val="00C848DA"/>
    <w:rsid w:val="00C917B0"/>
    <w:rsid w:val="00C94F51"/>
    <w:rsid w:val="00C9598B"/>
    <w:rsid w:val="00C96BDB"/>
    <w:rsid w:val="00C96EF3"/>
    <w:rsid w:val="00CA08B5"/>
    <w:rsid w:val="00CA0C82"/>
    <w:rsid w:val="00CA21BD"/>
    <w:rsid w:val="00CA223F"/>
    <w:rsid w:val="00CA2E51"/>
    <w:rsid w:val="00CA33A1"/>
    <w:rsid w:val="00CA458B"/>
    <w:rsid w:val="00CA487D"/>
    <w:rsid w:val="00CA75CA"/>
    <w:rsid w:val="00CB0C71"/>
    <w:rsid w:val="00CB6663"/>
    <w:rsid w:val="00CB68B1"/>
    <w:rsid w:val="00CB7A7C"/>
    <w:rsid w:val="00CC34E4"/>
    <w:rsid w:val="00CC53AD"/>
    <w:rsid w:val="00CD21DA"/>
    <w:rsid w:val="00CD42AD"/>
    <w:rsid w:val="00CD51E1"/>
    <w:rsid w:val="00CD69FC"/>
    <w:rsid w:val="00CE29B3"/>
    <w:rsid w:val="00CE44A0"/>
    <w:rsid w:val="00CE4A1A"/>
    <w:rsid w:val="00CE55EC"/>
    <w:rsid w:val="00CE59EC"/>
    <w:rsid w:val="00CE6462"/>
    <w:rsid w:val="00CF02A0"/>
    <w:rsid w:val="00CF203F"/>
    <w:rsid w:val="00CF48B8"/>
    <w:rsid w:val="00CF5945"/>
    <w:rsid w:val="00CF7F5B"/>
    <w:rsid w:val="00D008ED"/>
    <w:rsid w:val="00D010DD"/>
    <w:rsid w:val="00D01287"/>
    <w:rsid w:val="00D01F3E"/>
    <w:rsid w:val="00D031D1"/>
    <w:rsid w:val="00D04624"/>
    <w:rsid w:val="00D06736"/>
    <w:rsid w:val="00D100E6"/>
    <w:rsid w:val="00D12B6B"/>
    <w:rsid w:val="00D14B14"/>
    <w:rsid w:val="00D15477"/>
    <w:rsid w:val="00D1632B"/>
    <w:rsid w:val="00D16E5D"/>
    <w:rsid w:val="00D17B13"/>
    <w:rsid w:val="00D20BBC"/>
    <w:rsid w:val="00D21CA3"/>
    <w:rsid w:val="00D23413"/>
    <w:rsid w:val="00D253BF"/>
    <w:rsid w:val="00D31A3E"/>
    <w:rsid w:val="00D32F6F"/>
    <w:rsid w:val="00D42124"/>
    <w:rsid w:val="00D43C8E"/>
    <w:rsid w:val="00D45089"/>
    <w:rsid w:val="00D45723"/>
    <w:rsid w:val="00D50648"/>
    <w:rsid w:val="00D50D1D"/>
    <w:rsid w:val="00D63B0D"/>
    <w:rsid w:val="00D64C5E"/>
    <w:rsid w:val="00D66F87"/>
    <w:rsid w:val="00D723F8"/>
    <w:rsid w:val="00D72DE1"/>
    <w:rsid w:val="00D731DF"/>
    <w:rsid w:val="00D74F04"/>
    <w:rsid w:val="00D754F4"/>
    <w:rsid w:val="00D80911"/>
    <w:rsid w:val="00D81361"/>
    <w:rsid w:val="00D82E12"/>
    <w:rsid w:val="00D833F2"/>
    <w:rsid w:val="00D84EDB"/>
    <w:rsid w:val="00D8631A"/>
    <w:rsid w:val="00D86A23"/>
    <w:rsid w:val="00D86A92"/>
    <w:rsid w:val="00D874C8"/>
    <w:rsid w:val="00D8786D"/>
    <w:rsid w:val="00D91187"/>
    <w:rsid w:val="00D921F4"/>
    <w:rsid w:val="00D94C51"/>
    <w:rsid w:val="00D96BAD"/>
    <w:rsid w:val="00DA032E"/>
    <w:rsid w:val="00DA1F7D"/>
    <w:rsid w:val="00DA7077"/>
    <w:rsid w:val="00DB0591"/>
    <w:rsid w:val="00DB1587"/>
    <w:rsid w:val="00DB46E6"/>
    <w:rsid w:val="00DC34B2"/>
    <w:rsid w:val="00DC4052"/>
    <w:rsid w:val="00DC6688"/>
    <w:rsid w:val="00DC6C2F"/>
    <w:rsid w:val="00DD0124"/>
    <w:rsid w:val="00DD3ACB"/>
    <w:rsid w:val="00DD5A5E"/>
    <w:rsid w:val="00DE064F"/>
    <w:rsid w:val="00DE08EF"/>
    <w:rsid w:val="00DE1066"/>
    <w:rsid w:val="00DE155A"/>
    <w:rsid w:val="00DE22EF"/>
    <w:rsid w:val="00DE2959"/>
    <w:rsid w:val="00DE3A2D"/>
    <w:rsid w:val="00DE4743"/>
    <w:rsid w:val="00DE5268"/>
    <w:rsid w:val="00DE77A7"/>
    <w:rsid w:val="00DF103C"/>
    <w:rsid w:val="00DF1DC8"/>
    <w:rsid w:val="00DF3E0A"/>
    <w:rsid w:val="00DF3E1A"/>
    <w:rsid w:val="00DF410D"/>
    <w:rsid w:val="00DF514B"/>
    <w:rsid w:val="00DF6608"/>
    <w:rsid w:val="00DF7015"/>
    <w:rsid w:val="00DF795F"/>
    <w:rsid w:val="00E00802"/>
    <w:rsid w:val="00E015FA"/>
    <w:rsid w:val="00E02830"/>
    <w:rsid w:val="00E02956"/>
    <w:rsid w:val="00E04561"/>
    <w:rsid w:val="00E06820"/>
    <w:rsid w:val="00E109DD"/>
    <w:rsid w:val="00E12622"/>
    <w:rsid w:val="00E13AD1"/>
    <w:rsid w:val="00E14B69"/>
    <w:rsid w:val="00E15604"/>
    <w:rsid w:val="00E21AB0"/>
    <w:rsid w:val="00E22CF9"/>
    <w:rsid w:val="00E258CC"/>
    <w:rsid w:val="00E30135"/>
    <w:rsid w:val="00E30B82"/>
    <w:rsid w:val="00E31A0D"/>
    <w:rsid w:val="00E34130"/>
    <w:rsid w:val="00E351F8"/>
    <w:rsid w:val="00E3521A"/>
    <w:rsid w:val="00E36437"/>
    <w:rsid w:val="00E403AB"/>
    <w:rsid w:val="00E406A4"/>
    <w:rsid w:val="00E416E4"/>
    <w:rsid w:val="00E43CFD"/>
    <w:rsid w:val="00E464CB"/>
    <w:rsid w:val="00E47477"/>
    <w:rsid w:val="00E52EDD"/>
    <w:rsid w:val="00E532F4"/>
    <w:rsid w:val="00E54329"/>
    <w:rsid w:val="00E54F78"/>
    <w:rsid w:val="00E56517"/>
    <w:rsid w:val="00E56DC8"/>
    <w:rsid w:val="00E615C3"/>
    <w:rsid w:val="00E62462"/>
    <w:rsid w:val="00E6262B"/>
    <w:rsid w:val="00E62E5B"/>
    <w:rsid w:val="00E63C40"/>
    <w:rsid w:val="00E63F65"/>
    <w:rsid w:val="00E66BFD"/>
    <w:rsid w:val="00E734B6"/>
    <w:rsid w:val="00E742F1"/>
    <w:rsid w:val="00E81A15"/>
    <w:rsid w:val="00E8333E"/>
    <w:rsid w:val="00E83B3C"/>
    <w:rsid w:val="00E84FDE"/>
    <w:rsid w:val="00E859D8"/>
    <w:rsid w:val="00E9143C"/>
    <w:rsid w:val="00E915C7"/>
    <w:rsid w:val="00E94B21"/>
    <w:rsid w:val="00E979BE"/>
    <w:rsid w:val="00EA0261"/>
    <w:rsid w:val="00EA3853"/>
    <w:rsid w:val="00EA50E2"/>
    <w:rsid w:val="00EB4C41"/>
    <w:rsid w:val="00EB6AA8"/>
    <w:rsid w:val="00EB6C9A"/>
    <w:rsid w:val="00EB7D5F"/>
    <w:rsid w:val="00EB7F18"/>
    <w:rsid w:val="00EB7F5E"/>
    <w:rsid w:val="00EC0EB9"/>
    <w:rsid w:val="00EC150F"/>
    <w:rsid w:val="00EC1EBB"/>
    <w:rsid w:val="00EC3D3A"/>
    <w:rsid w:val="00EC3E5D"/>
    <w:rsid w:val="00EC5201"/>
    <w:rsid w:val="00ED45F5"/>
    <w:rsid w:val="00EE06D1"/>
    <w:rsid w:val="00EE6660"/>
    <w:rsid w:val="00EE68B4"/>
    <w:rsid w:val="00EF17D0"/>
    <w:rsid w:val="00EF3873"/>
    <w:rsid w:val="00EF4B2A"/>
    <w:rsid w:val="00EF74C5"/>
    <w:rsid w:val="00EF79D5"/>
    <w:rsid w:val="00F0067D"/>
    <w:rsid w:val="00F01A23"/>
    <w:rsid w:val="00F023FA"/>
    <w:rsid w:val="00F11B89"/>
    <w:rsid w:val="00F12CA0"/>
    <w:rsid w:val="00F13595"/>
    <w:rsid w:val="00F14712"/>
    <w:rsid w:val="00F147E8"/>
    <w:rsid w:val="00F20B41"/>
    <w:rsid w:val="00F23221"/>
    <w:rsid w:val="00F26005"/>
    <w:rsid w:val="00F327D9"/>
    <w:rsid w:val="00F331FE"/>
    <w:rsid w:val="00F346E6"/>
    <w:rsid w:val="00F41598"/>
    <w:rsid w:val="00F47ECC"/>
    <w:rsid w:val="00F5128E"/>
    <w:rsid w:val="00F5277A"/>
    <w:rsid w:val="00F546C9"/>
    <w:rsid w:val="00F55455"/>
    <w:rsid w:val="00F555C2"/>
    <w:rsid w:val="00F601BA"/>
    <w:rsid w:val="00F613E5"/>
    <w:rsid w:val="00F6144D"/>
    <w:rsid w:val="00F66234"/>
    <w:rsid w:val="00F6711A"/>
    <w:rsid w:val="00F677C4"/>
    <w:rsid w:val="00F7016D"/>
    <w:rsid w:val="00F70284"/>
    <w:rsid w:val="00F7372A"/>
    <w:rsid w:val="00F7379C"/>
    <w:rsid w:val="00F7615F"/>
    <w:rsid w:val="00F8020E"/>
    <w:rsid w:val="00F841D2"/>
    <w:rsid w:val="00F87698"/>
    <w:rsid w:val="00F90553"/>
    <w:rsid w:val="00F9156B"/>
    <w:rsid w:val="00FA18E5"/>
    <w:rsid w:val="00FA1C82"/>
    <w:rsid w:val="00FA2423"/>
    <w:rsid w:val="00FA504D"/>
    <w:rsid w:val="00FA5C32"/>
    <w:rsid w:val="00FA5F3C"/>
    <w:rsid w:val="00FA7B6E"/>
    <w:rsid w:val="00FB595A"/>
    <w:rsid w:val="00FB5E0E"/>
    <w:rsid w:val="00FC018F"/>
    <w:rsid w:val="00FC2081"/>
    <w:rsid w:val="00FC3656"/>
    <w:rsid w:val="00FC3B63"/>
    <w:rsid w:val="00FC457D"/>
    <w:rsid w:val="00FD3039"/>
    <w:rsid w:val="00FD3145"/>
    <w:rsid w:val="00FD4679"/>
    <w:rsid w:val="00FD5D96"/>
    <w:rsid w:val="00FD669F"/>
    <w:rsid w:val="00FE46E8"/>
    <w:rsid w:val="00FE71C7"/>
    <w:rsid w:val="00FF0C5C"/>
    <w:rsid w:val="00FF78E4"/>
    <w:rsid w:val="04012391"/>
    <w:rsid w:val="06B51302"/>
    <w:rsid w:val="0ED233A6"/>
    <w:rsid w:val="1BD75F65"/>
    <w:rsid w:val="208DE97B"/>
    <w:rsid w:val="24A3A342"/>
    <w:rsid w:val="25FA4F74"/>
    <w:rsid w:val="263F73A3"/>
    <w:rsid w:val="299C093E"/>
    <w:rsid w:val="29B32B7B"/>
    <w:rsid w:val="32B8D53F"/>
    <w:rsid w:val="3B3DA7FE"/>
    <w:rsid w:val="3E5B56BF"/>
    <w:rsid w:val="3FF72720"/>
    <w:rsid w:val="4192F781"/>
    <w:rsid w:val="4A4996A5"/>
    <w:rsid w:val="60252158"/>
    <w:rsid w:val="60F22106"/>
    <w:rsid w:val="6310CA72"/>
    <w:rsid w:val="6607859A"/>
    <w:rsid w:val="6AF7240C"/>
    <w:rsid w:val="7F2A37B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B0FBF1"/>
  <w15:docId w15:val="{A5D34A2D-18E4-4920-A9D9-93A28D477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D5294"/>
    <w:rPr>
      <w:sz w:val="24"/>
    </w:rPr>
  </w:style>
  <w:style w:type="paragraph" w:styleId="Heading1">
    <w:name w:val="heading 1"/>
    <w:basedOn w:val="Normal"/>
    <w:next w:val="Normal"/>
    <w:link w:val="Heading1Char"/>
    <w:uiPriority w:val="9"/>
    <w:qFormat/>
    <w:rsid w:val="003E6A68"/>
    <w:pPr>
      <w:keepNext/>
      <w:keepLines/>
      <w:numPr>
        <w:numId w:val="1"/>
      </w:numPr>
      <w:spacing w:before="480" w:after="0"/>
      <w:outlineLvl w:val="0"/>
    </w:pPr>
    <w:rPr>
      <w:b/>
      <w:bCs/>
      <w:color w:val="000000" w:themeColor="accent1" w:themeShade="BF"/>
      <w:szCs w:val="24"/>
    </w:rPr>
  </w:style>
  <w:style w:type="paragraph" w:styleId="Heading2">
    <w:name w:val="heading 2"/>
    <w:basedOn w:val="Normal"/>
    <w:next w:val="Normal"/>
    <w:link w:val="Heading2Char"/>
    <w:uiPriority w:val="9"/>
    <w:unhideWhenUsed/>
    <w:qFormat/>
    <w:rsid w:val="00444B43"/>
    <w:pPr>
      <w:keepNext/>
      <w:keepLines/>
      <w:spacing w:before="200" w:after="0"/>
      <w:jc w:val="both"/>
      <w:outlineLvl w:val="1"/>
    </w:pPr>
    <w:rPr>
      <w:b/>
      <w:bCs/>
      <w:color w:val="000000" w:themeColor="accent1"/>
      <w:szCs w:val="24"/>
    </w:rPr>
  </w:style>
  <w:style w:type="paragraph" w:styleId="Heading3">
    <w:name w:val="heading 3"/>
    <w:basedOn w:val="Normal"/>
    <w:next w:val="Normal"/>
    <w:link w:val="Heading3Char"/>
    <w:uiPriority w:val="9"/>
    <w:unhideWhenUsed/>
    <w:qFormat/>
    <w:rsid w:val="00733EE1"/>
    <w:pPr>
      <w:keepNext/>
      <w:keepLines/>
      <w:spacing w:before="200" w:after="0"/>
      <w:outlineLvl w:val="2"/>
    </w:pPr>
    <w:rPr>
      <w:rFonts w:asciiTheme="majorHAnsi" w:hAnsiTheme="majorHAnsi" w:eastAsiaTheme="majorEastAsia" w:cstheme="majorBidi"/>
      <w:b/>
      <w:bCs/>
      <w:color w:val="000000" w:themeColor="accent1"/>
    </w:rPr>
  </w:style>
  <w:style w:type="paragraph" w:styleId="Heading8">
    <w:name w:val="heading 8"/>
    <w:basedOn w:val="Normal"/>
    <w:next w:val="Normal"/>
    <w:link w:val="Heading8Char"/>
    <w:uiPriority w:val="9"/>
    <w:semiHidden/>
    <w:unhideWhenUsed/>
    <w:qFormat/>
    <w:rsid w:val="00B9030C"/>
    <w:pPr>
      <w:keepNext/>
      <w:keepLines/>
      <w:spacing w:before="40" w:after="0"/>
      <w:outlineLvl w:val="7"/>
    </w:pPr>
    <w:rPr>
      <w:rFonts w:asciiTheme="majorHAnsi" w:hAnsiTheme="majorHAnsi" w:eastAsiaTheme="majorEastAsia" w:cstheme="majorBidi"/>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laceholderText">
    <w:name w:val="Placeholder Text"/>
    <w:basedOn w:val="DefaultParagraphFont"/>
    <w:uiPriority w:val="99"/>
    <w:semiHidden/>
    <w:rsid w:val="002F6E39"/>
    <w:rPr>
      <w:color w:val="808080"/>
    </w:rPr>
  </w:style>
  <w:style w:type="paragraph" w:styleId="BalloonText">
    <w:name w:val="Balloon Text"/>
    <w:basedOn w:val="Normal"/>
    <w:link w:val="BalloonTextChar"/>
    <w:uiPriority w:val="99"/>
    <w:semiHidden/>
    <w:unhideWhenUsed/>
    <w:rsid w:val="002F6E3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F6E39"/>
    <w:rPr>
      <w:rFonts w:ascii="Tahoma" w:hAnsi="Tahoma" w:cs="Tahoma"/>
      <w:sz w:val="16"/>
      <w:szCs w:val="16"/>
    </w:rPr>
  </w:style>
  <w:style w:type="character" w:styleId="Heading1Char" w:customStyle="1">
    <w:name w:val="Heading 1 Char"/>
    <w:basedOn w:val="DefaultParagraphFont"/>
    <w:link w:val="Heading1"/>
    <w:uiPriority w:val="9"/>
    <w:rsid w:val="003E6A68"/>
    <w:rPr>
      <w:b/>
      <w:bCs/>
      <w:color w:val="000000" w:themeColor="accent1" w:themeShade="BF"/>
      <w:sz w:val="24"/>
      <w:szCs w:val="24"/>
    </w:rPr>
  </w:style>
  <w:style w:type="character" w:styleId="Heading2Char" w:customStyle="1">
    <w:name w:val="Heading 2 Char"/>
    <w:basedOn w:val="DefaultParagraphFont"/>
    <w:link w:val="Heading2"/>
    <w:uiPriority w:val="9"/>
    <w:rsid w:val="00444B43"/>
    <w:rPr>
      <w:b/>
      <w:bCs/>
      <w:color w:val="000000" w:themeColor="accent1"/>
      <w:sz w:val="24"/>
      <w:szCs w:val="24"/>
    </w:rPr>
  </w:style>
  <w:style w:type="paragraph" w:styleId="Title">
    <w:name w:val="Title"/>
    <w:basedOn w:val="Normal"/>
    <w:next w:val="Normal"/>
    <w:link w:val="TitleChar"/>
    <w:uiPriority w:val="10"/>
    <w:qFormat/>
    <w:rsid w:val="002F6E39"/>
    <w:pPr>
      <w:pBdr>
        <w:bottom w:val="single" w:color="000000" w:themeColor="accent1" w:sz="8" w:space="4"/>
      </w:pBdr>
      <w:spacing w:after="300" w:line="240" w:lineRule="auto"/>
      <w:contextualSpacing/>
    </w:pPr>
    <w:rPr>
      <w:rFonts w:asciiTheme="majorHAnsi" w:hAnsiTheme="majorHAnsi" w:eastAsiaTheme="majorEastAsia" w:cstheme="majorBidi"/>
      <w:color w:val="000000" w:themeColor="text2" w:themeShade="BF"/>
      <w:spacing w:val="5"/>
      <w:kern w:val="28"/>
      <w:sz w:val="52"/>
      <w:szCs w:val="52"/>
    </w:rPr>
  </w:style>
  <w:style w:type="character" w:styleId="TitleChar" w:customStyle="1">
    <w:name w:val="Title Char"/>
    <w:basedOn w:val="DefaultParagraphFont"/>
    <w:link w:val="Title"/>
    <w:uiPriority w:val="10"/>
    <w:rsid w:val="002F6E39"/>
    <w:rPr>
      <w:rFonts w:asciiTheme="majorHAnsi" w:hAnsiTheme="majorHAnsi" w:eastAsiaTheme="majorEastAsia" w:cstheme="majorBidi"/>
      <w:color w:val="000000" w:themeColor="text2" w:themeShade="BF"/>
      <w:spacing w:val="5"/>
      <w:kern w:val="28"/>
      <w:sz w:val="52"/>
      <w:szCs w:val="52"/>
    </w:rPr>
  </w:style>
  <w:style w:type="paragraph" w:styleId="TOCHeading">
    <w:name w:val="TOC Heading"/>
    <w:basedOn w:val="Heading1"/>
    <w:next w:val="Normal"/>
    <w:uiPriority w:val="39"/>
    <w:semiHidden/>
    <w:unhideWhenUsed/>
    <w:qFormat/>
    <w:rsid w:val="002F6E39"/>
    <w:pPr>
      <w:outlineLvl w:val="9"/>
    </w:pPr>
    <w:rPr>
      <w:lang w:val="en-US" w:eastAsia="ja-JP"/>
    </w:rPr>
  </w:style>
  <w:style w:type="paragraph" w:styleId="TOC2">
    <w:name w:val="toc 2"/>
    <w:basedOn w:val="Normal"/>
    <w:next w:val="Normal"/>
    <w:autoRedefine/>
    <w:uiPriority w:val="39"/>
    <w:unhideWhenUsed/>
    <w:rsid w:val="002F6E39"/>
    <w:pPr>
      <w:spacing w:after="100"/>
      <w:ind w:left="220"/>
    </w:pPr>
  </w:style>
  <w:style w:type="paragraph" w:styleId="TOC1">
    <w:name w:val="toc 1"/>
    <w:basedOn w:val="Normal"/>
    <w:next w:val="Normal"/>
    <w:autoRedefine/>
    <w:uiPriority w:val="39"/>
    <w:unhideWhenUsed/>
    <w:rsid w:val="008A44EA"/>
    <w:pPr>
      <w:tabs>
        <w:tab w:val="left" w:pos="422"/>
        <w:tab w:val="right" w:leader="dot" w:pos="9016"/>
      </w:tabs>
      <w:spacing w:after="100"/>
    </w:pPr>
  </w:style>
  <w:style w:type="character" w:styleId="Hyperlink">
    <w:name w:val="Hyperlink"/>
    <w:basedOn w:val="DefaultParagraphFont"/>
    <w:uiPriority w:val="99"/>
    <w:unhideWhenUsed/>
    <w:rsid w:val="002F6E39"/>
    <w:rPr>
      <w:color w:val="000000" w:themeColor="hyperlink"/>
      <w:u w:val="single"/>
    </w:rPr>
  </w:style>
  <w:style w:type="character" w:styleId="TitleModule" w:customStyle="1">
    <w:name w:val="TitleModule"/>
    <w:basedOn w:val="DefaultParagraphFont"/>
    <w:uiPriority w:val="1"/>
    <w:rsid w:val="00FF78E4"/>
    <w:rPr>
      <w:rFonts w:asciiTheme="minorHAnsi" w:hAnsiTheme="minorHAnsi"/>
      <w:color w:val="auto"/>
      <w:sz w:val="32"/>
    </w:rPr>
  </w:style>
  <w:style w:type="paragraph" w:styleId="ListParagraph">
    <w:name w:val="List Paragraph"/>
    <w:basedOn w:val="Normal"/>
    <w:link w:val="ListParagraphChar"/>
    <w:uiPriority w:val="34"/>
    <w:qFormat/>
    <w:rsid w:val="00733EE1"/>
    <w:pPr>
      <w:ind w:left="720"/>
      <w:contextualSpacing/>
    </w:pPr>
  </w:style>
  <w:style w:type="character" w:styleId="Heading3Char" w:customStyle="1">
    <w:name w:val="Heading 3 Char"/>
    <w:basedOn w:val="DefaultParagraphFont"/>
    <w:link w:val="Heading3"/>
    <w:uiPriority w:val="9"/>
    <w:rsid w:val="00733EE1"/>
    <w:rPr>
      <w:rFonts w:asciiTheme="majorHAnsi" w:hAnsiTheme="majorHAnsi" w:eastAsiaTheme="majorEastAsia" w:cstheme="majorBidi"/>
      <w:b/>
      <w:bCs/>
      <w:color w:val="000000" w:themeColor="accent1"/>
    </w:rPr>
  </w:style>
  <w:style w:type="character" w:styleId="Style1" w:customStyle="1">
    <w:name w:val="Style1"/>
    <w:basedOn w:val="DefaultParagraphFont"/>
    <w:uiPriority w:val="1"/>
    <w:rsid w:val="007D5294"/>
    <w:rPr>
      <w:rFonts w:asciiTheme="minorHAnsi" w:hAnsiTheme="minorHAnsi"/>
      <w:color w:val="auto"/>
      <w:sz w:val="24"/>
    </w:rPr>
  </w:style>
  <w:style w:type="character" w:styleId="TextM" w:customStyle="1">
    <w:name w:val="TextM"/>
    <w:basedOn w:val="DefaultParagraphFont"/>
    <w:uiPriority w:val="1"/>
    <w:rsid w:val="007D5294"/>
    <w:rPr>
      <w:rFonts w:asciiTheme="minorHAnsi" w:hAnsiTheme="minorHAnsi"/>
      <w:color w:val="000000" w:themeColor="text1"/>
      <w:sz w:val="24"/>
    </w:rPr>
  </w:style>
  <w:style w:type="paragraph" w:styleId="Header">
    <w:name w:val="header"/>
    <w:basedOn w:val="Normal"/>
    <w:link w:val="HeaderChar"/>
    <w:uiPriority w:val="99"/>
    <w:unhideWhenUsed/>
    <w:rsid w:val="00696050"/>
    <w:pPr>
      <w:tabs>
        <w:tab w:val="center" w:pos="4513"/>
        <w:tab w:val="right" w:pos="9026"/>
      </w:tabs>
      <w:spacing w:after="0" w:line="240" w:lineRule="auto"/>
    </w:pPr>
  </w:style>
  <w:style w:type="character" w:styleId="HeaderChar" w:customStyle="1">
    <w:name w:val="Header Char"/>
    <w:basedOn w:val="DefaultParagraphFont"/>
    <w:link w:val="Header"/>
    <w:uiPriority w:val="99"/>
    <w:rsid w:val="00696050"/>
    <w:rPr>
      <w:sz w:val="24"/>
    </w:rPr>
  </w:style>
  <w:style w:type="paragraph" w:styleId="Footer">
    <w:name w:val="footer"/>
    <w:basedOn w:val="Normal"/>
    <w:link w:val="FooterChar"/>
    <w:uiPriority w:val="99"/>
    <w:unhideWhenUsed/>
    <w:rsid w:val="00696050"/>
    <w:pPr>
      <w:tabs>
        <w:tab w:val="center" w:pos="4513"/>
        <w:tab w:val="right" w:pos="9026"/>
      </w:tabs>
      <w:spacing w:after="0" w:line="240" w:lineRule="auto"/>
    </w:pPr>
  </w:style>
  <w:style w:type="character" w:styleId="FooterChar" w:customStyle="1">
    <w:name w:val="Footer Char"/>
    <w:basedOn w:val="DefaultParagraphFont"/>
    <w:link w:val="Footer"/>
    <w:uiPriority w:val="99"/>
    <w:rsid w:val="00696050"/>
    <w:rPr>
      <w:sz w:val="24"/>
    </w:rPr>
  </w:style>
  <w:style w:type="table" w:styleId="TableGrid">
    <w:name w:val="Table Grid"/>
    <w:basedOn w:val="TableGrid8"/>
    <w:uiPriority w:val="39"/>
    <w:rsid w:val="007A56B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character" w:styleId="Style111" w:customStyle="1">
    <w:name w:val="Style111"/>
    <w:basedOn w:val="DefaultParagraphFont"/>
    <w:uiPriority w:val="1"/>
    <w:rsid w:val="000A1C33"/>
    <w:rPr>
      <w:rFonts w:asciiTheme="majorHAnsi" w:hAnsiTheme="majorHAnsi"/>
      <w:b/>
      <w:sz w:val="28"/>
    </w:rPr>
  </w:style>
  <w:style w:type="table" w:styleId="TableGrid8">
    <w:name w:val="Table Grid 8"/>
    <w:basedOn w:val="TableNormal"/>
    <w:uiPriority w:val="99"/>
    <w:semiHidden/>
    <w:unhideWhenUsed/>
    <w:rsid w:val="00033723"/>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character" w:styleId="Style2" w:customStyle="1">
    <w:name w:val="Style2"/>
    <w:basedOn w:val="DefaultParagraphFont"/>
    <w:uiPriority w:val="1"/>
    <w:rsid w:val="004C7722"/>
    <w:rPr>
      <w:rFonts w:asciiTheme="minorHAnsi" w:hAnsiTheme="minorHAnsi"/>
      <w:b/>
      <w:i/>
      <w:sz w:val="26"/>
    </w:rPr>
  </w:style>
  <w:style w:type="character" w:styleId="Style3" w:customStyle="1">
    <w:name w:val="Style3"/>
    <w:basedOn w:val="DefaultParagraphFont"/>
    <w:uiPriority w:val="1"/>
    <w:rsid w:val="00E36437"/>
    <w:rPr>
      <w:rFonts w:asciiTheme="majorHAnsi" w:hAnsiTheme="majorHAnsi"/>
      <w:b/>
      <w:sz w:val="56"/>
    </w:rPr>
  </w:style>
  <w:style w:type="character" w:styleId="Style4" w:customStyle="1">
    <w:name w:val="Style4"/>
    <w:basedOn w:val="DefaultParagraphFont"/>
    <w:uiPriority w:val="1"/>
    <w:rsid w:val="00E36437"/>
    <w:rPr>
      <w:rFonts w:asciiTheme="majorHAnsi" w:hAnsiTheme="majorHAnsi"/>
      <w:sz w:val="56"/>
    </w:rPr>
  </w:style>
  <w:style w:type="paragraph" w:styleId="TOC3">
    <w:name w:val="toc 3"/>
    <w:basedOn w:val="Normal"/>
    <w:next w:val="Normal"/>
    <w:autoRedefine/>
    <w:uiPriority w:val="39"/>
    <w:unhideWhenUsed/>
    <w:rsid w:val="00A7211F"/>
    <w:pPr>
      <w:spacing w:after="100"/>
      <w:ind w:left="480"/>
    </w:pPr>
  </w:style>
  <w:style w:type="paragraph" w:styleId="NormalWeb">
    <w:name w:val="Normal (Web)"/>
    <w:basedOn w:val="Normal"/>
    <w:uiPriority w:val="99"/>
    <w:unhideWhenUsed/>
    <w:rsid w:val="00AC2221"/>
    <w:pPr>
      <w:spacing w:before="100" w:beforeAutospacing="1" w:after="100" w:afterAutospacing="1" w:line="240" w:lineRule="auto"/>
    </w:pPr>
    <w:rPr>
      <w:rFonts w:ascii="Times New Roman" w:hAnsi="Times New Roman" w:eastAsia="Times New Roman" w:cs="Times New Roman"/>
      <w:szCs w:val="24"/>
    </w:rPr>
  </w:style>
  <w:style w:type="character" w:styleId="apple-converted-space" w:customStyle="1">
    <w:name w:val="apple-converted-space"/>
    <w:basedOn w:val="DefaultParagraphFont"/>
    <w:rsid w:val="00AC2221"/>
  </w:style>
  <w:style w:type="character" w:styleId="FollowedHyperlink">
    <w:name w:val="FollowedHyperlink"/>
    <w:basedOn w:val="DefaultParagraphFont"/>
    <w:uiPriority w:val="99"/>
    <w:semiHidden/>
    <w:unhideWhenUsed/>
    <w:rsid w:val="00F7372A"/>
    <w:rPr>
      <w:color w:val="919191" w:themeColor="followedHyperlink"/>
      <w:u w:val="single"/>
    </w:rPr>
  </w:style>
  <w:style w:type="character" w:styleId="Strong">
    <w:name w:val="Strong"/>
    <w:basedOn w:val="DefaultParagraphFont"/>
    <w:uiPriority w:val="22"/>
    <w:qFormat/>
    <w:rsid w:val="00F7372A"/>
    <w:rPr>
      <w:b/>
      <w:bCs/>
    </w:rPr>
  </w:style>
  <w:style w:type="paragraph" w:styleId="Pa7" w:customStyle="1">
    <w:name w:val="Pa7"/>
    <w:basedOn w:val="Normal"/>
    <w:next w:val="Normal"/>
    <w:uiPriority w:val="99"/>
    <w:rsid w:val="00337561"/>
    <w:pPr>
      <w:autoSpaceDE w:val="0"/>
      <w:autoSpaceDN w:val="0"/>
      <w:adjustRightInd w:val="0"/>
      <w:spacing w:after="0" w:line="181" w:lineRule="atLeast"/>
    </w:pPr>
    <w:rPr>
      <w:rFonts w:ascii="TradeGothic Light" w:hAnsi="TradeGothic Light"/>
      <w:szCs w:val="24"/>
    </w:rPr>
  </w:style>
  <w:style w:type="character" w:styleId="CommentReference">
    <w:name w:val="annotation reference"/>
    <w:basedOn w:val="DefaultParagraphFont"/>
    <w:uiPriority w:val="99"/>
    <w:semiHidden/>
    <w:unhideWhenUsed/>
    <w:rsid w:val="00EF4B2A"/>
    <w:rPr>
      <w:sz w:val="16"/>
      <w:szCs w:val="16"/>
    </w:rPr>
  </w:style>
  <w:style w:type="paragraph" w:styleId="CommentText">
    <w:name w:val="annotation text"/>
    <w:basedOn w:val="Normal"/>
    <w:link w:val="CommentTextChar"/>
    <w:uiPriority w:val="99"/>
    <w:semiHidden/>
    <w:unhideWhenUsed/>
    <w:rsid w:val="00EF4B2A"/>
    <w:pPr>
      <w:spacing w:line="240" w:lineRule="auto"/>
    </w:pPr>
    <w:rPr>
      <w:sz w:val="20"/>
      <w:szCs w:val="20"/>
    </w:rPr>
  </w:style>
  <w:style w:type="character" w:styleId="CommentTextChar" w:customStyle="1">
    <w:name w:val="Comment Text Char"/>
    <w:basedOn w:val="DefaultParagraphFont"/>
    <w:link w:val="CommentText"/>
    <w:uiPriority w:val="99"/>
    <w:semiHidden/>
    <w:rsid w:val="00EF4B2A"/>
    <w:rPr>
      <w:sz w:val="20"/>
      <w:szCs w:val="20"/>
    </w:rPr>
  </w:style>
  <w:style w:type="paragraph" w:styleId="CommentSubject">
    <w:name w:val="annotation subject"/>
    <w:basedOn w:val="CommentText"/>
    <w:next w:val="CommentText"/>
    <w:link w:val="CommentSubjectChar"/>
    <w:uiPriority w:val="99"/>
    <w:semiHidden/>
    <w:unhideWhenUsed/>
    <w:rsid w:val="00EF4B2A"/>
    <w:rPr>
      <w:b/>
      <w:bCs/>
    </w:rPr>
  </w:style>
  <w:style w:type="character" w:styleId="CommentSubjectChar" w:customStyle="1">
    <w:name w:val="Comment Subject Char"/>
    <w:basedOn w:val="CommentTextChar"/>
    <w:link w:val="CommentSubject"/>
    <w:uiPriority w:val="99"/>
    <w:semiHidden/>
    <w:rsid w:val="00EF4B2A"/>
    <w:rPr>
      <w:b/>
      <w:bCs/>
      <w:sz w:val="20"/>
      <w:szCs w:val="20"/>
    </w:rPr>
  </w:style>
  <w:style w:type="character" w:styleId="Heading8Char" w:customStyle="1">
    <w:name w:val="Heading 8 Char"/>
    <w:basedOn w:val="DefaultParagraphFont"/>
    <w:link w:val="Heading8"/>
    <w:uiPriority w:val="9"/>
    <w:semiHidden/>
    <w:rsid w:val="00B9030C"/>
    <w:rPr>
      <w:rFonts w:asciiTheme="majorHAnsi" w:hAnsiTheme="majorHAnsi" w:eastAsiaTheme="majorEastAsia" w:cstheme="majorBidi"/>
      <w:color w:val="272727" w:themeColor="text1" w:themeTint="D8"/>
      <w:sz w:val="21"/>
      <w:szCs w:val="21"/>
    </w:rPr>
  </w:style>
  <w:style w:type="character" w:styleId="StyleHeading1ArialNotBoldCharCharCharCharCharCharCharCharCharCharCharCharCharChar" w:customStyle="1">
    <w:name w:val="Style Heading 1 + Arial Not Bold Char Char Char Char Char Char Char Char Char Char Char Char Char Char"/>
    <w:rsid w:val="008E24D5"/>
    <w:rPr>
      <w:rFonts w:ascii="Arial" w:hAnsi="Arial"/>
      <w:b/>
      <w:sz w:val="28"/>
      <w:lang w:val="en-GB" w:eastAsia="en-US" w:bidi="ar-SA"/>
    </w:rPr>
  </w:style>
  <w:style w:type="table" w:styleId="PlainTable41" w:customStyle="1">
    <w:name w:val="Plain Table 41"/>
    <w:basedOn w:val="TableNormal"/>
    <w:uiPriority w:val="44"/>
    <w:rsid w:val="00D8091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1" w:customStyle="1">
    <w:name w:val="Table Grid Light1"/>
    <w:basedOn w:val="TableNormal"/>
    <w:uiPriority w:val="40"/>
    <w:rsid w:val="00AC65E9"/>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SubtleEmphasis">
    <w:name w:val="Subtle Emphasis"/>
    <w:basedOn w:val="DefaultParagraphFont"/>
    <w:uiPriority w:val="19"/>
    <w:qFormat/>
    <w:rsid w:val="00784B7B"/>
    <w:rPr>
      <w:i/>
      <w:iCs/>
      <w:color w:val="808080" w:themeColor="text1" w:themeTint="7F"/>
    </w:rPr>
  </w:style>
  <w:style w:type="character" w:styleId="Emphasis">
    <w:name w:val="Emphasis"/>
    <w:basedOn w:val="DefaultParagraphFont"/>
    <w:uiPriority w:val="20"/>
    <w:qFormat/>
    <w:rsid w:val="00C359D1"/>
    <w:rPr>
      <w:i/>
      <w:iCs/>
    </w:rPr>
  </w:style>
  <w:style w:type="character" w:styleId="SubtleReference">
    <w:name w:val="Subtle Reference"/>
    <w:basedOn w:val="DefaultParagraphFont"/>
    <w:uiPriority w:val="31"/>
    <w:qFormat/>
    <w:rsid w:val="00F147E8"/>
    <w:rPr>
      <w:smallCaps/>
      <w:color w:val="000000" w:themeColor="accent2"/>
      <w:u w:val="single"/>
    </w:rPr>
  </w:style>
  <w:style w:type="paragraph" w:styleId="NoSpacing">
    <w:name w:val="No Spacing"/>
    <w:uiPriority w:val="1"/>
    <w:qFormat/>
    <w:rsid w:val="000E164A"/>
    <w:pPr>
      <w:spacing w:after="0" w:line="240" w:lineRule="auto"/>
    </w:pPr>
    <w:rPr>
      <w:sz w:val="24"/>
    </w:rPr>
  </w:style>
  <w:style w:type="paragraph" w:styleId="Revision">
    <w:name w:val="Revision"/>
    <w:hidden/>
    <w:uiPriority w:val="99"/>
    <w:semiHidden/>
    <w:rsid w:val="008A44EA"/>
    <w:pPr>
      <w:spacing w:after="0" w:line="240" w:lineRule="auto"/>
    </w:pPr>
    <w:rPr>
      <w:sz w:val="24"/>
    </w:rPr>
  </w:style>
  <w:style w:type="table" w:styleId="TableGrid1" w:customStyle="1">
    <w:name w:val="Table Grid1"/>
    <w:basedOn w:val="TableNormal"/>
    <w:next w:val="TableGrid"/>
    <w:uiPriority w:val="59"/>
    <w:rsid w:val="00C714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tyle5" w:customStyle="1">
    <w:name w:val="Style5"/>
    <w:basedOn w:val="Normal"/>
    <w:qFormat/>
    <w:rsid w:val="0050340D"/>
    <w:pPr>
      <w:jc w:val="both"/>
    </w:pPr>
    <w:rPr>
      <w:szCs w:val="24"/>
    </w:rPr>
  </w:style>
  <w:style w:type="table" w:styleId="GridTable1Light1" w:customStyle="1">
    <w:name w:val="Grid Table 1 Light1"/>
    <w:basedOn w:val="TableNormal"/>
    <w:uiPriority w:val="46"/>
    <w:rsid w:val="009154CB"/>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ATActivitytext" w:customStyle="1">
    <w:name w:val="AT Activity text"/>
    <w:basedOn w:val="Normal"/>
    <w:rsid w:val="002643A5"/>
    <w:pPr>
      <w:tabs>
        <w:tab w:val="left" w:pos="240"/>
        <w:tab w:val="left" w:pos="480"/>
      </w:tabs>
      <w:spacing w:before="260" w:after="0" w:line="300" w:lineRule="atLeast"/>
      <w:ind w:right="40"/>
    </w:pPr>
    <w:rPr>
      <w:rFonts w:ascii="Arial" w:hAnsi="Arial" w:eastAsia="SimSun" w:cs="Times New Roman"/>
      <w:color w:val="000000"/>
      <w:sz w:val="22"/>
      <w:szCs w:val="20"/>
      <w:lang w:val="en-US"/>
    </w:rPr>
  </w:style>
  <w:style w:type="character" w:styleId="normaltextrun" w:customStyle="1">
    <w:name w:val="normaltextrun"/>
    <w:basedOn w:val="DefaultParagraphFont"/>
    <w:rsid w:val="001D10CD"/>
  </w:style>
  <w:style w:type="character" w:styleId="eop" w:customStyle="1">
    <w:name w:val="eop"/>
    <w:basedOn w:val="DefaultParagraphFont"/>
    <w:rsid w:val="001D10CD"/>
  </w:style>
  <w:style w:type="character" w:styleId="ListParagraphChar" w:customStyle="1">
    <w:name w:val="List Paragraph Char"/>
    <w:basedOn w:val="DefaultParagraphFont"/>
    <w:link w:val="ListParagraph"/>
    <w:uiPriority w:val="34"/>
    <w:rsid w:val="001D10CD"/>
    <w:rPr>
      <w:sz w:val="24"/>
    </w:rPr>
  </w:style>
  <w:style w:type="character" w:styleId="UnresolvedMention">
    <w:name w:val="Unresolved Mention"/>
    <w:basedOn w:val="DefaultParagraphFont"/>
    <w:uiPriority w:val="99"/>
    <w:semiHidden/>
    <w:unhideWhenUsed/>
    <w:rsid w:val="008F0D20"/>
    <w:rPr>
      <w:color w:val="605E5C"/>
      <w:shd w:val="clear" w:color="auto" w:fill="E1DFDD"/>
    </w:rPr>
  </w:style>
  <w:style w:type="character" w:styleId="PageNumber">
    <w:name w:val="page number"/>
    <w:basedOn w:val="DefaultParagraphFont"/>
    <w:uiPriority w:val="99"/>
    <w:semiHidden/>
    <w:unhideWhenUsed/>
    <w:rsid w:val="007F6AB7"/>
  </w:style>
  <w:style w:type="table" w:styleId="GridTable1Light">
    <w:name w:val="Grid Table 1 Light"/>
    <w:basedOn w:val="TableNormal"/>
    <w:uiPriority w:val="46"/>
    <w:rsid w:val="006A0083"/>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xelementtoproof" w:customStyle="1">
    <w:name w:val="x_elementtoproof"/>
    <w:basedOn w:val="Normal"/>
    <w:rsid w:val="00A93AB7"/>
    <w:pPr>
      <w:spacing w:before="100" w:beforeAutospacing="1" w:after="100" w:afterAutospacing="1" w:line="240" w:lineRule="auto"/>
    </w:pPr>
    <w:rPr>
      <w:rFonts w:ascii="Times New Roman" w:hAnsi="Times New Roman" w:eastAsia="Times New Roman" w:cs="Times New Roman"/>
      <w:szCs w:val="24"/>
      <w:lang w:eastAsia="en-GB"/>
    </w:rPr>
  </w:style>
  <w:style w:type="paragraph" w:styleId="Caption">
    <w:name w:val="caption"/>
    <w:basedOn w:val="Normal"/>
    <w:next w:val="Normal"/>
    <w:uiPriority w:val="35"/>
    <w:unhideWhenUsed/>
    <w:qFormat/>
    <w:rsid w:val="00A93AB7"/>
    <w:pPr>
      <w:spacing w:line="240" w:lineRule="auto"/>
    </w:pPr>
    <w:rPr>
      <w:rFonts w:eastAsiaTheme="minorHAnsi"/>
      <w:i/>
      <w:iCs/>
      <w:color w:val="000000" w:themeColor="text2"/>
      <w:kern w:val="2"/>
      <w:sz w:val="18"/>
      <w:szCs w:val="18"/>
      <w:lang w:eastAsia="en-US"/>
      <w14:ligatures w14:val="standardContextual"/>
    </w:rPr>
  </w:style>
  <w:style w:type="paragraph" w:styleId="msonormal0" w:customStyle="1">
    <w:name w:val="msonormal"/>
    <w:basedOn w:val="Normal"/>
    <w:rsid w:val="00BF5EEE"/>
    <w:pPr>
      <w:spacing w:before="100" w:beforeAutospacing="1" w:after="100" w:afterAutospacing="1" w:line="240" w:lineRule="auto"/>
    </w:pPr>
    <w:rPr>
      <w:rFonts w:ascii="Times New Roman" w:hAnsi="Times New Roman" w:eastAsia="Times New Roman" w:cs="Times New Roman"/>
      <w:szCs w:val="24"/>
      <w:lang w:eastAsia="en-GB"/>
    </w:rPr>
  </w:style>
  <w:style w:type="paragraph" w:styleId="paragraph" w:customStyle="1">
    <w:name w:val="paragraph"/>
    <w:basedOn w:val="Normal"/>
    <w:rsid w:val="00BF5EEE"/>
    <w:pPr>
      <w:spacing w:before="100" w:beforeAutospacing="1" w:after="100" w:afterAutospacing="1" w:line="240" w:lineRule="auto"/>
    </w:pPr>
    <w:rPr>
      <w:rFonts w:ascii="Times New Roman" w:hAnsi="Times New Roman" w:eastAsia="Times New Roman" w:cs="Times New Roman"/>
      <w:szCs w:val="24"/>
      <w:lang w:eastAsia="en-GB"/>
    </w:rPr>
  </w:style>
  <w:style w:type="character" w:styleId="textrun" w:customStyle="1">
    <w:name w:val="textrun"/>
    <w:basedOn w:val="DefaultParagraphFont"/>
    <w:rsid w:val="00BF5EEE"/>
  </w:style>
  <w:style w:type="character" w:styleId="wacimagecontainer" w:customStyle="1">
    <w:name w:val="wacimagecontainer"/>
    <w:basedOn w:val="DefaultParagraphFont"/>
    <w:rsid w:val="006041C1"/>
  </w:style>
  <w:style w:type="character" w:styleId="entity" w:customStyle="1">
    <w:name w:val="_entity"/>
    <w:basedOn w:val="DefaultParagraphFont"/>
    <w:rsid w:val="00F11B89"/>
  </w:style>
  <w:style w:type="character" w:styleId="pu1yl" w:customStyle="1">
    <w:name w:val="pu1yl"/>
    <w:basedOn w:val="DefaultParagraphFont"/>
    <w:rsid w:val="00F11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6000">
      <w:bodyDiv w:val="1"/>
      <w:marLeft w:val="0"/>
      <w:marRight w:val="0"/>
      <w:marTop w:val="0"/>
      <w:marBottom w:val="0"/>
      <w:divBdr>
        <w:top w:val="none" w:sz="0" w:space="0" w:color="auto"/>
        <w:left w:val="none" w:sz="0" w:space="0" w:color="auto"/>
        <w:bottom w:val="none" w:sz="0" w:space="0" w:color="auto"/>
        <w:right w:val="none" w:sz="0" w:space="0" w:color="auto"/>
      </w:divBdr>
    </w:div>
    <w:div w:id="18901109">
      <w:bodyDiv w:val="1"/>
      <w:marLeft w:val="0"/>
      <w:marRight w:val="0"/>
      <w:marTop w:val="0"/>
      <w:marBottom w:val="0"/>
      <w:divBdr>
        <w:top w:val="none" w:sz="0" w:space="0" w:color="auto"/>
        <w:left w:val="none" w:sz="0" w:space="0" w:color="auto"/>
        <w:bottom w:val="none" w:sz="0" w:space="0" w:color="auto"/>
        <w:right w:val="none" w:sz="0" w:space="0" w:color="auto"/>
      </w:divBdr>
    </w:div>
    <w:div w:id="33652373">
      <w:bodyDiv w:val="1"/>
      <w:marLeft w:val="0"/>
      <w:marRight w:val="0"/>
      <w:marTop w:val="0"/>
      <w:marBottom w:val="0"/>
      <w:divBdr>
        <w:top w:val="none" w:sz="0" w:space="0" w:color="auto"/>
        <w:left w:val="none" w:sz="0" w:space="0" w:color="auto"/>
        <w:bottom w:val="none" w:sz="0" w:space="0" w:color="auto"/>
        <w:right w:val="none" w:sz="0" w:space="0" w:color="auto"/>
      </w:divBdr>
    </w:div>
    <w:div w:id="34935630">
      <w:bodyDiv w:val="1"/>
      <w:marLeft w:val="0"/>
      <w:marRight w:val="0"/>
      <w:marTop w:val="0"/>
      <w:marBottom w:val="0"/>
      <w:divBdr>
        <w:top w:val="none" w:sz="0" w:space="0" w:color="auto"/>
        <w:left w:val="none" w:sz="0" w:space="0" w:color="auto"/>
        <w:bottom w:val="none" w:sz="0" w:space="0" w:color="auto"/>
        <w:right w:val="none" w:sz="0" w:space="0" w:color="auto"/>
      </w:divBdr>
      <w:divsChild>
        <w:div w:id="393822932">
          <w:marLeft w:val="0"/>
          <w:marRight w:val="0"/>
          <w:marTop w:val="0"/>
          <w:marBottom w:val="0"/>
          <w:divBdr>
            <w:top w:val="none" w:sz="0" w:space="0" w:color="auto"/>
            <w:left w:val="none" w:sz="0" w:space="0" w:color="auto"/>
            <w:bottom w:val="none" w:sz="0" w:space="0" w:color="auto"/>
            <w:right w:val="none" w:sz="0" w:space="0" w:color="auto"/>
          </w:divBdr>
        </w:div>
      </w:divsChild>
    </w:div>
    <w:div w:id="68961222">
      <w:bodyDiv w:val="1"/>
      <w:marLeft w:val="0"/>
      <w:marRight w:val="0"/>
      <w:marTop w:val="0"/>
      <w:marBottom w:val="0"/>
      <w:divBdr>
        <w:top w:val="none" w:sz="0" w:space="0" w:color="auto"/>
        <w:left w:val="none" w:sz="0" w:space="0" w:color="auto"/>
        <w:bottom w:val="none" w:sz="0" w:space="0" w:color="auto"/>
        <w:right w:val="none" w:sz="0" w:space="0" w:color="auto"/>
      </w:divBdr>
    </w:div>
    <w:div w:id="125436320">
      <w:bodyDiv w:val="1"/>
      <w:marLeft w:val="0"/>
      <w:marRight w:val="0"/>
      <w:marTop w:val="0"/>
      <w:marBottom w:val="0"/>
      <w:divBdr>
        <w:top w:val="none" w:sz="0" w:space="0" w:color="auto"/>
        <w:left w:val="none" w:sz="0" w:space="0" w:color="auto"/>
        <w:bottom w:val="none" w:sz="0" w:space="0" w:color="auto"/>
        <w:right w:val="none" w:sz="0" w:space="0" w:color="auto"/>
      </w:divBdr>
    </w:div>
    <w:div w:id="251478415">
      <w:bodyDiv w:val="1"/>
      <w:marLeft w:val="0"/>
      <w:marRight w:val="0"/>
      <w:marTop w:val="0"/>
      <w:marBottom w:val="0"/>
      <w:divBdr>
        <w:top w:val="none" w:sz="0" w:space="0" w:color="auto"/>
        <w:left w:val="none" w:sz="0" w:space="0" w:color="auto"/>
        <w:bottom w:val="none" w:sz="0" w:space="0" w:color="auto"/>
        <w:right w:val="none" w:sz="0" w:space="0" w:color="auto"/>
      </w:divBdr>
    </w:div>
    <w:div w:id="266893133">
      <w:bodyDiv w:val="1"/>
      <w:marLeft w:val="0"/>
      <w:marRight w:val="0"/>
      <w:marTop w:val="0"/>
      <w:marBottom w:val="0"/>
      <w:divBdr>
        <w:top w:val="none" w:sz="0" w:space="0" w:color="auto"/>
        <w:left w:val="none" w:sz="0" w:space="0" w:color="auto"/>
        <w:bottom w:val="none" w:sz="0" w:space="0" w:color="auto"/>
        <w:right w:val="none" w:sz="0" w:space="0" w:color="auto"/>
      </w:divBdr>
    </w:div>
    <w:div w:id="307832298">
      <w:bodyDiv w:val="1"/>
      <w:marLeft w:val="0"/>
      <w:marRight w:val="0"/>
      <w:marTop w:val="0"/>
      <w:marBottom w:val="0"/>
      <w:divBdr>
        <w:top w:val="none" w:sz="0" w:space="0" w:color="auto"/>
        <w:left w:val="none" w:sz="0" w:space="0" w:color="auto"/>
        <w:bottom w:val="none" w:sz="0" w:space="0" w:color="auto"/>
        <w:right w:val="none" w:sz="0" w:space="0" w:color="auto"/>
      </w:divBdr>
    </w:div>
    <w:div w:id="323361275">
      <w:bodyDiv w:val="1"/>
      <w:marLeft w:val="0"/>
      <w:marRight w:val="0"/>
      <w:marTop w:val="0"/>
      <w:marBottom w:val="0"/>
      <w:divBdr>
        <w:top w:val="none" w:sz="0" w:space="0" w:color="auto"/>
        <w:left w:val="none" w:sz="0" w:space="0" w:color="auto"/>
        <w:bottom w:val="none" w:sz="0" w:space="0" w:color="auto"/>
        <w:right w:val="none" w:sz="0" w:space="0" w:color="auto"/>
      </w:divBdr>
      <w:divsChild>
        <w:div w:id="253049911">
          <w:marLeft w:val="0"/>
          <w:marRight w:val="0"/>
          <w:marTop w:val="0"/>
          <w:marBottom w:val="0"/>
          <w:divBdr>
            <w:top w:val="none" w:sz="0" w:space="0" w:color="auto"/>
            <w:left w:val="none" w:sz="0" w:space="0" w:color="auto"/>
            <w:bottom w:val="none" w:sz="0" w:space="0" w:color="auto"/>
            <w:right w:val="none" w:sz="0" w:space="0" w:color="auto"/>
          </w:divBdr>
        </w:div>
        <w:div w:id="614093963">
          <w:marLeft w:val="0"/>
          <w:marRight w:val="0"/>
          <w:marTop w:val="0"/>
          <w:marBottom w:val="0"/>
          <w:divBdr>
            <w:top w:val="none" w:sz="0" w:space="0" w:color="auto"/>
            <w:left w:val="none" w:sz="0" w:space="0" w:color="auto"/>
            <w:bottom w:val="none" w:sz="0" w:space="0" w:color="auto"/>
            <w:right w:val="none" w:sz="0" w:space="0" w:color="auto"/>
          </w:divBdr>
        </w:div>
        <w:div w:id="1895312411">
          <w:marLeft w:val="0"/>
          <w:marRight w:val="0"/>
          <w:marTop w:val="0"/>
          <w:marBottom w:val="0"/>
          <w:divBdr>
            <w:top w:val="none" w:sz="0" w:space="0" w:color="auto"/>
            <w:left w:val="none" w:sz="0" w:space="0" w:color="auto"/>
            <w:bottom w:val="none" w:sz="0" w:space="0" w:color="auto"/>
            <w:right w:val="none" w:sz="0" w:space="0" w:color="auto"/>
          </w:divBdr>
        </w:div>
        <w:div w:id="775949717">
          <w:marLeft w:val="0"/>
          <w:marRight w:val="0"/>
          <w:marTop w:val="0"/>
          <w:marBottom w:val="0"/>
          <w:divBdr>
            <w:top w:val="none" w:sz="0" w:space="0" w:color="auto"/>
            <w:left w:val="none" w:sz="0" w:space="0" w:color="auto"/>
            <w:bottom w:val="none" w:sz="0" w:space="0" w:color="auto"/>
            <w:right w:val="none" w:sz="0" w:space="0" w:color="auto"/>
          </w:divBdr>
        </w:div>
        <w:div w:id="309333266">
          <w:marLeft w:val="0"/>
          <w:marRight w:val="0"/>
          <w:marTop w:val="0"/>
          <w:marBottom w:val="0"/>
          <w:divBdr>
            <w:top w:val="none" w:sz="0" w:space="0" w:color="auto"/>
            <w:left w:val="none" w:sz="0" w:space="0" w:color="auto"/>
            <w:bottom w:val="none" w:sz="0" w:space="0" w:color="auto"/>
            <w:right w:val="none" w:sz="0" w:space="0" w:color="auto"/>
          </w:divBdr>
        </w:div>
        <w:div w:id="1835296405">
          <w:marLeft w:val="0"/>
          <w:marRight w:val="0"/>
          <w:marTop w:val="0"/>
          <w:marBottom w:val="0"/>
          <w:divBdr>
            <w:top w:val="none" w:sz="0" w:space="0" w:color="auto"/>
            <w:left w:val="none" w:sz="0" w:space="0" w:color="auto"/>
            <w:bottom w:val="none" w:sz="0" w:space="0" w:color="auto"/>
            <w:right w:val="none" w:sz="0" w:space="0" w:color="auto"/>
          </w:divBdr>
        </w:div>
        <w:div w:id="319501628">
          <w:marLeft w:val="0"/>
          <w:marRight w:val="0"/>
          <w:marTop w:val="0"/>
          <w:marBottom w:val="0"/>
          <w:divBdr>
            <w:top w:val="none" w:sz="0" w:space="0" w:color="auto"/>
            <w:left w:val="none" w:sz="0" w:space="0" w:color="auto"/>
            <w:bottom w:val="none" w:sz="0" w:space="0" w:color="auto"/>
            <w:right w:val="none" w:sz="0" w:space="0" w:color="auto"/>
          </w:divBdr>
        </w:div>
        <w:div w:id="1586961897">
          <w:marLeft w:val="0"/>
          <w:marRight w:val="0"/>
          <w:marTop w:val="0"/>
          <w:marBottom w:val="0"/>
          <w:divBdr>
            <w:top w:val="none" w:sz="0" w:space="0" w:color="auto"/>
            <w:left w:val="none" w:sz="0" w:space="0" w:color="auto"/>
            <w:bottom w:val="none" w:sz="0" w:space="0" w:color="auto"/>
            <w:right w:val="none" w:sz="0" w:space="0" w:color="auto"/>
          </w:divBdr>
        </w:div>
        <w:div w:id="121003202">
          <w:marLeft w:val="0"/>
          <w:marRight w:val="0"/>
          <w:marTop w:val="0"/>
          <w:marBottom w:val="0"/>
          <w:divBdr>
            <w:top w:val="none" w:sz="0" w:space="0" w:color="auto"/>
            <w:left w:val="none" w:sz="0" w:space="0" w:color="auto"/>
            <w:bottom w:val="none" w:sz="0" w:space="0" w:color="auto"/>
            <w:right w:val="none" w:sz="0" w:space="0" w:color="auto"/>
          </w:divBdr>
        </w:div>
        <w:div w:id="570579732">
          <w:marLeft w:val="0"/>
          <w:marRight w:val="0"/>
          <w:marTop w:val="0"/>
          <w:marBottom w:val="0"/>
          <w:divBdr>
            <w:top w:val="none" w:sz="0" w:space="0" w:color="auto"/>
            <w:left w:val="none" w:sz="0" w:space="0" w:color="auto"/>
            <w:bottom w:val="none" w:sz="0" w:space="0" w:color="auto"/>
            <w:right w:val="none" w:sz="0" w:space="0" w:color="auto"/>
          </w:divBdr>
        </w:div>
        <w:div w:id="750272383">
          <w:marLeft w:val="0"/>
          <w:marRight w:val="0"/>
          <w:marTop w:val="0"/>
          <w:marBottom w:val="0"/>
          <w:divBdr>
            <w:top w:val="none" w:sz="0" w:space="0" w:color="auto"/>
            <w:left w:val="none" w:sz="0" w:space="0" w:color="auto"/>
            <w:bottom w:val="none" w:sz="0" w:space="0" w:color="auto"/>
            <w:right w:val="none" w:sz="0" w:space="0" w:color="auto"/>
          </w:divBdr>
        </w:div>
        <w:div w:id="2121948265">
          <w:marLeft w:val="0"/>
          <w:marRight w:val="0"/>
          <w:marTop w:val="0"/>
          <w:marBottom w:val="0"/>
          <w:divBdr>
            <w:top w:val="none" w:sz="0" w:space="0" w:color="auto"/>
            <w:left w:val="none" w:sz="0" w:space="0" w:color="auto"/>
            <w:bottom w:val="none" w:sz="0" w:space="0" w:color="auto"/>
            <w:right w:val="none" w:sz="0" w:space="0" w:color="auto"/>
          </w:divBdr>
        </w:div>
        <w:div w:id="1565723676">
          <w:marLeft w:val="0"/>
          <w:marRight w:val="0"/>
          <w:marTop w:val="0"/>
          <w:marBottom w:val="0"/>
          <w:divBdr>
            <w:top w:val="none" w:sz="0" w:space="0" w:color="auto"/>
            <w:left w:val="none" w:sz="0" w:space="0" w:color="auto"/>
            <w:bottom w:val="none" w:sz="0" w:space="0" w:color="auto"/>
            <w:right w:val="none" w:sz="0" w:space="0" w:color="auto"/>
          </w:divBdr>
        </w:div>
        <w:div w:id="636839706">
          <w:marLeft w:val="0"/>
          <w:marRight w:val="0"/>
          <w:marTop w:val="0"/>
          <w:marBottom w:val="0"/>
          <w:divBdr>
            <w:top w:val="none" w:sz="0" w:space="0" w:color="auto"/>
            <w:left w:val="none" w:sz="0" w:space="0" w:color="auto"/>
            <w:bottom w:val="none" w:sz="0" w:space="0" w:color="auto"/>
            <w:right w:val="none" w:sz="0" w:space="0" w:color="auto"/>
          </w:divBdr>
        </w:div>
        <w:div w:id="89201811">
          <w:marLeft w:val="0"/>
          <w:marRight w:val="0"/>
          <w:marTop w:val="0"/>
          <w:marBottom w:val="0"/>
          <w:divBdr>
            <w:top w:val="none" w:sz="0" w:space="0" w:color="auto"/>
            <w:left w:val="none" w:sz="0" w:space="0" w:color="auto"/>
            <w:bottom w:val="none" w:sz="0" w:space="0" w:color="auto"/>
            <w:right w:val="none" w:sz="0" w:space="0" w:color="auto"/>
          </w:divBdr>
        </w:div>
        <w:div w:id="1119643600">
          <w:marLeft w:val="0"/>
          <w:marRight w:val="0"/>
          <w:marTop w:val="0"/>
          <w:marBottom w:val="0"/>
          <w:divBdr>
            <w:top w:val="none" w:sz="0" w:space="0" w:color="auto"/>
            <w:left w:val="none" w:sz="0" w:space="0" w:color="auto"/>
            <w:bottom w:val="none" w:sz="0" w:space="0" w:color="auto"/>
            <w:right w:val="none" w:sz="0" w:space="0" w:color="auto"/>
          </w:divBdr>
        </w:div>
        <w:div w:id="908425857">
          <w:marLeft w:val="0"/>
          <w:marRight w:val="0"/>
          <w:marTop w:val="0"/>
          <w:marBottom w:val="0"/>
          <w:divBdr>
            <w:top w:val="none" w:sz="0" w:space="0" w:color="auto"/>
            <w:left w:val="none" w:sz="0" w:space="0" w:color="auto"/>
            <w:bottom w:val="none" w:sz="0" w:space="0" w:color="auto"/>
            <w:right w:val="none" w:sz="0" w:space="0" w:color="auto"/>
          </w:divBdr>
        </w:div>
        <w:div w:id="1124035677">
          <w:marLeft w:val="0"/>
          <w:marRight w:val="0"/>
          <w:marTop w:val="0"/>
          <w:marBottom w:val="0"/>
          <w:divBdr>
            <w:top w:val="none" w:sz="0" w:space="0" w:color="auto"/>
            <w:left w:val="none" w:sz="0" w:space="0" w:color="auto"/>
            <w:bottom w:val="none" w:sz="0" w:space="0" w:color="auto"/>
            <w:right w:val="none" w:sz="0" w:space="0" w:color="auto"/>
          </w:divBdr>
        </w:div>
        <w:div w:id="1698238981">
          <w:marLeft w:val="0"/>
          <w:marRight w:val="0"/>
          <w:marTop w:val="0"/>
          <w:marBottom w:val="0"/>
          <w:divBdr>
            <w:top w:val="none" w:sz="0" w:space="0" w:color="auto"/>
            <w:left w:val="none" w:sz="0" w:space="0" w:color="auto"/>
            <w:bottom w:val="none" w:sz="0" w:space="0" w:color="auto"/>
            <w:right w:val="none" w:sz="0" w:space="0" w:color="auto"/>
          </w:divBdr>
        </w:div>
        <w:div w:id="1244410210">
          <w:marLeft w:val="0"/>
          <w:marRight w:val="0"/>
          <w:marTop w:val="0"/>
          <w:marBottom w:val="0"/>
          <w:divBdr>
            <w:top w:val="none" w:sz="0" w:space="0" w:color="auto"/>
            <w:left w:val="none" w:sz="0" w:space="0" w:color="auto"/>
            <w:bottom w:val="none" w:sz="0" w:space="0" w:color="auto"/>
            <w:right w:val="none" w:sz="0" w:space="0" w:color="auto"/>
          </w:divBdr>
        </w:div>
        <w:div w:id="20017027">
          <w:marLeft w:val="0"/>
          <w:marRight w:val="0"/>
          <w:marTop w:val="0"/>
          <w:marBottom w:val="0"/>
          <w:divBdr>
            <w:top w:val="none" w:sz="0" w:space="0" w:color="auto"/>
            <w:left w:val="none" w:sz="0" w:space="0" w:color="auto"/>
            <w:bottom w:val="none" w:sz="0" w:space="0" w:color="auto"/>
            <w:right w:val="none" w:sz="0" w:space="0" w:color="auto"/>
          </w:divBdr>
        </w:div>
        <w:div w:id="285894807">
          <w:marLeft w:val="0"/>
          <w:marRight w:val="0"/>
          <w:marTop w:val="0"/>
          <w:marBottom w:val="0"/>
          <w:divBdr>
            <w:top w:val="none" w:sz="0" w:space="0" w:color="auto"/>
            <w:left w:val="none" w:sz="0" w:space="0" w:color="auto"/>
            <w:bottom w:val="none" w:sz="0" w:space="0" w:color="auto"/>
            <w:right w:val="none" w:sz="0" w:space="0" w:color="auto"/>
          </w:divBdr>
        </w:div>
        <w:div w:id="320433420">
          <w:marLeft w:val="0"/>
          <w:marRight w:val="0"/>
          <w:marTop w:val="0"/>
          <w:marBottom w:val="0"/>
          <w:divBdr>
            <w:top w:val="none" w:sz="0" w:space="0" w:color="auto"/>
            <w:left w:val="none" w:sz="0" w:space="0" w:color="auto"/>
            <w:bottom w:val="none" w:sz="0" w:space="0" w:color="auto"/>
            <w:right w:val="none" w:sz="0" w:space="0" w:color="auto"/>
          </w:divBdr>
        </w:div>
        <w:div w:id="2068265168">
          <w:marLeft w:val="0"/>
          <w:marRight w:val="0"/>
          <w:marTop w:val="0"/>
          <w:marBottom w:val="0"/>
          <w:divBdr>
            <w:top w:val="none" w:sz="0" w:space="0" w:color="auto"/>
            <w:left w:val="none" w:sz="0" w:space="0" w:color="auto"/>
            <w:bottom w:val="none" w:sz="0" w:space="0" w:color="auto"/>
            <w:right w:val="none" w:sz="0" w:space="0" w:color="auto"/>
          </w:divBdr>
        </w:div>
        <w:div w:id="238712615">
          <w:marLeft w:val="0"/>
          <w:marRight w:val="0"/>
          <w:marTop w:val="0"/>
          <w:marBottom w:val="0"/>
          <w:divBdr>
            <w:top w:val="none" w:sz="0" w:space="0" w:color="auto"/>
            <w:left w:val="none" w:sz="0" w:space="0" w:color="auto"/>
            <w:bottom w:val="none" w:sz="0" w:space="0" w:color="auto"/>
            <w:right w:val="none" w:sz="0" w:space="0" w:color="auto"/>
          </w:divBdr>
        </w:div>
        <w:div w:id="915018127">
          <w:marLeft w:val="0"/>
          <w:marRight w:val="0"/>
          <w:marTop w:val="0"/>
          <w:marBottom w:val="0"/>
          <w:divBdr>
            <w:top w:val="none" w:sz="0" w:space="0" w:color="auto"/>
            <w:left w:val="none" w:sz="0" w:space="0" w:color="auto"/>
            <w:bottom w:val="none" w:sz="0" w:space="0" w:color="auto"/>
            <w:right w:val="none" w:sz="0" w:space="0" w:color="auto"/>
          </w:divBdr>
        </w:div>
        <w:div w:id="961692840">
          <w:marLeft w:val="0"/>
          <w:marRight w:val="0"/>
          <w:marTop w:val="0"/>
          <w:marBottom w:val="0"/>
          <w:divBdr>
            <w:top w:val="none" w:sz="0" w:space="0" w:color="auto"/>
            <w:left w:val="none" w:sz="0" w:space="0" w:color="auto"/>
            <w:bottom w:val="none" w:sz="0" w:space="0" w:color="auto"/>
            <w:right w:val="none" w:sz="0" w:space="0" w:color="auto"/>
          </w:divBdr>
        </w:div>
        <w:div w:id="233853426">
          <w:marLeft w:val="0"/>
          <w:marRight w:val="0"/>
          <w:marTop w:val="0"/>
          <w:marBottom w:val="0"/>
          <w:divBdr>
            <w:top w:val="none" w:sz="0" w:space="0" w:color="auto"/>
            <w:left w:val="none" w:sz="0" w:space="0" w:color="auto"/>
            <w:bottom w:val="none" w:sz="0" w:space="0" w:color="auto"/>
            <w:right w:val="none" w:sz="0" w:space="0" w:color="auto"/>
          </w:divBdr>
        </w:div>
        <w:div w:id="1539273819">
          <w:marLeft w:val="0"/>
          <w:marRight w:val="0"/>
          <w:marTop w:val="0"/>
          <w:marBottom w:val="0"/>
          <w:divBdr>
            <w:top w:val="none" w:sz="0" w:space="0" w:color="auto"/>
            <w:left w:val="none" w:sz="0" w:space="0" w:color="auto"/>
            <w:bottom w:val="none" w:sz="0" w:space="0" w:color="auto"/>
            <w:right w:val="none" w:sz="0" w:space="0" w:color="auto"/>
          </w:divBdr>
        </w:div>
        <w:div w:id="1669020628">
          <w:marLeft w:val="0"/>
          <w:marRight w:val="0"/>
          <w:marTop w:val="0"/>
          <w:marBottom w:val="0"/>
          <w:divBdr>
            <w:top w:val="none" w:sz="0" w:space="0" w:color="auto"/>
            <w:left w:val="none" w:sz="0" w:space="0" w:color="auto"/>
            <w:bottom w:val="none" w:sz="0" w:space="0" w:color="auto"/>
            <w:right w:val="none" w:sz="0" w:space="0" w:color="auto"/>
          </w:divBdr>
        </w:div>
        <w:div w:id="1490828651">
          <w:marLeft w:val="0"/>
          <w:marRight w:val="0"/>
          <w:marTop w:val="0"/>
          <w:marBottom w:val="0"/>
          <w:divBdr>
            <w:top w:val="none" w:sz="0" w:space="0" w:color="auto"/>
            <w:left w:val="none" w:sz="0" w:space="0" w:color="auto"/>
            <w:bottom w:val="none" w:sz="0" w:space="0" w:color="auto"/>
            <w:right w:val="none" w:sz="0" w:space="0" w:color="auto"/>
          </w:divBdr>
        </w:div>
        <w:div w:id="1224873087">
          <w:marLeft w:val="0"/>
          <w:marRight w:val="0"/>
          <w:marTop w:val="0"/>
          <w:marBottom w:val="0"/>
          <w:divBdr>
            <w:top w:val="none" w:sz="0" w:space="0" w:color="auto"/>
            <w:left w:val="none" w:sz="0" w:space="0" w:color="auto"/>
            <w:bottom w:val="none" w:sz="0" w:space="0" w:color="auto"/>
            <w:right w:val="none" w:sz="0" w:space="0" w:color="auto"/>
          </w:divBdr>
        </w:div>
        <w:div w:id="1504777479">
          <w:marLeft w:val="0"/>
          <w:marRight w:val="0"/>
          <w:marTop w:val="0"/>
          <w:marBottom w:val="0"/>
          <w:divBdr>
            <w:top w:val="none" w:sz="0" w:space="0" w:color="auto"/>
            <w:left w:val="none" w:sz="0" w:space="0" w:color="auto"/>
            <w:bottom w:val="none" w:sz="0" w:space="0" w:color="auto"/>
            <w:right w:val="none" w:sz="0" w:space="0" w:color="auto"/>
          </w:divBdr>
        </w:div>
        <w:div w:id="1006520298">
          <w:marLeft w:val="0"/>
          <w:marRight w:val="0"/>
          <w:marTop w:val="0"/>
          <w:marBottom w:val="0"/>
          <w:divBdr>
            <w:top w:val="none" w:sz="0" w:space="0" w:color="auto"/>
            <w:left w:val="none" w:sz="0" w:space="0" w:color="auto"/>
            <w:bottom w:val="none" w:sz="0" w:space="0" w:color="auto"/>
            <w:right w:val="none" w:sz="0" w:space="0" w:color="auto"/>
          </w:divBdr>
        </w:div>
        <w:div w:id="170222059">
          <w:marLeft w:val="0"/>
          <w:marRight w:val="0"/>
          <w:marTop w:val="0"/>
          <w:marBottom w:val="0"/>
          <w:divBdr>
            <w:top w:val="none" w:sz="0" w:space="0" w:color="auto"/>
            <w:left w:val="none" w:sz="0" w:space="0" w:color="auto"/>
            <w:bottom w:val="none" w:sz="0" w:space="0" w:color="auto"/>
            <w:right w:val="none" w:sz="0" w:space="0" w:color="auto"/>
          </w:divBdr>
        </w:div>
        <w:div w:id="182020797">
          <w:marLeft w:val="0"/>
          <w:marRight w:val="0"/>
          <w:marTop w:val="0"/>
          <w:marBottom w:val="0"/>
          <w:divBdr>
            <w:top w:val="none" w:sz="0" w:space="0" w:color="auto"/>
            <w:left w:val="none" w:sz="0" w:space="0" w:color="auto"/>
            <w:bottom w:val="none" w:sz="0" w:space="0" w:color="auto"/>
            <w:right w:val="none" w:sz="0" w:space="0" w:color="auto"/>
          </w:divBdr>
        </w:div>
        <w:div w:id="2060934118">
          <w:marLeft w:val="0"/>
          <w:marRight w:val="0"/>
          <w:marTop w:val="0"/>
          <w:marBottom w:val="0"/>
          <w:divBdr>
            <w:top w:val="none" w:sz="0" w:space="0" w:color="auto"/>
            <w:left w:val="none" w:sz="0" w:space="0" w:color="auto"/>
            <w:bottom w:val="none" w:sz="0" w:space="0" w:color="auto"/>
            <w:right w:val="none" w:sz="0" w:space="0" w:color="auto"/>
          </w:divBdr>
        </w:div>
        <w:div w:id="508643197">
          <w:marLeft w:val="0"/>
          <w:marRight w:val="0"/>
          <w:marTop w:val="0"/>
          <w:marBottom w:val="0"/>
          <w:divBdr>
            <w:top w:val="none" w:sz="0" w:space="0" w:color="auto"/>
            <w:left w:val="none" w:sz="0" w:space="0" w:color="auto"/>
            <w:bottom w:val="none" w:sz="0" w:space="0" w:color="auto"/>
            <w:right w:val="none" w:sz="0" w:space="0" w:color="auto"/>
          </w:divBdr>
        </w:div>
        <w:div w:id="610089993">
          <w:marLeft w:val="0"/>
          <w:marRight w:val="0"/>
          <w:marTop w:val="0"/>
          <w:marBottom w:val="0"/>
          <w:divBdr>
            <w:top w:val="none" w:sz="0" w:space="0" w:color="auto"/>
            <w:left w:val="none" w:sz="0" w:space="0" w:color="auto"/>
            <w:bottom w:val="none" w:sz="0" w:space="0" w:color="auto"/>
            <w:right w:val="none" w:sz="0" w:space="0" w:color="auto"/>
          </w:divBdr>
        </w:div>
        <w:div w:id="1326592228">
          <w:marLeft w:val="0"/>
          <w:marRight w:val="0"/>
          <w:marTop w:val="0"/>
          <w:marBottom w:val="0"/>
          <w:divBdr>
            <w:top w:val="none" w:sz="0" w:space="0" w:color="auto"/>
            <w:left w:val="none" w:sz="0" w:space="0" w:color="auto"/>
            <w:bottom w:val="none" w:sz="0" w:space="0" w:color="auto"/>
            <w:right w:val="none" w:sz="0" w:space="0" w:color="auto"/>
          </w:divBdr>
        </w:div>
        <w:div w:id="1117215653">
          <w:marLeft w:val="0"/>
          <w:marRight w:val="0"/>
          <w:marTop w:val="0"/>
          <w:marBottom w:val="0"/>
          <w:divBdr>
            <w:top w:val="none" w:sz="0" w:space="0" w:color="auto"/>
            <w:left w:val="none" w:sz="0" w:space="0" w:color="auto"/>
            <w:bottom w:val="none" w:sz="0" w:space="0" w:color="auto"/>
            <w:right w:val="none" w:sz="0" w:space="0" w:color="auto"/>
          </w:divBdr>
        </w:div>
        <w:div w:id="2016150569">
          <w:marLeft w:val="0"/>
          <w:marRight w:val="0"/>
          <w:marTop w:val="0"/>
          <w:marBottom w:val="0"/>
          <w:divBdr>
            <w:top w:val="none" w:sz="0" w:space="0" w:color="auto"/>
            <w:left w:val="none" w:sz="0" w:space="0" w:color="auto"/>
            <w:bottom w:val="none" w:sz="0" w:space="0" w:color="auto"/>
            <w:right w:val="none" w:sz="0" w:space="0" w:color="auto"/>
          </w:divBdr>
        </w:div>
        <w:div w:id="421679503">
          <w:marLeft w:val="0"/>
          <w:marRight w:val="0"/>
          <w:marTop w:val="0"/>
          <w:marBottom w:val="0"/>
          <w:divBdr>
            <w:top w:val="none" w:sz="0" w:space="0" w:color="auto"/>
            <w:left w:val="none" w:sz="0" w:space="0" w:color="auto"/>
            <w:bottom w:val="none" w:sz="0" w:space="0" w:color="auto"/>
            <w:right w:val="none" w:sz="0" w:space="0" w:color="auto"/>
          </w:divBdr>
        </w:div>
        <w:div w:id="1936397804">
          <w:marLeft w:val="0"/>
          <w:marRight w:val="0"/>
          <w:marTop w:val="0"/>
          <w:marBottom w:val="0"/>
          <w:divBdr>
            <w:top w:val="none" w:sz="0" w:space="0" w:color="auto"/>
            <w:left w:val="none" w:sz="0" w:space="0" w:color="auto"/>
            <w:bottom w:val="none" w:sz="0" w:space="0" w:color="auto"/>
            <w:right w:val="none" w:sz="0" w:space="0" w:color="auto"/>
          </w:divBdr>
        </w:div>
        <w:div w:id="311065534">
          <w:marLeft w:val="0"/>
          <w:marRight w:val="0"/>
          <w:marTop w:val="0"/>
          <w:marBottom w:val="0"/>
          <w:divBdr>
            <w:top w:val="none" w:sz="0" w:space="0" w:color="auto"/>
            <w:left w:val="none" w:sz="0" w:space="0" w:color="auto"/>
            <w:bottom w:val="none" w:sz="0" w:space="0" w:color="auto"/>
            <w:right w:val="none" w:sz="0" w:space="0" w:color="auto"/>
          </w:divBdr>
        </w:div>
        <w:div w:id="1453092221">
          <w:marLeft w:val="0"/>
          <w:marRight w:val="0"/>
          <w:marTop w:val="0"/>
          <w:marBottom w:val="0"/>
          <w:divBdr>
            <w:top w:val="none" w:sz="0" w:space="0" w:color="auto"/>
            <w:left w:val="none" w:sz="0" w:space="0" w:color="auto"/>
            <w:bottom w:val="none" w:sz="0" w:space="0" w:color="auto"/>
            <w:right w:val="none" w:sz="0" w:space="0" w:color="auto"/>
          </w:divBdr>
        </w:div>
        <w:div w:id="2083330850">
          <w:marLeft w:val="0"/>
          <w:marRight w:val="0"/>
          <w:marTop w:val="0"/>
          <w:marBottom w:val="0"/>
          <w:divBdr>
            <w:top w:val="none" w:sz="0" w:space="0" w:color="auto"/>
            <w:left w:val="none" w:sz="0" w:space="0" w:color="auto"/>
            <w:bottom w:val="none" w:sz="0" w:space="0" w:color="auto"/>
            <w:right w:val="none" w:sz="0" w:space="0" w:color="auto"/>
          </w:divBdr>
        </w:div>
        <w:div w:id="11692588">
          <w:marLeft w:val="0"/>
          <w:marRight w:val="0"/>
          <w:marTop w:val="0"/>
          <w:marBottom w:val="0"/>
          <w:divBdr>
            <w:top w:val="none" w:sz="0" w:space="0" w:color="auto"/>
            <w:left w:val="none" w:sz="0" w:space="0" w:color="auto"/>
            <w:bottom w:val="none" w:sz="0" w:space="0" w:color="auto"/>
            <w:right w:val="none" w:sz="0" w:space="0" w:color="auto"/>
          </w:divBdr>
        </w:div>
        <w:div w:id="1419060628">
          <w:marLeft w:val="0"/>
          <w:marRight w:val="0"/>
          <w:marTop w:val="0"/>
          <w:marBottom w:val="0"/>
          <w:divBdr>
            <w:top w:val="none" w:sz="0" w:space="0" w:color="auto"/>
            <w:left w:val="none" w:sz="0" w:space="0" w:color="auto"/>
            <w:bottom w:val="none" w:sz="0" w:space="0" w:color="auto"/>
            <w:right w:val="none" w:sz="0" w:space="0" w:color="auto"/>
          </w:divBdr>
        </w:div>
        <w:div w:id="649553421">
          <w:marLeft w:val="0"/>
          <w:marRight w:val="0"/>
          <w:marTop w:val="0"/>
          <w:marBottom w:val="0"/>
          <w:divBdr>
            <w:top w:val="none" w:sz="0" w:space="0" w:color="auto"/>
            <w:left w:val="none" w:sz="0" w:space="0" w:color="auto"/>
            <w:bottom w:val="none" w:sz="0" w:space="0" w:color="auto"/>
            <w:right w:val="none" w:sz="0" w:space="0" w:color="auto"/>
          </w:divBdr>
        </w:div>
        <w:div w:id="698706461">
          <w:marLeft w:val="0"/>
          <w:marRight w:val="0"/>
          <w:marTop w:val="0"/>
          <w:marBottom w:val="0"/>
          <w:divBdr>
            <w:top w:val="none" w:sz="0" w:space="0" w:color="auto"/>
            <w:left w:val="none" w:sz="0" w:space="0" w:color="auto"/>
            <w:bottom w:val="none" w:sz="0" w:space="0" w:color="auto"/>
            <w:right w:val="none" w:sz="0" w:space="0" w:color="auto"/>
          </w:divBdr>
        </w:div>
        <w:div w:id="187911210">
          <w:marLeft w:val="0"/>
          <w:marRight w:val="0"/>
          <w:marTop w:val="0"/>
          <w:marBottom w:val="0"/>
          <w:divBdr>
            <w:top w:val="none" w:sz="0" w:space="0" w:color="auto"/>
            <w:left w:val="none" w:sz="0" w:space="0" w:color="auto"/>
            <w:bottom w:val="none" w:sz="0" w:space="0" w:color="auto"/>
            <w:right w:val="none" w:sz="0" w:space="0" w:color="auto"/>
          </w:divBdr>
        </w:div>
        <w:div w:id="3021439">
          <w:marLeft w:val="0"/>
          <w:marRight w:val="0"/>
          <w:marTop w:val="0"/>
          <w:marBottom w:val="0"/>
          <w:divBdr>
            <w:top w:val="none" w:sz="0" w:space="0" w:color="auto"/>
            <w:left w:val="none" w:sz="0" w:space="0" w:color="auto"/>
            <w:bottom w:val="none" w:sz="0" w:space="0" w:color="auto"/>
            <w:right w:val="none" w:sz="0" w:space="0" w:color="auto"/>
          </w:divBdr>
        </w:div>
        <w:div w:id="164051109">
          <w:marLeft w:val="0"/>
          <w:marRight w:val="0"/>
          <w:marTop w:val="0"/>
          <w:marBottom w:val="0"/>
          <w:divBdr>
            <w:top w:val="none" w:sz="0" w:space="0" w:color="auto"/>
            <w:left w:val="none" w:sz="0" w:space="0" w:color="auto"/>
            <w:bottom w:val="none" w:sz="0" w:space="0" w:color="auto"/>
            <w:right w:val="none" w:sz="0" w:space="0" w:color="auto"/>
          </w:divBdr>
        </w:div>
        <w:div w:id="1007632591">
          <w:marLeft w:val="0"/>
          <w:marRight w:val="0"/>
          <w:marTop w:val="0"/>
          <w:marBottom w:val="0"/>
          <w:divBdr>
            <w:top w:val="none" w:sz="0" w:space="0" w:color="auto"/>
            <w:left w:val="none" w:sz="0" w:space="0" w:color="auto"/>
            <w:bottom w:val="none" w:sz="0" w:space="0" w:color="auto"/>
            <w:right w:val="none" w:sz="0" w:space="0" w:color="auto"/>
          </w:divBdr>
        </w:div>
        <w:div w:id="1323005216">
          <w:marLeft w:val="0"/>
          <w:marRight w:val="0"/>
          <w:marTop w:val="0"/>
          <w:marBottom w:val="0"/>
          <w:divBdr>
            <w:top w:val="none" w:sz="0" w:space="0" w:color="auto"/>
            <w:left w:val="none" w:sz="0" w:space="0" w:color="auto"/>
            <w:bottom w:val="none" w:sz="0" w:space="0" w:color="auto"/>
            <w:right w:val="none" w:sz="0" w:space="0" w:color="auto"/>
          </w:divBdr>
        </w:div>
        <w:div w:id="1946694791">
          <w:marLeft w:val="0"/>
          <w:marRight w:val="0"/>
          <w:marTop w:val="0"/>
          <w:marBottom w:val="0"/>
          <w:divBdr>
            <w:top w:val="none" w:sz="0" w:space="0" w:color="auto"/>
            <w:left w:val="none" w:sz="0" w:space="0" w:color="auto"/>
            <w:bottom w:val="none" w:sz="0" w:space="0" w:color="auto"/>
            <w:right w:val="none" w:sz="0" w:space="0" w:color="auto"/>
          </w:divBdr>
        </w:div>
        <w:div w:id="1083796345">
          <w:marLeft w:val="0"/>
          <w:marRight w:val="0"/>
          <w:marTop w:val="0"/>
          <w:marBottom w:val="0"/>
          <w:divBdr>
            <w:top w:val="none" w:sz="0" w:space="0" w:color="auto"/>
            <w:left w:val="none" w:sz="0" w:space="0" w:color="auto"/>
            <w:bottom w:val="none" w:sz="0" w:space="0" w:color="auto"/>
            <w:right w:val="none" w:sz="0" w:space="0" w:color="auto"/>
          </w:divBdr>
        </w:div>
        <w:div w:id="960963715">
          <w:marLeft w:val="0"/>
          <w:marRight w:val="0"/>
          <w:marTop w:val="0"/>
          <w:marBottom w:val="0"/>
          <w:divBdr>
            <w:top w:val="none" w:sz="0" w:space="0" w:color="auto"/>
            <w:left w:val="none" w:sz="0" w:space="0" w:color="auto"/>
            <w:bottom w:val="none" w:sz="0" w:space="0" w:color="auto"/>
            <w:right w:val="none" w:sz="0" w:space="0" w:color="auto"/>
          </w:divBdr>
        </w:div>
        <w:div w:id="1218132164">
          <w:marLeft w:val="0"/>
          <w:marRight w:val="0"/>
          <w:marTop w:val="0"/>
          <w:marBottom w:val="0"/>
          <w:divBdr>
            <w:top w:val="none" w:sz="0" w:space="0" w:color="auto"/>
            <w:left w:val="none" w:sz="0" w:space="0" w:color="auto"/>
            <w:bottom w:val="none" w:sz="0" w:space="0" w:color="auto"/>
            <w:right w:val="none" w:sz="0" w:space="0" w:color="auto"/>
          </w:divBdr>
        </w:div>
        <w:div w:id="1178883378">
          <w:marLeft w:val="0"/>
          <w:marRight w:val="0"/>
          <w:marTop w:val="0"/>
          <w:marBottom w:val="0"/>
          <w:divBdr>
            <w:top w:val="none" w:sz="0" w:space="0" w:color="auto"/>
            <w:left w:val="none" w:sz="0" w:space="0" w:color="auto"/>
            <w:bottom w:val="none" w:sz="0" w:space="0" w:color="auto"/>
            <w:right w:val="none" w:sz="0" w:space="0" w:color="auto"/>
          </w:divBdr>
        </w:div>
        <w:div w:id="278030457">
          <w:marLeft w:val="0"/>
          <w:marRight w:val="0"/>
          <w:marTop w:val="0"/>
          <w:marBottom w:val="0"/>
          <w:divBdr>
            <w:top w:val="none" w:sz="0" w:space="0" w:color="auto"/>
            <w:left w:val="none" w:sz="0" w:space="0" w:color="auto"/>
            <w:bottom w:val="none" w:sz="0" w:space="0" w:color="auto"/>
            <w:right w:val="none" w:sz="0" w:space="0" w:color="auto"/>
          </w:divBdr>
        </w:div>
        <w:div w:id="302588560">
          <w:marLeft w:val="0"/>
          <w:marRight w:val="0"/>
          <w:marTop w:val="0"/>
          <w:marBottom w:val="0"/>
          <w:divBdr>
            <w:top w:val="none" w:sz="0" w:space="0" w:color="auto"/>
            <w:left w:val="none" w:sz="0" w:space="0" w:color="auto"/>
            <w:bottom w:val="none" w:sz="0" w:space="0" w:color="auto"/>
            <w:right w:val="none" w:sz="0" w:space="0" w:color="auto"/>
          </w:divBdr>
        </w:div>
        <w:div w:id="1926724149">
          <w:marLeft w:val="0"/>
          <w:marRight w:val="0"/>
          <w:marTop w:val="0"/>
          <w:marBottom w:val="0"/>
          <w:divBdr>
            <w:top w:val="none" w:sz="0" w:space="0" w:color="auto"/>
            <w:left w:val="none" w:sz="0" w:space="0" w:color="auto"/>
            <w:bottom w:val="none" w:sz="0" w:space="0" w:color="auto"/>
            <w:right w:val="none" w:sz="0" w:space="0" w:color="auto"/>
          </w:divBdr>
        </w:div>
        <w:div w:id="1794590134">
          <w:marLeft w:val="0"/>
          <w:marRight w:val="0"/>
          <w:marTop w:val="0"/>
          <w:marBottom w:val="0"/>
          <w:divBdr>
            <w:top w:val="none" w:sz="0" w:space="0" w:color="auto"/>
            <w:left w:val="none" w:sz="0" w:space="0" w:color="auto"/>
            <w:bottom w:val="none" w:sz="0" w:space="0" w:color="auto"/>
            <w:right w:val="none" w:sz="0" w:space="0" w:color="auto"/>
          </w:divBdr>
        </w:div>
        <w:div w:id="1915895489">
          <w:marLeft w:val="0"/>
          <w:marRight w:val="0"/>
          <w:marTop w:val="0"/>
          <w:marBottom w:val="0"/>
          <w:divBdr>
            <w:top w:val="none" w:sz="0" w:space="0" w:color="auto"/>
            <w:left w:val="none" w:sz="0" w:space="0" w:color="auto"/>
            <w:bottom w:val="none" w:sz="0" w:space="0" w:color="auto"/>
            <w:right w:val="none" w:sz="0" w:space="0" w:color="auto"/>
          </w:divBdr>
        </w:div>
        <w:div w:id="125708624">
          <w:marLeft w:val="0"/>
          <w:marRight w:val="0"/>
          <w:marTop w:val="0"/>
          <w:marBottom w:val="0"/>
          <w:divBdr>
            <w:top w:val="none" w:sz="0" w:space="0" w:color="auto"/>
            <w:left w:val="none" w:sz="0" w:space="0" w:color="auto"/>
            <w:bottom w:val="none" w:sz="0" w:space="0" w:color="auto"/>
            <w:right w:val="none" w:sz="0" w:space="0" w:color="auto"/>
          </w:divBdr>
        </w:div>
        <w:div w:id="1939019734">
          <w:marLeft w:val="0"/>
          <w:marRight w:val="0"/>
          <w:marTop w:val="0"/>
          <w:marBottom w:val="0"/>
          <w:divBdr>
            <w:top w:val="none" w:sz="0" w:space="0" w:color="auto"/>
            <w:left w:val="none" w:sz="0" w:space="0" w:color="auto"/>
            <w:bottom w:val="none" w:sz="0" w:space="0" w:color="auto"/>
            <w:right w:val="none" w:sz="0" w:space="0" w:color="auto"/>
          </w:divBdr>
        </w:div>
        <w:div w:id="2057197642">
          <w:marLeft w:val="0"/>
          <w:marRight w:val="0"/>
          <w:marTop w:val="0"/>
          <w:marBottom w:val="0"/>
          <w:divBdr>
            <w:top w:val="none" w:sz="0" w:space="0" w:color="auto"/>
            <w:left w:val="none" w:sz="0" w:space="0" w:color="auto"/>
            <w:bottom w:val="none" w:sz="0" w:space="0" w:color="auto"/>
            <w:right w:val="none" w:sz="0" w:space="0" w:color="auto"/>
          </w:divBdr>
        </w:div>
        <w:div w:id="1097868581">
          <w:marLeft w:val="0"/>
          <w:marRight w:val="0"/>
          <w:marTop w:val="0"/>
          <w:marBottom w:val="0"/>
          <w:divBdr>
            <w:top w:val="none" w:sz="0" w:space="0" w:color="auto"/>
            <w:left w:val="none" w:sz="0" w:space="0" w:color="auto"/>
            <w:bottom w:val="none" w:sz="0" w:space="0" w:color="auto"/>
            <w:right w:val="none" w:sz="0" w:space="0" w:color="auto"/>
          </w:divBdr>
        </w:div>
        <w:div w:id="497774995">
          <w:marLeft w:val="0"/>
          <w:marRight w:val="0"/>
          <w:marTop w:val="0"/>
          <w:marBottom w:val="0"/>
          <w:divBdr>
            <w:top w:val="none" w:sz="0" w:space="0" w:color="auto"/>
            <w:left w:val="none" w:sz="0" w:space="0" w:color="auto"/>
            <w:bottom w:val="none" w:sz="0" w:space="0" w:color="auto"/>
            <w:right w:val="none" w:sz="0" w:space="0" w:color="auto"/>
          </w:divBdr>
        </w:div>
        <w:div w:id="809983270">
          <w:marLeft w:val="0"/>
          <w:marRight w:val="0"/>
          <w:marTop w:val="0"/>
          <w:marBottom w:val="0"/>
          <w:divBdr>
            <w:top w:val="none" w:sz="0" w:space="0" w:color="auto"/>
            <w:left w:val="none" w:sz="0" w:space="0" w:color="auto"/>
            <w:bottom w:val="none" w:sz="0" w:space="0" w:color="auto"/>
            <w:right w:val="none" w:sz="0" w:space="0" w:color="auto"/>
          </w:divBdr>
        </w:div>
        <w:div w:id="588582277">
          <w:marLeft w:val="0"/>
          <w:marRight w:val="0"/>
          <w:marTop w:val="0"/>
          <w:marBottom w:val="0"/>
          <w:divBdr>
            <w:top w:val="none" w:sz="0" w:space="0" w:color="auto"/>
            <w:left w:val="none" w:sz="0" w:space="0" w:color="auto"/>
            <w:bottom w:val="none" w:sz="0" w:space="0" w:color="auto"/>
            <w:right w:val="none" w:sz="0" w:space="0" w:color="auto"/>
          </w:divBdr>
        </w:div>
        <w:div w:id="814295759">
          <w:marLeft w:val="0"/>
          <w:marRight w:val="0"/>
          <w:marTop w:val="0"/>
          <w:marBottom w:val="0"/>
          <w:divBdr>
            <w:top w:val="none" w:sz="0" w:space="0" w:color="auto"/>
            <w:left w:val="none" w:sz="0" w:space="0" w:color="auto"/>
            <w:bottom w:val="none" w:sz="0" w:space="0" w:color="auto"/>
            <w:right w:val="none" w:sz="0" w:space="0" w:color="auto"/>
          </w:divBdr>
        </w:div>
        <w:div w:id="1376272005">
          <w:marLeft w:val="0"/>
          <w:marRight w:val="0"/>
          <w:marTop w:val="0"/>
          <w:marBottom w:val="0"/>
          <w:divBdr>
            <w:top w:val="none" w:sz="0" w:space="0" w:color="auto"/>
            <w:left w:val="none" w:sz="0" w:space="0" w:color="auto"/>
            <w:bottom w:val="none" w:sz="0" w:space="0" w:color="auto"/>
            <w:right w:val="none" w:sz="0" w:space="0" w:color="auto"/>
          </w:divBdr>
        </w:div>
        <w:div w:id="151916790">
          <w:marLeft w:val="0"/>
          <w:marRight w:val="0"/>
          <w:marTop w:val="0"/>
          <w:marBottom w:val="0"/>
          <w:divBdr>
            <w:top w:val="none" w:sz="0" w:space="0" w:color="auto"/>
            <w:left w:val="none" w:sz="0" w:space="0" w:color="auto"/>
            <w:bottom w:val="none" w:sz="0" w:space="0" w:color="auto"/>
            <w:right w:val="none" w:sz="0" w:space="0" w:color="auto"/>
          </w:divBdr>
        </w:div>
        <w:div w:id="1295019487">
          <w:marLeft w:val="0"/>
          <w:marRight w:val="0"/>
          <w:marTop w:val="0"/>
          <w:marBottom w:val="0"/>
          <w:divBdr>
            <w:top w:val="none" w:sz="0" w:space="0" w:color="auto"/>
            <w:left w:val="none" w:sz="0" w:space="0" w:color="auto"/>
            <w:bottom w:val="none" w:sz="0" w:space="0" w:color="auto"/>
            <w:right w:val="none" w:sz="0" w:space="0" w:color="auto"/>
          </w:divBdr>
        </w:div>
        <w:div w:id="830484778">
          <w:marLeft w:val="0"/>
          <w:marRight w:val="0"/>
          <w:marTop w:val="0"/>
          <w:marBottom w:val="0"/>
          <w:divBdr>
            <w:top w:val="none" w:sz="0" w:space="0" w:color="auto"/>
            <w:left w:val="none" w:sz="0" w:space="0" w:color="auto"/>
            <w:bottom w:val="none" w:sz="0" w:space="0" w:color="auto"/>
            <w:right w:val="none" w:sz="0" w:space="0" w:color="auto"/>
          </w:divBdr>
        </w:div>
        <w:div w:id="598609878">
          <w:marLeft w:val="0"/>
          <w:marRight w:val="0"/>
          <w:marTop w:val="0"/>
          <w:marBottom w:val="0"/>
          <w:divBdr>
            <w:top w:val="none" w:sz="0" w:space="0" w:color="auto"/>
            <w:left w:val="none" w:sz="0" w:space="0" w:color="auto"/>
            <w:bottom w:val="none" w:sz="0" w:space="0" w:color="auto"/>
            <w:right w:val="none" w:sz="0" w:space="0" w:color="auto"/>
          </w:divBdr>
        </w:div>
        <w:div w:id="552501230">
          <w:marLeft w:val="0"/>
          <w:marRight w:val="0"/>
          <w:marTop w:val="0"/>
          <w:marBottom w:val="0"/>
          <w:divBdr>
            <w:top w:val="none" w:sz="0" w:space="0" w:color="auto"/>
            <w:left w:val="none" w:sz="0" w:space="0" w:color="auto"/>
            <w:bottom w:val="none" w:sz="0" w:space="0" w:color="auto"/>
            <w:right w:val="none" w:sz="0" w:space="0" w:color="auto"/>
          </w:divBdr>
        </w:div>
        <w:div w:id="2097434306">
          <w:marLeft w:val="0"/>
          <w:marRight w:val="0"/>
          <w:marTop w:val="0"/>
          <w:marBottom w:val="0"/>
          <w:divBdr>
            <w:top w:val="none" w:sz="0" w:space="0" w:color="auto"/>
            <w:left w:val="none" w:sz="0" w:space="0" w:color="auto"/>
            <w:bottom w:val="none" w:sz="0" w:space="0" w:color="auto"/>
            <w:right w:val="none" w:sz="0" w:space="0" w:color="auto"/>
          </w:divBdr>
        </w:div>
        <w:div w:id="2060519683">
          <w:marLeft w:val="0"/>
          <w:marRight w:val="0"/>
          <w:marTop w:val="0"/>
          <w:marBottom w:val="0"/>
          <w:divBdr>
            <w:top w:val="none" w:sz="0" w:space="0" w:color="auto"/>
            <w:left w:val="none" w:sz="0" w:space="0" w:color="auto"/>
            <w:bottom w:val="none" w:sz="0" w:space="0" w:color="auto"/>
            <w:right w:val="none" w:sz="0" w:space="0" w:color="auto"/>
          </w:divBdr>
        </w:div>
        <w:div w:id="1234898746">
          <w:marLeft w:val="0"/>
          <w:marRight w:val="0"/>
          <w:marTop w:val="0"/>
          <w:marBottom w:val="0"/>
          <w:divBdr>
            <w:top w:val="none" w:sz="0" w:space="0" w:color="auto"/>
            <w:left w:val="none" w:sz="0" w:space="0" w:color="auto"/>
            <w:bottom w:val="none" w:sz="0" w:space="0" w:color="auto"/>
            <w:right w:val="none" w:sz="0" w:space="0" w:color="auto"/>
          </w:divBdr>
        </w:div>
        <w:div w:id="665744137">
          <w:marLeft w:val="0"/>
          <w:marRight w:val="0"/>
          <w:marTop w:val="0"/>
          <w:marBottom w:val="0"/>
          <w:divBdr>
            <w:top w:val="none" w:sz="0" w:space="0" w:color="auto"/>
            <w:left w:val="none" w:sz="0" w:space="0" w:color="auto"/>
            <w:bottom w:val="none" w:sz="0" w:space="0" w:color="auto"/>
            <w:right w:val="none" w:sz="0" w:space="0" w:color="auto"/>
          </w:divBdr>
        </w:div>
        <w:div w:id="931625226">
          <w:marLeft w:val="0"/>
          <w:marRight w:val="0"/>
          <w:marTop w:val="0"/>
          <w:marBottom w:val="0"/>
          <w:divBdr>
            <w:top w:val="none" w:sz="0" w:space="0" w:color="auto"/>
            <w:left w:val="none" w:sz="0" w:space="0" w:color="auto"/>
            <w:bottom w:val="none" w:sz="0" w:space="0" w:color="auto"/>
            <w:right w:val="none" w:sz="0" w:space="0" w:color="auto"/>
          </w:divBdr>
        </w:div>
        <w:div w:id="428745572">
          <w:marLeft w:val="0"/>
          <w:marRight w:val="0"/>
          <w:marTop w:val="0"/>
          <w:marBottom w:val="0"/>
          <w:divBdr>
            <w:top w:val="none" w:sz="0" w:space="0" w:color="auto"/>
            <w:left w:val="none" w:sz="0" w:space="0" w:color="auto"/>
            <w:bottom w:val="none" w:sz="0" w:space="0" w:color="auto"/>
            <w:right w:val="none" w:sz="0" w:space="0" w:color="auto"/>
          </w:divBdr>
        </w:div>
        <w:div w:id="1108888615">
          <w:marLeft w:val="0"/>
          <w:marRight w:val="0"/>
          <w:marTop w:val="0"/>
          <w:marBottom w:val="0"/>
          <w:divBdr>
            <w:top w:val="none" w:sz="0" w:space="0" w:color="auto"/>
            <w:left w:val="none" w:sz="0" w:space="0" w:color="auto"/>
            <w:bottom w:val="none" w:sz="0" w:space="0" w:color="auto"/>
            <w:right w:val="none" w:sz="0" w:space="0" w:color="auto"/>
          </w:divBdr>
        </w:div>
        <w:div w:id="14773829">
          <w:marLeft w:val="0"/>
          <w:marRight w:val="0"/>
          <w:marTop w:val="0"/>
          <w:marBottom w:val="0"/>
          <w:divBdr>
            <w:top w:val="none" w:sz="0" w:space="0" w:color="auto"/>
            <w:left w:val="none" w:sz="0" w:space="0" w:color="auto"/>
            <w:bottom w:val="none" w:sz="0" w:space="0" w:color="auto"/>
            <w:right w:val="none" w:sz="0" w:space="0" w:color="auto"/>
          </w:divBdr>
        </w:div>
        <w:div w:id="1991444653">
          <w:marLeft w:val="0"/>
          <w:marRight w:val="0"/>
          <w:marTop w:val="0"/>
          <w:marBottom w:val="0"/>
          <w:divBdr>
            <w:top w:val="none" w:sz="0" w:space="0" w:color="auto"/>
            <w:left w:val="none" w:sz="0" w:space="0" w:color="auto"/>
            <w:bottom w:val="none" w:sz="0" w:space="0" w:color="auto"/>
            <w:right w:val="none" w:sz="0" w:space="0" w:color="auto"/>
          </w:divBdr>
        </w:div>
        <w:div w:id="1501576072">
          <w:marLeft w:val="0"/>
          <w:marRight w:val="0"/>
          <w:marTop w:val="0"/>
          <w:marBottom w:val="0"/>
          <w:divBdr>
            <w:top w:val="none" w:sz="0" w:space="0" w:color="auto"/>
            <w:left w:val="none" w:sz="0" w:space="0" w:color="auto"/>
            <w:bottom w:val="none" w:sz="0" w:space="0" w:color="auto"/>
            <w:right w:val="none" w:sz="0" w:space="0" w:color="auto"/>
          </w:divBdr>
        </w:div>
        <w:div w:id="1909656434">
          <w:marLeft w:val="0"/>
          <w:marRight w:val="0"/>
          <w:marTop w:val="0"/>
          <w:marBottom w:val="0"/>
          <w:divBdr>
            <w:top w:val="none" w:sz="0" w:space="0" w:color="auto"/>
            <w:left w:val="none" w:sz="0" w:space="0" w:color="auto"/>
            <w:bottom w:val="none" w:sz="0" w:space="0" w:color="auto"/>
            <w:right w:val="none" w:sz="0" w:space="0" w:color="auto"/>
          </w:divBdr>
        </w:div>
        <w:div w:id="730468950">
          <w:marLeft w:val="0"/>
          <w:marRight w:val="0"/>
          <w:marTop w:val="0"/>
          <w:marBottom w:val="0"/>
          <w:divBdr>
            <w:top w:val="none" w:sz="0" w:space="0" w:color="auto"/>
            <w:left w:val="none" w:sz="0" w:space="0" w:color="auto"/>
            <w:bottom w:val="none" w:sz="0" w:space="0" w:color="auto"/>
            <w:right w:val="none" w:sz="0" w:space="0" w:color="auto"/>
          </w:divBdr>
        </w:div>
        <w:div w:id="37246954">
          <w:marLeft w:val="0"/>
          <w:marRight w:val="0"/>
          <w:marTop w:val="0"/>
          <w:marBottom w:val="0"/>
          <w:divBdr>
            <w:top w:val="none" w:sz="0" w:space="0" w:color="auto"/>
            <w:left w:val="none" w:sz="0" w:space="0" w:color="auto"/>
            <w:bottom w:val="none" w:sz="0" w:space="0" w:color="auto"/>
            <w:right w:val="none" w:sz="0" w:space="0" w:color="auto"/>
          </w:divBdr>
        </w:div>
        <w:div w:id="1457530582">
          <w:marLeft w:val="0"/>
          <w:marRight w:val="0"/>
          <w:marTop w:val="0"/>
          <w:marBottom w:val="0"/>
          <w:divBdr>
            <w:top w:val="none" w:sz="0" w:space="0" w:color="auto"/>
            <w:left w:val="none" w:sz="0" w:space="0" w:color="auto"/>
            <w:bottom w:val="none" w:sz="0" w:space="0" w:color="auto"/>
            <w:right w:val="none" w:sz="0" w:space="0" w:color="auto"/>
          </w:divBdr>
        </w:div>
        <w:div w:id="1693145451">
          <w:marLeft w:val="0"/>
          <w:marRight w:val="0"/>
          <w:marTop w:val="0"/>
          <w:marBottom w:val="0"/>
          <w:divBdr>
            <w:top w:val="none" w:sz="0" w:space="0" w:color="auto"/>
            <w:left w:val="none" w:sz="0" w:space="0" w:color="auto"/>
            <w:bottom w:val="none" w:sz="0" w:space="0" w:color="auto"/>
            <w:right w:val="none" w:sz="0" w:space="0" w:color="auto"/>
          </w:divBdr>
        </w:div>
        <w:div w:id="1878927942">
          <w:marLeft w:val="0"/>
          <w:marRight w:val="0"/>
          <w:marTop w:val="0"/>
          <w:marBottom w:val="0"/>
          <w:divBdr>
            <w:top w:val="none" w:sz="0" w:space="0" w:color="auto"/>
            <w:left w:val="none" w:sz="0" w:space="0" w:color="auto"/>
            <w:bottom w:val="none" w:sz="0" w:space="0" w:color="auto"/>
            <w:right w:val="none" w:sz="0" w:space="0" w:color="auto"/>
          </w:divBdr>
        </w:div>
        <w:div w:id="1444498774">
          <w:marLeft w:val="0"/>
          <w:marRight w:val="0"/>
          <w:marTop w:val="0"/>
          <w:marBottom w:val="0"/>
          <w:divBdr>
            <w:top w:val="none" w:sz="0" w:space="0" w:color="auto"/>
            <w:left w:val="none" w:sz="0" w:space="0" w:color="auto"/>
            <w:bottom w:val="none" w:sz="0" w:space="0" w:color="auto"/>
            <w:right w:val="none" w:sz="0" w:space="0" w:color="auto"/>
          </w:divBdr>
        </w:div>
        <w:div w:id="2024474551">
          <w:marLeft w:val="0"/>
          <w:marRight w:val="0"/>
          <w:marTop w:val="0"/>
          <w:marBottom w:val="0"/>
          <w:divBdr>
            <w:top w:val="none" w:sz="0" w:space="0" w:color="auto"/>
            <w:left w:val="none" w:sz="0" w:space="0" w:color="auto"/>
            <w:bottom w:val="none" w:sz="0" w:space="0" w:color="auto"/>
            <w:right w:val="none" w:sz="0" w:space="0" w:color="auto"/>
          </w:divBdr>
        </w:div>
        <w:div w:id="116916819">
          <w:marLeft w:val="0"/>
          <w:marRight w:val="0"/>
          <w:marTop w:val="0"/>
          <w:marBottom w:val="0"/>
          <w:divBdr>
            <w:top w:val="none" w:sz="0" w:space="0" w:color="auto"/>
            <w:left w:val="none" w:sz="0" w:space="0" w:color="auto"/>
            <w:bottom w:val="none" w:sz="0" w:space="0" w:color="auto"/>
            <w:right w:val="none" w:sz="0" w:space="0" w:color="auto"/>
          </w:divBdr>
        </w:div>
        <w:div w:id="759521795">
          <w:marLeft w:val="0"/>
          <w:marRight w:val="0"/>
          <w:marTop w:val="0"/>
          <w:marBottom w:val="0"/>
          <w:divBdr>
            <w:top w:val="none" w:sz="0" w:space="0" w:color="auto"/>
            <w:left w:val="none" w:sz="0" w:space="0" w:color="auto"/>
            <w:bottom w:val="none" w:sz="0" w:space="0" w:color="auto"/>
            <w:right w:val="none" w:sz="0" w:space="0" w:color="auto"/>
          </w:divBdr>
        </w:div>
        <w:div w:id="677386608">
          <w:marLeft w:val="0"/>
          <w:marRight w:val="0"/>
          <w:marTop w:val="0"/>
          <w:marBottom w:val="0"/>
          <w:divBdr>
            <w:top w:val="none" w:sz="0" w:space="0" w:color="auto"/>
            <w:left w:val="none" w:sz="0" w:space="0" w:color="auto"/>
            <w:bottom w:val="none" w:sz="0" w:space="0" w:color="auto"/>
            <w:right w:val="none" w:sz="0" w:space="0" w:color="auto"/>
          </w:divBdr>
        </w:div>
        <w:div w:id="1897084201">
          <w:marLeft w:val="0"/>
          <w:marRight w:val="0"/>
          <w:marTop w:val="0"/>
          <w:marBottom w:val="0"/>
          <w:divBdr>
            <w:top w:val="none" w:sz="0" w:space="0" w:color="auto"/>
            <w:left w:val="none" w:sz="0" w:space="0" w:color="auto"/>
            <w:bottom w:val="none" w:sz="0" w:space="0" w:color="auto"/>
            <w:right w:val="none" w:sz="0" w:space="0" w:color="auto"/>
          </w:divBdr>
        </w:div>
        <w:div w:id="42826401">
          <w:marLeft w:val="0"/>
          <w:marRight w:val="0"/>
          <w:marTop w:val="0"/>
          <w:marBottom w:val="0"/>
          <w:divBdr>
            <w:top w:val="none" w:sz="0" w:space="0" w:color="auto"/>
            <w:left w:val="none" w:sz="0" w:space="0" w:color="auto"/>
            <w:bottom w:val="none" w:sz="0" w:space="0" w:color="auto"/>
            <w:right w:val="none" w:sz="0" w:space="0" w:color="auto"/>
          </w:divBdr>
        </w:div>
        <w:div w:id="248274400">
          <w:marLeft w:val="0"/>
          <w:marRight w:val="0"/>
          <w:marTop w:val="0"/>
          <w:marBottom w:val="0"/>
          <w:divBdr>
            <w:top w:val="none" w:sz="0" w:space="0" w:color="auto"/>
            <w:left w:val="none" w:sz="0" w:space="0" w:color="auto"/>
            <w:bottom w:val="none" w:sz="0" w:space="0" w:color="auto"/>
            <w:right w:val="none" w:sz="0" w:space="0" w:color="auto"/>
          </w:divBdr>
        </w:div>
        <w:div w:id="131679696">
          <w:marLeft w:val="0"/>
          <w:marRight w:val="0"/>
          <w:marTop w:val="0"/>
          <w:marBottom w:val="0"/>
          <w:divBdr>
            <w:top w:val="none" w:sz="0" w:space="0" w:color="auto"/>
            <w:left w:val="none" w:sz="0" w:space="0" w:color="auto"/>
            <w:bottom w:val="none" w:sz="0" w:space="0" w:color="auto"/>
            <w:right w:val="none" w:sz="0" w:space="0" w:color="auto"/>
          </w:divBdr>
        </w:div>
        <w:div w:id="1619407918">
          <w:marLeft w:val="0"/>
          <w:marRight w:val="0"/>
          <w:marTop w:val="0"/>
          <w:marBottom w:val="0"/>
          <w:divBdr>
            <w:top w:val="none" w:sz="0" w:space="0" w:color="auto"/>
            <w:left w:val="none" w:sz="0" w:space="0" w:color="auto"/>
            <w:bottom w:val="none" w:sz="0" w:space="0" w:color="auto"/>
            <w:right w:val="none" w:sz="0" w:space="0" w:color="auto"/>
          </w:divBdr>
        </w:div>
        <w:div w:id="1900628023">
          <w:marLeft w:val="0"/>
          <w:marRight w:val="0"/>
          <w:marTop w:val="0"/>
          <w:marBottom w:val="0"/>
          <w:divBdr>
            <w:top w:val="none" w:sz="0" w:space="0" w:color="auto"/>
            <w:left w:val="none" w:sz="0" w:space="0" w:color="auto"/>
            <w:bottom w:val="none" w:sz="0" w:space="0" w:color="auto"/>
            <w:right w:val="none" w:sz="0" w:space="0" w:color="auto"/>
          </w:divBdr>
        </w:div>
        <w:div w:id="145052239">
          <w:marLeft w:val="0"/>
          <w:marRight w:val="0"/>
          <w:marTop w:val="0"/>
          <w:marBottom w:val="0"/>
          <w:divBdr>
            <w:top w:val="none" w:sz="0" w:space="0" w:color="auto"/>
            <w:left w:val="none" w:sz="0" w:space="0" w:color="auto"/>
            <w:bottom w:val="none" w:sz="0" w:space="0" w:color="auto"/>
            <w:right w:val="none" w:sz="0" w:space="0" w:color="auto"/>
          </w:divBdr>
        </w:div>
        <w:div w:id="1284850617">
          <w:marLeft w:val="0"/>
          <w:marRight w:val="0"/>
          <w:marTop w:val="0"/>
          <w:marBottom w:val="0"/>
          <w:divBdr>
            <w:top w:val="none" w:sz="0" w:space="0" w:color="auto"/>
            <w:left w:val="none" w:sz="0" w:space="0" w:color="auto"/>
            <w:bottom w:val="none" w:sz="0" w:space="0" w:color="auto"/>
            <w:right w:val="none" w:sz="0" w:space="0" w:color="auto"/>
          </w:divBdr>
        </w:div>
        <w:div w:id="889918930">
          <w:marLeft w:val="0"/>
          <w:marRight w:val="0"/>
          <w:marTop w:val="0"/>
          <w:marBottom w:val="0"/>
          <w:divBdr>
            <w:top w:val="none" w:sz="0" w:space="0" w:color="auto"/>
            <w:left w:val="none" w:sz="0" w:space="0" w:color="auto"/>
            <w:bottom w:val="none" w:sz="0" w:space="0" w:color="auto"/>
            <w:right w:val="none" w:sz="0" w:space="0" w:color="auto"/>
          </w:divBdr>
        </w:div>
        <w:div w:id="463040291">
          <w:marLeft w:val="0"/>
          <w:marRight w:val="0"/>
          <w:marTop w:val="0"/>
          <w:marBottom w:val="0"/>
          <w:divBdr>
            <w:top w:val="none" w:sz="0" w:space="0" w:color="auto"/>
            <w:left w:val="none" w:sz="0" w:space="0" w:color="auto"/>
            <w:bottom w:val="none" w:sz="0" w:space="0" w:color="auto"/>
            <w:right w:val="none" w:sz="0" w:space="0" w:color="auto"/>
          </w:divBdr>
        </w:div>
        <w:div w:id="757290386">
          <w:marLeft w:val="0"/>
          <w:marRight w:val="0"/>
          <w:marTop w:val="0"/>
          <w:marBottom w:val="0"/>
          <w:divBdr>
            <w:top w:val="none" w:sz="0" w:space="0" w:color="auto"/>
            <w:left w:val="none" w:sz="0" w:space="0" w:color="auto"/>
            <w:bottom w:val="none" w:sz="0" w:space="0" w:color="auto"/>
            <w:right w:val="none" w:sz="0" w:space="0" w:color="auto"/>
          </w:divBdr>
        </w:div>
        <w:div w:id="1450859654">
          <w:marLeft w:val="0"/>
          <w:marRight w:val="0"/>
          <w:marTop w:val="0"/>
          <w:marBottom w:val="0"/>
          <w:divBdr>
            <w:top w:val="none" w:sz="0" w:space="0" w:color="auto"/>
            <w:left w:val="none" w:sz="0" w:space="0" w:color="auto"/>
            <w:bottom w:val="none" w:sz="0" w:space="0" w:color="auto"/>
            <w:right w:val="none" w:sz="0" w:space="0" w:color="auto"/>
          </w:divBdr>
        </w:div>
        <w:div w:id="424425746">
          <w:marLeft w:val="0"/>
          <w:marRight w:val="0"/>
          <w:marTop w:val="0"/>
          <w:marBottom w:val="0"/>
          <w:divBdr>
            <w:top w:val="none" w:sz="0" w:space="0" w:color="auto"/>
            <w:left w:val="none" w:sz="0" w:space="0" w:color="auto"/>
            <w:bottom w:val="none" w:sz="0" w:space="0" w:color="auto"/>
            <w:right w:val="none" w:sz="0" w:space="0" w:color="auto"/>
          </w:divBdr>
        </w:div>
        <w:div w:id="2094205289">
          <w:marLeft w:val="0"/>
          <w:marRight w:val="0"/>
          <w:marTop w:val="0"/>
          <w:marBottom w:val="0"/>
          <w:divBdr>
            <w:top w:val="none" w:sz="0" w:space="0" w:color="auto"/>
            <w:left w:val="none" w:sz="0" w:space="0" w:color="auto"/>
            <w:bottom w:val="none" w:sz="0" w:space="0" w:color="auto"/>
            <w:right w:val="none" w:sz="0" w:space="0" w:color="auto"/>
          </w:divBdr>
        </w:div>
        <w:div w:id="158230215">
          <w:marLeft w:val="0"/>
          <w:marRight w:val="0"/>
          <w:marTop w:val="0"/>
          <w:marBottom w:val="0"/>
          <w:divBdr>
            <w:top w:val="none" w:sz="0" w:space="0" w:color="auto"/>
            <w:left w:val="none" w:sz="0" w:space="0" w:color="auto"/>
            <w:bottom w:val="none" w:sz="0" w:space="0" w:color="auto"/>
            <w:right w:val="none" w:sz="0" w:space="0" w:color="auto"/>
          </w:divBdr>
        </w:div>
        <w:div w:id="1947038683">
          <w:marLeft w:val="0"/>
          <w:marRight w:val="0"/>
          <w:marTop w:val="0"/>
          <w:marBottom w:val="0"/>
          <w:divBdr>
            <w:top w:val="none" w:sz="0" w:space="0" w:color="auto"/>
            <w:left w:val="none" w:sz="0" w:space="0" w:color="auto"/>
            <w:bottom w:val="none" w:sz="0" w:space="0" w:color="auto"/>
            <w:right w:val="none" w:sz="0" w:space="0" w:color="auto"/>
          </w:divBdr>
        </w:div>
        <w:div w:id="1395467036">
          <w:marLeft w:val="0"/>
          <w:marRight w:val="0"/>
          <w:marTop w:val="0"/>
          <w:marBottom w:val="0"/>
          <w:divBdr>
            <w:top w:val="none" w:sz="0" w:space="0" w:color="auto"/>
            <w:left w:val="none" w:sz="0" w:space="0" w:color="auto"/>
            <w:bottom w:val="none" w:sz="0" w:space="0" w:color="auto"/>
            <w:right w:val="none" w:sz="0" w:space="0" w:color="auto"/>
          </w:divBdr>
        </w:div>
        <w:div w:id="2078823192">
          <w:marLeft w:val="0"/>
          <w:marRight w:val="0"/>
          <w:marTop w:val="0"/>
          <w:marBottom w:val="0"/>
          <w:divBdr>
            <w:top w:val="none" w:sz="0" w:space="0" w:color="auto"/>
            <w:left w:val="none" w:sz="0" w:space="0" w:color="auto"/>
            <w:bottom w:val="none" w:sz="0" w:space="0" w:color="auto"/>
            <w:right w:val="none" w:sz="0" w:space="0" w:color="auto"/>
          </w:divBdr>
        </w:div>
        <w:div w:id="1386563231">
          <w:marLeft w:val="0"/>
          <w:marRight w:val="0"/>
          <w:marTop w:val="0"/>
          <w:marBottom w:val="0"/>
          <w:divBdr>
            <w:top w:val="none" w:sz="0" w:space="0" w:color="auto"/>
            <w:left w:val="none" w:sz="0" w:space="0" w:color="auto"/>
            <w:bottom w:val="none" w:sz="0" w:space="0" w:color="auto"/>
            <w:right w:val="none" w:sz="0" w:space="0" w:color="auto"/>
          </w:divBdr>
        </w:div>
        <w:div w:id="1653750961">
          <w:marLeft w:val="0"/>
          <w:marRight w:val="0"/>
          <w:marTop w:val="0"/>
          <w:marBottom w:val="0"/>
          <w:divBdr>
            <w:top w:val="none" w:sz="0" w:space="0" w:color="auto"/>
            <w:left w:val="none" w:sz="0" w:space="0" w:color="auto"/>
            <w:bottom w:val="none" w:sz="0" w:space="0" w:color="auto"/>
            <w:right w:val="none" w:sz="0" w:space="0" w:color="auto"/>
          </w:divBdr>
        </w:div>
        <w:div w:id="1679503191">
          <w:marLeft w:val="0"/>
          <w:marRight w:val="0"/>
          <w:marTop w:val="0"/>
          <w:marBottom w:val="0"/>
          <w:divBdr>
            <w:top w:val="none" w:sz="0" w:space="0" w:color="auto"/>
            <w:left w:val="none" w:sz="0" w:space="0" w:color="auto"/>
            <w:bottom w:val="none" w:sz="0" w:space="0" w:color="auto"/>
            <w:right w:val="none" w:sz="0" w:space="0" w:color="auto"/>
          </w:divBdr>
        </w:div>
        <w:div w:id="568619437">
          <w:marLeft w:val="0"/>
          <w:marRight w:val="0"/>
          <w:marTop w:val="0"/>
          <w:marBottom w:val="0"/>
          <w:divBdr>
            <w:top w:val="none" w:sz="0" w:space="0" w:color="auto"/>
            <w:left w:val="none" w:sz="0" w:space="0" w:color="auto"/>
            <w:bottom w:val="none" w:sz="0" w:space="0" w:color="auto"/>
            <w:right w:val="none" w:sz="0" w:space="0" w:color="auto"/>
          </w:divBdr>
        </w:div>
        <w:div w:id="513616313">
          <w:marLeft w:val="0"/>
          <w:marRight w:val="0"/>
          <w:marTop w:val="0"/>
          <w:marBottom w:val="0"/>
          <w:divBdr>
            <w:top w:val="none" w:sz="0" w:space="0" w:color="auto"/>
            <w:left w:val="none" w:sz="0" w:space="0" w:color="auto"/>
            <w:bottom w:val="none" w:sz="0" w:space="0" w:color="auto"/>
            <w:right w:val="none" w:sz="0" w:space="0" w:color="auto"/>
          </w:divBdr>
        </w:div>
        <w:div w:id="831531261">
          <w:marLeft w:val="0"/>
          <w:marRight w:val="0"/>
          <w:marTop w:val="0"/>
          <w:marBottom w:val="0"/>
          <w:divBdr>
            <w:top w:val="none" w:sz="0" w:space="0" w:color="auto"/>
            <w:left w:val="none" w:sz="0" w:space="0" w:color="auto"/>
            <w:bottom w:val="none" w:sz="0" w:space="0" w:color="auto"/>
            <w:right w:val="none" w:sz="0" w:space="0" w:color="auto"/>
          </w:divBdr>
        </w:div>
        <w:div w:id="340283408">
          <w:marLeft w:val="0"/>
          <w:marRight w:val="0"/>
          <w:marTop w:val="0"/>
          <w:marBottom w:val="0"/>
          <w:divBdr>
            <w:top w:val="none" w:sz="0" w:space="0" w:color="auto"/>
            <w:left w:val="none" w:sz="0" w:space="0" w:color="auto"/>
            <w:bottom w:val="none" w:sz="0" w:space="0" w:color="auto"/>
            <w:right w:val="none" w:sz="0" w:space="0" w:color="auto"/>
          </w:divBdr>
        </w:div>
        <w:div w:id="588271021">
          <w:marLeft w:val="0"/>
          <w:marRight w:val="0"/>
          <w:marTop w:val="0"/>
          <w:marBottom w:val="0"/>
          <w:divBdr>
            <w:top w:val="none" w:sz="0" w:space="0" w:color="auto"/>
            <w:left w:val="none" w:sz="0" w:space="0" w:color="auto"/>
            <w:bottom w:val="none" w:sz="0" w:space="0" w:color="auto"/>
            <w:right w:val="none" w:sz="0" w:space="0" w:color="auto"/>
          </w:divBdr>
        </w:div>
        <w:div w:id="75786723">
          <w:marLeft w:val="0"/>
          <w:marRight w:val="0"/>
          <w:marTop w:val="0"/>
          <w:marBottom w:val="0"/>
          <w:divBdr>
            <w:top w:val="none" w:sz="0" w:space="0" w:color="auto"/>
            <w:left w:val="none" w:sz="0" w:space="0" w:color="auto"/>
            <w:bottom w:val="none" w:sz="0" w:space="0" w:color="auto"/>
            <w:right w:val="none" w:sz="0" w:space="0" w:color="auto"/>
          </w:divBdr>
        </w:div>
        <w:div w:id="1224558546">
          <w:marLeft w:val="0"/>
          <w:marRight w:val="0"/>
          <w:marTop w:val="0"/>
          <w:marBottom w:val="0"/>
          <w:divBdr>
            <w:top w:val="none" w:sz="0" w:space="0" w:color="auto"/>
            <w:left w:val="none" w:sz="0" w:space="0" w:color="auto"/>
            <w:bottom w:val="none" w:sz="0" w:space="0" w:color="auto"/>
            <w:right w:val="none" w:sz="0" w:space="0" w:color="auto"/>
          </w:divBdr>
        </w:div>
        <w:div w:id="1914002383">
          <w:marLeft w:val="0"/>
          <w:marRight w:val="0"/>
          <w:marTop w:val="0"/>
          <w:marBottom w:val="0"/>
          <w:divBdr>
            <w:top w:val="none" w:sz="0" w:space="0" w:color="auto"/>
            <w:left w:val="none" w:sz="0" w:space="0" w:color="auto"/>
            <w:bottom w:val="none" w:sz="0" w:space="0" w:color="auto"/>
            <w:right w:val="none" w:sz="0" w:space="0" w:color="auto"/>
          </w:divBdr>
        </w:div>
        <w:div w:id="1016082912">
          <w:marLeft w:val="0"/>
          <w:marRight w:val="0"/>
          <w:marTop w:val="0"/>
          <w:marBottom w:val="0"/>
          <w:divBdr>
            <w:top w:val="none" w:sz="0" w:space="0" w:color="auto"/>
            <w:left w:val="none" w:sz="0" w:space="0" w:color="auto"/>
            <w:bottom w:val="none" w:sz="0" w:space="0" w:color="auto"/>
            <w:right w:val="none" w:sz="0" w:space="0" w:color="auto"/>
          </w:divBdr>
        </w:div>
        <w:div w:id="1855876312">
          <w:marLeft w:val="0"/>
          <w:marRight w:val="0"/>
          <w:marTop w:val="0"/>
          <w:marBottom w:val="0"/>
          <w:divBdr>
            <w:top w:val="none" w:sz="0" w:space="0" w:color="auto"/>
            <w:left w:val="none" w:sz="0" w:space="0" w:color="auto"/>
            <w:bottom w:val="none" w:sz="0" w:space="0" w:color="auto"/>
            <w:right w:val="none" w:sz="0" w:space="0" w:color="auto"/>
          </w:divBdr>
        </w:div>
        <w:div w:id="804280515">
          <w:marLeft w:val="0"/>
          <w:marRight w:val="0"/>
          <w:marTop w:val="0"/>
          <w:marBottom w:val="0"/>
          <w:divBdr>
            <w:top w:val="none" w:sz="0" w:space="0" w:color="auto"/>
            <w:left w:val="none" w:sz="0" w:space="0" w:color="auto"/>
            <w:bottom w:val="none" w:sz="0" w:space="0" w:color="auto"/>
            <w:right w:val="none" w:sz="0" w:space="0" w:color="auto"/>
          </w:divBdr>
        </w:div>
        <w:div w:id="1107459029">
          <w:marLeft w:val="0"/>
          <w:marRight w:val="0"/>
          <w:marTop w:val="0"/>
          <w:marBottom w:val="0"/>
          <w:divBdr>
            <w:top w:val="none" w:sz="0" w:space="0" w:color="auto"/>
            <w:left w:val="none" w:sz="0" w:space="0" w:color="auto"/>
            <w:bottom w:val="none" w:sz="0" w:space="0" w:color="auto"/>
            <w:right w:val="none" w:sz="0" w:space="0" w:color="auto"/>
          </w:divBdr>
        </w:div>
        <w:div w:id="1111166704">
          <w:marLeft w:val="0"/>
          <w:marRight w:val="0"/>
          <w:marTop w:val="0"/>
          <w:marBottom w:val="0"/>
          <w:divBdr>
            <w:top w:val="none" w:sz="0" w:space="0" w:color="auto"/>
            <w:left w:val="none" w:sz="0" w:space="0" w:color="auto"/>
            <w:bottom w:val="none" w:sz="0" w:space="0" w:color="auto"/>
            <w:right w:val="none" w:sz="0" w:space="0" w:color="auto"/>
          </w:divBdr>
        </w:div>
        <w:div w:id="579290821">
          <w:marLeft w:val="0"/>
          <w:marRight w:val="0"/>
          <w:marTop w:val="0"/>
          <w:marBottom w:val="0"/>
          <w:divBdr>
            <w:top w:val="none" w:sz="0" w:space="0" w:color="auto"/>
            <w:left w:val="none" w:sz="0" w:space="0" w:color="auto"/>
            <w:bottom w:val="none" w:sz="0" w:space="0" w:color="auto"/>
            <w:right w:val="none" w:sz="0" w:space="0" w:color="auto"/>
          </w:divBdr>
        </w:div>
        <w:div w:id="2516043">
          <w:marLeft w:val="0"/>
          <w:marRight w:val="0"/>
          <w:marTop w:val="0"/>
          <w:marBottom w:val="0"/>
          <w:divBdr>
            <w:top w:val="none" w:sz="0" w:space="0" w:color="auto"/>
            <w:left w:val="none" w:sz="0" w:space="0" w:color="auto"/>
            <w:bottom w:val="none" w:sz="0" w:space="0" w:color="auto"/>
            <w:right w:val="none" w:sz="0" w:space="0" w:color="auto"/>
          </w:divBdr>
        </w:div>
        <w:div w:id="756024399">
          <w:marLeft w:val="0"/>
          <w:marRight w:val="0"/>
          <w:marTop w:val="0"/>
          <w:marBottom w:val="0"/>
          <w:divBdr>
            <w:top w:val="none" w:sz="0" w:space="0" w:color="auto"/>
            <w:left w:val="none" w:sz="0" w:space="0" w:color="auto"/>
            <w:bottom w:val="none" w:sz="0" w:space="0" w:color="auto"/>
            <w:right w:val="none" w:sz="0" w:space="0" w:color="auto"/>
          </w:divBdr>
        </w:div>
        <w:div w:id="1442796918">
          <w:marLeft w:val="0"/>
          <w:marRight w:val="0"/>
          <w:marTop w:val="0"/>
          <w:marBottom w:val="0"/>
          <w:divBdr>
            <w:top w:val="none" w:sz="0" w:space="0" w:color="auto"/>
            <w:left w:val="none" w:sz="0" w:space="0" w:color="auto"/>
            <w:bottom w:val="none" w:sz="0" w:space="0" w:color="auto"/>
            <w:right w:val="none" w:sz="0" w:space="0" w:color="auto"/>
          </w:divBdr>
        </w:div>
        <w:div w:id="631523205">
          <w:marLeft w:val="0"/>
          <w:marRight w:val="0"/>
          <w:marTop w:val="0"/>
          <w:marBottom w:val="0"/>
          <w:divBdr>
            <w:top w:val="none" w:sz="0" w:space="0" w:color="auto"/>
            <w:left w:val="none" w:sz="0" w:space="0" w:color="auto"/>
            <w:bottom w:val="none" w:sz="0" w:space="0" w:color="auto"/>
            <w:right w:val="none" w:sz="0" w:space="0" w:color="auto"/>
          </w:divBdr>
        </w:div>
        <w:div w:id="1584561807">
          <w:marLeft w:val="0"/>
          <w:marRight w:val="0"/>
          <w:marTop w:val="0"/>
          <w:marBottom w:val="0"/>
          <w:divBdr>
            <w:top w:val="none" w:sz="0" w:space="0" w:color="auto"/>
            <w:left w:val="none" w:sz="0" w:space="0" w:color="auto"/>
            <w:bottom w:val="none" w:sz="0" w:space="0" w:color="auto"/>
            <w:right w:val="none" w:sz="0" w:space="0" w:color="auto"/>
          </w:divBdr>
        </w:div>
        <w:div w:id="1400057746">
          <w:marLeft w:val="0"/>
          <w:marRight w:val="0"/>
          <w:marTop w:val="0"/>
          <w:marBottom w:val="0"/>
          <w:divBdr>
            <w:top w:val="none" w:sz="0" w:space="0" w:color="auto"/>
            <w:left w:val="none" w:sz="0" w:space="0" w:color="auto"/>
            <w:bottom w:val="none" w:sz="0" w:space="0" w:color="auto"/>
            <w:right w:val="none" w:sz="0" w:space="0" w:color="auto"/>
          </w:divBdr>
        </w:div>
        <w:div w:id="2137944904">
          <w:marLeft w:val="0"/>
          <w:marRight w:val="0"/>
          <w:marTop w:val="0"/>
          <w:marBottom w:val="0"/>
          <w:divBdr>
            <w:top w:val="none" w:sz="0" w:space="0" w:color="auto"/>
            <w:left w:val="none" w:sz="0" w:space="0" w:color="auto"/>
            <w:bottom w:val="none" w:sz="0" w:space="0" w:color="auto"/>
            <w:right w:val="none" w:sz="0" w:space="0" w:color="auto"/>
          </w:divBdr>
        </w:div>
        <w:div w:id="855196960">
          <w:marLeft w:val="0"/>
          <w:marRight w:val="0"/>
          <w:marTop w:val="0"/>
          <w:marBottom w:val="0"/>
          <w:divBdr>
            <w:top w:val="none" w:sz="0" w:space="0" w:color="auto"/>
            <w:left w:val="none" w:sz="0" w:space="0" w:color="auto"/>
            <w:bottom w:val="none" w:sz="0" w:space="0" w:color="auto"/>
            <w:right w:val="none" w:sz="0" w:space="0" w:color="auto"/>
          </w:divBdr>
        </w:div>
        <w:div w:id="51395835">
          <w:marLeft w:val="0"/>
          <w:marRight w:val="0"/>
          <w:marTop w:val="0"/>
          <w:marBottom w:val="0"/>
          <w:divBdr>
            <w:top w:val="none" w:sz="0" w:space="0" w:color="auto"/>
            <w:left w:val="none" w:sz="0" w:space="0" w:color="auto"/>
            <w:bottom w:val="none" w:sz="0" w:space="0" w:color="auto"/>
            <w:right w:val="none" w:sz="0" w:space="0" w:color="auto"/>
          </w:divBdr>
        </w:div>
        <w:div w:id="97798495">
          <w:marLeft w:val="0"/>
          <w:marRight w:val="0"/>
          <w:marTop w:val="0"/>
          <w:marBottom w:val="0"/>
          <w:divBdr>
            <w:top w:val="none" w:sz="0" w:space="0" w:color="auto"/>
            <w:left w:val="none" w:sz="0" w:space="0" w:color="auto"/>
            <w:bottom w:val="none" w:sz="0" w:space="0" w:color="auto"/>
            <w:right w:val="none" w:sz="0" w:space="0" w:color="auto"/>
          </w:divBdr>
        </w:div>
        <w:div w:id="1892766713">
          <w:marLeft w:val="0"/>
          <w:marRight w:val="0"/>
          <w:marTop w:val="0"/>
          <w:marBottom w:val="0"/>
          <w:divBdr>
            <w:top w:val="none" w:sz="0" w:space="0" w:color="auto"/>
            <w:left w:val="none" w:sz="0" w:space="0" w:color="auto"/>
            <w:bottom w:val="none" w:sz="0" w:space="0" w:color="auto"/>
            <w:right w:val="none" w:sz="0" w:space="0" w:color="auto"/>
          </w:divBdr>
        </w:div>
        <w:div w:id="215817517">
          <w:marLeft w:val="0"/>
          <w:marRight w:val="0"/>
          <w:marTop w:val="0"/>
          <w:marBottom w:val="0"/>
          <w:divBdr>
            <w:top w:val="none" w:sz="0" w:space="0" w:color="auto"/>
            <w:left w:val="none" w:sz="0" w:space="0" w:color="auto"/>
            <w:bottom w:val="none" w:sz="0" w:space="0" w:color="auto"/>
            <w:right w:val="none" w:sz="0" w:space="0" w:color="auto"/>
          </w:divBdr>
        </w:div>
        <w:div w:id="1537155847">
          <w:marLeft w:val="0"/>
          <w:marRight w:val="0"/>
          <w:marTop w:val="0"/>
          <w:marBottom w:val="0"/>
          <w:divBdr>
            <w:top w:val="none" w:sz="0" w:space="0" w:color="auto"/>
            <w:left w:val="none" w:sz="0" w:space="0" w:color="auto"/>
            <w:bottom w:val="none" w:sz="0" w:space="0" w:color="auto"/>
            <w:right w:val="none" w:sz="0" w:space="0" w:color="auto"/>
          </w:divBdr>
        </w:div>
        <w:div w:id="1452092376">
          <w:marLeft w:val="0"/>
          <w:marRight w:val="0"/>
          <w:marTop w:val="0"/>
          <w:marBottom w:val="0"/>
          <w:divBdr>
            <w:top w:val="none" w:sz="0" w:space="0" w:color="auto"/>
            <w:left w:val="none" w:sz="0" w:space="0" w:color="auto"/>
            <w:bottom w:val="none" w:sz="0" w:space="0" w:color="auto"/>
            <w:right w:val="none" w:sz="0" w:space="0" w:color="auto"/>
          </w:divBdr>
        </w:div>
        <w:div w:id="544565739">
          <w:marLeft w:val="0"/>
          <w:marRight w:val="0"/>
          <w:marTop w:val="0"/>
          <w:marBottom w:val="0"/>
          <w:divBdr>
            <w:top w:val="none" w:sz="0" w:space="0" w:color="auto"/>
            <w:left w:val="none" w:sz="0" w:space="0" w:color="auto"/>
            <w:bottom w:val="none" w:sz="0" w:space="0" w:color="auto"/>
            <w:right w:val="none" w:sz="0" w:space="0" w:color="auto"/>
          </w:divBdr>
        </w:div>
        <w:div w:id="122770416">
          <w:marLeft w:val="0"/>
          <w:marRight w:val="0"/>
          <w:marTop w:val="0"/>
          <w:marBottom w:val="0"/>
          <w:divBdr>
            <w:top w:val="none" w:sz="0" w:space="0" w:color="auto"/>
            <w:left w:val="none" w:sz="0" w:space="0" w:color="auto"/>
            <w:bottom w:val="none" w:sz="0" w:space="0" w:color="auto"/>
            <w:right w:val="none" w:sz="0" w:space="0" w:color="auto"/>
          </w:divBdr>
        </w:div>
        <w:div w:id="1325284489">
          <w:marLeft w:val="0"/>
          <w:marRight w:val="0"/>
          <w:marTop w:val="0"/>
          <w:marBottom w:val="0"/>
          <w:divBdr>
            <w:top w:val="none" w:sz="0" w:space="0" w:color="auto"/>
            <w:left w:val="none" w:sz="0" w:space="0" w:color="auto"/>
            <w:bottom w:val="none" w:sz="0" w:space="0" w:color="auto"/>
            <w:right w:val="none" w:sz="0" w:space="0" w:color="auto"/>
          </w:divBdr>
        </w:div>
        <w:div w:id="1943492733">
          <w:marLeft w:val="0"/>
          <w:marRight w:val="0"/>
          <w:marTop w:val="0"/>
          <w:marBottom w:val="0"/>
          <w:divBdr>
            <w:top w:val="none" w:sz="0" w:space="0" w:color="auto"/>
            <w:left w:val="none" w:sz="0" w:space="0" w:color="auto"/>
            <w:bottom w:val="none" w:sz="0" w:space="0" w:color="auto"/>
            <w:right w:val="none" w:sz="0" w:space="0" w:color="auto"/>
          </w:divBdr>
        </w:div>
        <w:div w:id="1254894044">
          <w:marLeft w:val="0"/>
          <w:marRight w:val="0"/>
          <w:marTop w:val="0"/>
          <w:marBottom w:val="0"/>
          <w:divBdr>
            <w:top w:val="none" w:sz="0" w:space="0" w:color="auto"/>
            <w:left w:val="none" w:sz="0" w:space="0" w:color="auto"/>
            <w:bottom w:val="none" w:sz="0" w:space="0" w:color="auto"/>
            <w:right w:val="none" w:sz="0" w:space="0" w:color="auto"/>
          </w:divBdr>
        </w:div>
        <w:div w:id="1945308955">
          <w:marLeft w:val="0"/>
          <w:marRight w:val="0"/>
          <w:marTop w:val="0"/>
          <w:marBottom w:val="0"/>
          <w:divBdr>
            <w:top w:val="none" w:sz="0" w:space="0" w:color="auto"/>
            <w:left w:val="none" w:sz="0" w:space="0" w:color="auto"/>
            <w:bottom w:val="none" w:sz="0" w:space="0" w:color="auto"/>
            <w:right w:val="none" w:sz="0" w:space="0" w:color="auto"/>
          </w:divBdr>
        </w:div>
        <w:div w:id="198125588">
          <w:marLeft w:val="0"/>
          <w:marRight w:val="0"/>
          <w:marTop w:val="0"/>
          <w:marBottom w:val="0"/>
          <w:divBdr>
            <w:top w:val="none" w:sz="0" w:space="0" w:color="auto"/>
            <w:left w:val="none" w:sz="0" w:space="0" w:color="auto"/>
            <w:bottom w:val="none" w:sz="0" w:space="0" w:color="auto"/>
            <w:right w:val="none" w:sz="0" w:space="0" w:color="auto"/>
          </w:divBdr>
        </w:div>
        <w:div w:id="331690869">
          <w:marLeft w:val="0"/>
          <w:marRight w:val="0"/>
          <w:marTop w:val="0"/>
          <w:marBottom w:val="0"/>
          <w:divBdr>
            <w:top w:val="none" w:sz="0" w:space="0" w:color="auto"/>
            <w:left w:val="none" w:sz="0" w:space="0" w:color="auto"/>
            <w:bottom w:val="none" w:sz="0" w:space="0" w:color="auto"/>
            <w:right w:val="none" w:sz="0" w:space="0" w:color="auto"/>
          </w:divBdr>
        </w:div>
        <w:div w:id="712004035">
          <w:marLeft w:val="0"/>
          <w:marRight w:val="0"/>
          <w:marTop w:val="0"/>
          <w:marBottom w:val="0"/>
          <w:divBdr>
            <w:top w:val="none" w:sz="0" w:space="0" w:color="auto"/>
            <w:left w:val="none" w:sz="0" w:space="0" w:color="auto"/>
            <w:bottom w:val="none" w:sz="0" w:space="0" w:color="auto"/>
            <w:right w:val="none" w:sz="0" w:space="0" w:color="auto"/>
          </w:divBdr>
        </w:div>
        <w:div w:id="1032073060">
          <w:marLeft w:val="0"/>
          <w:marRight w:val="0"/>
          <w:marTop w:val="0"/>
          <w:marBottom w:val="0"/>
          <w:divBdr>
            <w:top w:val="none" w:sz="0" w:space="0" w:color="auto"/>
            <w:left w:val="none" w:sz="0" w:space="0" w:color="auto"/>
            <w:bottom w:val="none" w:sz="0" w:space="0" w:color="auto"/>
            <w:right w:val="none" w:sz="0" w:space="0" w:color="auto"/>
          </w:divBdr>
        </w:div>
        <w:div w:id="409038772">
          <w:marLeft w:val="0"/>
          <w:marRight w:val="0"/>
          <w:marTop w:val="0"/>
          <w:marBottom w:val="0"/>
          <w:divBdr>
            <w:top w:val="none" w:sz="0" w:space="0" w:color="auto"/>
            <w:left w:val="none" w:sz="0" w:space="0" w:color="auto"/>
            <w:bottom w:val="none" w:sz="0" w:space="0" w:color="auto"/>
            <w:right w:val="none" w:sz="0" w:space="0" w:color="auto"/>
          </w:divBdr>
        </w:div>
        <w:div w:id="1816340318">
          <w:marLeft w:val="0"/>
          <w:marRight w:val="0"/>
          <w:marTop w:val="0"/>
          <w:marBottom w:val="0"/>
          <w:divBdr>
            <w:top w:val="none" w:sz="0" w:space="0" w:color="auto"/>
            <w:left w:val="none" w:sz="0" w:space="0" w:color="auto"/>
            <w:bottom w:val="none" w:sz="0" w:space="0" w:color="auto"/>
            <w:right w:val="none" w:sz="0" w:space="0" w:color="auto"/>
          </w:divBdr>
        </w:div>
        <w:div w:id="1119950186">
          <w:marLeft w:val="0"/>
          <w:marRight w:val="0"/>
          <w:marTop w:val="0"/>
          <w:marBottom w:val="0"/>
          <w:divBdr>
            <w:top w:val="none" w:sz="0" w:space="0" w:color="auto"/>
            <w:left w:val="none" w:sz="0" w:space="0" w:color="auto"/>
            <w:bottom w:val="none" w:sz="0" w:space="0" w:color="auto"/>
            <w:right w:val="none" w:sz="0" w:space="0" w:color="auto"/>
          </w:divBdr>
        </w:div>
        <w:div w:id="245841212">
          <w:marLeft w:val="0"/>
          <w:marRight w:val="0"/>
          <w:marTop w:val="0"/>
          <w:marBottom w:val="0"/>
          <w:divBdr>
            <w:top w:val="none" w:sz="0" w:space="0" w:color="auto"/>
            <w:left w:val="none" w:sz="0" w:space="0" w:color="auto"/>
            <w:bottom w:val="none" w:sz="0" w:space="0" w:color="auto"/>
            <w:right w:val="none" w:sz="0" w:space="0" w:color="auto"/>
          </w:divBdr>
        </w:div>
        <w:div w:id="1180394226">
          <w:marLeft w:val="0"/>
          <w:marRight w:val="0"/>
          <w:marTop w:val="0"/>
          <w:marBottom w:val="0"/>
          <w:divBdr>
            <w:top w:val="none" w:sz="0" w:space="0" w:color="auto"/>
            <w:left w:val="none" w:sz="0" w:space="0" w:color="auto"/>
            <w:bottom w:val="none" w:sz="0" w:space="0" w:color="auto"/>
            <w:right w:val="none" w:sz="0" w:space="0" w:color="auto"/>
          </w:divBdr>
        </w:div>
        <w:div w:id="266237586">
          <w:marLeft w:val="0"/>
          <w:marRight w:val="0"/>
          <w:marTop w:val="0"/>
          <w:marBottom w:val="0"/>
          <w:divBdr>
            <w:top w:val="none" w:sz="0" w:space="0" w:color="auto"/>
            <w:left w:val="none" w:sz="0" w:space="0" w:color="auto"/>
            <w:bottom w:val="none" w:sz="0" w:space="0" w:color="auto"/>
            <w:right w:val="none" w:sz="0" w:space="0" w:color="auto"/>
          </w:divBdr>
        </w:div>
        <w:div w:id="1825704948">
          <w:marLeft w:val="0"/>
          <w:marRight w:val="0"/>
          <w:marTop w:val="0"/>
          <w:marBottom w:val="0"/>
          <w:divBdr>
            <w:top w:val="none" w:sz="0" w:space="0" w:color="auto"/>
            <w:left w:val="none" w:sz="0" w:space="0" w:color="auto"/>
            <w:bottom w:val="none" w:sz="0" w:space="0" w:color="auto"/>
            <w:right w:val="none" w:sz="0" w:space="0" w:color="auto"/>
          </w:divBdr>
        </w:div>
        <w:div w:id="387146042">
          <w:marLeft w:val="0"/>
          <w:marRight w:val="0"/>
          <w:marTop w:val="0"/>
          <w:marBottom w:val="0"/>
          <w:divBdr>
            <w:top w:val="none" w:sz="0" w:space="0" w:color="auto"/>
            <w:left w:val="none" w:sz="0" w:space="0" w:color="auto"/>
            <w:bottom w:val="none" w:sz="0" w:space="0" w:color="auto"/>
            <w:right w:val="none" w:sz="0" w:space="0" w:color="auto"/>
          </w:divBdr>
        </w:div>
        <w:div w:id="467823646">
          <w:marLeft w:val="0"/>
          <w:marRight w:val="0"/>
          <w:marTop w:val="0"/>
          <w:marBottom w:val="0"/>
          <w:divBdr>
            <w:top w:val="none" w:sz="0" w:space="0" w:color="auto"/>
            <w:left w:val="none" w:sz="0" w:space="0" w:color="auto"/>
            <w:bottom w:val="none" w:sz="0" w:space="0" w:color="auto"/>
            <w:right w:val="none" w:sz="0" w:space="0" w:color="auto"/>
          </w:divBdr>
        </w:div>
        <w:div w:id="1788967348">
          <w:marLeft w:val="0"/>
          <w:marRight w:val="0"/>
          <w:marTop w:val="0"/>
          <w:marBottom w:val="0"/>
          <w:divBdr>
            <w:top w:val="none" w:sz="0" w:space="0" w:color="auto"/>
            <w:left w:val="none" w:sz="0" w:space="0" w:color="auto"/>
            <w:bottom w:val="none" w:sz="0" w:space="0" w:color="auto"/>
            <w:right w:val="none" w:sz="0" w:space="0" w:color="auto"/>
          </w:divBdr>
        </w:div>
        <w:div w:id="632751222">
          <w:marLeft w:val="0"/>
          <w:marRight w:val="0"/>
          <w:marTop w:val="0"/>
          <w:marBottom w:val="0"/>
          <w:divBdr>
            <w:top w:val="none" w:sz="0" w:space="0" w:color="auto"/>
            <w:left w:val="none" w:sz="0" w:space="0" w:color="auto"/>
            <w:bottom w:val="none" w:sz="0" w:space="0" w:color="auto"/>
            <w:right w:val="none" w:sz="0" w:space="0" w:color="auto"/>
          </w:divBdr>
        </w:div>
        <w:div w:id="843856325">
          <w:marLeft w:val="0"/>
          <w:marRight w:val="0"/>
          <w:marTop w:val="0"/>
          <w:marBottom w:val="0"/>
          <w:divBdr>
            <w:top w:val="none" w:sz="0" w:space="0" w:color="auto"/>
            <w:left w:val="none" w:sz="0" w:space="0" w:color="auto"/>
            <w:bottom w:val="none" w:sz="0" w:space="0" w:color="auto"/>
            <w:right w:val="none" w:sz="0" w:space="0" w:color="auto"/>
          </w:divBdr>
        </w:div>
        <w:div w:id="1310329332">
          <w:marLeft w:val="0"/>
          <w:marRight w:val="0"/>
          <w:marTop w:val="0"/>
          <w:marBottom w:val="0"/>
          <w:divBdr>
            <w:top w:val="none" w:sz="0" w:space="0" w:color="auto"/>
            <w:left w:val="none" w:sz="0" w:space="0" w:color="auto"/>
            <w:bottom w:val="none" w:sz="0" w:space="0" w:color="auto"/>
            <w:right w:val="none" w:sz="0" w:space="0" w:color="auto"/>
          </w:divBdr>
        </w:div>
        <w:div w:id="1882741121">
          <w:marLeft w:val="0"/>
          <w:marRight w:val="0"/>
          <w:marTop w:val="0"/>
          <w:marBottom w:val="0"/>
          <w:divBdr>
            <w:top w:val="none" w:sz="0" w:space="0" w:color="auto"/>
            <w:left w:val="none" w:sz="0" w:space="0" w:color="auto"/>
            <w:bottom w:val="none" w:sz="0" w:space="0" w:color="auto"/>
            <w:right w:val="none" w:sz="0" w:space="0" w:color="auto"/>
          </w:divBdr>
        </w:div>
        <w:div w:id="1277636150">
          <w:marLeft w:val="0"/>
          <w:marRight w:val="0"/>
          <w:marTop w:val="0"/>
          <w:marBottom w:val="0"/>
          <w:divBdr>
            <w:top w:val="none" w:sz="0" w:space="0" w:color="auto"/>
            <w:left w:val="none" w:sz="0" w:space="0" w:color="auto"/>
            <w:bottom w:val="none" w:sz="0" w:space="0" w:color="auto"/>
            <w:right w:val="none" w:sz="0" w:space="0" w:color="auto"/>
          </w:divBdr>
        </w:div>
        <w:div w:id="1884169596">
          <w:marLeft w:val="0"/>
          <w:marRight w:val="0"/>
          <w:marTop w:val="0"/>
          <w:marBottom w:val="0"/>
          <w:divBdr>
            <w:top w:val="none" w:sz="0" w:space="0" w:color="auto"/>
            <w:left w:val="none" w:sz="0" w:space="0" w:color="auto"/>
            <w:bottom w:val="none" w:sz="0" w:space="0" w:color="auto"/>
            <w:right w:val="none" w:sz="0" w:space="0" w:color="auto"/>
          </w:divBdr>
        </w:div>
        <w:div w:id="167907952">
          <w:marLeft w:val="0"/>
          <w:marRight w:val="0"/>
          <w:marTop w:val="0"/>
          <w:marBottom w:val="0"/>
          <w:divBdr>
            <w:top w:val="none" w:sz="0" w:space="0" w:color="auto"/>
            <w:left w:val="none" w:sz="0" w:space="0" w:color="auto"/>
            <w:bottom w:val="none" w:sz="0" w:space="0" w:color="auto"/>
            <w:right w:val="none" w:sz="0" w:space="0" w:color="auto"/>
          </w:divBdr>
        </w:div>
        <w:div w:id="1893536311">
          <w:marLeft w:val="0"/>
          <w:marRight w:val="0"/>
          <w:marTop w:val="0"/>
          <w:marBottom w:val="0"/>
          <w:divBdr>
            <w:top w:val="none" w:sz="0" w:space="0" w:color="auto"/>
            <w:left w:val="none" w:sz="0" w:space="0" w:color="auto"/>
            <w:bottom w:val="none" w:sz="0" w:space="0" w:color="auto"/>
            <w:right w:val="none" w:sz="0" w:space="0" w:color="auto"/>
          </w:divBdr>
        </w:div>
        <w:div w:id="1164279769">
          <w:marLeft w:val="0"/>
          <w:marRight w:val="0"/>
          <w:marTop w:val="0"/>
          <w:marBottom w:val="0"/>
          <w:divBdr>
            <w:top w:val="none" w:sz="0" w:space="0" w:color="auto"/>
            <w:left w:val="none" w:sz="0" w:space="0" w:color="auto"/>
            <w:bottom w:val="none" w:sz="0" w:space="0" w:color="auto"/>
            <w:right w:val="none" w:sz="0" w:space="0" w:color="auto"/>
          </w:divBdr>
        </w:div>
        <w:div w:id="1463184829">
          <w:marLeft w:val="0"/>
          <w:marRight w:val="0"/>
          <w:marTop w:val="0"/>
          <w:marBottom w:val="0"/>
          <w:divBdr>
            <w:top w:val="none" w:sz="0" w:space="0" w:color="auto"/>
            <w:left w:val="none" w:sz="0" w:space="0" w:color="auto"/>
            <w:bottom w:val="none" w:sz="0" w:space="0" w:color="auto"/>
            <w:right w:val="none" w:sz="0" w:space="0" w:color="auto"/>
          </w:divBdr>
        </w:div>
        <w:div w:id="653533106">
          <w:marLeft w:val="0"/>
          <w:marRight w:val="0"/>
          <w:marTop w:val="0"/>
          <w:marBottom w:val="0"/>
          <w:divBdr>
            <w:top w:val="none" w:sz="0" w:space="0" w:color="auto"/>
            <w:left w:val="none" w:sz="0" w:space="0" w:color="auto"/>
            <w:bottom w:val="none" w:sz="0" w:space="0" w:color="auto"/>
            <w:right w:val="none" w:sz="0" w:space="0" w:color="auto"/>
          </w:divBdr>
        </w:div>
        <w:div w:id="1949237382">
          <w:marLeft w:val="0"/>
          <w:marRight w:val="0"/>
          <w:marTop w:val="0"/>
          <w:marBottom w:val="0"/>
          <w:divBdr>
            <w:top w:val="none" w:sz="0" w:space="0" w:color="auto"/>
            <w:left w:val="none" w:sz="0" w:space="0" w:color="auto"/>
            <w:bottom w:val="none" w:sz="0" w:space="0" w:color="auto"/>
            <w:right w:val="none" w:sz="0" w:space="0" w:color="auto"/>
          </w:divBdr>
        </w:div>
        <w:div w:id="370569417">
          <w:marLeft w:val="0"/>
          <w:marRight w:val="0"/>
          <w:marTop w:val="0"/>
          <w:marBottom w:val="0"/>
          <w:divBdr>
            <w:top w:val="none" w:sz="0" w:space="0" w:color="auto"/>
            <w:left w:val="none" w:sz="0" w:space="0" w:color="auto"/>
            <w:bottom w:val="none" w:sz="0" w:space="0" w:color="auto"/>
            <w:right w:val="none" w:sz="0" w:space="0" w:color="auto"/>
          </w:divBdr>
        </w:div>
        <w:div w:id="2097284130">
          <w:marLeft w:val="0"/>
          <w:marRight w:val="0"/>
          <w:marTop w:val="0"/>
          <w:marBottom w:val="0"/>
          <w:divBdr>
            <w:top w:val="none" w:sz="0" w:space="0" w:color="auto"/>
            <w:left w:val="none" w:sz="0" w:space="0" w:color="auto"/>
            <w:bottom w:val="none" w:sz="0" w:space="0" w:color="auto"/>
            <w:right w:val="none" w:sz="0" w:space="0" w:color="auto"/>
          </w:divBdr>
        </w:div>
        <w:div w:id="654574776">
          <w:marLeft w:val="0"/>
          <w:marRight w:val="0"/>
          <w:marTop w:val="0"/>
          <w:marBottom w:val="0"/>
          <w:divBdr>
            <w:top w:val="none" w:sz="0" w:space="0" w:color="auto"/>
            <w:left w:val="none" w:sz="0" w:space="0" w:color="auto"/>
            <w:bottom w:val="none" w:sz="0" w:space="0" w:color="auto"/>
            <w:right w:val="none" w:sz="0" w:space="0" w:color="auto"/>
          </w:divBdr>
        </w:div>
        <w:div w:id="125972321">
          <w:marLeft w:val="0"/>
          <w:marRight w:val="0"/>
          <w:marTop w:val="0"/>
          <w:marBottom w:val="0"/>
          <w:divBdr>
            <w:top w:val="none" w:sz="0" w:space="0" w:color="auto"/>
            <w:left w:val="none" w:sz="0" w:space="0" w:color="auto"/>
            <w:bottom w:val="none" w:sz="0" w:space="0" w:color="auto"/>
            <w:right w:val="none" w:sz="0" w:space="0" w:color="auto"/>
          </w:divBdr>
        </w:div>
        <w:div w:id="1137841102">
          <w:marLeft w:val="0"/>
          <w:marRight w:val="0"/>
          <w:marTop w:val="0"/>
          <w:marBottom w:val="0"/>
          <w:divBdr>
            <w:top w:val="none" w:sz="0" w:space="0" w:color="auto"/>
            <w:left w:val="none" w:sz="0" w:space="0" w:color="auto"/>
            <w:bottom w:val="none" w:sz="0" w:space="0" w:color="auto"/>
            <w:right w:val="none" w:sz="0" w:space="0" w:color="auto"/>
          </w:divBdr>
        </w:div>
        <w:div w:id="1467356103">
          <w:marLeft w:val="0"/>
          <w:marRight w:val="0"/>
          <w:marTop w:val="0"/>
          <w:marBottom w:val="0"/>
          <w:divBdr>
            <w:top w:val="none" w:sz="0" w:space="0" w:color="auto"/>
            <w:left w:val="none" w:sz="0" w:space="0" w:color="auto"/>
            <w:bottom w:val="none" w:sz="0" w:space="0" w:color="auto"/>
            <w:right w:val="none" w:sz="0" w:space="0" w:color="auto"/>
          </w:divBdr>
        </w:div>
        <w:div w:id="1467352040">
          <w:marLeft w:val="0"/>
          <w:marRight w:val="0"/>
          <w:marTop w:val="0"/>
          <w:marBottom w:val="0"/>
          <w:divBdr>
            <w:top w:val="none" w:sz="0" w:space="0" w:color="auto"/>
            <w:left w:val="none" w:sz="0" w:space="0" w:color="auto"/>
            <w:bottom w:val="none" w:sz="0" w:space="0" w:color="auto"/>
            <w:right w:val="none" w:sz="0" w:space="0" w:color="auto"/>
          </w:divBdr>
        </w:div>
        <w:div w:id="1582643032">
          <w:marLeft w:val="0"/>
          <w:marRight w:val="0"/>
          <w:marTop w:val="0"/>
          <w:marBottom w:val="0"/>
          <w:divBdr>
            <w:top w:val="none" w:sz="0" w:space="0" w:color="auto"/>
            <w:left w:val="none" w:sz="0" w:space="0" w:color="auto"/>
            <w:bottom w:val="none" w:sz="0" w:space="0" w:color="auto"/>
            <w:right w:val="none" w:sz="0" w:space="0" w:color="auto"/>
          </w:divBdr>
        </w:div>
        <w:div w:id="1042752977">
          <w:marLeft w:val="0"/>
          <w:marRight w:val="0"/>
          <w:marTop w:val="0"/>
          <w:marBottom w:val="0"/>
          <w:divBdr>
            <w:top w:val="none" w:sz="0" w:space="0" w:color="auto"/>
            <w:left w:val="none" w:sz="0" w:space="0" w:color="auto"/>
            <w:bottom w:val="none" w:sz="0" w:space="0" w:color="auto"/>
            <w:right w:val="none" w:sz="0" w:space="0" w:color="auto"/>
          </w:divBdr>
        </w:div>
        <w:div w:id="1422795466">
          <w:marLeft w:val="0"/>
          <w:marRight w:val="0"/>
          <w:marTop w:val="0"/>
          <w:marBottom w:val="0"/>
          <w:divBdr>
            <w:top w:val="none" w:sz="0" w:space="0" w:color="auto"/>
            <w:left w:val="none" w:sz="0" w:space="0" w:color="auto"/>
            <w:bottom w:val="none" w:sz="0" w:space="0" w:color="auto"/>
            <w:right w:val="none" w:sz="0" w:space="0" w:color="auto"/>
          </w:divBdr>
        </w:div>
        <w:div w:id="555357804">
          <w:marLeft w:val="0"/>
          <w:marRight w:val="0"/>
          <w:marTop w:val="0"/>
          <w:marBottom w:val="0"/>
          <w:divBdr>
            <w:top w:val="none" w:sz="0" w:space="0" w:color="auto"/>
            <w:left w:val="none" w:sz="0" w:space="0" w:color="auto"/>
            <w:bottom w:val="none" w:sz="0" w:space="0" w:color="auto"/>
            <w:right w:val="none" w:sz="0" w:space="0" w:color="auto"/>
          </w:divBdr>
        </w:div>
        <w:div w:id="1258442404">
          <w:marLeft w:val="0"/>
          <w:marRight w:val="0"/>
          <w:marTop w:val="0"/>
          <w:marBottom w:val="0"/>
          <w:divBdr>
            <w:top w:val="none" w:sz="0" w:space="0" w:color="auto"/>
            <w:left w:val="none" w:sz="0" w:space="0" w:color="auto"/>
            <w:bottom w:val="none" w:sz="0" w:space="0" w:color="auto"/>
            <w:right w:val="none" w:sz="0" w:space="0" w:color="auto"/>
          </w:divBdr>
        </w:div>
        <w:div w:id="110248399">
          <w:marLeft w:val="0"/>
          <w:marRight w:val="0"/>
          <w:marTop w:val="0"/>
          <w:marBottom w:val="0"/>
          <w:divBdr>
            <w:top w:val="none" w:sz="0" w:space="0" w:color="auto"/>
            <w:left w:val="none" w:sz="0" w:space="0" w:color="auto"/>
            <w:bottom w:val="none" w:sz="0" w:space="0" w:color="auto"/>
            <w:right w:val="none" w:sz="0" w:space="0" w:color="auto"/>
          </w:divBdr>
        </w:div>
        <w:div w:id="851333117">
          <w:marLeft w:val="0"/>
          <w:marRight w:val="0"/>
          <w:marTop w:val="0"/>
          <w:marBottom w:val="0"/>
          <w:divBdr>
            <w:top w:val="none" w:sz="0" w:space="0" w:color="auto"/>
            <w:left w:val="none" w:sz="0" w:space="0" w:color="auto"/>
            <w:bottom w:val="none" w:sz="0" w:space="0" w:color="auto"/>
            <w:right w:val="none" w:sz="0" w:space="0" w:color="auto"/>
          </w:divBdr>
        </w:div>
        <w:div w:id="1250500894">
          <w:marLeft w:val="0"/>
          <w:marRight w:val="0"/>
          <w:marTop w:val="0"/>
          <w:marBottom w:val="0"/>
          <w:divBdr>
            <w:top w:val="none" w:sz="0" w:space="0" w:color="auto"/>
            <w:left w:val="none" w:sz="0" w:space="0" w:color="auto"/>
            <w:bottom w:val="none" w:sz="0" w:space="0" w:color="auto"/>
            <w:right w:val="none" w:sz="0" w:space="0" w:color="auto"/>
          </w:divBdr>
        </w:div>
        <w:div w:id="212549887">
          <w:marLeft w:val="0"/>
          <w:marRight w:val="0"/>
          <w:marTop w:val="0"/>
          <w:marBottom w:val="0"/>
          <w:divBdr>
            <w:top w:val="none" w:sz="0" w:space="0" w:color="auto"/>
            <w:left w:val="none" w:sz="0" w:space="0" w:color="auto"/>
            <w:bottom w:val="none" w:sz="0" w:space="0" w:color="auto"/>
            <w:right w:val="none" w:sz="0" w:space="0" w:color="auto"/>
          </w:divBdr>
        </w:div>
        <w:div w:id="168566891">
          <w:marLeft w:val="0"/>
          <w:marRight w:val="0"/>
          <w:marTop w:val="0"/>
          <w:marBottom w:val="0"/>
          <w:divBdr>
            <w:top w:val="none" w:sz="0" w:space="0" w:color="auto"/>
            <w:left w:val="none" w:sz="0" w:space="0" w:color="auto"/>
            <w:bottom w:val="none" w:sz="0" w:space="0" w:color="auto"/>
            <w:right w:val="none" w:sz="0" w:space="0" w:color="auto"/>
          </w:divBdr>
        </w:div>
        <w:div w:id="897935368">
          <w:marLeft w:val="0"/>
          <w:marRight w:val="0"/>
          <w:marTop w:val="0"/>
          <w:marBottom w:val="0"/>
          <w:divBdr>
            <w:top w:val="none" w:sz="0" w:space="0" w:color="auto"/>
            <w:left w:val="none" w:sz="0" w:space="0" w:color="auto"/>
            <w:bottom w:val="none" w:sz="0" w:space="0" w:color="auto"/>
            <w:right w:val="none" w:sz="0" w:space="0" w:color="auto"/>
          </w:divBdr>
        </w:div>
        <w:div w:id="865824115">
          <w:marLeft w:val="0"/>
          <w:marRight w:val="0"/>
          <w:marTop w:val="0"/>
          <w:marBottom w:val="0"/>
          <w:divBdr>
            <w:top w:val="none" w:sz="0" w:space="0" w:color="auto"/>
            <w:left w:val="none" w:sz="0" w:space="0" w:color="auto"/>
            <w:bottom w:val="none" w:sz="0" w:space="0" w:color="auto"/>
            <w:right w:val="none" w:sz="0" w:space="0" w:color="auto"/>
          </w:divBdr>
        </w:div>
        <w:div w:id="1901553895">
          <w:marLeft w:val="0"/>
          <w:marRight w:val="0"/>
          <w:marTop w:val="0"/>
          <w:marBottom w:val="0"/>
          <w:divBdr>
            <w:top w:val="none" w:sz="0" w:space="0" w:color="auto"/>
            <w:left w:val="none" w:sz="0" w:space="0" w:color="auto"/>
            <w:bottom w:val="none" w:sz="0" w:space="0" w:color="auto"/>
            <w:right w:val="none" w:sz="0" w:space="0" w:color="auto"/>
          </w:divBdr>
        </w:div>
        <w:div w:id="284820495">
          <w:marLeft w:val="0"/>
          <w:marRight w:val="0"/>
          <w:marTop w:val="0"/>
          <w:marBottom w:val="0"/>
          <w:divBdr>
            <w:top w:val="none" w:sz="0" w:space="0" w:color="auto"/>
            <w:left w:val="none" w:sz="0" w:space="0" w:color="auto"/>
            <w:bottom w:val="none" w:sz="0" w:space="0" w:color="auto"/>
            <w:right w:val="none" w:sz="0" w:space="0" w:color="auto"/>
          </w:divBdr>
        </w:div>
        <w:div w:id="799539221">
          <w:marLeft w:val="0"/>
          <w:marRight w:val="0"/>
          <w:marTop w:val="0"/>
          <w:marBottom w:val="0"/>
          <w:divBdr>
            <w:top w:val="none" w:sz="0" w:space="0" w:color="auto"/>
            <w:left w:val="none" w:sz="0" w:space="0" w:color="auto"/>
            <w:bottom w:val="none" w:sz="0" w:space="0" w:color="auto"/>
            <w:right w:val="none" w:sz="0" w:space="0" w:color="auto"/>
          </w:divBdr>
        </w:div>
        <w:div w:id="703673828">
          <w:marLeft w:val="0"/>
          <w:marRight w:val="0"/>
          <w:marTop w:val="0"/>
          <w:marBottom w:val="0"/>
          <w:divBdr>
            <w:top w:val="none" w:sz="0" w:space="0" w:color="auto"/>
            <w:left w:val="none" w:sz="0" w:space="0" w:color="auto"/>
            <w:bottom w:val="none" w:sz="0" w:space="0" w:color="auto"/>
            <w:right w:val="none" w:sz="0" w:space="0" w:color="auto"/>
          </w:divBdr>
        </w:div>
        <w:div w:id="301271734">
          <w:marLeft w:val="0"/>
          <w:marRight w:val="0"/>
          <w:marTop w:val="0"/>
          <w:marBottom w:val="0"/>
          <w:divBdr>
            <w:top w:val="none" w:sz="0" w:space="0" w:color="auto"/>
            <w:left w:val="none" w:sz="0" w:space="0" w:color="auto"/>
            <w:bottom w:val="none" w:sz="0" w:space="0" w:color="auto"/>
            <w:right w:val="none" w:sz="0" w:space="0" w:color="auto"/>
          </w:divBdr>
        </w:div>
        <w:div w:id="2146315304">
          <w:marLeft w:val="0"/>
          <w:marRight w:val="0"/>
          <w:marTop w:val="0"/>
          <w:marBottom w:val="0"/>
          <w:divBdr>
            <w:top w:val="none" w:sz="0" w:space="0" w:color="auto"/>
            <w:left w:val="none" w:sz="0" w:space="0" w:color="auto"/>
            <w:bottom w:val="none" w:sz="0" w:space="0" w:color="auto"/>
            <w:right w:val="none" w:sz="0" w:space="0" w:color="auto"/>
          </w:divBdr>
        </w:div>
        <w:div w:id="310332545">
          <w:marLeft w:val="0"/>
          <w:marRight w:val="0"/>
          <w:marTop w:val="0"/>
          <w:marBottom w:val="0"/>
          <w:divBdr>
            <w:top w:val="none" w:sz="0" w:space="0" w:color="auto"/>
            <w:left w:val="none" w:sz="0" w:space="0" w:color="auto"/>
            <w:bottom w:val="none" w:sz="0" w:space="0" w:color="auto"/>
            <w:right w:val="none" w:sz="0" w:space="0" w:color="auto"/>
          </w:divBdr>
        </w:div>
        <w:div w:id="32731384">
          <w:marLeft w:val="0"/>
          <w:marRight w:val="0"/>
          <w:marTop w:val="0"/>
          <w:marBottom w:val="0"/>
          <w:divBdr>
            <w:top w:val="none" w:sz="0" w:space="0" w:color="auto"/>
            <w:left w:val="none" w:sz="0" w:space="0" w:color="auto"/>
            <w:bottom w:val="none" w:sz="0" w:space="0" w:color="auto"/>
            <w:right w:val="none" w:sz="0" w:space="0" w:color="auto"/>
          </w:divBdr>
        </w:div>
        <w:div w:id="280038630">
          <w:marLeft w:val="0"/>
          <w:marRight w:val="0"/>
          <w:marTop w:val="0"/>
          <w:marBottom w:val="0"/>
          <w:divBdr>
            <w:top w:val="none" w:sz="0" w:space="0" w:color="auto"/>
            <w:left w:val="none" w:sz="0" w:space="0" w:color="auto"/>
            <w:bottom w:val="none" w:sz="0" w:space="0" w:color="auto"/>
            <w:right w:val="none" w:sz="0" w:space="0" w:color="auto"/>
          </w:divBdr>
        </w:div>
        <w:div w:id="1369374765">
          <w:marLeft w:val="0"/>
          <w:marRight w:val="0"/>
          <w:marTop w:val="0"/>
          <w:marBottom w:val="0"/>
          <w:divBdr>
            <w:top w:val="none" w:sz="0" w:space="0" w:color="auto"/>
            <w:left w:val="none" w:sz="0" w:space="0" w:color="auto"/>
            <w:bottom w:val="none" w:sz="0" w:space="0" w:color="auto"/>
            <w:right w:val="none" w:sz="0" w:space="0" w:color="auto"/>
          </w:divBdr>
        </w:div>
        <w:div w:id="1008872217">
          <w:marLeft w:val="0"/>
          <w:marRight w:val="0"/>
          <w:marTop w:val="0"/>
          <w:marBottom w:val="0"/>
          <w:divBdr>
            <w:top w:val="none" w:sz="0" w:space="0" w:color="auto"/>
            <w:left w:val="none" w:sz="0" w:space="0" w:color="auto"/>
            <w:bottom w:val="none" w:sz="0" w:space="0" w:color="auto"/>
            <w:right w:val="none" w:sz="0" w:space="0" w:color="auto"/>
          </w:divBdr>
        </w:div>
        <w:div w:id="1986466064">
          <w:marLeft w:val="0"/>
          <w:marRight w:val="0"/>
          <w:marTop w:val="0"/>
          <w:marBottom w:val="0"/>
          <w:divBdr>
            <w:top w:val="none" w:sz="0" w:space="0" w:color="auto"/>
            <w:left w:val="none" w:sz="0" w:space="0" w:color="auto"/>
            <w:bottom w:val="none" w:sz="0" w:space="0" w:color="auto"/>
            <w:right w:val="none" w:sz="0" w:space="0" w:color="auto"/>
          </w:divBdr>
        </w:div>
        <w:div w:id="854537769">
          <w:marLeft w:val="0"/>
          <w:marRight w:val="0"/>
          <w:marTop w:val="0"/>
          <w:marBottom w:val="0"/>
          <w:divBdr>
            <w:top w:val="none" w:sz="0" w:space="0" w:color="auto"/>
            <w:left w:val="none" w:sz="0" w:space="0" w:color="auto"/>
            <w:bottom w:val="none" w:sz="0" w:space="0" w:color="auto"/>
            <w:right w:val="none" w:sz="0" w:space="0" w:color="auto"/>
          </w:divBdr>
        </w:div>
        <w:div w:id="1781021618">
          <w:marLeft w:val="0"/>
          <w:marRight w:val="0"/>
          <w:marTop w:val="0"/>
          <w:marBottom w:val="0"/>
          <w:divBdr>
            <w:top w:val="none" w:sz="0" w:space="0" w:color="auto"/>
            <w:left w:val="none" w:sz="0" w:space="0" w:color="auto"/>
            <w:bottom w:val="none" w:sz="0" w:space="0" w:color="auto"/>
            <w:right w:val="none" w:sz="0" w:space="0" w:color="auto"/>
          </w:divBdr>
        </w:div>
        <w:div w:id="890075925">
          <w:marLeft w:val="0"/>
          <w:marRight w:val="0"/>
          <w:marTop w:val="0"/>
          <w:marBottom w:val="0"/>
          <w:divBdr>
            <w:top w:val="none" w:sz="0" w:space="0" w:color="auto"/>
            <w:left w:val="none" w:sz="0" w:space="0" w:color="auto"/>
            <w:bottom w:val="none" w:sz="0" w:space="0" w:color="auto"/>
            <w:right w:val="none" w:sz="0" w:space="0" w:color="auto"/>
          </w:divBdr>
        </w:div>
        <w:div w:id="301082629">
          <w:marLeft w:val="0"/>
          <w:marRight w:val="0"/>
          <w:marTop w:val="0"/>
          <w:marBottom w:val="0"/>
          <w:divBdr>
            <w:top w:val="none" w:sz="0" w:space="0" w:color="auto"/>
            <w:left w:val="none" w:sz="0" w:space="0" w:color="auto"/>
            <w:bottom w:val="none" w:sz="0" w:space="0" w:color="auto"/>
            <w:right w:val="none" w:sz="0" w:space="0" w:color="auto"/>
          </w:divBdr>
        </w:div>
        <w:div w:id="1446346106">
          <w:marLeft w:val="0"/>
          <w:marRight w:val="0"/>
          <w:marTop w:val="0"/>
          <w:marBottom w:val="0"/>
          <w:divBdr>
            <w:top w:val="none" w:sz="0" w:space="0" w:color="auto"/>
            <w:left w:val="none" w:sz="0" w:space="0" w:color="auto"/>
            <w:bottom w:val="none" w:sz="0" w:space="0" w:color="auto"/>
            <w:right w:val="none" w:sz="0" w:space="0" w:color="auto"/>
          </w:divBdr>
        </w:div>
        <w:div w:id="1369062445">
          <w:marLeft w:val="0"/>
          <w:marRight w:val="0"/>
          <w:marTop w:val="0"/>
          <w:marBottom w:val="0"/>
          <w:divBdr>
            <w:top w:val="none" w:sz="0" w:space="0" w:color="auto"/>
            <w:left w:val="none" w:sz="0" w:space="0" w:color="auto"/>
            <w:bottom w:val="none" w:sz="0" w:space="0" w:color="auto"/>
            <w:right w:val="none" w:sz="0" w:space="0" w:color="auto"/>
          </w:divBdr>
        </w:div>
        <w:div w:id="423383240">
          <w:marLeft w:val="0"/>
          <w:marRight w:val="0"/>
          <w:marTop w:val="0"/>
          <w:marBottom w:val="0"/>
          <w:divBdr>
            <w:top w:val="none" w:sz="0" w:space="0" w:color="auto"/>
            <w:left w:val="none" w:sz="0" w:space="0" w:color="auto"/>
            <w:bottom w:val="none" w:sz="0" w:space="0" w:color="auto"/>
            <w:right w:val="none" w:sz="0" w:space="0" w:color="auto"/>
          </w:divBdr>
        </w:div>
        <w:div w:id="544753468">
          <w:marLeft w:val="0"/>
          <w:marRight w:val="0"/>
          <w:marTop w:val="0"/>
          <w:marBottom w:val="0"/>
          <w:divBdr>
            <w:top w:val="none" w:sz="0" w:space="0" w:color="auto"/>
            <w:left w:val="none" w:sz="0" w:space="0" w:color="auto"/>
            <w:bottom w:val="none" w:sz="0" w:space="0" w:color="auto"/>
            <w:right w:val="none" w:sz="0" w:space="0" w:color="auto"/>
          </w:divBdr>
        </w:div>
        <w:div w:id="1412311737">
          <w:marLeft w:val="0"/>
          <w:marRight w:val="0"/>
          <w:marTop w:val="0"/>
          <w:marBottom w:val="0"/>
          <w:divBdr>
            <w:top w:val="none" w:sz="0" w:space="0" w:color="auto"/>
            <w:left w:val="none" w:sz="0" w:space="0" w:color="auto"/>
            <w:bottom w:val="none" w:sz="0" w:space="0" w:color="auto"/>
            <w:right w:val="none" w:sz="0" w:space="0" w:color="auto"/>
          </w:divBdr>
        </w:div>
        <w:div w:id="20935115">
          <w:marLeft w:val="0"/>
          <w:marRight w:val="0"/>
          <w:marTop w:val="0"/>
          <w:marBottom w:val="0"/>
          <w:divBdr>
            <w:top w:val="none" w:sz="0" w:space="0" w:color="auto"/>
            <w:left w:val="none" w:sz="0" w:space="0" w:color="auto"/>
            <w:bottom w:val="none" w:sz="0" w:space="0" w:color="auto"/>
            <w:right w:val="none" w:sz="0" w:space="0" w:color="auto"/>
          </w:divBdr>
        </w:div>
        <w:div w:id="794297855">
          <w:marLeft w:val="0"/>
          <w:marRight w:val="0"/>
          <w:marTop w:val="0"/>
          <w:marBottom w:val="0"/>
          <w:divBdr>
            <w:top w:val="none" w:sz="0" w:space="0" w:color="auto"/>
            <w:left w:val="none" w:sz="0" w:space="0" w:color="auto"/>
            <w:bottom w:val="none" w:sz="0" w:space="0" w:color="auto"/>
            <w:right w:val="none" w:sz="0" w:space="0" w:color="auto"/>
          </w:divBdr>
        </w:div>
        <w:div w:id="109210712">
          <w:marLeft w:val="0"/>
          <w:marRight w:val="0"/>
          <w:marTop w:val="0"/>
          <w:marBottom w:val="0"/>
          <w:divBdr>
            <w:top w:val="none" w:sz="0" w:space="0" w:color="auto"/>
            <w:left w:val="none" w:sz="0" w:space="0" w:color="auto"/>
            <w:bottom w:val="none" w:sz="0" w:space="0" w:color="auto"/>
            <w:right w:val="none" w:sz="0" w:space="0" w:color="auto"/>
          </w:divBdr>
        </w:div>
        <w:div w:id="610356166">
          <w:marLeft w:val="0"/>
          <w:marRight w:val="0"/>
          <w:marTop w:val="0"/>
          <w:marBottom w:val="0"/>
          <w:divBdr>
            <w:top w:val="none" w:sz="0" w:space="0" w:color="auto"/>
            <w:left w:val="none" w:sz="0" w:space="0" w:color="auto"/>
            <w:bottom w:val="none" w:sz="0" w:space="0" w:color="auto"/>
            <w:right w:val="none" w:sz="0" w:space="0" w:color="auto"/>
          </w:divBdr>
        </w:div>
        <w:div w:id="441655549">
          <w:marLeft w:val="0"/>
          <w:marRight w:val="0"/>
          <w:marTop w:val="0"/>
          <w:marBottom w:val="0"/>
          <w:divBdr>
            <w:top w:val="none" w:sz="0" w:space="0" w:color="auto"/>
            <w:left w:val="none" w:sz="0" w:space="0" w:color="auto"/>
            <w:bottom w:val="none" w:sz="0" w:space="0" w:color="auto"/>
            <w:right w:val="none" w:sz="0" w:space="0" w:color="auto"/>
          </w:divBdr>
        </w:div>
        <w:div w:id="712924261">
          <w:marLeft w:val="0"/>
          <w:marRight w:val="0"/>
          <w:marTop w:val="0"/>
          <w:marBottom w:val="0"/>
          <w:divBdr>
            <w:top w:val="none" w:sz="0" w:space="0" w:color="auto"/>
            <w:left w:val="none" w:sz="0" w:space="0" w:color="auto"/>
            <w:bottom w:val="none" w:sz="0" w:space="0" w:color="auto"/>
            <w:right w:val="none" w:sz="0" w:space="0" w:color="auto"/>
          </w:divBdr>
        </w:div>
        <w:div w:id="795636545">
          <w:marLeft w:val="0"/>
          <w:marRight w:val="0"/>
          <w:marTop w:val="0"/>
          <w:marBottom w:val="0"/>
          <w:divBdr>
            <w:top w:val="none" w:sz="0" w:space="0" w:color="auto"/>
            <w:left w:val="none" w:sz="0" w:space="0" w:color="auto"/>
            <w:bottom w:val="none" w:sz="0" w:space="0" w:color="auto"/>
            <w:right w:val="none" w:sz="0" w:space="0" w:color="auto"/>
          </w:divBdr>
        </w:div>
        <w:div w:id="950941137">
          <w:marLeft w:val="0"/>
          <w:marRight w:val="0"/>
          <w:marTop w:val="0"/>
          <w:marBottom w:val="0"/>
          <w:divBdr>
            <w:top w:val="none" w:sz="0" w:space="0" w:color="auto"/>
            <w:left w:val="none" w:sz="0" w:space="0" w:color="auto"/>
            <w:bottom w:val="none" w:sz="0" w:space="0" w:color="auto"/>
            <w:right w:val="none" w:sz="0" w:space="0" w:color="auto"/>
          </w:divBdr>
        </w:div>
        <w:div w:id="497425056">
          <w:marLeft w:val="0"/>
          <w:marRight w:val="0"/>
          <w:marTop w:val="0"/>
          <w:marBottom w:val="0"/>
          <w:divBdr>
            <w:top w:val="none" w:sz="0" w:space="0" w:color="auto"/>
            <w:left w:val="none" w:sz="0" w:space="0" w:color="auto"/>
            <w:bottom w:val="none" w:sz="0" w:space="0" w:color="auto"/>
            <w:right w:val="none" w:sz="0" w:space="0" w:color="auto"/>
          </w:divBdr>
        </w:div>
        <w:div w:id="1879388527">
          <w:marLeft w:val="0"/>
          <w:marRight w:val="0"/>
          <w:marTop w:val="0"/>
          <w:marBottom w:val="0"/>
          <w:divBdr>
            <w:top w:val="none" w:sz="0" w:space="0" w:color="auto"/>
            <w:left w:val="none" w:sz="0" w:space="0" w:color="auto"/>
            <w:bottom w:val="none" w:sz="0" w:space="0" w:color="auto"/>
            <w:right w:val="none" w:sz="0" w:space="0" w:color="auto"/>
          </w:divBdr>
        </w:div>
        <w:div w:id="1969436487">
          <w:marLeft w:val="0"/>
          <w:marRight w:val="0"/>
          <w:marTop w:val="0"/>
          <w:marBottom w:val="0"/>
          <w:divBdr>
            <w:top w:val="none" w:sz="0" w:space="0" w:color="auto"/>
            <w:left w:val="none" w:sz="0" w:space="0" w:color="auto"/>
            <w:bottom w:val="none" w:sz="0" w:space="0" w:color="auto"/>
            <w:right w:val="none" w:sz="0" w:space="0" w:color="auto"/>
          </w:divBdr>
        </w:div>
        <w:div w:id="822157850">
          <w:marLeft w:val="0"/>
          <w:marRight w:val="0"/>
          <w:marTop w:val="0"/>
          <w:marBottom w:val="0"/>
          <w:divBdr>
            <w:top w:val="none" w:sz="0" w:space="0" w:color="auto"/>
            <w:left w:val="none" w:sz="0" w:space="0" w:color="auto"/>
            <w:bottom w:val="none" w:sz="0" w:space="0" w:color="auto"/>
            <w:right w:val="none" w:sz="0" w:space="0" w:color="auto"/>
          </w:divBdr>
        </w:div>
        <w:div w:id="1295941105">
          <w:marLeft w:val="0"/>
          <w:marRight w:val="0"/>
          <w:marTop w:val="0"/>
          <w:marBottom w:val="0"/>
          <w:divBdr>
            <w:top w:val="none" w:sz="0" w:space="0" w:color="auto"/>
            <w:left w:val="none" w:sz="0" w:space="0" w:color="auto"/>
            <w:bottom w:val="none" w:sz="0" w:space="0" w:color="auto"/>
            <w:right w:val="none" w:sz="0" w:space="0" w:color="auto"/>
          </w:divBdr>
        </w:div>
        <w:div w:id="726996458">
          <w:marLeft w:val="0"/>
          <w:marRight w:val="0"/>
          <w:marTop w:val="0"/>
          <w:marBottom w:val="0"/>
          <w:divBdr>
            <w:top w:val="none" w:sz="0" w:space="0" w:color="auto"/>
            <w:left w:val="none" w:sz="0" w:space="0" w:color="auto"/>
            <w:bottom w:val="none" w:sz="0" w:space="0" w:color="auto"/>
            <w:right w:val="none" w:sz="0" w:space="0" w:color="auto"/>
          </w:divBdr>
        </w:div>
        <w:div w:id="819662329">
          <w:marLeft w:val="0"/>
          <w:marRight w:val="0"/>
          <w:marTop w:val="0"/>
          <w:marBottom w:val="0"/>
          <w:divBdr>
            <w:top w:val="none" w:sz="0" w:space="0" w:color="auto"/>
            <w:left w:val="none" w:sz="0" w:space="0" w:color="auto"/>
            <w:bottom w:val="none" w:sz="0" w:space="0" w:color="auto"/>
            <w:right w:val="none" w:sz="0" w:space="0" w:color="auto"/>
          </w:divBdr>
        </w:div>
        <w:div w:id="421488494">
          <w:marLeft w:val="0"/>
          <w:marRight w:val="0"/>
          <w:marTop w:val="0"/>
          <w:marBottom w:val="0"/>
          <w:divBdr>
            <w:top w:val="none" w:sz="0" w:space="0" w:color="auto"/>
            <w:left w:val="none" w:sz="0" w:space="0" w:color="auto"/>
            <w:bottom w:val="none" w:sz="0" w:space="0" w:color="auto"/>
            <w:right w:val="none" w:sz="0" w:space="0" w:color="auto"/>
          </w:divBdr>
        </w:div>
        <w:div w:id="322776267">
          <w:marLeft w:val="0"/>
          <w:marRight w:val="0"/>
          <w:marTop w:val="0"/>
          <w:marBottom w:val="0"/>
          <w:divBdr>
            <w:top w:val="none" w:sz="0" w:space="0" w:color="auto"/>
            <w:left w:val="none" w:sz="0" w:space="0" w:color="auto"/>
            <w:bottom w:val="none" w:sz="0" w:space="0" w:color="auto"/>
            <w:right w:val="none" w:sz="0" w:space="0" w:color="auto"/>
          </w:divBdr>
        </w:div>
        <w:div w:id="2067147424">
          <w:marLeft w:val="0"/>
          <w:marRight w:val="0"/>
          <w:marTop w:val="0"/>
          <w:marBottom w:val="0"/>
          <w:divBdr>
            <w:top w:val="none" w:sz="0" w:space="0" w:color="auto"/>
            <w:left w:val="none" w:sz="0" w:space="0" w:color="auto"/>
            <w:bottom w:val="none" w:sz="0" w:space="0" w:color="auto"/>
            <w:right w:val="none" w:sz="0" w:space="0" w:color="auto"/>
          </w:divBdr>
        </w:div>
        <w:div w:id="1519389055">
          <w:marLeft w:val="0"/>
          <w:marRight w:val="0"/>
          <w:marTop w:val="0"/>
          <w:marBottom w:val="0"/>
          <w:divBdr>
            <w:top w:val="none" w:sz="0" w:space="0" w:color="auto"/>
            <w:left w:val="none" w:sz="0" w:space="0" w:color="auto"/>
            <w:bottom w:val="none" w:sz="0" w:space="0" w:color="auto"/>
            <w:right w:val="none" w:sz="0" w:space="0" w:color="auto"/>
          </w:divBdr>
        </w:div>
        <w:div w:id="1663849409">
          <w:marLeft w:val="0"/>
          <w:marRight w:val="0"/>
          <w:marTop w:val="0"/>
          <w:marBottom w:val="0"/>
          <w:divBdr>
            <w:top w:val="none" w:sz="0" w:space="0" w:color="auto"/>
            <w:left w:val="none" w:sz="0" w:space="0" w:color="auto"/>
            <w:bottom w:val="none" w:sz="0" w:space="0" w:color="auto"/>
            <w:right w:val="none" w:sz="0" w:space="0" w:color="auto"/>
          </w:divBdr>
        </w:div>
        <w:div w:id="879972579">
          <w:marLeft w:val="0"/>
          <w:marRight w:val="0"/>
          <w:marTop w:val="0"/>
          <w:marBottom w:val="0"/>
          <w:divBdr>
            <w:top w:val="none" w:sz="0" w:space="0" w:color="auto"/>
            <w:left w:val="none" w:sz="0" w:space="0" w:color="auto"/>
            <w:bottom w:val="none" w:sz="0" w:space="0" w:color="auto"/>
            <w:right w:val="none" w:sz="0" w:space="0" w:color="auto"/>
          </w:divBdr>
        </w:div>
        <w:div w:id="1115053666">
          <w:marLeft w:val="0"/>
          <w:marRight w:val="0"/>
          <w:marTop w:val="0"/>
          <w:marBottom w:val="0"/>
          <w:divBdr>
            <w:top w:val="none" w:sz="0" w:space="0" w:color="auto"/>
            <w:left w:val="none" w:sz="0" w:space="0" w:color="auto"/>
            <w:bottom w:val="none" w:sz="0" w:space="0" w:color="auto"/>
            <w:right w:val="none" w:sz="0" w:space="0" w:color="auto"/>
          </w:divBdr>
        </w:div>
        <w:div w:id="1951007794">
          <w:marLeft w:val="0"/>
          <w:marRight w:val="0"/>
          <w:marTop w:val="0"/>
          <w:marBottom w:val="0"/>
          <w:divBdr>
            <w:top w:val="none" w:sz="0" w:space="0" w:color="auto"/>
            <w:left w:val="none" w:sz="0" w:space="0" w:color="auto"/>
            <w:bottom w:val="none" w:sz="0" w:space="0" w:color="auto"/>
            <w:right w:val="none" w:sz="0" w:space="0" w:color="auto"/>
          </w:divBdr>
        </w:div>
        <w:div w:id="1809202381">
          <w:marLeft w:val="0"/>
          <w:marRight w:val="0"/>
          <w:marTop w:val="0"/>
          <w:marBottom w:val="0"/>
          <w:divBdr>
            <w:top w:val="none" w:sz="0" w:space="0" w:color="auto"/>
            <w:left w:val="none" w:sz="0" w:space="0" w:color="auto"/>
            <w:bottom w:val="none" w:sz="0" w:space="0" w:color="auto"/>
            <w:right w:val="none" w:sz="0" w:space="0" w:color="auto"/>
          </w:divBdr>
        </w:div>
        <w:div w:id="553275886">
          <w:marLeft w:val="0"/>
          <w:marRight w:val="0"/>
          <w:marTop w:val="0"/>
          <w:marBottom w:val="0"/>
          <w:divBdr>
            <w:top w:val="none" w:sz="0" w:space="0" w:color="auto"/>
            <w:left w:val="none" w:sz="0" w:space="0" w:color="auto"/>
            <w:bottom w:val="none" w:sz="0" w:space="0" w:color="auto"/>
            <w:right w:val="none" w:sz="0" w:space="0" w:color="auto"/>
          </w:divBdr>
        </w:div>
        <w:div w:id="1233664360">
          <w:marLeft w:val="0"/>
          <w:marRight w:val="0"/>
          <w:marTop w:val="0"/>
          <w:marBottom w:val="0"/>
          <w:divBdr>
            <w:top w:val="none" w:sz="0" w:space="0" w:color="auto"/>
            <w:left w:val="none" w:sz="0" w:space="0" w:color="auto"/>
            <w:bottom w:val="none" w:sz="0" w:space="0" w:color="auto"/>
            <w:right w:val="none" w:sz="0" w:space="0" w:color="auto"/>
          </w:divBdr>
        </w:div>
        <w:div w:id="1743983928">
          <w:marLeft w:val="0"/>
          <w:marRight w:val="0"/>
          <w:marTop w:val="0"/>
          <w:marBottom w:val="0"/>
          <w:divBdr>
            <w:top w:val="none" w:sz="0" w:space="0" w:color="auto"/>
            <w:left w:val="none" w:sz="0" w:space="0" w:color="auto"/>
            <w:bottom w:val="none" w:sz="0" w:space="0" w:color="auto"/>
            <w:right w:val="none" w:sz="0" w:space="0" w:color="auto"/>
          </w:divBdr>
        </w:div>
        <w:div w:id="198325113">
          <w:marLeft w:val="0"/>
          <w:marRight w:val="0"/>
          <w:marTop w:val="0"/>
          <w:marBottom w:val="0"/>
          <w:divBdr>
            <w:top w:val="none" w:sz="0" w:space="0" w:color="auto"/>
            <w:left w:val="none" w:sz="0" w:space="0" w:color="auto"/>
            <w:bottom w:val="none" w:sz="0" w:space="0" w:color="auto"/>
            <w:right w:val="none" w:sz="0" w:space="0" w:color="auto"/>
          </w:divBdr>
        </w:div>
        <w:div w:id="941181531">
          <w:marLeft w:val="0"/>
          <w:marRight w:val="0"/>
          <w:marTop w:val="0"/>
          <w:marBottom w:val="0"/>
          <w:divBdr>
            <w:top w:val="none" w:sz="0" w:space="0" w:color="auto"/>
            <w:left w:val="none" w:sz="0" w:space="0" w:color="auto"/>
            <w:bottom w:val="none" w:sz="0" w:space="0" w:color="auto"/>
            <w:right w:val="none" w:sz="0" w:space="0" w:color="auto"/>
          </w:divBdr>
        </w:div>
        <w:div w:id="270208097">
          <w:marLeft w:val="0"/>
          <w:marRight w:val="0"/>
          <w:marTop w:val="0"/>
          <w:marBottom w:val="0"/>
          <w:divBdr>
            <w:top w:val="none" w:sz="0" w:space="0" w:color="auto"/>
            <w:left w:val="none" w:sz="0" w:space="0" w:color="auto"/>
            <w:bottom w:val="none" w:sz="0" w:space="0" w:color="auto"/>
            <w:right w:val="none" w:sz="0" w:space="0" w:color="auto"/>
          </w:divBdr>
        </w:div>
        <w:div w:id="1700201315">
          <w:marLeft w:val="0"/>
          <w:marRight w:val="0"/>
          <w:marTop w:val="0"/>
          <w:marBottom w:val="0"/>
          <w:divBdr>
            <w:top w:val="none" w:sz="0" w:space="0" w:color="auto"/>
            <w:left w:val="none" w:sz="0" w:space="0" w:color="auto"/>
            <w:bottom w:val="none" w:sz="0" w:space="0" w:color="auto"/>
            <w:right w:val="none" w:sz="0" w:space="0" w:color="auto"/>
          </w:divBdr>
        </w:div>
        <w:div w:id="1765225369">
          <w:marLeft w:val="0"/>
          <w:marRight w:val="0"/>
          <w:marTop w:val="0"/>
          <w:marBottom w:val="0"/>
          <w:divBdr>
            <w:top w:val="none" w:sz="0" w:space="0" w:color="auto"/>
            <w:left w:val="none" w:sz="0" w:space="0" w:color="auto"/>
            <w:bottom w:val="none" w:sz="0" w:space="0" w:color="auto"/>
            <w:right w:val="none" w:sz="0" w:space="0" w:color="auto"/>
          </w:divBdr>
        </w:div>
        <w:div w:id="2040276637">
          <w:marLeft w:val="0"/>
          <w:marRight w:val="0"/>
          <w:marTop w:val="0"/>
          <w:marBottom w:val="0"/>
          <w:divBdr>
            <w:top w:val="none" w:sz="0" w:space="0" w:color="auto"/>
            <w:left w:val="none" w:sz="0" w:space="0" w:color="auto"/>
            <w:bottom w:val="none" w:sz="0" w:space="0" w:color="auto"/>
            <w:right w:val="none" w:sz="0" w:space="0" w:color="auto"/>
          </w:divBdr>
        </w:div>
        <w:div w:id="1783839216">
          <w:marLeft w:val="0"/>
          <w:marRight w:val="0"/>
          <w:marTop w:val="0"/>
          <w:marBottom w:val="0"/>
          <w:divBdr>
            <w:top w:val="none" w:sz="0" w:space="0" w:color="auto"/>
            <w:left w:val="none" w:sz="0" w:space="0" w:color="auto"/>
            <w:bottom w:val="none" w:sz="0" w:space="0" w:color="auto"/>
            <w:right w:val="none" w:sz="0" w:space="0" w:color="auto"/>
          </w:divBdr>
        </w:div>
        <w:div w:id="1480420336">
          <w:marLeft w:val="0"/>
          <w:marRight w:val="0"/>
          <w:marTop w:val="0"/>
          <w:marBottom w:val="0"/>
          <w:divBdr>
            <w:top w:val="none" w:sz="0" w:space="0" w:color="auto"/>
            <w:left w:val="none" w:sz="0" w:space="0" w:color="auto"/>
            <w:bottom w:val="none" w:sz="0" w:space="0" w:color="auto"/>
            <w:right w:val="none" w:sz="0" w:space="0" w:color="auto"/>
          </w:divBdr>
        </w:div>
        <w:div w:id="47730379">
          <w:marLeft w:val="0"/>
          <w:marRight w:val="0"/>
          <w:marTop w:val="0"/>
          <w:marBottom w:val="0"/>
          <w:divBdr>
            <w:top w:val="none" w:sz="0" w:space="0" w:color="auto"/>
            <w:left w:val="none" w:sz="0" w:space="0" w:color="auto"/>
            <w:bottom w:val="none" w:sz="0" w:space="0" w:color="auto"/>
            <w:right w:val="none" w:sz="0" w:space="0" w:color="auto"/>
          </w:divBdr>
        </w:div>
        <w:div w:id="1444377178">
          <w:marLeft w:val="0"/>
          <w:marRight w:val="0"/>
          <w:marTop w:val="0"/>
          <w:marBottom w:val="0"/>
          <w:divBdr>
            <w:top w:val="none" w:sz="0" w:space="0" w:color="auto"/>
            <w:left w:val="none" w:sz="0" w:space="0" w:color="auto"/>
            <w:bottom w:val="none" w:sz="0" w:space="0" w:color="auto"/>
            <w:right w:val="none" w:sz="0" w:space="0" w:color="auto"/>
          </w:divBdr>
        </w:div>
        <w:div w:id="99764215">
          <w:marLeft w:val="0"/>
          <w:marRight w:val="0"/>
          <w:marTop w:val="0"/>
          <w:marBottom w:val="0"/>
          <w:divBdr>
            <w:top w:val="none" w:sz="0" w:space="0" w:color="auto"/>
            <w:left w:val="none" w:sz="0" w:space="0" w:color="auto"/>
            <w:bottom w:val="none" w:sz="0" w:space="0" w:color="auto"/>
            <w:right w:val="none" w:sz="0" w:space="0" w:color="auto"/>
          </w:divBdr>
        </w:div>
        <w:div w:id="1509826386">
          <w:marLeft w:val="0"/>
          <w:marRight w:val="0"/>
          <w:marTop w:val="0"/>
          <w:marBottom w:val="0"/>
          <w:divBdr>
            <w:top w:val="none" w:sz="0" w:space="0" w:color="auto"/>
            <w:left w:val="none" w:sz="0" w:space="0" w:color="auto"/>
            <w:bottom w:val="none" w:sz="0" w:space="0" w:color="auto"/>
            <w:right w:val="none" w:sz="0" w:space="0" w:color="auto"/>
          </w:divBdr>
        </w:div>
        <w:div w:id="228466427">
          <w:marLeft w:val="0"/>
          <w:marRight w:val="0"/>
          <w:marTop w:val="0"/>
          <w:marBottom w:val="0"/>
          <w:divBdr>
            <w:top w:val="none" w:sz="0" w:space="0" w:color="auto"/>
            <w:left w:val="none" w:sz="0" w:space="0" w:color="auto"/>
            <w:bottom w:val="none" w:sz="0" w:space="0" w:color="auto"/>
            <w:right w:val="none" w:sz="0" w:space="0" w:color="auto"/>
          </w:divBdr>
        </w:div>
        <w:div w:id="34744423">
          <w:marLeft w:val="0"/>
          <w:marRight w:val="0"/>
          <w:marTop w:val="0"/>
          <w:marBottom w:val="0"/>
          <w:divBdr>
            <w:top w:val="none" w:sz="0" w:space="0" w:color="auto"/>
            <w:left w:val="none" w:sz="0" w:space="0" w:color="auto"/>
            <w:bottom w:val="none" w:sz="0" w:space="0" w:color="auto"/>
            <w:right w:val="none" w:sz="0" w:space="0" w:color="auto"/>
          </w:divBdr>
        </w:div>
        <w:div w:id="108942018">
          <w:marLeft w:val="0"/>
          <w:marRight w:val="0"/>
          <w:marTop w:val="0"/>
          <w:marBottom w:val="0"/>
          <w:divBdr>
            <w:top w:val="none" w:sz="0" w:space="0" w:color="auto"/>
            <w:left w:val="none" w:sz="0" w:space="0" w:color="auto"/>
            <w:bottom w:val="none" w:sz="0" w:space="0" w:color="auto"/>
            <w:right w:val="none" w:sz="0" w:space="0" w:color="auto"/>
          </w:divBdr>
        </w:div>
        <w:div w:id="1801142525">
          <w:marLeft w:val="0"/>
          <w:marRight w:val="0"/>
          <w:marTop w:val="0"/>
          <w:marBottom w:val="0"/>
          <w:divBdr>
            <w:top w:val="none" w:sz="0" w:space="0" w:color="auto"/>
            <w:left w:val="none" w:sz="0" w:space="0" w:color="auto"/>
            <w:bottom w:val="none" w:sz="0" w:space="0" w:color="auto"/>
            <w:right w:val="none" w:sz="0" w:space="0" w:color="auto"/>
          </w:divBdr>
        </w:div>
        <w:div w:id="1124808450">
          <w:marLeft w:val="0"/>
          <w:marRight w:val="0"/>
          <w:marTop w:val="0"/>
          <w:marBottom w:val="0"/>
          <w:divBdr>
            <w:top w:val="none" w:sz="0" w:space="0" w:color="auto"/>
            <w:left w:val="none" w:sz="0" w:space="0" w:color="auto"/>
            <w:bottom w:val="none" w:sz="0" w:space="0" w:color="auto"/>
            <w:right w:val="none" w:sz="0" w:space="0" w:color="auto"/>
          </w:divBdr>
        </w:div>
        <w:div w:id="1775320916">
          <w:marLeft w:val="0"/>
          <w:marRight w:val="0"/>
          <w:marTop w:val="0"/>
          <w:marBottom w:val="0"/>
          <w:divBdr>
            <w:top w:val="none" w:sz="0" w:space="0" w:color="auto"/>
            <w:left w:val="none" w:sz="0" w:space="0" w:color="auto"/>
            <w:bottom w:val="none" w:sz="0" w:space="0" w:color="auto"/>
            <w:right w:val="none" w:sz="0" w:space="0" w:color="auto"/>
          </w:divBdr>
        </w:div>
        <w:div w:id="74055999">
          <w:marLeft w:val="0"/>
          <w:marRight w:val="0"/>
          <w:marTop w:val="0"/>
          <w:marBottom w:val="0"/>
          <w:divBdr>
            <w:top w:val="none" w:sz="0" w:space="0" w:color="auto"/>
            <w:left w:val="none" w:sz="0" w:space="0" w:color="auto"/>
            <w:bottom w:val="none" w:sz="0" w:space="0" w:color="auto"/>
            <w:right w:val="none" w:sz="0" w:space="0" w:color="auto"/>
          </w:divBdr>
        </w:div>
        <w:div w:id="1694719613">
          <w:marLeft w:val="0"/>
          <w:marRight w:val="0"/>
          <w:marTop w:val="0"/>
          <w:marBottom w:val="0"/>
          <w:divBdr>
            <w:top w:val="none" w:sz="0" w:space="0" w:color="auto"/>
            <w:left w:val="none" w:sz="0" w:space="0" w:color="auto"/>
            <w:bottom w:val="none" w:sz="0" w:space="0" w:color="auto"/>
            <w:right w:val="none" w:sz="0" w:space="0" w:color="auto"/>
          </w:divBdr>
        </w:div>
        <w:div w:id="312417338">
          <w:marLeft w:val="0"/>
          <w:marRight w:val="0"/>
          <w:marTop w:val="0"/>
          <w:marBottom w:val="0"/>
          <w:divBdr>
            <w:top w:val="none" w:sz="0" w:space="0" w:color="auto"/>
            <w:left w:val="none" w:sz="0" w:space="0" w:color="auto"/>
            <w:bottom w:val="none" w:sz="0" w:space="0" w:color="auto"/>
            <w:right w:val="none" w:sz="0" w:space="0" w:color="auto"/>
          </w:divBdr>
        </w:div>
        <w:div w:id="1901404207">
          <w:marLeft w:val="0"/>
          <w:marRight w:val="0"/>
          <w:marTop w:val="0"/>
          <w:marBottom w:val="0"/>
          <w:divBdr>
            <w:top w:val="none" w:sz="0" w:space="0" w:color="auto"/>
            <w:left w:val="none" w:sz="0" w:space="0" w:color="auto"/>
            <w:bottom w:val="none" w:sz="0" w:space="0" w:color="auto"/>
            <w:right w:val="none" w:sz="0" w:space="0" w:color="auto"/>
          </w:divBdr>
        </w:div>
        <w:div w:id="1081105696">
          <w:marLeft w:val="0"/>
          <w:marRight w:val="0"/>
          <w:marTop w:val="0"/>
          <w:marBottom w:val="0"/>
          <w:divBdr>
            <w:top w:val="none" w:sz="0" w:space="0" w:color="auto"/>
            <w:left w:val="none" w:sz="0" w:space="0" w:color="auto"/>
            <w:bottom w:val="none" w:sz="0" w:space="0" w:color="auto"/>
            <w:right w:val="none" w:sz="0" w:space="0" w:color="auto"/>
          </w:divBdr>
        </w:div>
        <w:div w:id="690569005">
          <w:marLeft w:val="0"/>
          <w:marRight w:val="0"/>
          <w:marTop w:val="0"/>
          <w:marBottom w:val="0"/>
          <w:divBdr>
            <w:top w:val="none" w:sz="0" w:space="0" w:color="auto"/>
            <w:left w:val="none" w:sz="0" w:space="0" w:color="auto"/>
            <w:bottom w:val="none" w:sz="0" w:space="0" w:color="auto"/>
            <w:right w:val="none" w:sz="0" w:space="0" w:color="auto"/>
          </w:divBdr>
        </w:div>
        <w:div w:id="944384789">
          <w:marLeft w:val="0"/>
          <w:marRight w:val="0"/>
          <w:marTop w:val="0"/>
          <w:marBottom w:val="0"/>
          <w:divBdr>
            <w:top w:val="none" w:sz="0" w:space="0" w:color="auto"/>
            <w:left w:val="none" w:sz="0" w:space="0" w:color="auto"/>
            <w:bottom w:val="none" w:sz="0" w:space="0" w:color="auto"/>
            <w:right w:val="none" w:sz="0" w:space="0" w:color="auto"/>
          </w:divBdr>
        </w:div>
        <w:div w:id="1681470158">
          <w:marLeft w:val="0"/>
          <w:marRight w:val="0"/>
          <w:marTop w:val="0"/>
          <w:marBottom w:val="0"/>
          <w:divBdr>
            <w:top w:val="none" w:sz="0" w:space="0" w:color="auto"/>
            <w:left w:val="none" w:sz="0" w:space="0" w:color="auto"/>
            <w:bottom w:val="none" w:sz="0" w:space="0" w:color="auto"/>
            <w:right w:val="none" w:sz="0" w:space="0" w:color="auto"/>
          </w:divBdr>
        </w:div>
        <w:div w:id="417866419">
          <w:marLeft w:val="0"/>
          <w:marRight w:val="0"/>
          <w:marTop w:val="0"/>
          <w:marBottom w:val="0"/>
          <w:divBdr>
            <w:top w:val="none" w:sz="0" w:space="0" w:color="auto"/>
            <w:left w:val="none" w:sz="0" w:space="0" w:color="auto"/>
            <w:bottom w:val="none" w:sz="0" w:space="0" w:color="auto"/>
            <w:right w:val="none" w:sz="0" w:space="0" w:color="auto"/>
          </w:divBdr>
        </w:div>
        <w:div w:id="967471048">
          <w:marLeft w:val="0"/>
          <w:marRight w:val="0"/>
          <w:marTop w:val="0"/>
          <w:marBottom w:val="0"/>
          <w:divBdr>
            <w:top w:val="none" w:sz="0" w:space="0" w:color="auto"/>
            <w:left w:val="none" w:sz="0" w:space="0" w:color="auto"/>
            <w:bottom w:val="none" w:sz="0" w:space="0" w:color="auto"/>
            <w:right w:val="none" w:sz="0" w:space="0" w:color="auto"/>
          </w:divBdr>
        </w:div>
        <w:div w:id="1933589840">
          <w:marLeft w:val="0"/>
          <w:marRight w:val="0"/>
          <w:marTop w:val="0"/>
          <w:marBottom w:val="0"/>
          <w:divBdr>
            <w:top w:val="none" w:sz="0" w:space="0" w:color="auto"/>
            <w:left w:val="none" w:sz="0" w:space="0" w:color="auto"/>
            <w:bottom w:val="none" w:sz="0" w:space="0" w:color="auto"/>
            <w:right w:val="none" w:sz="0" w:space="0" w:color="auto"/>
          </w:divBdr>
        </w:div>
        <w:div w:id="855771488">
          <w:marLeft w:val="0"/>
          <w:marRight w:val="0"/>
          <w:marTop w:val="0"/>
          <w:marBottom w:val="0"/>
          <w:divBdr>
            <w:top w:val="none" w:sz="0" w:space="0" w:color="auto"/>
            <w:left w:val="none" w:sz="0" w:space="0" w:color="auto"/>
            <w:bottom w:val="none" w:sz="0" w:space="0" w:color="auto"/>
            <w:right w:val="none" w:sz="0" w:space="0" w:color="auto"/>
          </w:divBdr>
        </w:div>
        <w:div w:id="630744744">
          <w:marLeft w:val="0"/>
          <w:marRight w:val="0"/>
          <w:marTop w:val="0"/>
          <w:marBottom w:val="0"/>
          <w:divBdr>
            <w:top w:val="none" w:sz="0" w:space="0" w:color="auto"/>
            <w:left w:val="none" w:sz="0" w:space="0" w:color="auto"/>
            <w:bottom w:val="none" w:sz="0" w:space="0" w:color="auto"/>
            <w:right w:val="none" w:sz="0" w:space="0" w:color="auto"/>
          </w:divBdr>
        </w:div>
        <w:div w:id="1598253564">
          <w:marLeft w:val="0"/>
          <w:marRight w:val="0"/>
          <w:marTop w:val="0"/>
          <w:marBottom w:val="0"/>
          <w:divBdr>
            <w:top w:val="none" w:sz="0" w:space="0" w:color="auto"/>
            <w:left w:val="none" w:sz="0" w:space="0" w:color="auto"/>
            <w:bottom w:val="none" w:sz="0" w:space="0" w:color="auto"/>
            <w:right w:val="none" w:sz="0" w:space="0" w:color="auto"/>
          </w:divBdr>
        </w:div>
        <w:div w:id="268048570">
          <w:marLeft w:val="0"/>
          <w:marRight w:val="0"/>
          <w:marTop w:val="0"/>
          <w:marBottom w:val="0"/>
          <w:divBdr>
            <w:top w:val="none" w:sz="0" w:space="0" w:color="auto"/>
            <w:left w:val="none" w:sz="0" w:space="0" w:color="auto"/>
            <w:bottom w:val="none" w:sz="0" w:space="0" w:color="auto"/>
            <w:right w:val="none" w:sz="0" w:space="0" w:color="auto"/>
          </w:divBdr>
        </w:div>
        <w:div w:id="553539254">
          <w:marLeft w:val="0"/>
          <w:marRight w:val="0"/>
          <w:marTop w:val="0"/>
          <w:marBottom w:val="0"/>
          <w:divBdr>
            <w:top w:val="none" w:sz="0" w:space="0" w:color="auto"/>
            <w:left w:val="none" w:sz="0" w:space="0" w:color="auto"/>
            <w:bottom w:val="none" w:sz="0" w:space="0" w:color="auto"/>
            <w:right w:val="none" w:sz="0" w:space="0" w:color="auto"/>
          </w:divBdr>
        </w:div>
        <w:div w:id="373236083">
          <w:marLeft w:val="0"/>
          <w:marRight w:val="0"/>
          <w:marTop w:val="0"/>
          <w:marBottom w:val="0"/>
          <w:divBdr>
            <w:top w:val="none" w:sz="0" w:space="0" w:color="auto"/>
            <w:left w:val="none" w:sz="0" w:space="0" w:color="auto"/>
            <w:bottom w:val="none" w:sz="0" w:space="0" w:color="auto"/>
            <w:right w:val="none" w:sz="0" w:space="0" w:color="auto"/>
          </w:divBdr>
        </w:div>
        <w:div w:id="1231575532">
          <w:marLeft w:val="0"/>
          <w:marRight w:val="0"/>
          <w:marTop w:val="0"/>
          <w:marBottom w:val="0"/>
          <w:divBdr>
            <w:top w:val="none" w:sz="0" w:space="0" w:color="auto"/>
            <w:left w:val="none" w:sz="0" w:space="0" w:color="auto"/>
            <w:bottom w:val="none" w:sz="0" w:space="0" w:color="auto"/>
            <w:right w:val="none" w:sz="0" w:space="0" w:color="auto"/>
          </w:divBdr>
        </w:div>
        <w:div w:id="1752001337">
          <w:marLeft w:val="0"/>
          <w:marRight w:val="0"/>
          <w:marTop w:val="0"/>
          <w:marBottom w:val="0"/>
          <w:divBdr>
            <w:top w:val="none" w:sz="0" w:space="0" w:color="auto"/>
            <w:left w:val="none" w:sz="0" w:space="0" w:color="auto"/>
            <w:bottom w:val="none" w:sz="0" w:space="0" w:color="auto"/>
            <w:right w:val="none" w:sz="0" w:space="0" w:color="auto"/>
          </w:divBdr>
        </w:div>
        <w:div w:id="433399815">
          <w:marLeft w:val="0"/>
          <w:marRight w:val="0"/>
          <w:marTop w:val="0"/>
          <w:marBottom w:val="0"/>
          <w:divBdr>
            <w:top w:val="none" w:sz="0" w:space="0" w:color="auto"/>
            <w:left w:val="none" w:sz="0" w:space="0" w:color="auto"/>
            <w:bottom w:val="none" w:sz="0" w:space="0" w:color="auto"/>
            <w:right w:val="none" w:sz="0" w:space="0" w:color="auto"/>
          </w:divBdr>
        </w:div>
        <w:div w:id="509952639">
          <w:marLeft w:val="0"/>
          <w:marRight w:val="0"/>
          <w:marTop w:val="0"/>
          <w:marBottom w:val="0"/>
          <w:divBdr>
            <w:top w:val="none" w:sz="0" w:space="0" w:color="auto"/>
            <w:left w:val="none" w:sz="0" w:space="0" w:color="auto"/>
            <w:bottom w:val="none" w:sz="0" w:space="0" w:color="auto"/>
            <w:right w:val="none" w:sz="0" w:space="0" w:color="auto"/>
          </w:divBdr>
        </w:div>
        <w:div w:id="593636048">
          <w:marLeft w:val="0"/>
          <w:marRight w:val="0"/>
          <w:marTop w:val="0"/>
          <w:marBottom w:val="0"/>
          <w:divBdr>
            <w:top w:val="none" w:sz="0" w:space="0" w:color="auto"/>
            <w:left w:val="none" w:sz="0" w:space="0" w:color="auto"/>
            <w:bottom w:val="none" w:sz="0" w:space="0" w:color="auto"/>
            <w:right w:val="none" w:sz="0" w:space="0" w:color="auto"/>
          </w:divBdr>
        </w:div>
        <w:div w:id="1942831198">
          <w:marLeft w:val="0"/>
          <w:marRight w:val="0"/>
          <w:marTop w:val="0"/>
          <w:marBottom w:val="0"/>
          <w:divBdr>
            <w:top w:val="none" w:sz="0" w:space="0" w:color="auto"/>
            <w:left w:val="none" w:sz="0" w:space="0" w:color="auto"/>
            <w:bottom w:val="none" w:sz="0" w:space="0" w:color="auto"/>
            <w:right w:val="none" w:sz="0" w:space="0" w:color="auto"/>
          </w:divBdr>
        </w:div>
        <w:div w:id="1827239422">
          <w:marLeft w:val="0"/>
          <w:marRight w:val="0"/>
          <w:marTop w:val="0"/>
          <w:marBottom w:val="0"/>
          <w:divBdr>
            <w:top w:val="none" w:sz="0" w:space="0" w:color="auto"/>
            <w:left w:val="none" w:sz="0" w:space="0" w:color="auto"/>
            <w:bottom w:val="none" w:sz="0" w:space="0" w:color="auto"/>
            <w:right w:val="none" w:sz="0" w:space="0" w:color="auto"/>
          </w:divBdr>
        </w:div>
        <w:div w:id="1324553981">
          <w:marLeft w:val="0"/>
          <w:marRight w:val="0"/>
          <w:marTop w:val="0"/>
          <w:marBottom w:val="0"/>
          <w:divBdr>
            <w:top w:val="none" w:sz="0" w:space="0" w:color="auto"/>
            <w:left w:val="none" w:sz="0" w:space="0" w:color="auto"/>
            <w:bottom w:val="none" w:sz="0" w:space="0" w:color="auto"/>
            <w:right w:val="none" w:sz="0" w:space="0" w:color="auto"/>
          </w:divBdr>
        </w:div>
        <w:div w:id="2008244825">
          <w:marLeft w:val="0"/>
          <w:marRight w:val="0"/>
          <w:marTop w:val="0"/>
          <w:marBottom w:val="0"/>
          <w:divBdr>
            <w:top w:val="none" w:sz="0" w:space="0" w:color="auto"/>
            <w:left w:val="none" w:sz="0" w:space="0" w:color="auto"/>
            <w:bottom w:val="none" w:sz="0" w:space="0" w:color="auto"/>
            <w:right w:val="none" w:sz="0" w:space="0" w:color="auto"/>
          </w:divBdr>
        </w:div>
      </w:divsChild>
    </w:div>
    <w:div w:id="326636733">
      <w:bodyDiv w:val="1"/>
      <w:marLeft w:val="0"/>
      <w:marRight w:val="0"/>
      <w:marTop w:val="0"/>
      <w:marBottom w:val="0"/>
      <w:divBdr>
        <w:top w:val="none" w:sz="0" w:space="0" w:color="auto"/>
        <w:left w:val="none" w:sz="0" w:space="0" w:color="auto"/>
        <w:bottom w:val="none" w:sz="0" w:space="0" w:color="auto"/>
        <w:right w:val="none" w:sz="0" w:space="0" w:color="auto"/>
      </w:divBdr>
    </w:div>
    <w:div w:id="331758025">
      <w:bodyDiv w:val="1"/>
      <w:marLeft w:val="0"/>
      <w:marRight w:val="0"/>
      <w:marTop w:val="0"/>
      <w:marBottom w:val="0"/>
      <w:divBdr>
        <w:top w:val="none" w:sz="0" w:space="0" w:color="auto"/>
        <w:left w:val="none" w:sz="0" w:space="0" w:color="auto"/>
        <w:bottom w:val="none" w:sz="0" w:space="0" w:color="auto"/>
        <w:right w:val="none" w:sz="0" w:space="0" w:color="auto"/>
      </w:divBdr>
    </w:div>
    <w:div w:id="368845928">
      <w:bodyDiv w:val="1"/>
      <w:marLeft w:val="0"/>
      <w:marRight w:val="0"/>
      <w:marTop w:val="0"/>
      <w:marBottom w:val="0"/>
      <w:divBdr>
        <w:top w:val="none" w:sz="0" w:space="0" w:color="auto"/>
        <w:left w:val="none" w:sz="0" w:space="0" w:color="auto"/>
        <w:bottom w:val="none" w:sz="0" w:space="0" w:color="auto"/>
        <w:right w:val="none" w:sz="0" w:space="0" w:color="auto"/>
      </w:divBdr>
      <w:divsChild>
        <w:div w:id="1360396900">
          <w:marLeft w:val="0"/>
          <w:marRight w:val="0"/>
          <w:marTop w:val="0"/>
          <w:marBottom w:val="0"/>
          <w:divBdr>
            <w:top w:val="none" w:sz="0" w:space="0" w:color="auto"/>
            <w:left w:val="none" w:sz="0" w:space="0" w:color="auto"/>
            <w:bottom w:val="none" w:sz="0" w:space="0" w:color="auto"/>
            <w:right w:val="none" w:sz="0" w:space="0" w:color="auto"/>
          </w:divBdr>
        </w:div>
        <w:div w:id="1150630736">
          <w:marLeft w:val="0"/>
          <w:marRight w:val="0"/>
          <w:marTop w:val="0"/>
          <w:marBottom w:val="0"/>
          <w:divBdr>
            <w:top w:val="none" w:sz="0" w:space="0" w:color="auto"/>
            <w:left w:val="none" w:sz="0" w:space="0" w:color="auto"/>
            <w:bottom w:val="none" w:sz="0" w:space="0" w:color="auto"/>
            <w:right w:val="none" w:sz="0" w:space="0" w:color="auto"/>
          </w:divBdr>
        </w:div>
      </w:divsChild>
    </w:div>
    <w:div w:id="434709184">
      <w:bodyDiv w:val="1"/>
      <w:marLeft w:val="0"/>
      <w:marRight w:val="0"/>
      <w:marTop w:val="0"/>
      <w:marBottom w:val="0"/>
      <w:divBdr>
        <w:top w:val="none" w:sz="0" w:space="0" w:color="auto"/>
        <w:left w:val="none" w:sz="0" w:space="0" w:color="auto"/>
        <w:bottom w:val="none" w:sz="0" w:space="0" w:color="auto"/>
        <w:right w:val="none" w:sz="0" w:space="0" w:color="auto"/>
      </w:divBdr>
    </w:div>
    <w:div w:id="471756205">
      <w:bodyDiv w:val="1"/>
      <w:marLeft w:val="0"/>
      <w:marRight w:val="0"/>
      <w:marTop w:val="0"/>
      <w:marBottom w:val="0"/>
      <w:divBdr>
        <w:top w:val="none" w:sz="0" w:space="0" w:color="auto"/>
        <w:left w:val="none" w:sz="0" w:space="0" w:color="auto"/>
        <w:bottom w:val="none" w:sz="0" w:space="0" w:color="auto"/>
        <w:right w:val="none" w:sz="0" w:space="0" w:color="auto"/>
      </w:divBdr>
    </w:div>
    <w:div w:id="479805483">
      <w:bodyDiv w:val="1"/>
      <w:marLeft w:val="0"/>
      <w:marRight w:val="0"/>
      <w:marTop w:val="0"/>
      <w:marBottom w:val="0"/>
      <w:divBdr>
        <w:top w:val="none" w:sz="0" w:space="0" w:color="auto"/>
        <w:left w:val="none" w:sz="0" w:space="0" w:color="auto"/>
        <w:bottom w:val="none" w:sz="0" w:space="0" w:color="auto"/>
        <w:right w:val="none" w:sz="0" w:space="0" w:color="auto"/>
      </w:divBdr>
    </w:div>
    <w:div w:id="482502545">
      <w:bodyDiv w:val="1"/>
      <w:marLeft w:val="0"/>
      <w:marRight w:val="0"/>
      <w:marTop w:val="0"/>
      <w:marBottom w:val="0"/>
      <w:divBdr>
        <w:top w:val="none" w:sz="0" w:space="0" w:color="auto"/>
        <w:left w:val="none" w:sz="0" w:space="0" w:color="auto"/>
        <w:bottom w:val="none" w:sz="0" w:space="0" w:color="auto"/>
        <w:right w:val="none" w:sz="0" w:space="0" w:color="auto"/>
      </w:divBdr>
    </w:div>
    <w:div w:id="497812585">
      <w:bodyDiv w:val="1"/>
      <w:marLeft w:val="0"/>
      <w:marRight w:val="0"/>
      <w:marTop w:val="0"/>
      <w:marBottom w:val="0"/>
      <w:divBdr>
        <w:top w:val="none" w:sz="0" w:space="0" w:color="auto"/>
        <w:left w:val="none" w:sz="0" w:space="0" w:color="auto"/>
        <w:bottom w:val="none" w:sz="0" w:space="0" w:color="auto"/>
        <w:right w:val="none" w:sz="0" w:space="0" w:color="auto"/>
      </w:divBdr>
    </w:div>
    <w:div w:id="534082628">
      <w:bodyDiv w:val="1"/>
      <w:marLeft w:val="0"/>
      <w:marRight w:val="0"/>
      <w:marTop w:val="0"/>
      <w:marBottom w:val="0"/>
      <w:divBdr>
        <w:top w:val="none" w:sz="0" w:space="0" w:color="auto"/>
        <w:left w:val="none" w:sz="0" w:space="0" w:color="auto"/>
        <w:bottom w:val="none" w:sz="0" w:space="0" w:color="auto"/>
        <w:right w:val="none" w:sz="0" w:space="0" w:color="auto"/>
      </w:divBdr>
    </w:div>
    <w:div w:id="660694342">
      <w:bodyDiv w:val="1"/>
      <w:marLeft w:val="0"/>
      <w:marRight w:val="0"/>
      <w:marTop w:val="0"/>
      <w:marBottom w:val="0"/>
      <w:divBdr>
        <w:top w:val="none" w:sz="0" w:space="0" w:color="auto"/>
        <w:left w:val="none" w:sz="0" w:space="0" w:color="auto"/>
        <w:bottom w:val="none" w:sz="0" w:space="0" w:color="auto"/>
        <w:right w:val="none" w:sz="0" w:space="0" w:color="auto"/>
      </w:divBdr>
    </w:div>
    <w:div w:id="674844308">
      <w:bodyDiv w:val="1"/>
      <w:marLeft w:val="0"/>
      <w:marRight w:val="0"/>
      <w:marTop w:val="0"/>
      <w:marBottom w:val="0"/>
      <w:divBdr>
        <w:top w:val="none" w:sz="0" w:space="0" w:color="auto"/>
        <w:left w:val="none" w:sz="0" w:space="0" w:color="auto"/>
        <w:bottom w:val="none" w:sz="0" w:space="0" w:color="auto"/>
        <w:right w:val="none" w:sz="0" w:space="0" w:color="auto"/>
      </w:divBdr>
    </w:div>
    <w:div w:id="714350018">
      <w:bodyDiv w:val="1"/>
      <w:marLeft w:val="0"/>
      <w:marRight w:val="0"/>
      <w:marTop w:val="0"/>
      <w:marBottom w:val="0"/>
      <w:divBdr>
        <w:top w:val="none" w:sz="0" w:space="0" w:color="auto"/>
        <w:left w:val="none" w:sz="0" w:space="0" w:color="auto"/>
        <w:bottom w:val="none" w:sz="0" w:space="0" w:color="auto"/>
        <w:right w:val="none" w:sz="0" w:space="0" w:color="auto"/>
      </w:divBdr>
    </w:div>
    <w:div w:id="725418245">
      <w:bodyDiv w:val="1"/>
      <w:marLeft w:val="0"/>
      <w:marRight w:val="0"/>
      <w:marTop w:val="0"/>
      <w:marBottom w:val="0"/>
      <w:divBdr>
        <w:top w:val="none" w:sz="0" w:space="0" w:color="auto"/>
        <w:left w:val="none" w:sz="0" w:space="0" w:color="auto"/>
        <w:bottom w:val="none" w:sz="0" w:space="0" w:color="auto"/>
        <w:right w:val="none" w:sz="0" w:space="0" w:color="auto"/>
      </w:divBdr>
      <w:divsChild>
        <w:div w:id="1346134980">
          <w:marLeft w:val="0"/>
          <w:marRight w:val="0"/>
          <w:marTop w:val="0"/>
          <w:marBottom w:val="0"/>
          <w:divBdr>
            <w:top w:val="none" w:sz="0" w:space="0" w:color="auto"/>
            <w:left w:val="none" w:sz="0" w:space="0" w:color="auto"/>
            <w:bottom w:val="none" w:sz="0" w:space="0" w:color="auto"/>
            <w:right w:val="none" w:sz="0" w:space="0" w:color="auto"/>
          </w:divBdr>
        </w:div>
        <w:div w:id="1845317808">
          <w:marLeft w:val="0"/>
          <w:marRight w:val="0"/>
          <w:marTop w:val="0"/>
          <w:marBottom w:val="0"/>
          <w:divBdr>
            <w:top w:val="none" w:sz="0" w:space="0" w:color="auto"/>
            <w:left w:val="none" w:sz="0" w:space="0" w:color="auto"/>
            <w:bottom w:val="none" w:sz="0" w:space="0" w:color="auto"/>
            <w:right w:val="none" w:sz="0" w:space="0" w:color="auto"/>
          </w:divBdr>
        </w:div>
        <w:div w:id="2098600795">
          <w:marLeft w:val="0"/>
          <w:marRight w:val="0"/>
          <w:marTop w:val="0"/>
          <w:marBottom w:val="0"/>
          <w:divBdr>
            <w:top w:val="none" w:sz="0" w:space="0" w:color="auto"/>
            <w:left w:val="none" w:sz="0" w:space="0" w:color="auto"/>
            <w:bottom w:val="none" w:sz="0" w:space="0" w:color="auto"/>
            <w:right w:val="none" w:sz="0" w:space="0" w:color="auto"/>
          </w:divBdr>
        </w:div>
        <w:div w:id="246815906">
          <w:marLeft w:val="0"/>
          <w:marRight w:val="0"/>
          <w:marTop w:val="0"/>
          <w:marBottom w:val="0"/>
          <w:divBdr>
            <w:top w:val="none" w:sz="0" w:space="0" w:color="auto"/>
            <w:left w:val="none" w:sz="0" w:space="0" w:color="auto"/>
            <w:bottom w:val="none" w:sz="0" w:space="0" w:color="auto"/>
            <w:right w:val="none" w:sz="0" w:space="0" w:color="auto"/>
          </w:divBdr>
        </w:div>
        <w:div w:id="84763439">
          <w:marLeft w:val="0"/>
          <w:marRight w:val="0"/>
          <w:marTop w:val="0"/>
          <w:marBottom w:val="0"/>
          <w:divBdr>
            <w:top w:val="none" w:sz="0" w:space="0" w:color="auto"/>
            <w:left w:val="none" w:sz="0" w:space="0" w:color="auto"/>
            <w:bottom w:val="none" w:sz="0" w:space="0" w:color="auto"/>
            <w:right w:val="none" w:sz="0" w:space="0" w:color="auto"/>
          </w:divBdr>
        </w:div>
        <w:div w:id="984041295">
          <w:marLeft w:val="0"/>
          <w:marRight w:val="0"/>
          <w:marTop w:val="0"/>
          <w:marBottom w:val="0"/>
          <w:divBdr>
            <w:top w:val="none" w:sz="0" w:space="0" w:color="auto"/>
            <w:left w:val="none" w:sz="0" w:space="0" w:color="auto"/>
            <w:bottom w:val="none" w:sz="0" w:space="0" w:color="auto"/>
            <w:right w:val="none" w:sz="0" w:space="0" w:color="auto"/>
          </w:divBdr>
        </w:div>
        <w:div w:id="976059925">
          <w:marLeft w:val="0"/>
          <w:marRight w:val="0"/>
          <w:marTop w:val="0"/>
          <w:marBottom w:val="0"/>
          <w:divBdr>
            <w:top w:val="none" w:sz="0" w:space="0" w:color="auto"/>
            <w:left w:val="none" w:sz="0" w:space="0" w:color="auto"/>
            <w:bottom w:val="none" w:sz="0" w:space="0" w:color="auto"/>
            <w:right w:val="none" w:sz="0" w:space="0" w:color="auto"/>
          </w:divBdr>
        </w:div>
      </w:divsChild>
    </w:div>
    <w:div w:id="831335290">
      <w:bodyDiv w:val="1"/>
      <w:marLeft w:val="0"/>
      <w:marRight w:val="0"/>
      <w:marTop w:val="0"/>
      <w:marBottom w:val="0"/>
      <w:divBdr>
        <w:top w:val="none" w:sz="0" w:space="0" w:color="auto"/>
        <w:left w:val="none" w:sz="0" w:space="0" w:color="auto"/>
        <w:bottom w:val="none" w:sz="0" w:space="0" w:color="auto"/>
        <w:right w:val="none" w:sz="0" w:space="0" w:color="auto"/>
      </w:divBdr>
    </w:div>
    <w:div w:id="853226879">
      <w:bodyDiv w:val="1"/>
      <w:marLeft w:val="0"/>
      <w:marRight w:val="0"/>
      <w:marTop w:val="0"/>
      <w:marBottom w:val="0"/>
      <w:divBdr>
        <w:top w:val="none" w:sz="0" w:space="0" w:color="auto"/>
        <w:left w:val="none" w:sz="0" w:space="0" w:color="auto"/>
        <w:bottom w:val="none" w:sz="0" w:space="0" w:color="auto"/>
        <w:right w:val="none" w:sz="0" w:space="0" w:color="auto"/>
      </w:divBdr>
    </w:div>
    <w:div w:id="872352452">
      <w:bodyDiv w:val="1"/>
      <w:marLeft w:val="0"/>
      <w:marRight w:val="0"/>
      <w:marTop w:val="0"/>
      <w:marBottom w:val="0"/>
      <w:divBdr>
        <w:top w:val="none" w:sz="0" w:space="0" w:color="auto"/>
        <w:left w:val="none" w:sz="0" w:space="0" w:color="auto"/>
        <w:bottom w:val="none" w:sz="0" w:space="0" w:color="auto"/>
        <w:right w:val="none" w:sz="0" w:space="0" w:color="auto"/>
      </w:divBdr>
    </w:div>
    <w:div w:id="972298337">
      <w:bodyDiv w:val="1"/>
      <w:marLeft w:val="0"/>
      <w:marRight w:val="0"/>
      <w:marTop w:val="0"/>
      <w:marBottom w:val="0"/>
      <w:divBdr>
        <w:top w:val="none" w:sz="0" w:space="0" w:color="auto"/>
        <w:left w:val="none" w:sz="0" w:space="0" w:color="auto"/>
        <w:bottom w:val="none" w:sz="0" w:space="0" w:color="auto"/>
        <w:right w:val="none" w:sz="0" w:space="0" w:color="auto"/>
      </w:divBdr>
    </w:div>
    <w:div w:id="980118036">
      <w:bodyDiv w:val="1"/>
      <w:marLeft w:val="0"/>
      <w:marRight w:val="0"/>
      <w:marTop w:val="0"/>
      <w:marBottom w:val="0"/>
      <w:divBdr>
        <w:top w:val="none" w:sz="0" w:space="0" w:color="auto"/>
        <w:left w:val="none" w:sz="0" w:space="0" w:color="auto"/>
        <w:bottom w:val="none" w:sz="0" w:space="0" w:color="auto"/>
        <w:right w:val="none" w:sz="0" w:space="0" w:color="auto"/>
      </w:divBdr>
    </w:div>
    <w:div w:id="1001741446">
      <w:bodyDiv w:val="1"/>
      <w:marLeft w:val="0"/>
      <w:marRight w:val="0"/>
      <w:marTop w:val="0"/>
      <w:marBottom w:val="0"/>
      <w:divBdr>
        <w:top w:val="none" w:sz="0" w:space="0" w:color="auto"/>
        <w:left w:val="none" w:sz="0" w:space="0" w:color="auto"/>
        <w:bottom w:val="none" w:sz="0" w:space="0" w:color="auto"/>
        <w:right w:val="none" w:sz="0" w:space="0" w:color="auto"/>
      </w:divBdr>
    </w:div>
    <w:div w:id="1043747052">
      <w:bodyDiv w:val="1"/>
      <w:marLeft w:val="0"/>
      <w:marRight w:val="0"/>
      <w:marTop w:val="0"/>
      <w:marBottom w:val="0"/>
      <w:divBdr>
        <w:top w:val="none" w:sz="0" w:space="0" w:color="auto"/>
        <w:left w:val="none" w:sz="0" w:space="0" w:color="auto"/>
        <w:bottom w:val="none" w:sz="0" w:space="0" w:color="auto"/>
        <w:right w:val="none" w:sz="0" w:space="0" w:color="auto"/>
      </w:divBdr>
    </w:div>
    <w:div w:id="1066031179">
      <w:bodyDiv w:val="1"/>
      <w:marLeft w:val="0"/>
      <w:marRight w:val="0"/>
      <w:marTop w:val="0"/>
      <w:marBottom w:val="0"/>
      <w:divBdr>
        <w:top w:val="none" w:sz="0" w:space="0" w:color="auto"/>
        <w:left w:val="none" w:sz="0" w:space="0" w:color="auto"/>
        <w:bottom w:val="none" w:sz="0" w:space="0" w:color="auto"/>
        <w:right w:val="none" w:sz="0" w:space="0" w:color="auto"/>
      </w:divBdr>
      <w:divsChild>
        <w:div w:id="48502834">
          <w:marLeft w:val="0"/>
          <w:marRight w:val="0"/>
          <w:marTop w:val="0"/>
          <w:marBottom w:val="0"/>
          <w:divBdr>
            <w:top w:val="none" w:sz="0" w:space="0" w:color="auto"/>
            <w:left w:val="none" w:sz="0" w:space="0" w:color="auto"/>
            <w:bottom w:val="none" w:sz="0" w:space="0" w:color="auto"/>
            <w:right w:val="none" w:sz="0" w:space="0" w:color="auto"/>
          </w:divBdr>
          <w:divsChild>
            <w:div w:id="2121801176">
              <w:marLeft w:val="720"/>
              <w:marRight w:val="0"/>
              <w:marTop w:val="0"/>
              <w:marBottom w:val="0"/>
              <w:divBdr>
                <w:top w:val="none" w:sz="0" w:space="0" w:color="auto"/>
                <w:left w:val="none" w:sz="0" w:space="0" w:color="auto"/>
                <w:bottom w:val="none" w:sz="0" w:space="0" w:color="auto"/>
                <w:right w:val="none" w:sz="0" w:space="0" w:color="auto"/>
              </w:divBdr>
              <w:divsChild>
                <w:div w:id="1027096307">
                  <w:marLeft w:val="0"/>
                  <w:marRight w:val="0"/>
                  <w:marTop w:val="0"/>
                  <w:marBottom w:val="0"/>
                  <w:divBdr>
                    <w:top w:val="none" w:sz="0" w:space="0" w:color="auto"/>
                    <w:left w:val="none" w:sz="0" w:space="0" w:color="auto"/>
                    <w:bottom w:val="none" w:sz="0" w:space="0" w:color="auto"/>
                    <w:right w:val="none" w:sz="0" w:space="0" w:color="auto"/>
                  </w:divBdr>
                  <w:divsChild>
                    <w:div w:id="1209878328">
                      <w:marLeft w:val="0"/>
                      <w:marRight w:val="0"/>
                      <w:marTop w:val="0"/>
                      <w:marBottom w:val="0"/>
                      <w:divBdr>
                        <w:top w:val="none" w:sz="0" w:space="0" w:color="auto"/>
                        <w:left w:val="none" w:sz="0" w:space="0" w:color="auto"/>
                        <w:bottom w:val="none" w:sz="0" w:space="0" w:color="auto"/>
                        <w:right w:val="none" w:sz="0" w:space="0" w:color="auto"/>
                      </w:divBdr>
                      <w:divsChild>
                        <w:div w:id="853109449">
                          <w:marLeft w:val="0"/>
                          <w:marRight w:val="0"/>
                          <w:marTop w:val="0"/>
                          <w:marBottom w:val="0"/>
                          <w:divBdr>
                            <w:top w:val="none" w:sz="0" w:space="0" w:color="auto"/>
                            <w:left w:val="none" w:sz="0" w:space="0" w:color="auto"/>
                            <w:bottom w:val="none" w:sz="0" w:space="0" w:color="auto"/>
                            <w:right w:val="none" w:sz="0" w:space="0" w:color="auto"/>
                          </w:divBdr>
                          <w:divsChild>
                            <w:div w:id="214599786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32583189">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953631131">
          <w:marLeft w:val="780"/>
          <w:marRight w:val="240"/>
          <w:marTop w:val="180"/>
          <w:marBottom w:val="0"/>
          <w:divBdr>
            <w:top w:val="none" w:sz="0" w:space="0" w:color="auto"/>
            <w:left w:val="none" w:sz="0" w:space="0" w:color="auto"/>
            <w:bottom w:val="none" w:sz="0" w:space="0" w:color="auto"/>
            <w:right w:val="none" w:sz="0" w:space="0" w:color="auto"/>
          </w:divBdr>
          <w:divsChild>
            <w:div w:id="1259748826">
              <w:marLeft w:val="0"/>
              <w:marRight w:val="0"/>
              <w:marTop w:val="0"/>
              <w:marBottom w:val="0"/>
              <w:divBdr>
                <w:top w:val="none" w:sz="0" w:space="0" w:color="auto"/>
                <w:left w:val="none" w:sz="0" w:space="0" w:color="auto"/>
                <w:bottom w:val="none" w:sz="0" w:space="0" w:color="auto"/>
                <w:right w:val="none" w:sz="0" w:space="0" w:color="auto"/>
              </w:divBdr>
              <w:divsChild>
                <w:div w:id="338848631">
                  <w:marLeft w:val="0"/>
                  <w:marRight w:val="0"/>
                  <w:marTop w:val="0"/>
                  <w:marBottom w:val="0"/>
                  <w:divBdr>
                    <w:top w:val="none" w:sz="0" w:space="0" w:color="auto"/>
                    <w:left w:val="none" w:sz="0" w:space="0" w:color="auto"/>
                    <w:bottom w:val="none" w:sz="0" w:space="0" w:color="auto"/>
                    <w:right w:val="none" w:sz="0" w:space="0" w:color="auto"/>
                  </w:divBdr>
                  <w:divsChild>
                    <w:div w:id="139423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165729">
      <w:bodyDiv w:val="1"/>
      <w:marLeft w:val="0"/>
      <w:marRight w:val="0"/>
      <w:marTop w:val="0"/>
      <w:marBottom w:val="0"/>
      <w:divBdr>
        <w:top w:val="none" w:sz="0" w:space="0" w:color="auto"/>
        <w:left w:val="none" w:sz="0" w:space="0" w:color="auto"/>
        <w:bottom w:val="none" w:sz="0" w:space="0" w:color="auto"/>
        <w:right w:val="none" w:sz="0" w:space="0" w:color="auto"/>
      </w:divBdr>
      <w:divsChild>
        <w:div w:id="1895314608">
          <w:marLeft w:val="0"/>
          <w:marRight w:val="0"/>
          <w:marTop w:val="0"/>
          <w:marBottom w:val="0"/>
          <w:divBdr>
            <w:top w:val="none" w:sz="0" w:space="0" w:color="auto"/>
            <w:left w:val="none" w:sz="0" w:space="0" w:color="auto"/>
            <w:bottom w:val="none" w:sz="0" w:space="0" w:color="auto"/>
            <w:right w:val="none" w:sz="0" w:space="0" w:color="auto"/>
          </w:divBdr>
        </w:div>
        <w:div w:id="1622952356">
          <w:marLeft w:val="0"/>
          <w:marRight w:val="0"/>
          <w:marTop w:val="0"/>
          <w:marBottom w:val="0"/>
          <w:divBdr>
            <w:top w:val="none" w:sz="0" w:space="0" w:color="auto"/>
            <w:left w:val="none" w:sz="0" w:space="0" w:color="auto"/>
            <w:bottom w:val="none" w:sz="0" w:space="0" w:color="auto"/>
            <w:right w:val="none" w:sz="0" w:space="0" w:color="auto"/>
          </w:divBdr>
        </w:div>
      </w:divsChild>
    </w:div>
    <w:div w:id="1267077699">
      <w:bodyDiv w:val="1"/>
      <w:marLeft w:val="0"/>
      <w:marRight w:val="0"/>
      <w:marTop w:val="0"/>
      <w:marBottom w:val="0"/>
      <w:divBdr>
        <w:top w:val="none" w:sz="0" w:space="0" w:color="auto"/>
        <w:left w:val="none" w:sz="0" w:space="0" w:color="auto"/>
        <w:bottom w:val="none" w:sz="0" w:space="0" w:color="auto"/>
        <w:right w:val="none" w:sz="0" w:space="0" w:color="auto"/>
      </w:divBdr>
    </w:div>
    <w:div w:id="1284537730">
      <w:bodyDiv w:val="1"/>
      <w:marLeft w:val="0"/>
      <w:marRight w:val="0"/>
      <w:marTop w:val="0"/>
      <w:marBottom w:val="0"/>
      <w:divBdr>
        <w:top w:val="none" w:sz="0" w:space="0" w:color="auto"/>
        <w:left w:val="none" w:sz="0" w:space="0" w:color="auto"/>
        <w:bottom w:val="none" w:sz="0" w:space="0" w:color="auto"/>
        <w:right w:val="none" w:sz="0" w:space="0" w:color="auto"/>
      </w:divBdr>
    </w:div>
    <w:div w:id="1349790372">
      <w:bodyDiv w:val="1"/>
      <w:marLeft w:val="0"/>
      <w:marRight w:val="0"/>
      <w:marTop w:val="0"/>
      <w:marBottom w:val="0"/>
      <w:divBdr>
        <w:top w:val="none" w:sz="0" w:space="0" w:color="auto"/>
        <w:left w:val="none" w:sz="0" w:space="0" w:color="auto"/>
        <w:bottom w:val="none" w:sz="0" w:space="0" w:color="auto"/>
        <w:right w:val="none" w:sz="0" w:space="0" w:color="auto"/>
      </w:divBdr>
    </w:div>
    <w:div w:id="1365836435">
      <w:bodyDiv w:val="1"/>
      <w:marLeft w:val="0"/>
      <w:marRight w:val="0"/>
      <w:marTop w:val="0"/>
      <w:marBottom w:val="0"/>
      <w:divBdr>
        <w:top w:val="none" w:sz="0" w:space="0" w:color="auto"/>
        <w:left w:val="none" w:sz="0" w:space="0" w:color="auto"/>
        <w:bottom w:val="none" w:sz="0" w:space="0" w:color="auto"/>
        <w:right w:val="none" w:sz="0" w:space="0" w:color="auto"/>
      </w:divBdr>
    </w:div>
    <w:div w:id="1367562222">
      <w:bodyDiv w:val="1"/>
      <w:marLeft w:val="0"/>
      <w:marRight w:val="0"/>
      <w:marTop w:val="0"/>
      <w:marBottom w:val="0"/>
      <w:divBdr>
        <w:top w:val="none" w:sz="0" w:space="0" w:color="auto"/>
        <w:left w:val="none" w:sz="0" w:space="0" w:color="auto"/>
        <w:bottom w:val="none" w:sz="0" w:space="0" w:color="auto"/>
        <w:right w:val="none" w:sz="0" w:space="0" w:color="auto"/>
      </w:divBdr>
    </w:div>
    <w:div w:id="1436746708">
      <w:bodyDiv w:val="1"/>
      <w:marLeft w:val="0"/>
      <w:marRight w:val="0"/>
      <w:marTop w:val="0"/>
      <w:marBottom w:val="0"/>
      <w:divBdr>
        <w:top w:val="none" w:sz="0" w:space="0" w:color="auto"/>
        <w:left w:val="none" w:sz="0" w:space="0" w:color="auto"/>
        <w:bottom w:val="none" w:sz="0" w:space="0" w:color="auto"/>
        <w:right w:val="none" w:sz="0" w:space="0" w:color="auto"/>
      </w:divBdr>
    </w:div>
    <w:div w:id="1453985242">
      <w:bodyDiv w:val="1"/>
      <w:marLeft w:val="0"/>
      <w:marRight w:val="0"/>
      <w:marTop w:val="0"/>
      <w:marBottom w:val="0"/>
      <w:divBdr>
        <w:top w:val="none" w:sz="0" w:space="0" w:color="auto"/>
        <w:left w:val="none" w:sz="0" w:space="0" w:color="auto"/>
        <w:bottom w:val="none" w:sz="0" w:space="0" w:color="auto"/>
        <w:right w:val="none" w:sz="0" w:space="0" w:color="auto"/>
      </w:divBdr>
    </w:div>
    <w:div w:id="1503810160">
      <w:bodyDiv w:val="1"/>
      <w:marLeft w:val="0"/>
      <w:marRight w:val="0"/>
      <w:marTop w:val="0"/>
      <w:marBottom w:val="0"/>
      <w:divBdr>
        <w:top w:val="none" w:sz="0" w:space="0" w:color="auto"/>
        <w:left w:val="none" w:sz="0" w:space="0" w:color="auto"/>
        <w:bottom w:val="none" w:sz="0" w:space="0" w:color="auto"/>
        <w:right w:val="none" w:sz="0" w:space="0" w:color="auto"/>
      </w:divBdr>
    </w:div>
    <w:div w:id="1517573973">
      <w:bodyDiv w:val="1"/>
      <w:marLeft w:val="0"/>
      <w:marRight w:val="0"/>
      <w:marTop w:val="0"/>
      <w:marBottom w:val="0"/>
      <w:divBdr>
        <w:top w:val="none" w:sz="0" w:space="0" w:color="auto"/>
        <w:left w:val="none" w:sz="0" w:space="0" w:color="auto"/>
        <w:bottom w:val="none" w:sz="0" w:space="0" w:color="auto"/>
        <w:right w:val="none" w:sz="0" w:space="0" w:color="auto"/>
      </w:divBdr>
    </w:div>
    <w:div w:id="1525754464">
      <w:bodyDiv w:val="1"/>
      <w:marLeft w:val="0"/>
      <w:marRight w:val="0"/>
      <w:marTop w:val="0"/>
      <w:marBottom w:val="0"/>
      <w:divBdr>
        <w:top w:val="none" w:sz="0" w:space="0" w:color="auto"/>
        <w:left w:val="none" w:sz="0" w:space="0" w:color="auto"/>
        <w:bottom w:val="none" w:sz="0" w:space="0" w:color="auto"/>
        <w:right w:val="none" w:sz="0" w:space="0" w:color="auto"/>
      </w:divBdr>
    </w:div>
    <w:div w:id="1587495458">
      <w:bodyDiv w:val="1"/>
      <w:marLeft w:val="0"/>
      <w:marRight w:val="0"/>
      <w:marTop w:val="0"/>
      <w:marBottom w:val="0"/>
      <w:divBdr>
        <w:top w:val="none" w:sz="0" w:space="0" w:color="auto"/>
        <w:left w:val="none" w:sz="0" w:space="0" w:color="auto"/>
        <w:bottom w:val="none" w:sz="0" w:space="0" w:color="auto"/>
        <w:right w:val="none" w:sz="0" w:space="0" w:color="auto"/>
      </w:divBdr>
    </w:div>
    <w:div w:id="1641693247">
      <w:bodyDiv w:val="1"/>
      <w:marLeft w:val="0"/>
      <w:marRight w:val="0"/>
      <w:marTop w:val="0"/>
      <w:marBottom w:val="0"/>
      <w:divBdr>
        <w:top w:val="none" w:sz="0" w:space="0" w:color="auto"/>
        <w:left w:val="none" w:sz="0" w:space="0" w:color="auto"/>
        <w:bottom w:val="none" w:sz="0" w:space="0" w:color="auto"/>
        <w:right w:val="none" w:sz="0" w:space="0" w:color="auto"/>
      </w:divBdr>
    </w:div>
    <w:div w:id="1651441882">
      <w:bodyDiv w:val="1"/>
      <w:marLeft w:val="0"/>
      <w:marRight w:val="0"/>
      <w:marTop w:val="0"/>
      <w:marBottom w:val="0"/>
      <w:divBdr>
        <w:top w:val="none" w:sz="0" w:space="0" w:color="auto"/>
        <w:left w:val="none" w:sz="0" w:space="0" w:color="auto"/>
        <w:bottom w:val="none" w:sz="0" w:space="0" w:color="auto"/>
        <w:right w:val="none" w:sz="0" w:space="0" w:color="auto"/>
      </w:divBdr>
      <w:divsChild>
        <w:div w:id="245190674">
          <w:marLeft w:val="0"/>
          <w:marRight w:val="0"/>
          <w:marTop w:val="0"/>
          <w:marBottom w:val="0"/>
          <w:divBdr>
            <w:top w:val="none" w:sz="0" w:space="0" w:color="auto"/>
            <w:left w:val="none" w:sz="0" w:space="0" w:color="auto"/>
            <w:bottom w:val="none" w:sz="0" w:space="0" w:color="auto"/>
            <w:right w:val="none" w:sz="0" w:space="0" w:color="auto"/>
          </w:divBdr>
        </w:div>
        <w:div w:id="1631084888">
          <w:marLeft w:val="0"/>
          <w:marRight w:val="0"/>
          <w:marTop w:val="0"/>
          <w:marBottom w:val="0"/>
          <w:divBdr>
            <w:top w:val="none" w:sz="0" w:space="0" w:color="auto"/>
            <w:left w:val="none" w:sz="0" w:space="0" w:color="auto"/>
            <w:bottom w:val="none" w:sz="0" w:space="0" w:color="auto"/>
            <w:right w:val="none" w:sz="0" w:space="0" w:color="auto"/>
          </w:divBdr>
        </w:div>
      </w:divsChild>
    </w:div>
    <w:div w:id="1681932346">
      <w:bodyDiv w:val="1"/>
      <w:marLeft w:val="0"/>
      <w:marRight w:val="0"/>
      <w:marTop w:val="0"/>
      <w:marBottom w:val="0"/>
      <w:divBdr>
        <w:top w:val="none" w:sz="0" w:space="0" w:color="auto"/>
        <w:left w:val="none" w:sz="0" w:space="0" w:color="auto"/>
        <w:bottom w:val="none" w:sz="0" w:space="0" w:color="auto"/>
        <w:right w:val="none" w:sz="0" w:space="0" w:color="auto"/>
      </w:divBdr>
    </w:div>
    <w:div w:id="1685470663">
      <w:bodyDiv w:val="1"/>
      <w:marLeft w:val="0"/>
      <w:marRight w:val="0"/>
      <w:marTop w:val="0"/>
      <w:marBottom w:val="0"/>
      <w:divBdr>
        <w:top w:val="none" w:sz="0" w:space="0" w:color="auto"/>
        <w:left w:val="none" w:sz="0" w:space="0" w:color="auto"/>
        <w:bottom w:val="none" w:sz="0" w:space="0" w:color="auto"/>
        <w:right w:val="none" w:sz="0" w:space="0" w:color="auto"/>
      </w:divBdr>
      <w:divsChild>
        <w:div w:id="1217351782">
          <w:marLeft w:val="0"/>
          <w:marRight w:val="0"/>
          <w:marTop w:val="0"/>
          <w:marBottom w:val="0"/>
          <w:divBdr>
            <w:top w:val="none" w:sz="0" w:space="0" w:color="auto"/>
            <w:left w:val="none" w:sz="0" w:space="0" w:color="auto"/>
            <w:bottom w:val="none" w:sz="0" w:space="0" w:color="auto"/>
            <w:right w:val="none" w:sz="0" w:space="0" w:color="auto"/>
          </w:divBdr>
        </w:div>
        <w:div w:id="75639272">
          <w:marLeft w:val="0"/>
          <w:marRight w:val="0"/>
          <w:marTop w:val="0"/>
          <w:marBottom w:val="0"/>
          <w:divBdr>
            <w:top w:val="none" w:sz="0" w:space="0" w:color="auto"/>
            <w:left w:val="none" w:sz="0" w:space="0" w:color="auto"/>
            <w:bottom w:val="none" w:sz="0" w:space="0" w:color="auto"/>
            <w:right w:val="none" w:sz="0" w:space="0" w:color="auto"/>
          </w:divBdr>
        </w:div>
        <w:div w:id="1056659926">
          <w:marLeft w:val="0"/>
          <w:marRight w:val="0"/>
          <w:marTop w:val="0"/>
          <w:marBottom w:val="0"/>
          <w:divBdr>
            <w:top w:val="none" w:sz="0" w:space="0" w:color="auto"/>
            <w:left w:val="none" w:sz="0" w:space="0" w:color="auto"/>
            <w:bottom w:val="none" w:sz="0" w:space="0" w:color="auto"/>
            <w:right w:val="none" w:sz="0" w:space="0" w:color="auto"/>
          </w:divBdr>
        </w:div>
        <w:div w:id="2087215648">
          <w:marLeft w:val="0"/>
          <w:marRight w:val="0"/>
          <w:marTop w:val="0"/>
          <w:marBottom w:val="0"/>
          <w:divBdr>
            <w:top w:val="none" w:sz="0" w:space="0" w:color="auto"/>
            <w:left w:val="none" w:sz="0" w:space="0" w:color="auto"/>
            <w:bottom w:val="none" w:sz="0" w:space="0" w:color="auto"/>
            <w:right w:val="none" w:sz="0" w:space="0" w:color="auto"/>
          </w:divBdr>
        </w:div>
        <w:div w:id="466632311">
          <w:marLeft w:val="0"/>
          <w:marRight w:val="0"/>
          <w:marTop w:val="0"/>
          <w:marBottom w:val="0"/>
          <w:divBdr>
            <w:top w:val="none" w:sz="0" w:space="0" w:color="auto"/>
            <w:left w:val="none" w:sz="0" w:space="0" w:color="auto"/>
            <w:bottom w:val="none" w:sz="0" w:space="0" w:color="auto"/>
            <w:right w:val="none" w:sz="0" w:space="0" w:color="auto"/>
          </w:divBdr>
        </w:div>
      </w:divsChild>
    </w:div>
    <w:div w:id="1714113364">
      <w:bodyDiv w:val="1"/>
      <w:marLeft w:val="0"/>
      <w:marRight w:val="0"/>
      <w:marTop w:val="0"/>
      <w:marBottom w:val="0"/>
      <w:divBdr>
        <w:top w:val="none" w:sz="0" w:space="0" w:color="auto"/>
        <w:left w:val="none" w:sz="0" w:space="0" w:color="auto"/>
        <w:bottom w:val="none" w:sz="0" w:space="0" w:color="auto"/>
        <w:right w:val="none" w:sz="0" w:space="0" w:color="auto"/>
      </w:divBdr>
    </w:div>
    <w:div w:id="1734616705">
      <w:bodyDiv w:val="1"/>
      <w:marLeft w:val="0"/>
      <w:marRight w:val="0"/>
      <w:marTop w:val="0"/>
      <w:marBottom w:val="0"/>
      <w:divBdr>
        <w:top w:val="none" w:sz="0" w:space="0" w:color="auto"/>
        <w:left w:val="none" w:sz="0" w:space="0" w:color="auto"/>
        <w:bottom w:val="none" w:sz="0" w:space="0" w:color="auto"/>
        <w:right w:val="none" w:sz="0" w:space="0" w:color="auto"/>
      </w:divBdr>
    </w:div>
    <w:div w:id="1752896916">
      <w:bodyDiv w:val="1"/>
      <w:marLeft w:val="0"/>
      <w:marRight w:val="0"/>
      <w:marTop w:val="0"/>
      <w:marBottom w:val="0"/>
      <w:divBdr>
        <w:top w:val="none" w:sz="0" w:space="0" w:color="auto"/>
        <w:left w:val="none" w:sz="0" w:space="0" w:color="auto"/>
        <w:bottom w:val="none" w:sz="0" w:space="0" w:color="auto"/>
        <w:right w:val="none" w:sz="0" w:space="0" w:color="auto"/>
      </w:divBdr>
    </w:div>
    <w:div w:id="1753234847">
      <w:bodyDiv w:val="1"/>
      <w:marLeft w:val="0"/>
      <w:marRight w:val="0"/>
      <w:marTop w:val="0"/>
      <w:marBottom w:val="0"/>
      <w:divBdr>
        <w:top w:val="none" w:sz="0" w:space="0" w:color="auto"/>
        <w:left w:val="none" w:sz="0" w:space="0" w:color="auto"/>
        <w:bottom w:val="none" w:sz="0" w:space="0" w:color="auto"/>
        <w:right w:val="none" w:sz="0" w:space="0" w:color="auto"/>
      </w:divBdr>
    </w:div>
    <w:div w:id="1778061747">
      <w:bodyDiv w:val="1"/>
      <w:marLeft w:val="0"/>
      <w:marRight w:val="0"/>
      <w:marTop w:val="0"/>
      <w:marBottom w:val="0"/>
      <w:divBdr>
        <w:top w:val="none" w:sz="0" w:space="0" w:color="auto"/>
        <w:left w:val="none" w:sz="0" w:space="0" w:color="auto"/>
        <w:bottom w:val="none" w:sz="0" w:space="0" w:color="auto"/>
        <w:right w:val="none" w:sz="0" w:space="0" w:color="auto"/>
      </w:divBdr>
    </w:div>
    <w:div w:id="1787969769">
      <w:bodyDiv w:val="1"/>
      <w:marLeft w:val="0"/>
      <w:marRight w:val="0"/>
      <w:marTop w:val="0"/>
      <w:marBottom w:val="0"/>
      <w:divBdr>
        <w:top w:val="none" w:sz="0" w:space="0" w:color="auto"/>
        <w:left w:val="none" w:sz="0" w:space="0" w:color="auto"/>
        <w:bottom w:val="none" w:sz="0" w:space="0" w:color="auto"/>
        <w:right w:val="none" w:sz="0" w:space="0" w:color="auto"/>
      </w:divBdr>
    </w:div>
    <w:div w:id="1879390853">
      <w:bodyDiv w:val="1"/>
      <w:marLeft w:val="0"/>
      <w:marRight w:val="0"/>
      <w:marTop w:val="0"/>
      <w:marBottom w:val="0"/>
      <w:divBdr>
        <w:top w:val="none" w:sz="0" w:space="0" w:color="auto"/>
        <w:left w:val="none" w:sz="0" w:space="0" w:color="auto"/>
        <w:bottom w:val="none" w:sz="0" w:space="0" w:color="auto"/>
        <w:right w:val="none" w:sz="0" w:space="0" w:color="auto"/>
      </w:divBdr>
      <w:divsChild>
        <w:div w:id="1496870916">
          <w:marLeft w:val="0"/>
          <w:marRight w:val="0"/>
          <w:marTop w:val="0"/>
          <w:marBottom w:val="0"/>
          <w:divBdr>
            <w:top w:val="none" w:sz="0" w:space="0" w:color="auto"/>
            <w:left w:val="none" w:sz="0" w:space="0" w:color="auto"/>
            <w:bottom w:val="none" w:sz="0" w:space="0" w:color="auto"/>
            <w:right w:val="none" w:sz="0" w:space="0" w:color="auto"/>
          </w:divBdr>
        </w:div>
        <w:div w:id="1895312228">
          <w:marLeft w:val="0"/>
          <w:marRight w:val="0"/>
          <w:marTop w:val="0"/>
          <w:marBottom w:val="0"/>
          <w:divBdr>
            <w:top w:val="none" w:sz="0" w:space="0" w:color="auto"/>
            <w:left w:val="none" w:sz="0" w:space="0" w:color="auto"/>
            <w:bottom w:val="none" w:sz="0" w:space="0" w:color="auto"/>
            <w:right w:val="none" w:sz="0" w:space="0" w:color="auto"/>
          </w:divBdr>
        </w:div>
        <w:div w:id="604388659">
          <w:marLeft w:val="0"/>
          <w:marRight w:val="0"/>
          <w:marTop w:val="0"/>
          <w:marBottom w:val="0"/>
          <w:divBdr>
            <w:top w:val="none" w:sz="0" w:space="0" w:color="auto"/>
            <w:left w:val="none" w:sz="0" w:space="0" w:color="auto"/>
            <w:bottom w:val="none" w:sz="0" w:space="0" w:color="auto"/>
            <w:right w:val="none" w:sz="0" w:space="0" w:color="auto"/>
          </w:divBdr>
        </w:div>
      </w:divsChild>
    </w:div>
    <w:div w:id="1946645319">
      <w:bodyDiv w:val="1"/>
      <w:marLeft w:val="0"/>
      <w:marRight w:val="0"/>
      <w:marTop w:val="0"/>
      <w:marBottom w:val="0"/>
      <w:divBdr>
        <w:top w:val="none" w:sz="0" w:space="0" w:color="auto"/>
        <w:left w:val="none" w:sz="0" w:space="0" w:color="auto"/>
        <w:bottom w:val="none" w:sz="0" w:space="0" w:color="auto"/>
        <w:right w:val="none" w:sz="0" w:space="0" w:color="auto"/>
      </w:divBdr>
    </w:div>
    <w:div w:id="1958872629">
      <w:bodyDiv w:val="1"/>
      <w:marLeft w:val="0"/>
      <w:marRight w:val="0"/>
      <w:marTop w:val="0"/>
      <w:marBottom w:val="0"/>
      <w:divBdr>
        <w:top w:val="none" w:sz="0" w:space="0" w:color="auto"/>
        <w:left w:val="none" w:sz="0" w:space="0" w:color="auto"/>
        <w:bottom w:val="none" w:sz="0" w:space="0" w:color="auto"/>
        <w:right w:val="none" w:sz="0" w:space="0" w:color="auto"/>
      </w:divBdr>
    </w:div>
    <w:div w:id="2006324329">
      <w:bodyDiv w:val="1"/>
      <w:marLeft w:val="0"/>
      <w:marRight w:val="0"/>
      <w:marTop w:val="0"/>
      <w:marBottom w:val="0"/>
      <w:divBdr>
        <w:top w:val="none" w:sz="0" w:space="0" w:color="auto"/>
        <w:left w:val="none" w:sz="0" w:space="0" w:color="auto"/>
        <w:bottom w:val="none" w:sz="0" w:space="0" w:color="auto"/>
        <w:right w:val="none" w:sz="0" w:space="0" w:color="auto"/>
      </w:divBdr>
    </w:div>
    <w:div w:id="2031225439">
      <w:bodyDiv w:val="1"/>
      <w:marLeft w:val="0"/>
      <w:marRight w:val="0"/>
      <w:marTop w:val="0"/>
      <w:marBottom w:val="0"/>
      <w:divBdr>
        <w:top w:val="none" w:sz="0" w:space="0" w:color="auto"/>
        <w:left w:val="none" w:sz="0" w:space="0" w:color="auto"/>
        <w:bottom w:val="none" w:sz="0" w:space="0" w:color="auto"/>
        <w:right w:val="none" w:sz="0" w:space="0" w:color="auto"/>
      </w:divBdr>
    </w:div>
    <w:div w:id="2071347040">
      <w:bodyDiv w:val="1"/>
      <w:marLeft w:val="0"/>
      <w:marRight w:val="0"/>
      <w:marTop w:val="0"/>
      <w:marBottom w:val="0"/>
      <w:divBdr>
        <w:top w:val="none" w:sz="0" w:space="0" w:color="auto"/>
        <w:left w:val="none" w:sz="0" w:space="0" w:color="auto"/>
        <w:bottom w:val="none" w:sz="0" w:space="0" w:color="auto"/>
        <w:right w:val="none" w:sz="0" w:space="0" w:color="auto"/>
      </w:divBdr>
    </w:div>
    <w:div w:id="210688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tiff" Id="rId26" /><Relationship Type="http://schemas.openxmlformats.org/officeDocument/2006/relationships/styles" Target="styles.xml" Id="rId3" /><Relationship Type="http://schemas.openxmlformats.org/officeDocument/2006/relationships/image" Target="media/image11.png" Id="rId21" /><Relationship Type="http://schemas.openxmlformats.org/officeDocument/2006/relationships/endnotes" Target="endnotes.xml" Id="rId7" /><Relationship Type="http://schemas.openxmlformats.org/officeDocument/2006/relationships/footer" Target="footer2.xml" Id="rId12" /><Relationship Type="http://schemas.openxmlformats.org/officeDocument/2006/relationships/image" Target="media/image7.png" Id="rId17" /><Relationship Type="http://schemas.openxmlformats.org/officeDocument/2006/relationships/image" Target="media/image15.tiff" Id="rId25" /><Relationship Type="http://schemas.microsoft.com/office/2020/10/relationships/intelligence" Target="intelligence2.xml" Id="rId33" /><Relationship Type="http://schemas.openxmlformats.org/officeDocument/2006/relationships/numbering" Target="numbering.xml" Id="rId2" /><Relationship Type="http://schemas.openxmlformats.org/officeDocument/2006/relationships/image" Target="media/image6.jpeg" Id="rId16" /><Relationship Type="http://schemas.openxmlformats.org/officeDocument/2006/relationships/image" Target="media/image10.png" Id="rId20" /><Relationship Type="http://schemas.openxmlformats.org/officeDocument/2006/relationships/image" Target="media/image19.tiff"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image" Target="media/image14.png" Id="rId24"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tiff" Id="rId23" /><Relationship Type="http://schemas.openxmlformats.org/officeDocument/2006/relationships/image" Target="media/image18.tiff" Id="rId28" /><Relationship Type="http://schemas.openxmlformats.org/officeDocument/2006/relationships/header" Target="header1.xml" Id="rId10" /><Relationship Type="http://schemas.openxmlformats.org/officeDocument/2006/relationships/image" Target="media/image9.png"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4.tiff" Id="rId14" /><Relationship Type="http://schemas.openxmlformats.org/officeDocument/2006/relationships/image" Target="media/image12.tiff" Id="rId22" /><Relationship Type="http://schemas.openxmlformats.org/officeDocument/2006/relationships/image" Target="media/image17.tiff" Id="rId27" /><Relationship Type="http://schemas.openxmlformats.org/officeDocument/2006/relationships/image" Target="media/image20.tiff" Id="rId30" /><Relationship Type="http://schemas.openxmlformats.org/officeDocument/2006/relationships/image" Target="media/image1.png" Id="rId8"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20Barter\OneDrive%20-%20Middlesex%20University\LTESC\Module%20handbook%20template\ModuleHandbookTemplate%20buss.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919191"/>
      </a:folHlink>
    </a:clrScheme>
    <a:fontScheme name="Custom 1">
      <a:majorFont>
        <a:latin typeface="Calibri"/>
        <a:ea typeface="Batang"/>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84676D-5F63-D14F-88B4-0060093CCB6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ModuleHandbookTemplate%20buss.dotx</ap:Template>
  <ap:Application>Microsoft Word for the web</ap:Application>
  <ap:DocSecurity>0</ap:DocSecurity>
  <ap:ScaleCrop>false</ap:ScaleCrop>
  <ap:Company>Middlesex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Phil Barter</dc:creator>
  <lastModifiedBy>Abdullahi Mohamed</lastModifiedBy>
  <revision>302</revision>
  <lastPrinted>2018-03-14T13:49:00.0000000Z</lastPrinted>
  <dcterms:created xsi:type="dcterms:W3CDTF">2024-04-05T10:19:00.0000000Z</dcterms:created>
  <dcterms:modified xsi:type="dcterms:W3CDTF">2024-04-05T10:22:48.3993924Z</dcterms:modified>
</coreProperties>
</file>